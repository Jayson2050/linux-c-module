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5332C" w14:textId="77777777" w:rsidR="003429A2" w:rsidRDefault="003429A2" w:rsidP="009F249E">
      <w:pPr>
        <w:ind w:firstLine="480"/>
        <w:rPr>
          <w:lang w:eastAsia="zh-CN"/>
        </w:rPr>
      </w:pPr>
    </w:p>
    <w:p w14:paraId="7518E2F1" w14:textId="77777777" w:rsidR="0056379B" w:rsidRDefault="0056379B" w:rsidP="009F249E">
      <w:pPr>
        <w:ind w:firstLine="480"/>
        <w:rPr>
          <w:lang w:eastAsia="zh-CN"/>
        </w:rPr>
      </w:pPr>
    </w:p>
    <w:p w14:paraId="56C72E16" w14:textId="77777777" w:rsidR="0056379B" w:rsidRDefault="0056379B" w:rsidP="009F249E">
      <w:pPr>
        <w:ind w:firstLine="480"/>
        <w:rPr>
          <w:lang w:eastAsia="zh-CN"/>
        </w:rPr>
      </w:pPr>
    </w:p>
    <w:p w14:paraId="323FE99F" w14:textId="77777777" w:rsidR="0056379B" w:rsidRDefault="0056379B" w:rsidP="009F249E">
      <w:pPr>
        <w:ind w:firstLine="480"/>
        <w:rPr>
          <w:lang w:eastAsia="zh-CN"/>
        </w:rPr>
      </w:pPr>
    </w:p>
    <w:p w14:paraId="58F23441" w14:textId="0AE2FE91" w:rsidR="00636DDC" w:rsidRPr="001C7367" w:rsidRDefault="00DB037E" w:rsidP="009F249E">
      <w:pPr>
        <w:pStyle w:val="ProjectName"/>
        <w:spacing w:line="360" w:lineRule="auto"/>
        <w:ind w:firstLineChars="38" w:firstLine="198"/>
        <w:outlineLvl w:val="9"/>
        <w:rPr>
          <w:sz w:val="52"/>
          <w:szCs w:val="52"/>
          <w:lang w:eastAsia="zh-CN"/>
        </w:rPr>
      </w:pPr>
      <w:r>
        <w:rPr>
          <w:rFonts w:hint="eastAsia"/>
          <w:sz w:val="52"/>
          <w:szCs w:val="52"/>
          <w:lang w:eastAsia="zh-CN"/>
        </w:rPr>
        <w:t>内核链表</w:t>
      </w:r>
      <w:r w:rsidR="00562E8A">
        <w:rPr>
          <w:rFonts w:hint="eastAsia"/>
          <w:sz w:val="52"/>
          <w:szCs w:val="52"/>
          <w:lang w:eastAsia="zh-CN"/>
        </w:rPr>
        <w:t>学习笔记</w:t>
      </w:r>
    </w:p>
    <w:p w14:paraId="5ECB83FE" w14:textId="77777777" w:rsidR="00632BE8" w:rsidRPr="001C7367" w:rsidRDefault="00632BE8" w:rsidP="009F249E">
      <w:pPr>
        <w:ind w:firstLine="482"/>
        <w:jc w:val="center"/>
        <w:rPr>
          <w:rFonts w:ascii="宋体"/>
          <w:b/>
          <w:szCs w:val="24"/>
          <w:lang w:eastAsia="zh-CN"/>
        </w:rPr>
      </w:pPr>
    </w:p>
    <w:p w14:paraId="40939412" w14:textId="77777777" w:rsidR="0056379B" w:rsidRDefault="0056379B" w:rsidP="009F249E">
      <w:pPr>
        <w:ind w:firstLine="480"/>
        <w:rPr>
          <w:lang w:eastAsia="zh-CN"/>
        </w:rPr>
      </w:pPr>
    </w:p>
    <w:p w14:paraId="78A4467C" w14:textId="77777777" w:rsidR="003429A2" w:rsidRDefault="003429A2" w:rsidP="009F249E">
      <w:pPr>
        <w:ind w:firstLineChars="0" w:firstLine="0"/>
        <w:rPr>
          <w:lang w:eastAsia="zh-CN"/>
        </w:rPr>
      </w:pPr>
    </w:p>
    <w:tbl>
      <w:tblPr>
        <w:tblW w:w="0" w:type="auto"/>
        <w:jc w:val="center"/>
        <w:tblLayout w:type="fixed"/>
        <w:tblLook w:val="0000" w:firstRow="0" w:lastRow="0" w:firstColumn="0" w:lastColumn="0" w:noHBand="0" w:noVBand="0"/>
      </w:tblPr>
      <w:tblGrid>
        <w:gridCol w:w="1999"/>
        <w:gridCol w:w="2638"/>
        <w:gridCol w:w="1076"/>
        <w:gridCol w:w="2200"/>
      </w:tblGrid>
      <w:tr w:rsidR="00615F7A" w:rsidRPr="00105828" w14:paraId="34009559" w14:textId="77777777" w:rsidTr="00371A25">
        <w:trPr>
          <w:jc w:val="center"/>
        </w:trPr>
        <w:tc>
          <w:tcPr>
            <w:tcW w:w="1999" w:type="dxa"/>
          </w:tcPr>
          <w:p w14:paraId="5130FBFB" w14:textId="77777777" w:rsidR="00615F7A" w:rsidRPr="00702379" w:rsidRDefault="00615F7A" w:rsidP="009F249E">
            <w:pPr>
              <w:pStyle w:val="afff0"/>
            </w:pPr>
            <w:r w:rsidRPr="00702379">
              <w:t xml:space="preserve">Prepared by </w:t>
            </w:r>
          </w:p>
          <w:p w14:paraId="5F3FAC9D" w14:textId="77777777" w:rsidR="00615F7A" w:rsidRPr="00702379" w:rsidRDefault="00D74679" w:rsidP="009F249E">
            <w:pPr>
              <w:pStyle w:val="afff0"/>
            </w:pPr>
            <w:r>
              <w:rPr>
                <w:rFonts w:hint="eastAsia"/>
              </w:rPr>
              <w:t>编制</w:t>
            </w:r>
          </w:p>
        </w:tc>
        <w:tc>
          <w:tcPr>
            <w:tcW w:w="2638" w:type="dxa"/>
            <w:tcBorders>
              <w:bottom w:val="single" w:sz="6" w:space="0" w:color="auto"/>
            </w:tcBorders>
          </w:tcPr>
          <w:p w14:paraId="28CDFA79" w14:textId="77777777" w:rsidR="00615F7A" w:rsidRDefault="00615F7A" w:rsidP="009F249E">
            <w:pPr>
              <w:pStyle w:val="afff0"/>
            </w:pPr>
          </w:p>
          <w:p w14:paraId="010EBBF8" w14:textId="071267A2" w:rsidR="00DE3803" w:rsidRPr="00105828" w:rsidRDefault="00DB037E" w:rsidP="009F249E">
            <w:pPr>
              <w:pStyle w:val="afff0"/>
              <w:rPr>
                <w:rFonts w:hint="eastAsia"/>
              </w:rPr>
            </w:pPr>
            <w:r>
              <w:rPr>
                <w:rFonts w:hint="eastAsia"/>
              </w:rPr>
              <w:t>沈浩杰</w:t>
            </w:r>
          </w:p>
        </w:tc>
        <w:tc>
          <w:tcPr>
            <w:tcW w:w="1076" w:type="dxa"/>
          </w:tcPr>
          <w:p w14:paraId="2D4DBB90" w14:textId="77777777" w:rsidR="00615F7A" w:rsidRPr="00702379" w:rsidRDefault="00615F7A" w:rsidP="009F249E">
            <w:pPr>
              <w:pStyle w:val="afff0"/>
            </w:pPr>
            <w:r w:rsidRPr="00702379">
              <w:t>Date</w:t>
            </w:r>
          </w:p>
          <w:p w14:paraId="1A214C12" w14:textId="77777777" w:rsidR="00615F7A" w:rsidRPr="00702379" w:rsidRDefault="00615F7A" w:rsidP="009F249E">
            <w:pPr>
              <w:pStyle w:val="afff0"/>
            </w:pPr>
            <w:r w:rsidRPr="00702379">
              <w:rPr>
                <w:rFonts w:hint="eastAsia"/>
              </w:rPr>
              <w:t>日期</w:t>
            </w:r>
          </w:p>
        </w:tc>
        <w:tc>
          <w:tcPr>
            <w:tcW w:w="2200" w:type="dxa"/>
            <w:tcBorders>
              <w:bottom w:val="single" w:sz="6" w:space="0" w:color="auto"/>
            </w:tcBorders>
          </w:tcPr>
          <w:p w14:paraId="0A701BD5" w14:textId="77777777" w:rsidR="00615F7A" w:rsidRDefault="00615F7A" w:rsidP="009F249E">
            <w:pPr>
              <w:pStyle w:val="afff0"/>
            </w:pPr>
            <w:proofErr w:type="spellStart"/>
            <w:r w:rsidRPr="00702379">
              <w:t>yyyy</w:t>
            </w:r>
            <w:proofErr w:type="spellEnd"/>
            <w:r w:rsidRPr="00702379">
              <w:t>-mm-dd</w:t>
            </w:r>
          </w:p>
          <w:p w14:paraId="09E86893" w14:textId="678BAABA" w:rsidR="00DE3803" w:rsidRPr="00702379" w:rsidRDefault="00DB037E" w:rsidP="009F249E">
            <w:pPr>
              <w:pStyle w:val="afff0"/>
            </w:pPr>
            <w:r>
              <w:rPr>
                <w:rFonts w:hint="eastAsia"/>
              </w:rPr>
              <w:t>2</w:t>
            </w:r>
            <w:r>
              <w:t>022-12-12</w:t>
            </w:r>
          </w:p>
        </w:tc>
      </w:tr>
    </w:tbl>
    <w:p w14:paraId="156E5389" w14:textId="77777777" w:rsidR="00615F7A" w:rsidRDefault="00615F7A" w:rsidP="009F249E">
      <w:pPr>
        <w:pStyle w:val="afff0"/>
      </w:pPr>
    </w:p>
    <w:p w14:paraId="44876295" w14:textId="77777777" w:rsidR="00F57F8C" w:rsidRPr="00FA4BFA" w:rsidRDefault="00F57F8C" w:rsidP="009F249E">
      <w:pPr>
        <w:ind w:firstLine="480"/>
        <w:rPr>
          <w:lang w:eastAsia="zh-CN"/>
        </w:rPr>
      </w:pPr>
    </w:p>
    <w:p w14:paraId="18DDCBFB" w14:textId="77777777" w:rsidR="00CA4D86" w:rsidRDefault="002214A3" w:rsidP="009F249E">
      <w:pPr>
        <w:ind w:firstLineChars="0" w:firstLine="0"/>
      </w:pPr>
      <w:r>
        <w:br w:type="page"/>
      </w:r>
    </w:p>
    <w:p w14:paraId="0FE70FE3" w14:textId="61EF7E79" w:rsidR="006D15EB" w:rsidRPr="00105828" w:rsidRDefault="006D15EB" w:rsidP="009F249E">
      <w:pPr>
        <w:pStyle w:val="affe"/>
        <w:outlineLvl w:val="1"/>
      </w:pPr>
      <w:r w:rsidRPr="00105828">
        <w:rPr>
          <w:rFonts w:hint="eastAsia"/>
        </w:rPr>
        <w:lastRenderedPageBreak/>
        <w:t>修订记录</w:t>
      </w:r>
    </w:p>
    <w:tbl>
      <w:tblPr>
        <w:tblW w:w="9889" w:type="dxa"/>
        <w:tblLayout w:type="fixed"/>
        <w:tblLook w:val="0000" w:firstRow="0" w:lastRow="0" w:firstColumn="0" w:lastColumn="0" w:noHBand="0" w:noVBand="0"/>
      </w:tblPr>
      <w:tblGrid>
        <w:gridCol w:w="1526"/>
        <w:gridCol w:w="1134"/>
        <w:gridCol w:w="5670"/>
        <w:gridCol w:w="1559"/>
      </w:tblGrid>
      <w:tr w:rsidR="00A6033C" w14:paraId="1AD3B7A0" w14:textId="77777777" w:rsidTr="00605C91">
        <w:trPr>
          <w:cantSplit/>
          <w:tblHeader/>
        </w:trPr>
        <w:tc>
          <w:tcPr>
            <w:tcW w:w="1526" w:type="dxa"/>
            <w:tcBorders>
              <w:top w:val="single" w:sz="6" w:space="0" w:color="auto"/>
              <w:left w:val="single" w:sz="6" w:space="0" w:color="auto"/>
              <w:bottom w:val="single" w:sz="6" w:space="0" w:color="auto"/>
              <w:right w:val="single" w:sz="6" w:space="0" w:color="auto"/>
            </w:tcBorders>
          </w:tcPr>
          <w:p w14:paraId="2FB9DB3D" w14:textId="77777777" w:rsidR="00A6033C" w:rsidRPr="00F91259" w:rsidRDefault="00A6033C" w:rsidP="009F249E">
            <w:pPr>
              <w:pStyle w:val="affd"/>
            </w:pPr>
            <w:r w:rsidRPr="00F91259">
              <w:rPr>
                <w:rFonts w:hint="eastAsia"/>
              </w:rPr>
              <w:t>日期</w:t>
            </w:r>
          </w:p>
        </w:tc>
        <w:tc>
          <w:tcPr>
            <w:tcW w:w="1134" w:type="dxa"/>
            <w:tcBorders>
              <w:top w:val="single" w:sz="6" w:space="0" w:color="auto"/>
              <w:left w:val="single" w:sz="6" w:space="0" w:color="auto"/>
              <w:bottom w:val="single" w:sz="6" w:space="0" w:color="auto"/>
              <w:right w:val="single" w:sz="6" w:space="0" w:color="auto"/>
            </w:tcBorders>
          </w:tcPr>
          <w:p w14:paraId="48C79CC7" w14:textId="77777777" w:rsidR="00A6033C" w:rsidRPr="00F91259" w:rsidRDefault="00A6033C" w:rsidP="009F249E">
            <w:pPr>
              <w:pStyle w:val="affd"/>
            </w:pPr>
            <w:r w:rsidRPr="00F91259">
              <w:rPr>
                <w:rFonts w:hint="eastAsia"/>
              </w:rPr>
              <w:t>版本</w:t>
            </w:r>
            <w:r>
              <w:rPr>
                <w:rFonts w:hint="eastAsia"/>
              </w:rPr>
              <w:t>号</w:t>
            </w:r>
          </w:p>
        </w:tc>
        <w:tc>
          <w:tcPr>
            <w:tcW w:w="5670" w:type="dxa"/>
            <w:tcBorders>
              <w:top w:val="single" w:sz="6" w:space="0" w:color="auto"/>
              <w:left w:val="single" w:sz="6" w:space="0" w:color="auto"/>
              <w:bottom w:val="single" w:sz="6" w:space="0" w:color="auto"/>
              <w:right w:val="single" w:sz="6" w:space="0" w:color="auto"/>
            </w:tcBorders>
          </w:tcPr>
          <w:p w14:paraId="36282037" w14:textId="77777777" w:rsidR="00A6033C" w:rsidRPr="00F91259" w:rsidRDefault="00A6033C" w:rsidP="009F249E">
            <w:pPr>
              <w:pStyle w:val="affd"/>
            </w:pPr>
            <w:r w:rsidRPr="00F91259">
              <w:rPr>
                <w:rFonts w:hint="eastAsia"/>
              </w:rPr>
              <w:t>修改描述</w:t>
            </w:r>
          </w:p>
        </w:tc>
        <w:tc>
          <w:tcPr>
            <w:tcW w:w="1559" w:type="dxa"/>
            <w:tcBorders>
              <w:top w:val="single" w:sz="6" w:space="0" w:color="auto"/>
              <w:left w:val="single" w:sz="6" w:space="0" w:color="auto"/>
              <w:bottom w:val="single" w:sz="6" w:space="0" w:color="auto"/>
              <w:right w:val="single" w:sz="6" w:space="0" w:color="auto"/>
            </w:tcBorders>
          </w:tcPr>
          <w:p w14:paraId="1569E71B" w14:textId="77777777" w:rsidR="00A6033C" w:rsidRPr="00F91259" w:rsidRDefault="00A6033C" w:rsidP="009F249E">
            <w:pPr>
              <w:pStyle w:val="affd"/>
            </w:pPr>
            <w:r w:rsidRPr="00F91259">
              <w:rPr>
                <w:rFonts w:hint="eastAsia"/>
              </w:rPr>
              <w:t>作者</w:t>
            </w:r>
          </w:p>
        </w:tc>
      </w:tr>
      <w:tr w:rsidR="00A6033C" w14:paraId="4216BBEF" w14:textId="77777777" w:rsidTr="00605C91">
        <w:trPr>
          <w:cantSplit/>
        </w:trPr>
        <w:tc>
          <w:tcPr>
            <w:tcW w:w="1526" w:type="dxa"/>
            <w:tcBorders>
              <w:top w:val="single" w:sz="6" w:space="0" w:color="auto"/>
              <w:left w:val="single" w:sz="6" w:space="0" w:color="auto"/>
              <w:bottom w:val="single" w:sz="6" w:space="0" w:color="auto"/>
              <w:right w:val="single" w:sz="6" w:space="0" w:color="auto"/>
            </w:tcBorders>
          </w:tcPr>
          <w:p w14:paraId="47382D2C" w14:textId="77777777" w:rsidR="00A6033C" w:rsidRPr="00CE5581" w:rsidRDefault="00A6033C" w:rsidP="009F249E">
            <w:pPr>
              <w:pStyle w:val="afff"/>
              <w:rPr>
                <w:rFonts w:ascii="Times New Roman" w:cs="Times New Roman"/>
                <w:i/>
                <w:iCs/>
                <w:noProof w:val="0"/>
                <w:color w:val="0000FF"/>
              </w:rPr>
            </w:pPr>
            <w:proofErr w:type="spellStart"/>
            <w:r w:rsidRPr="00CE5581">
              <w:rPr>
                <w:rFonts w:ascii="Times New Roman" w:cs="Times New Roman"/>
                <w:i/>
                <w:iCs/>
                <w:noProof w:val="0"/>
                <w:color w:val="0000FF"/>
              </w:rPr>
              <w:t>yyyy</w:t>
            </w:r>
            <w:proofErr w:type="spellEnd"/>
            <w:r w:rsidRPr="00CE5581">
              <w:rPr>
                <w:rFonts w:ascii="Times New Roman" w:cs="Times New Roman"/>
                <w:i/>
                <w:iCs/>
                <w:noProof w:val="0"/>
                <w:color w:val="0000FF"/>
              </w:rPr>
              <w:t>-mm-dd</w:t>
            </w:r>
          </w:p>
        </w:tc>
        <w:tc>
          <w:tcPr>
            <w:tcW w:w="1134" w:type="dxa"/>
            <w:tcBorders>
              <w:top w:val="single" w:sz="6" w:space="0" w:color="auto"/>
              <w:left w:val="single" w:sz="6" w:space="0" w:color="auto"/>
              <w:bottom w:val="single" w:sz="4" w:space="0" w:color="auto"/>
              <w:right w:val="single" w:sz="6" w:space="0" w:color="auto"/>
            </w:tcBorders>
          </w:tcPr>
          <w:p w14:paraId="5129C5BA" w14:textId="77777777" w:rsidR="00A6033C" w:rsidRPr="00CE5581" w:rsidRDefault="00605C91" w:rsidP="009F249E">
            <w:pPr>
              <w:pStyle w:val="afff"/>
              <w:rPr>
                <w:rFonts w:ascii="Times New Roman" w:cs="Times New Roman"/>
                <w:i/>
                <w:iCs/>
                <w:noProof w:val="0"/>
                <w:color w:val="0000FF"/>
              </w:rPr>
            </w:pPr>
            <w:r w:rsidRPr="00CE5581">
              <w:rPr>
                <w:rFonts w:ascii="Times New Roman" w:cs="Times New Roman" w:hint="eastAsia"/>
                <w:i/>
                <w:iCs/>
                <w:noProof w:val="0"/>
                <w:color w:val="0000FF"/>
              </w:rPr>
              <w:t>0.1</w:t>
            </w:r>
          </w:p>
        </w:tc>
        <w:tc>
          <w:tcPr>
            <w:tcW w:w="5670" w:type="dxa"/>
            <w:tcBorders>
              <w:top w:val="single" w:sz="6" w:space="0" w:color="auto"/>
              <w:left w:val="single" w:sz="6" w:space="0" w:color="auto"/>
              <w:bottom w:val="single" w:sz="4" w:space="0" w:color="auto"/>
              <w:right w:val="single" w:sz="6" w:space="0" w:color="auto"/>
            </w:tcBorders>
          </w:tcPr>
          <w:p w14:paraId="4A935B1E" w14:textId="77777777" w:rsidR="00A6033C" w:rsidRPr="00CE5581" w:rsidRDefault="00605C91" w:rsidP="009F249E">
            <w:pPr>
              <w:pStyle w:val="afff"/>
              <w:rPr>
                <w:rFonts w:ascii="Times New Roman" w:cs="Times New Roman"/>
                <w:i/>
                <w:iCs/>
                <w:noProof w:val="0"/>
                <w:color w:val="0000FF"/>
              </w:rPr>
            </w:pPr>
            <w:r w:rsidRPr="00CE5581">
              <w:rPr>
                <w:rFonts w:ascii="Times New Roman" w:cs="Times New Roman" w:hint="eastAsia"/>
                <w:i/>
                <w:iCs/>
                <w:noProof w:val="0"/>
                <w:color w:val="0000FF"/>
              </w:rPr>
              <w:t>初稿发布</w:t>
            </w:r>
          </w:p>
        </w:tc>
        <w:tc>
          <w:tcPr>
            <w:tcW w:w="1559" w:type="dxa"/>
            <w:tcBorders>
              <w:top w:val="single" w:sz="6" w:space="0" w:color="auto"/>
              <w:left w:val="single" w:sz="6" w:space="0" w:color="auto"/>
              <w:bottom w:val="single" w:sz="4" w:space="0" w:color="auto"/>
              <w:right w:val="single" w:sz="6" w:space="0" w:color="auto"/>
            </w:tcBorders>
          </w:tcPr>
          <w:p w14:paraId="121B72FB" w14:textId="58A68C91" w:rsidR="00A6033C" w:rsidRPr="00CE5581" w:rsidRDefault="00294325" w:rsidP="009F249E">
            <w:pPr>
              <w:pStyle w:val="afff"/>
              <w:rPr>
                <w:rFonts w:ascii="Times New Roman" w:cs="Times New Roman"/>
                <w:i/>
                <w:iCs/>
                <w:noProof w:val="0"/>
                <w:color w:val="0000FF"/>
              </w:rPr>
            </w:pPr>
            <w:r>
              <w:rPr>
                <w:rFonts w:ascii="Times New Roman" w:cs="Times New Roman" w:hint="eastAsia"/>
                <w:i/>
                <w:iCs/>
                <w:noProof w:val="0"/>
                <w:color w:val="0000FF"/>
              </w:rPr>
              <w:t>xx</w:t>
            </w:r>
          </w:p>
        </w:tc>
      </w:tr>
      <w:tr w:rsidR="00A6033C" w14:paraId="30B024A7" w14:textId="77777777" w:rsidTr="00605C91">
        <w:trPr>
          <w:cantSplit/>
        </w:trPr>
        <w:tc>
          <w:tcPr>
            <w:tcW w:w="1526" w:type="dxa"/>
            <w:tcBorders>
              <w:top w:val="single" w:sz="6" w:space="0" w:color="auto"/>
              <w:left w:val="single" w:sz="6" w:space="0" w:color="auto"/>
              <w:bottom w:val="single" w:sz="4" w:space="0" w:color="auto"/>
              <w:right w:val="single" w:sz="4" w:space="0" w:color="auto"/>
            </w:tcBorders>
          </w:tcPr>
          <w:p w14:paraId="7D3494DD" w14:textId="58B694BD" w:rsidR="00A6033C" w:rsidRPr="00CE5581" w:rsidRDefault="00A6033C" w:rsidP="009F249E">
            <w:pPr>
              <w:pStyle w:val="afff"/>
              <w:rPr>
                <w:rFonts w:ascii="Times New Roman" w:cs="Times New Roman"/>
                <w:i/>
                <w:iCs/>
                <w:noProof w:val="0"/>
                <w:color w:val="0000FF"/>
              </w:rPr>
            </w:pPr>
          </w:p>
        </w:tc>
        <w:tc>
          <w:tcPr>
            <w:tcW w:w="1134" w:type="dxa"/>
            <w:tcBorders>
              <w:top w:val="single" w:sz="4" w:space="0" w:color="auto"/>
              <w:left w:val="single" w:sz="4" w:space="0" w:color="auto"/>
              <w:bottom w:val="single" w:sz="4" w:space="0" w:color="auto"/>
              <w:right w:val="single" w:sz="4" w:space="0" w:color="auto"/>
            </w:tcBorders>
          </w:tcPr>
          <w:p w14:paraId="653FE8B4" w14:textId="32754A77" w:rsidR="00A6033C" w:rsidRPr="00CE5581" w:rsidRDefault="00A6033C" w:rsidP="009F249E">
            <w:pPr>
              <w:pStyle w:val="afff"/>
              <w:rPr>
                <w:rFonts w:ascii="Times New Roman" w:cs="Times New Roman"/>
                <w:i/>
                <w:iCs/>
                <w:noProof w:val="0"/>
                <w:color w:val="0000FF"/>
              </w:rPr>
            </w:pPr>
          </w:p>
        </w:tc>
        <w:tc>
          <w:tcPr>
            <w:tcW w:w="5670" w:type="dxa"/>
            <w:tcBorders>
              <w:top w:val="single" w:sz="4" w:space="0" w:color="auto"/>
              <w:left w:val="single" w:sz="4" w:space="0" w:color="auto"/>
              <w:bottom w:val="single" w:sz="4" w:space="0" w:color="auto"/>
              <w:right w:val="single" w:sz="4" w:space="0" w:color="auto"/>
            </w:tcBorders>
          </w:tcPr>
          <w:p w14:paraId="5FCF3C7F" w14:textId="20B09C9F" w:rsidR="00A6033C" w:rsidRPr="00CE5581" w:rsidRDefault="00A6033C" w:rsidP="009F249E">
            <w:pPr>
              <w:pStyle w:val="afff"/>
              <w:rPr>
                <w:rFonts w:ascii="Times New Roman" w:cs="Times New Roman"/>
                <w:i/>
                <w:iCs/>
                <w:noProof w:val="0"/>
                <w:color w:val="0000FF"/>
              </w:rPr>
            </w:pPr>
          </w:p>
        </w:tc>
        <w:tc>
          <w:tcPr>
            <w:tcW w:w="1559" w:type="dxa"/>
            <w:tcBorders>
              <w:top w:val="single" w:sz="4" w:space="0" w:color="auto"/>
              <w:left w:val="single" w:sz="4" w:space="0" w:color="auto"/>
              <w:bottom w:val="single" w:sz="4" w:space="0" w:color="auto"/>
              <w:right w:val="single" w:sz="4" w:space="0" w:color="auto"/>
            </w:tcBorders>
          </w:tcPr>
          <w:p w14:paraId="2C50BEB0" w14:textId="086B8A98" w:rsidR="00A6033C" w:rsidRPr="00CE5581" w:rsidRDefault="00A6033C" w:rsidP="009F249E">
            <w:pPr>
              <w:pStyle w:val="afff"/>
              <w:rPr>
                <w:rFonts w:ascii="Times New Roman" w:cs="Times New Roman"/>
                <w:i/>
                <w:iCs/>
                <w:noProof w:val="0"/>
                <w:color w:val="0000FF"/>
              </w:rPr>
            </w:pPr>
          </w:p>
        </w:tc>
      </w:tr>
    </w:tbl>
    <w:p w14:paraId="6E4A2972" w14:textId="77777777" w:rsidR="006D15EB" w:rsidRDefault="006D15EB" w:rsidP="009F249E">
      <w:pPr>
        <w:ind w:firstLineChars="0" w:firstLine="0"/>
        <w:rPr>
          <w:rFonts w:asciiTheme="minorHAnsi" w:hAnsiTheme="minorHAnsi"/>
          <w:b/>
          <w:caps/>
          <w:sz w:val="44"/>
        </w:rPr>
      </w:pPr>
    </w:p>
    <w:p w14:paraId="2E24EB68" w14:textId="77777777" w:rsidR="00FB3DE9" w:rsidRDefault="00FB3DE9" w:rsidP="009F249E">
      <w:pPr>
        <w:ind w:firstLineChars="0" w:firstLine="0"/>
        <w:rPr>
          <w:rFonts w:asciiTheme="minorHAnsi" w:hAnsiTheme="minorHAnsi"/>
          <w:b/>
          <w:caps/>
          <w:sz w:val="44"/>
        </w:rPr>
      </w:pPr>
      <w:r>
        <w:br w:type="page"/>
      </w:r>
    </w:p>
    <w:p w14:paraId="5967CB52" w14:textId="77777777" w:rsidR="00EC5862" w:rsidRDefault="00A53E54" w:rsidP="009F249E">
      <w:pPr>
        <w:pStyle w:val="affe"/>
        <w:outlineLvl w:val="1"/>
      </w:pPr>
      <w:r>
        <w:rPr>
          <w:rFonts w:hint="eastAsia"/>
        </w:rPr>
        <w:lastRenderedPageBreak/>
        <w:t>目录</w:t>
      </w:r>
    </w:p>
    <w:p w14:paraId="4446D928" w14:textId="7CD2152B" w:rsidR="00CE53D6" w:rsidRDefault="00C42F55">
      <w:pPr>
        <w:pStyle w:val="TOC1"/>
        <w:tabs>
          <w:tab w:val="left" w:pos="960"/>
          <w:tab w:val="right" w:leader="dot" w:pos="9890"/>
        </w:tabs>
        <w:ind w:firstLine="400"/>
        <w:rPr>
          <w:rFonts w:eastAsiaTheme="minorEastAsia" w:cstheme="minorBidi"/>
          <w:b w:val="0"/>
          <w:bCs w:val="0"/>
          <w:caps w:val="0"/>
          <w:noProof/>
          <w:kern w:val="2"/>
          <w:sz w:val="21"/>
          <w:szCs w:val="22"/>
          <w:lang w:eastAsia="zh-CN"/>
        </w:rPr>
      </w:pPr>
      <w:r>
        <w:rPr>
          <w:rFonts w:ascii="Arial" w:hAnsi="Arial"/>
          <w:b w:val="0"/>
          <w:i/>
        </w:rPr>
        <w:fldChar w:fldCharType="begin"/>
      </w:r>
      <w:r w:rsidR="00EC5862">
        <w:rPr>
          <w:rFonts w:ascii="Arial" w:hAnsi="Arial"/>
          <w:b w:val="0"/>
          <w:i/>
        </w:rPr>
        <w:instrText xml:space="preserve"> TOC \o "2-3" \h \z \t "Heading 1,1,Appendix 1,1" </w:instrText>
      </w:r>
      <w:r>
        <w:rPr>
          <w:rFonts w:ascii="Arial" w:hAnsi="Arial"/>
          <w:b w:val="0"/>
          <w:i/>
        </w:rPr>
        <w:fldChar w:fldCharType="separate"/>
      </w:r>
      <w:hyperlink w:anchor="_Toc121760134" w:history="1">
        <w:r w:rsidR="00CE53D6" w:rsidRPr="0001224F">
          <w:rPr>
            <w:rStyle w:val="a9"/>
            <w:rFonts w:cs="Times New Roman"/>
            <w:noProof/>
          </w:rPr>
          <w:t>1</w:t>
        </w:r>
        <w:r w:rsidR="00CE53D6">
          <w:rPr>
            <w:rFonts w:eastAsiaTheme="minorEastAsia" w:cstheme="minorBidi"/>
            <w:b w:val="0"/>
            <w:bCs w:val="0"/>
            <w:caps w:val="0"/>
            <w:noProof/>
            <w:kern w:val="2"/>
            <w:sz w:val="21"/>
            <w:szCs w:val="22"/>
            <w:lang w:eastAsia="zh-CN"/>
          </w:rPr>
          <w:tab/>
        </w:r>
        <w:r w:rsidR="00CE53D6" w:rsidRPr="0001224F">
          <w:rPr>
            <w:rStyle w:val="a9"/>
            <w:noProof/>
          </w:rPr>
          <w:t>offsetof</w:t>
        </w:r>
        <w:r w:rsidR="00CE53D6" w:rsidRPr="0001224F">
          <w:rPr>
            <w:rStyle w:val="a9"/>
            <w:noProof/>
          </w:rPr>
          <w:t>介绍</w:t>
        </w:r>
        <w:r w:rsidR="00CE53D6">
          <w:rPr>
            <w:noProof/>
            <w:webHidden/>
          </w:rPr>
          <w:tab/>
        </w:r>
        <w:r w:rsidR="00CE53D6">
          <w:rPr>
            <w:noProof/>
            <w:webHidden/>
          </w:rPr>
          <w:fldChar w:fldCharType="begin"/>
        </w:r>
        <w:r w:rsidR="00CE53D6">
          <w:rPr>
            <w:noProof/>
            <w:webHidden/>
          </w:rPr>
          <w:instrText xml:space="preserve"> PAGEREF _Toc121760134 \h </w:instrText>
        </w:r>
        <w:r w:rsidR="00CE53D6">
          <w:rPr>
            <w:noProof/>
            <w:webHidden/>
          </w:rPr>
        </w:r>
        <w:r w:rsidR="00CE53D6">
          <w:rPr>
            <w:noProof/>
            <w:webHidden/>
          </w:rPr>
          <w:fldChar w:fldCharType="separate"/>
        </w:r>
        <w:r w:rsidR="00CE53D6">
          <w:rPr>
            <w:noProof/>
            <w:webHidden/>
          </w:rPr>
          <w:t>5</w:t>
        </w:r>
        <w:r w:rsidR="00CE53D6">
          <w:rPr>
            <w:noProof/>
            <w:webHidden/>
          </w:rPr>
          <w:fldChar w:fldCharType="end"/>
        </w:r>
      </w:hyperlink>
    </w:p>
    <w:p w14:paraId="6D05AEC1" w14:textId="48EDA3A1" w:rsidR="00CE53D6" w:rsidRDefault="00CE53D6">
      <w:pPr>
        <w:pStyle w:val="TOC2"/>
        <w:tabs>
          <w:tab w:val="left" w:pos="1200"/>
          <w:tab w:val="right" w:leader="dot" w:pos="9890"/>
        </w:tabs>
        <w:ind w:firstLine="480"/>
        <w:rPr>
          <w:rFonts w:eastAsiaTheme="minorEastAsia" w:cstheme="minorBidi"/>
          <w:smallCaps w:val="0"/>
          <w:noProof/>
          <w:kern w:val="2"/>
          <w:sz w:val="21"/>
          <w:szCs w:val="22"/>
          <w:lang w:eastAsia="zh-CN"/>
        </w:rPr>
      </w:pPr>
      <w:hyperlink w:anchor="_Toc121760135" w:history="1">
        <w:r w:rsidRPr="0001224F">
          <w:rPr>
            <w:rStyle w:val="a9"/>
            <w:noProof/>
          </w:rPr>
          <w:t>1.1</w:t>
        </w:r>
        <w:r>
          <w:rPr>
            <w:rFonts w:eastAsiaTheme="minorEastAsia" w:cstheme="minorBidi"/>
            <w:smallCaps w:val="0"/>
            <w:noProof/>
            <w:kern w:val="2"/>
            <w:sz w:val="21"/>
            <w:szCs w:val="22"/>
            <w:lang w:eastAsia="zh-CN"/>
          </w:rPr>
          <w:tab/>
        </w:r>
        <w:r w:rsidRPr="0001224F">
          <w:rPr>
            <w:rStyle w:val="a9"/>
            <w:noProof/>
          </w:rPr>
          <w:t>实例代码</w:t>
        </w:r>
        <w:r>
          <w:rPr>
            <w:noProof/>
            <w:webHidden/>
          </w:rPr>
          <w:tab/>
        </w:r>
        <w:r>
          <w:rPr>
            <w:noProof/>
            <w:webHidden/>
          </w:rPr>
          <w:fldChar w:fldCharType="begin"/>
        </w:r>
        <w:r>
          <w:rPr>
            <w:noProof/>
            <w:webHidden/>
          </w:rPr>
          <w:instrText xml:space="preserve"> PAGEREF _Toc121760135 \h </w:instrText>
        </w:r>
        <w:r>
          <w:rPr>
            <w:noProof/>
            <w:webHidden/>
          </w:rPr>
        </w:r>
        <w:r>
          <w:rPr>
            <w:noProof/>
            <w:webHidden/>
          </w:rPr>
          <w:fldChar w:fldCharType="separate"/>
        </w:r>
        <w:r>
          <w:rPr>
            <w:noProof/>
            <w:webHidden/>
          </w:rPr>
          <w:t>5</w:t>
        </w:r>
        <w:r>
          <w:rPr>
            <w:noProof/>
            <w:webHidden/>
          </w:rPr>
          <w:fldChar w:fldCharType="end"/>
        </w:r>
      </w:hyperlink>
    </w:p>
    <w:p w14:paraId="0E0E14C2" w14:textId="05718368" w:rsidR="00CE53D6" w:rsidRDefault="00CE53D6">
      <w:pPr>
        <w:pStyle w:val="TOC1"/>
        <w:tabs>
          <w:tab w:val="left" w:pos="960"/>
          <w:tab w:val="right" w:leader="dot" w:pos="9890"/>
        </w:tabs>
        <w:ind w:firstLine="482"/>
        <w:rPr>
          <w:rFonts w:eastAsiaTheme="minorEastAsia" w:cstheme="minorBidi"/>
          <w:b w:val="0"/>
          <w:bCs w:val="0"/>
          <w:caps w:val="0"/>
          <w:noProof/>
          <w:kern w:val="2"/>
          <w:sz w:val="21"/>
          <w:szCs w:val="22"/>
          <w:lang w:eastAsia="zh-CN"/>
        </w:rPr>
      </w:pPr>
      <w:hyperlink w:anchor="_Toc121760136" w:history="1">
        <w:r w:rsidRPr="0001224F">
          <w:rPr>
            <w:rStyle w:val="a9"/>
            <w:rFonts w:cs="Times New Roman"/>
            <w:noProof/>
          </w:rPr>
          <w:t>2</w:t>
        </w:r>
        <w:r>
          <w:rPr>
            <w:rFonts w:eastAsiaTheme="minorEastAsia" w:cstheme="minorBidi"/>
            <w:b w:val="0"/>
            <w:bCs w:val="0"/>
            <w:caps w:val="0"/>
            <w:noProof/>
            <w:kern w:val="2"/>
            <w:sz w:val="21"/>
            <w:szCs w:val="22"/>
            <w:lang w:eastAsia="zh-CN"/>
          </w:rPr>
          <w:tab/>
        </w:r>
        <w:r w:rsidRPr="0001224F">
          <w:rPr>
            <w:rStyle w:val="a9"/>
            <w:noProof/>
          </w:rPr>
          <w:t>container_of</w:t>
        </w:r>
        <w:r>
          <w:rPr>
            <w:noProof/>
            <w:webHidden/>
          </w:rPr>
          <w:tab/>
        </w:r>
        <w:r>
          <w:rPr>
            <w:noProof/>
            <w:webHidden/>
          </w:rPr>
          <w:fldChar w:fldCharType="begin"/>
        </w:r>
        <w:r>
          <w:rPr>
            <w:noProof/>
            <w:webHidden/>
          </w:rPr>
          <w:instrText xml:space="preserve"> PAGEREF _Toc121760136 \h </w:instrText>
        </w:r>
        <w:r>
          <w:rPr>
            <w:noProof/>
            <w:webHidden/>
          </w:rPr>
        </w:r>
        <w:r>
          <w:rPr>
            <w:noProof/>
            <w:webHidden/>
          </w:rPr>
          <w:fldChar w:fldCharType="separate"/>
        </w:r>
        <w:r>
          <w:rPr>
            <w:noProof/>
            <w:webHidden/>
          </w:rPr>
          <w:t>6</w:t>
        </w:r>
        <w:r>
          <w:rPr>
            <w:noProof/>
            <w:webHidden/>
          </w:rPr>
          <w:fldChar w:fldCharType="end"/>
        </w:r>
      </w:hyperlink>
    </w:p>
    <w:p w14:paraId="4D3F06A8" w14:textId="01B55DF1" w:rsidR="00CE53D6" w:rsidRDefault="00CE53D6">
      <w:pPr>
        <w:pStyle w:val="TOC2"/>
        <w:tabs>
          <w:tab w:val="left" w:pos="1200"/>
          <w:tab w:val="right" w:leader="dot" w:pos="9890"/>
        </w:tabs>
        <w:ind w:firstLine="480"/>
        <w:rPr>
          <w:rFonts w:eastAsiaTheme="minorEastAsia" w:cstheme="minorBidi"/>
          <w:smallCaps w:val="0"/>
          <w:noProof/>
          <w:kern w:val="2"/>
          <w:sz w:val="21"/>
          <w:szCs w:val="22"/>
          <w:lang w:eastAsia="zh-CN"/>
        </w:rPr>
      </w:pPr>
      <w:hyperlink w:anchor="_Toc121760137" w:history="1">
        <w:r w:rsidRPr="0001224F">
          <w:rPr>
            <w:rStyle w:val="a9"/>
            <w:noProof/>
          </w:rPr>
          <w:t>2.1</w:t>
        </w:r>
        <w:r>
          <w:rPr>
            <w:rFonts w:eastAsiaTheme="minorEastAsia" w:cstheme="minorBidi"/>
            <w:smallCaps w:val="0"/>
            <w:noProof/>
            <w:kern w:val="2"/>
            <w:sz w:val="21"/>
            <w:szCs w:val="22"/>
            <w:lang w:eastAsia="zh-CN"/>
          </w:rPr>
          <w:tab/>
        </w:r>
        <w:r w:rsidRPr="0001224F">
          <w:rPr>
            <w:rStyle w:val="a9"/>
            <w:noProof/>
          </w:rPr>
          <w:t>实例代码</w:t>
        </w:r>
        <w:r>
          <w:rPr>
            <w:noProof/>
            <w:webHidden/>
          </w:rPr>
          <w:tab/>
        </w:r>
        <w:r>
          <w:rPr>
            <w:noProof/>
            <w:webHidden/>
          </w:rPr>
          <w:fldChar w:fldCharType="begin"/>
        </w:r>
        <w:r>
          <w:rPr>
            <w:noProof/>
            <w:webHidden/>
          </w:rPr>
          <w:instrText xml:space="preserve"> PAGEREF _Toc121760137 \h </w:instrText>
        </w:r>
        <w:r>
          <w:rPr>
            <w:noProof/>
            <w:webHidden/>
          </w:rPr>
        </w:r>
        <w:r>
          <w:rPr>
            <w:noProof/>
            <w:webHidden/>
          </w:rPr>
          <w:fldChar w:fldCharType="separate"/>
        </w:r>
        <w:r>
          <w:rPr>
            <w:noProof/>
            <w:webHidden/>
          </w:rPr>
          <w:t>7</w:t>
        </w:r>
        <w:r>
          <w:rPr>
            <w:noProof/>
            <w:webHidden/>
          </w:rPr>
          <w:fldChar w:fldCharType="end"/>
        </w:r>
      </w:hyperlink>
    </w:p>
    <w:p w14:paraId="05EF2D02" w14:textId="53C4A206" w:rsidR="00CE53D6" w:rsidRDefault="00CE53D6">
      <w:pPr>
        <w:pStyle w:val="TOC1"/>
        <w:tabs>
          <w:tab w:val="left" w:pos="960"/>
          <w:tab w:val="right" w:leader="dot" w:pos="9890"/>
        </w:tabs>
        <w:ind w:firstLine="482"/>
        <w:rPr>
          <w:rFonts w:eastAsiaTheme="minorEastAsia" w:cstheme="minorBidi"/>
          <w:b w:val="0"/>
          <w:bCs w:val="0"/>
          <w:caps w:val="0"/>
          <w:noProof/>
          <w:kern w:val="2"/>
          <w:sz w:val="21"/>
          <w:szCs w:val="22"/>
          <w:lang w:eastAsia="zh-CN"/>
        </w:rPr>
      </w:pPr>
      <w:hyperlink w:anchor="_Toc121760138" w:history="1">
        <w:r w:rsidRPr="0001224F">
          <w:rPr>
            <w:rStyle w:val="a9"/>
            <w:rFonts w:cs="Times New Roman"/>
            <w:noProof/>
          </w:rPr>
          <w:t>3</w:t>
        </w:r>
        <w:r>
          <w:rPr>
            <w:rFonts w:eastAsiaTheme="minorEastAsia" w:cstheme="minorBidi"/>
            <w:b w:val="0"/>
            <w:bCs w:val="0"/>
            <w:caps w:val="0"/>
            <w:noProof/>
            <w:kern w:val="2"/>
            <w:sz w:val="21"/>
            <w:szCs w:val="22"/>
            <w:lang w:eastAsia="zh-CN"/>
          </w:rPr>
          <w:tab/>
        </w:r>
        <w:r w:rsidRPr="0001224F">
          <w:rPr>
            <w:rStyle w:val="a9"/>
            <w:noProof/>
          </w:rPr>
          <w:t>Linux</w:t>
        </w:r>
        <w:r w:rsidRPr="0001224F">
          <w:rPr>
            <w:rStyle w:val="a9"/>
            <w:noProof/>
          </w:rPr>
          <w:t>内核中双向链表实现</w:t>
        </w:r>
        <w:r>
          <w:rPr>
            <w:noProof/>
            <w:webHidden/>
          </w:rPr>
          <w:tab/>
        </w:r>
        <w:r>
          <w:rPr>
            <w:noProof/>
            <w:webHidden/>
          </w:rPr>
          <w:fldChar w:fldCharType="begin"/>
        </w:r>
        <w:r>
          <w:rPr>
            <w:noProof/>
            <w:webHidden/>
          </w:rPr>
          <w:instrText xml:space="preserve"> PAGEREF _Toc121760138 \h </w:instrText>
        </w:r>
        <w:r>
          <w:rPr>
            <w:noProof/>
            <w:webHidden/>
          </w:rPr>
        </w:r>
        <w:r>
          <w:rPr>
            <w:noProof/>
            <w:webHidden/>
          </w:rPr>
          <w:fldChar w:fldCharType="separate"/>
        </w:r>
        <w:r>
          <w:rPr>
            <w:noProof/>
            <w:webHidden/>
          </w:rPr>
          <w:t>8</w:t>
        </w:r>
        <w:r>
          <w:rPr>
            <w:noProof/>
            <w:webHidden/>
          </w:rPr>
          <w:fldChar w:fldCharType="end"/>
        </w:r>
      </w:hyperlink>
    </w:p>
    <w:p w14:paraId="439E4E43" w14:textId="00BBF858" w:rsidR="00CE53D6" w:rsidRDefault="00CE53D6">
      <w:pPr>
        <w:pStyle w:val="TOC2"/>
        <w:tabs>
          <w:tab w:val="left" w:pos="1200"/>
          <w:tab w:val="right" w:leader="dot" w:pos="9890"/>
        </w:tabs>
        <w:ind w:firstLine="480"/>
        <w:rPr>
          <w:rFonts w:eastAsiaTheme="minorEastAsia" w:cstheme="minorBidi"/>
          <w:smallCaps w:val="0"/>
          <w:noProof/>
          <w:kern w:val="2"/>
          <w:sz w:val="21"/>
          <w:szCs w:val="22"/>
          <w:lang w:eastAsia="zh-CN"/>
        </w:rPr>
      </w:pPr>
      <w:hyperlink w:anchor="_Toc121760139" w:history="1">
        <w:r w:rsidRPr="0001224F">
          <w:rPr>
            <w:rStyle w:val="a9"/>
            <w:noProof/>
          </w:rPr>
          <w:t>3.1</w:t>
        </w:r>
        <w:r>
          <w:rPr>
            <w:rFonts w:eastAsiaTheme="minorEastAsia" w:cstheme="minorBidi"/>
            <w:smallCaps w:val="0"/>
            <w:noProof/>
            <w:kern w:val="2"/>
            <w:sz w:val="21"/>
            <w:szCs w:val="22"/>
            <w:lang w:eastAsia="zh-CN"/>
          </w:rPr>
          <w:tab/>
        </w:r>
        <w:r w:rsidRPr="0001224F">
          <w:rPr>
            <w:rStyle w:val="a9"/>
            <w:noProof/>
          </w:rPr>
          <w:t>Linux</w:t>
        </w:r>
        <w:r w:rsidRPr="0001224F">
          <w:rPr>
            <w:rStyle w:val="a9"/>
            <w:noProof/>
          </w:rPr>
          <w:t>中双向链表的使用思想</w:t>
        </w:r>
        <w:r>
          <w:rPr>
            <w:noProof/>
            <w:webHidden/>
          </w:rPr>
          <w:tab/>
        </w:r>
        <w:r>
          <w:rPr>
            <w:noProof/>
            <w:webHidden/>
          </w:rPr>
          <w:fldChar w:fldCharType="begin"/>
        </w:r>
        <w:r>
          <w:rPr>
            <w:noProof/>
            <w:webHidden/>
          </w:rPr>
          <w:instrText xml:space="preserve"> PAGEREF _Toc121760139 \h </w:instrText>
        </w:r>
        <w:r>
          <w:rPr>
            <w:noProof/>
            <w:webHidden/>
          </w:rPr>
        </w:r>
        <w:r>
          <w:rPr>
            <w:noProof/>
            <w:webHidden/>
          </w:rPr>
          <w:fldChar w:fldCharType="separate"/>
        </w:r>
        <w:r>
          <w:rPr>
            <w:noProof/>
            <w:webHidden/>
          </w:rPr>
          <w:t>8</w:t>
        </w:r>
        <w:r>
          <w:rPr>
            <w:noProof/>
            <w:webHidden/>
          </w:rPr>
          <w:fldChar w:fldCharType="end"/>
        </w:r>
      </w:hyperlink>
    </w:p>
    <w:p w14:paraId="2B2D4472" w14:textId="2D0153DC" w:rsidR="00CE53D6" w:rsidRDefault="00CE53D6">
      <w:pPr>
        <w:pStyle w:val="TOC2"/>
        <w:tabs>
          <w:tab w:val="left" w:pos="1200"/>
          <w:tab w:val="right" w:leader="dot" w:pos="9890"/>
        </w:tabs>
        <w:ind w:firstLine="480"/>
        <w:rPr>
          <w:rFonts w:eastAsiaTheme="minorEastAsia" w:cstheme="minorBidi"/>
          <w:smallCaps w:val="0"/>
          <w:noProof/>
          <w:kern w:val="2"/>
          <w:sz w:val="21"/>
          <w:szCs w:val="22"/>
          <w:lang w:eastAsia="zh-CN"/>
        </w:rPr>
      </w:pPr>
      <w:hyperlink w:anchor="_Toc121760140" w:history="1">
        <w:r w:rsidRPr="0001224F">
          <w:rPr>
            <w:rStyle w:val="a9"/>
            <w:noProof/>
          </w:rPr>
          <w:t>3.2</w:t>
        </w:r>
        <w:r>
          <w:rPr>
            <w:rFonts w:eastAsiaTheme="minorEastAsia" w:cstheme="minorBidi"/>
            <w:smallCaps w:val="0"/>
            <w:noProof/>
            <w:kern w:val="2"/>
            <w:sz w:val="21"/>
            <w:szCs w:val="22"/>
            <w:lang w:eastAsia="zh-CN"/>
          </w:rPr>
          <w:tab/>
        </w:r>
        <w:r w:rsidRPr="0001224F">
          <w:rPr>
            <w:rStyle w:val="a9"/>
            <w:noProof/>
          </w:rPr>
          <w:t>内核抠出列表实现</w:t>
        </w:r>
        <w:r>
          <w:rPr>
            <w:noProof/>
            <w:webHidden/>
          </w:rPr>
          <w:tab/>
        </w:r>
        <w:r>
          <w:rPr>
            <w:noProof/>
            <w:webHidden/>
          </w:rPr>
          <w:fldChar w:fldCharType="begin"/>
        </w:r>
        <w:r>
          <w:rPr>
            <w:noProof/>
            <w:webHidden/>
          </w:rPr>
          <w:instrText xml:space="preserve"> PAGEREF _Toc121760140 \h </w:instrText>
        </w:r>
        <w:r>
          <w:rPr>
            <w:noProof/>
            <w:webHidden/>
          </w:rPr>
        </w:r>
        <w:r>
          <w:rPr>
            <w:noProof/>
            <w:webHidden/>
          </w:rPr>
          <w:fldChar w:fldCharType="separate"/>
        </w:r>
        <w:r>
          <w:rPr>
            <w:noProof/>
            <w:webHidden/>
          </w:rPr>
          <w:t>9</w:t>
        </w:r>
        <w:r>
          <w:rPr>
            <w:noProof/>
            <w:webHidden/>
          </w:rPr>
          <w:fldChar w:fldCharType="end"/>
        </w:r>
      </w:hyperlink>
    </w:p>
    <w:p w14:paraId="02A796AB" w14:textId="4F4E8F62" w:rsidR="00CE53D6" w:rsidRDefault="00CE53D6">
      <w:pPr>
        <w:pStyle w:val="TOC2"/>
        <w:tabs>
          <w:tab w:val="left" w:pos="1200"/>
          <w:tab w:val="right" w:leader="dot" w:pos="9890"/>
        </w:tabs>
        <w:ind w:firstLine="480"/>
        <w:rPr>
          <w:rFonts w:eastAsiaTheme="minorEastAsia" w:cstheme="minorBidi"/>
          <w:smallCaps w:val="0"/>
          <w:noProof/>
          <w:kern w:val="2"/>
          <w:sz w:val="21"/>
          <w:szCs w:val="22"/>
          <w:lang w:eastAsia="zh-CN"/>
        </w:rPr>
      </w:pPr>
      <w:hyperlink w:anchor="_Toc121760141" w:history="1">
        <w:r w:rsidRPr="0001224F">
          <w:rPr>
            <w:rStyle w:val="a9"/>
            <w:noProof/>
          </w:rPr>
          <w:t>3.3</w:t>
        </w:r>
        <w:r>
          <w:rPr>
            <w:rFonts w:eastAsiaTheme="minorEastAsia" w:cstheme="minorBidi"/>
            <w:smallCaps w:val="0"/>
            <w:noProof/>
            <w:kern w:val="2"/>
            <w:sz w:val="21"/>
            <w:szCs w:val="22"/>
            <w:lang w:eastAsia="zh-CN"/>
          </w:rPr>
          <w:tab/>
        </w:r>
        <w:r w:rsidRPr="0001224F">
          <w:rPr>
            <w:rStyle w:val="a9"/>
            <w:noProof/>
          </w:rPr>
          <w:t>链表操作接口</w:t>
        </w:r>
        <w:r>
          <w:rPr>
            <w:noProof/>
            <w:webHidden/>
          </w:rPr>
          <w:tab/>
        </w:r>
        <w:r>
          <w:rPr>
            <w:noProof/>
            <w:webHidden/>
          </w:rPr>
          <w:fldChar w:fldCharType="begin"/>
        </w:r>
        <w:r>
          <w:rPr>
            <w:noProof/>
            <w:webHidden/>
          </w:rPr>
          <w:instrText xml:space="preserve"> PAGEREF _Toc121760141 \h </w:instrText>
        </w:r>
        <w:r>
          <w:rPr>
            <w:noProof/>
            <w:webHidden/>
          </w:rPr>
        </w:r>
        <w:r>
          <w:rPr>
            <w:noProof/>
            <w:webHidden/>
          </w:rPr>
          <w:fldChar w:fldCharType="separate"/>
        </w:r>
        <w:r>
          <w:rPr>
            <w:noProof/>
            <w:webHidden/>
          </w:rPr>
          <w:t>10</w:t>
        </w:r>
        <w:r>
          <w:rPr>
            <w:noProof/>
            <w:webHidden/>
          </w:rPr>
          <w:fldChar w:fldCharType="end"/>
        </w:r>
      </w:hyperlink>
    </w:p>
    <w:p w14:paraId="724BDC02" w14:textId="5883F8D9" w:rsidR="00CE53D6" w:rsidRDefault="00CE53D6">
      <w:pPr>
        <w:pStyle w:val="TOC3"/>
        <w:tabs>
          <w:tab w:val="left" w:pos="1680"/>
          <w:tab w:val="right" w:leader="dot" w:pos="9890"/>
        </w:tabs>
        <w:ind w:firstLine="480"/>
        <w:rPr>
          <w:rFonts w:eastAsiaTheme="minorEastAsia" w:cstheme="minorBidi"/>
          <w:i w:val="0"/>
          <w:iCs w:val="0"/>
          <w:noProof/>
          <w:kern w:val="2"/>
          <w:sz w:val="21"/>
          <w:szCs w:val="22"/>
          <w:lang w:eastAsia="zh-CN"/>
        </w:rPr>
      </w:pPr>
      <w:hyperlink w:anchor="_Toc121760142" w:history="1">
        <w:r w:rsidRPr="0001224F">
          <w:rPr>
            <w:rStyle w:val="a9"/>
            <w:rFonts w:cs="Times New Roman"/>
            <w:b/>
            <w:noProof/>
            <w:lang w:eastAsia="zh-CN"/>
          </w:rPr>
          <w:t>3.3.1</w:t>
        </w:r>
        <w:r>
          <w:rPr>
            <w:rFonts w:eastAsiaTheme="minorEastAsia" w:cstheme="minorBidi"/>
            <w:i w:val="0"/>
            <w:iCs w:val="0"/>
            <w:noProof/>
            <w:kern w:val="2"/>
            <w:sz w:val="21"/>
            <w:szCs w:val="22"/>
            <w:lang w:eastAsia="zh-CN"/>
          </w:rPr>
          <w:tab/>
        </w:r>
        <w:r w:rsidRPr="0001224F">
          <w:rPr>
            <w:rStyle w:val="a9"/>
            <w:noProof/>
            <w:lang w:eastAsia="zh-CN"/>
          </w:rPr>
          <w:t>声明和初始化</w:t>
        </w:r>
        <w:r>
          <w:rPr>
            <w:noProof/>
            <w:webHidden/>
          </w:rPr>
          <w:tab/>
        </w:r>
        <w:r>
          <w:rPr>
            <w:noProof/>
            <w:webHidden/>
          </w:rPr>
          <w:fldChar w:fldCharType="begin"/>
        </w:r>
        <w:r>
          <w:rPr>
            <w:noProof/>
            <w:webHidden/>
          </w:rPr>
          <w:instrText xml:space="preserve"> PAGEREF _Toc121760142 \h </w:instrText>
        </w:r>
        <w:r>
          <w:rPr>
            <w:noProof/>
            <w:webHidden/>
          </w:rPr>
        </w:r>
        <w:r>
          <w:rPr>
            <w:noProof/>
            <w:webHidden/>
          </w:rPr>
          <w:fldChar w:fldCharType="separate"/>
        </w:r>
        <w:r>
          <w:rPr>
            <w:noProof/>
            <w:webHidden/>
          </w:rPr>
          <w:t>10</w:t>
        </w:r>
        <w:r>
          <w:rPr>
            <w:noProof/>
            <w:webHidden/>
          </w:rPr>
          <w:fldChar w:fldCharType="end"/>
        </w:r>
      </w:hyperlink>
    </w:p>
    <w:p w14:paraId="63443A47" w14:textId="4D1596B7" w:rsidR="00CE53D6" w:rsidRDefault="00CE53D6">
      <w:pPr>
        <w:pStyle w:val="TOC3"/>
        <w:tabs>
          <w:tab w:val="left" w:pos="1680"/>
          <w:tab w:val="right" w:leader="dot" w:pos="9890"/>
        </w:tabs>
        <w:ind w:firstLine="480"/>
        <w:rPr>
          <w:rFonts w:eastAsiaTheme="minorEastAsia" w:cstheme="minorBidi"/>
          <w:i w:val="0"/>
          <w:iCs w:val="0"/>
          <w:noProof/>
          <w:kern w:val="2"/>
          <w:sz w:val="21"/>
          <w:szCs w:val="22"/>
          <w:lang w:eastAsia="zh-CN"/>
        </w:rPr>
      </w:pPr>
      <w:hyperlink w:anchor="_Toc121760143" w:history="1">
        <w:r w:rsidRPr="0001224F">
          <w:rPr>
            <w:rStyle w:val="a9"/>
            <w:rFonts w:cs="Times New Roman"/>
            <w:b/>
            <w:noProof/>
            <w:lang w:eastAsia="zh-CN"/>
          </w:rPr>
          <w:t>3.3.2</w:t>
        </w:r>
        <w:r>
          <w:rPr>
            <w:rFonts w:eastAsiaTheme="minorEastAsia" w:cstheme="minorBidi"/>
            <w:i w:val="0"/>
            <w:iCs w:val="0"/>
            <w:noProof/>
            <w:kern w:val="2"/>
            <w:sz w:val="21"/>
            <w:szCs w:val="22"/>
            <w:lang w:eastAsia="zh-CN"/>
          </w:rPr>
          <w:tab/>
        </w:r>
        <w:r w:rsidRPr="0001224F">
          <w:rPr>
            <w:rStyle w:val="a9"/>
            <w:noProof/>
            <w:lang w:eastAsia="zh-CN"/>
          </w:rPr>
          <w:t>插入</w:t>
        </w:r>
        <w:r w:rsidRPr="0001224F">
          <w:rPr>
            <w:rStyle w:val="a9"/>
            <w:noProof/>
            <w:lang w:eastAsia="zh-CN"/>
          </w:rPr>
          <w:t>/</w:t>
        </w:r>
        <w:r w:rsidRPr="0001224F">
          <w:rPr>
            <w:rStyle w:val="a9"/>
            <w:noProof/>
            <w:lang w:eastAsia="zh-CN"/>
          </w:rPr>
          <w:t>删除</w:t>
        </w:r>
        <w:r w:rsidRPr="0001224F">
          <w:rPr>
            <w:rStyle w:val="a9"/>
            <w:noProof/>
            <w:lang w:eastAsia="zh-CN"/>
          </w:rPr>
          <w:t>/</w:t>
        </w:r>
        <w:r w:rsidRPr="0001224F">
          <w:rPr>
            <w:rStyle w:val="a9"/>
            <w:noProof/>
            <w:lang w:eastAsia="zh-CN"/>
          </w:rPr>
          <w:t>合并</w:t>
        </w:r>
        <w:r>
          <w:rPr>
            <w:noProof/>
            <w:webHidden/>
          </w:rPr>
          <w:tab/>
        </w:r>
        <w:r>
          <w:rPr>
            <w:noProof/>
            <w:webHidden/>
          </w:rPr>
          <w:fldChar w:fldCharType="begin"/>
        </w:r>
        <w:r>
          <w:rPr>
            <w:noProof/>
            <w:webHidden/>
          </w:rPr>
          <w:instrText xml:space="preserve"> PAGEREF _Toc121760143 \h </w:instrText>
        </w:r>
        <w:r>
          <w:rPr>
            <w:noProof/>
            <w:webHidden/>
          </w:rPr>
        </w:r>
        <w:r>
          <w:rPr>
            <w:noProof/>
            <w:webHidden/>
          </w:rPr>
          <w:fldChar w:fldCharType="separate"/>
        </w:r>
        <w:r>
          <w:rPr>
            <w:noProof/>
            <w:webHidden/>
          </w:rPr>
          <w:t>11</w:t>
        </w:r>
        <w:r>
          <w:rPr>
            <w:noProof/>
            <w:webHidden/>
          </w:rPr>
          <w:fldChar w:fldCharType="end"/>
        </w:r>
      </w:hyperlink>
    </w:p>
    <w:p w14:paraId="4B7CA8CF" w14:textId="5ECDB62C" w:rsidR="00CE53D6" w:rsidRDefault="00CE53D6">
      <w:pPr>
        <w:pStyle w:val="TOC3"/>
        <w:tabs>
          <w:tab w:val="left" w:pos="1680"/>
          <w:tab w:val="right" w:leader="dot" w:pos="9890"/>
        </w:tabs>
        <w:ind w:firstLine="480"/>
        <w:rPr>
          <w:rFonts w:eastAsiaTheme="minorEastAsia" w:cstheme="minorBidi"/>
          <w:i w:val="0"/>
          <w:iCs w:val="0"/>
          <w:noProof/>
          <w:kern w:val="2"/>
          <w:sz w:val="21"/>
          <w:szCs w:val="22"/>
          <w:lang w:eastAsia="zh-CN"/>
        </w:rPr>
      </w:pPr>
      <w:hyperlink w:anchor="_Toc121760144" w:history="1">
        <w:r w:rsidRPr="0001224F">
          <w:rPr>
            <w:rStyle w:val="a9"/>
            <w:rFonts w:cs="Times New Roman"/>
            <w:b/>
            <w:noProof/>
          </w:rPr>
          <w:t>3.3.3</w:t>
        </w:r>
        <w:r>
          <w:rPr>
            <w:rFonts w:eastAsiaTheme="minorEastAsia" w:cstheme="minorBidi"/>
            <w:i w:val="0"/>
            <w:iCs w:val="0"/>
            <w:noProof/>
            <w:kern w:val="2"/>
            <w:sz w:val="21"/>
            <w:szCs w:val="22"/>
            <w:lang w:eastAsia="zh-CN"/>
          </w:rPr>
          <w:tab/>
        </w:r>
        <w:r w:rsidRPr="0001224F">
          <w:rPr>
            <w:rStyle w:val="a9"/>
            <w:noProof/>
          </w:rPr>
          <w:t>遍历</w:t>
        </w:r>
        <w:r>
          <w:rPr>
            <w:noProof/>
            <w:webHidden/>
          </w:rPr>
          <w:tab/>
        </w:r>
        <w:r>
          <w:rPr>
            <w:noProof/>
            <w:webHidden/>
          </w:rPr>
          <w:fldChar w:fldCharType="begin"/>
        </w:r>
        <w:r>
          <w:rPr>
            <w:noProof/>
            <w:webHidden/>
          </w:rPr>
          <w:instrText xml:space="preserve"> PAGEREF _Toc121760144 \h </w:instrText>
        </w:r>
        <w:r>
          <w:rPr>
            <w:noProof/>
            <w:webHidden/>
          </w:rPr>
        </w:r>
        <w:r>
          <w:rPr>
            <w:noProof/>
            <w:webHidden/>
          </w:rPr>
          <w:fldChar w:fldCharType="separate"/>
        </w:r>
        <w:r>
          <w:rPr>
            <w:noProof/>
            <w:webHidden/>
          </w:rPr>
          <w:t>15</w:t>
        </w:r>
        <w:r>
          <w:rPr>
            <w:noProof/>
            <w:webHidden/>
          </w:rPr>
          <w:fldChar w:fldCharType="end"/>
        </w:r>
      </w:hyperlink>
    </w:p>
    <w:p w14:paraId="0864E013" w14:textId="113E2DA5" w:rsidR="00CE53D6" w:rsidRDefault="00CE53D6">
      <w:pPr>
        <w:pStyle w:val="TOC1"/>
        <w:tabs>
          <w:tab w:val="left" w:pos="960"/>
          <w:tab w:val="right" w:leader="dot" w:pos="9890"/>
        </w:tabs>
        <w:ind w:firstLine="482"/>
        <w:rPr>
          <w:rFonts w:eastAsiaTheme="minorEastAsia" w:cstheme="minorBidi"/>
          <w:b w:val="0"/>
          <w:bCs w:val="0"/>
          <w:caps w:val="0"/>
          <w:noProof/>
          <w:kern w:val="2"/>
          <w:sz w:val="21"/>
          <w:szCs w:val="22"/>
          <w:lang w:eastAsia="zh-CN"/>
        </w:rPr>
      </w:pPr>
      <w:hyperlink w:anchor="_Toc121760145" w:history="1">
        <w:r w:rsidRPr="0001224F">
          <w:rPr>
            <w:rStyle w:val="a9"/>
            <w:rFonts w:cs="Times New Roman"/>
            <w:noProof/>
          </w:rPr>
          <w:t>4</w:t>
        </w:r>
        <w:r>
          <w:rPr>
            <w:rFonts w:eastAsiaTheme="minorEastAsia" w:cstheme="minorBidi"/>
            <w:b w:val="0"/>
            <w:bCs w:val="0"/>
            <w:caps w:val="0"/>
            <w:noProof/>
            <w:kern w:val="2"/>
            <w:sz w:val="21"/>
            <w:szCs w:val="22"/>
            <w:lang w:eastAsia="zh-CN"/>
          </w:rPr>
          <w:tab/>
        </w:r>
        <w:r w:rsidRPr="0001224F">
          <w:rPr>
            <w:rStyle w:val="a9"/>
            <w:noProof/>
          </w:rPr>
          <w:t>安全性考虑</w:t>
        </w:r>
        <w:r>
          <w:rPr>
            <w:noProof/>
            <w:webHidden/>
          </w:rPr>
          <w:tab/>
        </w:r>
        <w:r>
          <w:rPr>
            <w:noProof/>
            <w:webHidden/>
          </w:rPr>
          <w:fldChar w:fldCharType="begin"/>
        </w:r>
        <w:r>
          <w:rPr>
            <w:noProof/>
            <w:webHidden/>
          </w:rPr>
          <w:instrText xml:space="preserve"> PAGEREF _Toc121760145 \h </w:instrText>
        </w:r>
        <w:r>
          <w:rPr>
            <w:noProof/>
            <w:webHidden/>
          </w:rPr>
        </w:r>
        <w:r>
          <w:rPr>
            <w:noProof/>
            <w:webHidden/>
          </w:rPr>
          <w:fldChar w:fldCharType="separate"/>
        </w:r>
        <w:r>
          <w:rPr>
            <w:noProof/>
            <w:webHidden/>
          </w:rPr>
          <w:t>19</w:t>
        </w:r>
        <w:r>
          <w:rPr>
            <w:noProof/>
            <w:webHidden/>
          </w:rPr>
          <w:fldChar w:fldCharType="end"/>
        </w:r>
      </w:hyperlink>
    </w:p>
    <w:p w14:paraId="20F4E856" w14:textId="70D772B6" w:rsidR="00CE53D6" w:rsidRDefault="00CE53D6">
      <w:pPr>
        <w:pStyle w:val="TOC2"/>
        <w:tabs>
          <w:tab w:val="left" w:pos="1200"/>
          <w:tab w:val="right" w:leader="dot" w:pos="9890"/>
        </w:tabs>
        <w:ind w:firstLine="480"/>
        <w:rPr>
          <w:rFonts w:eastAsiaTheme="minorEastAsia" w:cstheme="minorBidi"/>
          <w:smallCaps w:val="0"/>
          <w:noProof/>
          <w:kern w:val="2"/>
          <w:sz w:val="21"/>
          <w:szCs w:val="22"/>
          <w:lang w:eastAsia="zh-CN"/>
        </w:rPr>
      </w:pPr>
      <w:hyperlink w:anchor="_Toc121760146" w:history="1">
        <w:r w:rsidRPr="0001224F">
          <w:rPr>
            <w:rStyle w:val="a9"/>
            <w:noProof/>
          </w:rPr>
          <w:t>4.1</w:t>
        </w:r>
        <w:r>
          <w:rPr>
            <w:rFonts w:eastAsiaTheme="minorEastAsia" w:cstheme="minorBidi"/>
            <w:smallCaps w:val="0"/>
            <w:noProof/>
            <w:kern w:val="2"/>
            <w:sz w:val="21"/>
            <w:szCs w:val="22"/>
            <w:lang w:eastAsia="zh-CN"/>
          </w:rPr>
          <w:tab/>
        </w:r>
        <w:r w:rsidRPr="0001224F">
          <w:rPr>
            <w:rStyle w:val="a9"/>
            <w:noProof/>
          </w:rPr>
          <w:t>list_empty()</w:t>
        </w:r>
        <w:r w:rsidRPr="0001224F">
          <w:rPr>
            <w:rStyle w:val="a9"/>
            <w:noProof/>
          </w:rPr>
          <w:t>判断</w:t>
        </w:r>
        <w:r>
          <w:rPr>
            <w:noProof/>
            <w:webHidden/>
          </w:rPr>
          <w:tab/>
        </w:r>
        <w:r>
          <w:rPr>
            <w:noProof/>
            <w:webHidden/>
          </w:rPr>
          <w:fldChar w:fldCharType="begin"/>
        </w:r>
        <w:r>
          <w:rPr>
            <w:noProof/>
            <w:webHidden/>
          </w:rPr>
          <w:instrText xml:space="preserve"> PAGEREF _Toc121760146 \h </w:instrText>
        </w:r>
        <w:r>
          <w:rPr>
            <w:noProof/>
            <w:webHidden/>
          </w:rPr>
        </w:r>
        <w:r>
          <w:rPr>
            <w:noProof/>
            <w:webHidden/>
          </w:rPr>
          <w:fldChar w:fldCharType="separate"/>
        </w:r>
        <w:r>
          <w:rPr>
            <w:noProof/>
            <w:webHidden/>
          </w:rPr>
          <w:t>19</w:t>
        </w:r>
        <w:r>
          <w:rPr>
            <w:noProof/>
            <w:webHidden/>
          </w:rPr>
          <w:fldChar w:fldCharType="end"/>
        </w:r>
      </w:hyperlink>
    </w:p>
    <w:p w14:paraId="6E81DDE4" w14:textId="5F7B3E95" w:rsidR="00CE53D6" w:rsidRDefault="00CE53D6">
      <w:pPr>
        <w:pStyle w:val="TOC2"/>
        <w:tabs>
          <w:tab w:val="left" w:pos="1200"/>
          <w:tab w:val="right" w:leader="dot" w:pos="9890"/>
        </w:tabs>
        <w:ind w:firstLine="480"/>
        <w:rPr>
          <w:rFonts w:eastAsiaTheme="minorEastAsia" w:cstheme="minorBidi"/>
          <w:smallCaps w:val="0"/>
          <w:noProof/>
          <w:kern w:val="2"/>
          <w:sz w:val="21"/>
          <w:szCs w:val="22"/>
          <w:lang w:eastAsia="zh-CN"/>
        </w:rPr>
      </w:pPr>
      <w:hyperlink w:anchor="_Toc121760147" w:history="1">
        <w:r w:rsidRPr="0001224F">
          <w:rPr>
            <w:rStyle w:val="a9"/>
            <w:noProof/>
          </w:rPr>
          <w:t>4.2</w:t>
        </w:r>
        <w:r>
          <w:rPr>
            <w:rFonts w:eastAsiaTheme="minorEastAsia" w:cstheme="minorBidi"/>
            <w:smallCaps w:val="0"/>
            <w:noProof/>
            <w:kern w:val="2"/>
            <w:sz w:val="21"/>
            <w:szCs w:val="22"/>
            <w:lang w:eastAsia="zh-CN"/>
          </w:rPr>
          <w:tab/>
        </w:r>
        <w:r w:rsidRPr="0001224F">
          <w:rPr>
            <w:rStyle w:val="a9"/>
            <w:noProof/>
          </w:rPr>
          <w:t>遍历时节点删除</w:t>
        </w:r>
        <w:r>
          <w:rPr>
            <w:noProof/>
            <w:webHidden/>
          </w:rPr>
          <w:tab/>
        </w:r>
        <w:r>
          <w:rPr>
            <w:noProof/>
            <w:webHidden/>
          </w:rPr>
          <w:fldChar w:fldCharType="begin"/>
        </w:r>
        <w:r>
          <w:rPr>
            <w:noProof/>
            <w:webHidden/>
          </w:rPr>
          <w:instrText xml:space="preserve"> PAGEREF _Toc121760147 \h </w:instrText>
        </w:r>
        <w:r>
          <w:rPr>
            <w:noProof/>
            <w:webHidden/>
          </w:rPr>
        </w:r>
        <w:r>
          <w:rPr>
            <w:noProof/>
            <w:webHidden/>
          </w:rPr>
          <w:fldChar w:fldCharType="separate"/>
        </w:r>
        <w:r>
          <w:rPr>
            <w:noProof/>
            <w:webHidden/>
          </w:rPr>
          <w:t>19</w:t>
        </w:r>
        <w:r>
          <w:rPr>
            <w:noProof/>
            <w:webHidden/>
          </w:rPr>
          <w:fldChar w:fldCharType="end"/>
        </w:r>
      </w:hyperlink>
    </w:p>
    <w:p w14:paraId="072A6BF1" w14:textId="39379B77" w:rsidR="00CE53D6" w:rsidRDefault="00CE53D6">
      <w:pPr>
        <w:pStyle w:val="TOC2"/>
        <w:tabs>
          <w:tab w:val="left" w:pos="1200"/>
          <w:tab w:val="right" w:leader="dot" w:pos="9890"/>
        </w:tabs>
        <w:ind w:firstLine="480"/>
        <w:rPr>
          <w:rFonts w:eastAsiaTheme="minorEastAsia" w:cstheme="minorBidi"/>
          <w:smallCaps w:val="0"/>
          <w:noProof/>
          <w:kern w:val="2"/>
          <w:sz w:val="21"/>
          <w:szCs w:val="22"/>
          <w:lang w:eastAsia="zh-CN"/>
        </w:rPr>
      </w:pPr>
      <w:hyperlink w:anchor="_Toc121760148" w:history="1">
        <w:r w:rsidRPr="0001224F">
          <w:rPr>
            <w:rStyle w:val="a9"/>
            <w:noProof/>
          </w:rPr>
          <w:t>4.3</w:t>
        </w:r>
        <w:r>
          <w:rPr>
            <w:rFonts w:eastAsiaTheme="minorEastAsia" w:cstheme="minorBidi"/>
            <w:smallCaps w:val="0"/>
            <w:noProof/>
            <w:kern w:val="2"/>
            <w:sz w:val="21"/>
            <w:szCs w:val="22"/>
            <w:lang w:eastAsia="zh-CN"/>
          </w:rPr>
          <w:tab/>
        </w:r>
        <w:r w:rsidRPr="0001224F">
          <w:rPr>
            <w:rStyle w:val="a9"/>
            <w:noProof/>
          </w:rPr>
          <w:t>测试代码</w:t>
        </w:r>
        <w:r>
          <w:rPr>
            <w:noProof/>
            <w:webHidden/>
          </w:rPr>
          <w:tab/>
        </w:r>
        <w:r>
          <w:rPr>
            <w:noProof/>
            <w:webHidden/>
          </w:rPr>
          <w:fldChar w:fldCharType="begin"/>
        </w:r>
        <w:r>
          <w:rPr>
            <w:noProof/>
            <w:webHidden/>
          </w:rPr>
          <w:instrText xml:space="preserve"> PAGEREF _Toc121760148 \h </w:instrText>
        </w:r>
        <w:r>
          <w:rPr>
            <w:noProof/>
            <w:webHidden/>
          </w:rPr>
        </w:r>
        <w:r>
          <w:rPr>
            <w:noProof/>
            <w:webHidden/>
          </w:rPr>
          <w:fldChar w:fldCharType="separate"/>
        </w:r>
        <w:r>
          <w:rPr>
            <w:noProof/>
            <w:webHidden/>
          </w:rPr>
          <w:t>19</w:t>
        </w:r>
        <w:r>
          <w:rPr>
            <w:noProof/>
            <w:webHidden/>
          </w:rPr>
          <w:fldChar w:fldCharType="end"/>
        </w:r>
      </w:hyperlink>
    </w:p>
    <w:p w14:paraId="3F8FDA81" w14:textId="017BB6A0" w:rsidR="00EC5862" w:rsidRDefault="00C42F55" w:rsidP="009F249E">
      <w:pPr>
        <w:pStyle w:val="Body"/>
        <w:spacing w:line="360" w:lineRule="auto"/>
        <w:ind w:firstLineChars="0" w:firstLine="0"/>
      </w:pPr>
      <w:r>
        <w:fldChar w:fldCharType="end"/>
      </w:r>
    </w:p>
    <w:p w14:paraId="0CBE58C3" w14:textId="77777777" w:rsidR="00672744" w:rsidRDefault="002F03F8" w:rsidP="009F249E">
      <w:pPr>
        <w:pStyle w:val="TablesTOC"/>
        <w:spacing w:line="360" w:lineRule="auto"/>
        <w:ind w:firstLine="883"/>
      </w:pPr>
      <w:bookmarkStart w:id="0" w:name="_Toc285720556"/>
      <w:bookmarkStart w:id="1" w:name="_Toc472428236"/>
      <w:r>
        <w:br w:type="page"/>
      </w:r>
      <w:r w:rsidR="00DD1B16">
        <w:lastRenderedPageBreak/>
        <w:t>List of Tables</w:t>
      </w:r>
    </w:p>
    <w:p w14:paraId="183489B3" w14:textId="741857F1" w:rsidR="00672744" w:rsidRPr="00CE320C" w:rsidRDefault="00672744" w:rsidP="009F249E">
      <w:pPr>
        <w:ind w:left="480" w:firstLineChars="0" w:firstLine="0"/>
      </w:pPr>
      <w:r>
        <w:rPr>
          <w:szCs w:val="24"/>
        </w:rPr>
        <w:fldChar w:fldCharType="begin"/>
      </w:r>
      <w:r>
        <w:instrText xml:space="preserve"> TOC \h \z \c "Table" </w:instrText>
      </w:r>
      <w:r>
        <w:rPr>
          <w:szCs w:val="24"/>
        </w:rPr>
        <w:fldChar w:fldCharType="separate"/>
      </w:r>
      <w:r w:rsidR="00CE53D6">
        <w:rPr>
          <w:rFonts w:hint="eastAsia"/>
          <w:b/>
          <w:bCs/>
          <w:noProof/>
          <w:szCs w:val="24"/>
          <w:lang w:eastAsia="zh-CN"/>
        </w:rPr>
        <w:t>未找到图形项目表。</w:t>
      </w:r>
      <w:r>
        <w:fldChar w:fldCharType="end"/>
      </w:r>
    </w:p>
    <w:p w14:paraId="32936069" w14:textId="77777777" w:rsidR="00DD1B16" w:rsidRPr="00800DF7" w:rsidRDefault="00DD1B16" w:rsidP="009F249E">
      <w:pPr>
        <w:pStyle w:val="ListContents"/>
        <w:spacing w:line="360" w:lineRule="auto"/>
        <w:ind w:firstLine="480"/>
        <w:rPr>
          <w:vanish/>
          <w:szCs w:val="24"/>
        </w:rPr>
      </w:pPr>
    </w:p>
    <w:p w14:paraId="1CC2C4A2" w14:textId="77777777" w:rsidR="00CE53D6" w:rsidRDefault="00DD1B16" w:rsidP="009F249E">
      <w:pPr>
        <w:pStyle w:val="FiguresTOC"/>
        <w:spacing w:line="360" w:lineRule="auto"/>
        <w:ind w:firstLine="883"/>
        <w:rPr>
          <w:noProof/>
        </w:rPr>
      </w:pPr>
      <w:r>
        <w:t>List of Figures</w:t>
      </w:r>
      <w:r w:rsidR="00027300">
        <w:fldChar w:fldCharType="begin"/>
      </w:r>
      <w:r w:rsidR="00027300">
        <w:instrText xml:space="preserve"> TOC \h \z \c "Figure" </w:instrText>
      </w:r>
      <w:r w:rsidR="00027300">
        <w:fldChar w:fldCharType="separate"/>
      </w:r>
    </w:p>
    <w:p w14:paraId="76FE4E2B" w14:textId="6F7F077B" w:rsidR="00CE53D6" w:rsidRDefault="00CE53D6">
      <w:pPr>
        <w:pStyle w:val="af0"/>
        <w:tabs>
          <w:tab w:val="right" w:pos="9890"/>
        </w:tabs>
        <w:ind w:firstLine="480"/>
        <w:rPr>
          <w:rFonts w:asciiTheme="minorHAnsi" w:eastAsiaTheme="minorEastAsia" w:hAnsiTheme="minorHAnsi" w:cstheme="minorBidi"/>
          <w:noProof/>
          <w:kern w:val="2"/>
          <w:sz w:val="21"/>
          <w:szCs w:val="22"/>
          <w:lang w:eastAsia="zh-CN"/>
        </w:rPr>
      </w:pPr>
      <w:hyperlink w:anchor="_Toc121760149" w:history="1">
        <w:r w:rsidRPr="002B4EE5">
          <w:rPr>
            <w:rStyle w:val="a9"/>
            <w:noProof/>
          </w:rPr>
          <w:t xml:space="preserve">Figure 3.1 </w:t>
        </w:r>
        <w:r w:rsidRPr="002B4EE5">
          <w:rPr>
            <w:rStyle w:val="a9"/>
            <w:noProof/>
          </w:rPr>
          <w:t>双链表示意图</w:t>
        </w:r>
        <w:r>
          <w:rPr>
            <w:noProof/>
            <w:webHidden/>
          </w:rPr>
          <w:tab/>
        </w:r>
        <w:r>
          <w:rPr>
            <w:noProof/>
            <w:webHidden/>
          </w:rPr>
          <w:fldChar w:fldCharType="begin"/>
        </w:r>
        <w:r>
          <w:rPr>
            <w:noProof/>
            <w:webHidden/>
          </w:rPr>
          <w:instrText xml:space="preserve"> PAGEREF _Toc121760149 \h </w:instrText>
        </w:r>
        <w:r>
          <w:rPr>
            <w:noProof/>
            <w:webHidden/>
          </w:rPr>
        </w:r>
        <w:r>
          <w:rPr>
            <w:noProof/>
            <w:webHidden/>
          </w:rPr>
          <w:fldChar w:fldCharType="separate"/>
        </w:r>
        <w:r>
          <w:rPr>
            <w:noProof/>
            <w:webHidden/>
          </w:rPr>
          <w:t>8</w:t>
        </w:r>
        <w:r>
          <w:rPr>
            <w:noProof/>
            <w:webHidden/>
          </w:rPr>
          <w:fldChar w:fldCharType="end"/>
        </w:r>
      </w:hyperlink>
    </w:p>
    <w:p w14:paraId="1509C73A" w14:textId="157AE30C" w:rsidR="00CE53D6" w:rsidRDefault="00CE53D6">
      <w:pPr>
        <w:pStyle w:val="af0"/>
        <w:tabs>
          <w:tab w:val="right" w:pos="9890"/>
        </w:tabs>
        <w:ind w:firstLine="480"/>
        <w:rPr>
          <w:rFonts w:asciiTheme="minorHAnsi" w:eastAsiaTheme="minorEastAsia" w:hAnsiTheme="minorHAnsi" w:cstheme="minorBidi"/>
          <w:noProof/>
          <w:kern w:val="2"/>
          <w:sz w:val="21"/>
          <w:szCs w:val="22"/>
          <w:lang w:eastAsia="zh-CN"/>
        </w:rPr>
      </w:pPr>
      <w:hyperlink w:anchor="_Toc121760150" w:history="1">
        <w:r w:rsidRPr="002B4EE5">
          <w:rPr>
            <w:rStyle w:val="a9"/>
            <w:noProof/>
          </w:rPr>
          <w:t>Figure 3.2 nf_sockopts</w:t>
        </w:r>
        <w:r w:rsidRPr="002B4EE5">
          <w:rPr>
            <w:rStyle w:val="a9"/>
            <w:noProof/>
          </w:rPr>
          <w:t>链表示意图</w:t>
        </w:r>
        <w:r>
          <w:rPr>
            <w:noProof/>
            <w:webHidden/>
          </w:rPr>
          <w:tab/>
        </w:r>
        <w:r>
          <w:rPr>
            <w:noProof/>
            <w:webHidden/>
          </w:rPr>
          <w:fldChar w:fldCharType="begin"/>
        </w:r>
        <w:r>
          <w:rPr>
            <w:noProof/>
            <w:webHidden/>
          </w:rPr>
          <w:instrText xml:space="preserve"> PAGEREF _Toc121760150 \h </w:instrText>
        </w:r>
        <w:r>
          <w:rPr>
            <w:noProof/>
            <w:webHidden/>
          </w:rPr>
        </w:r>
        <w:r>
          <w:rPr>
            <w:noProof/>
            <w:webHidden/>
          </w:rPr>
          <w:fldChar w:fldCharType="separate"/>
        </w:r>
        <w:r>
          <w:rPr>
            <w:noProof/>
            <w:webHidden/>
          </w:rPr>
          <w:t>10</w:t>
        </w:r>
        <w:r>
          <w:rPr>
            <w:noProof/>
            <w:webHidden/>
          </w:rPr>
          <w:fldChar w:fldCharType="end"/>
        </w:r>
      </w:hyperlink>
    </w:p>
    <w:p w14:paraId="332CBC6F" w14:textId="4B327512" w:rsidR="00CE53D6" w:rsidRDefault="00CE53D6">
      <w:pPr>
        <w:pStyle w:val="af0"/>
        <w:tabs>
          <w:tab w:val="right" w:pos="9890"/>
        </w:tabs>
        <w:ind w:firstLine="480"/>
        <w:rPr>
          <w:rFonts w:asciiTheme="minorHAnsi" w:eastAsiaTheme="minorEastAsia" w:hAnsiTheme="minorHAnsi" w:cstheme="minorBidi"/>
          <w:noProof/>
          <w:kern w:val="2"/>
          <w:sz w:val="21"/>
          <w:szCs w:val="22"/>
          <w:lang w:eastAsia="zh-CN"/>
        </w:rPr>
      </w:pPr>
      <w:hyperlink w:anchor="_Toc121760151" w:history="1">
        <w:r w:rsidRPr="002B4EE5">
          <w:rPr>
            <w:rStyle w:val="a9"/>
            <w:noProof/>
          </w:rPr>
          <w:t>Figure 3.3</w:t>
        </w:r>
        <w:r w:rsidRPr="002B4EE5">
          <w:rPr>
            <w:rStyle w:val="a9"/>
            <w:noProof/>
          </w:rPr>
          <w:t>链表合并</w:t>
        </w:r>
        <w:r w:rsidRPr="002B4EE5">
          <w:rPr>
            <w:rStyle w:val="a9"/>
            <w:noProof/>
          </w:rPr>
          <w:t>list_splice(&amp;list1,&amp;list2)</w:t>
        </w:r>
        <w:r>
          <w:rPr>
            <w:noProof/>
            <w:webHidden/>
          </w:rPr>
          <w:tab/>
        </w:r>
        <w:r>
          <w:rPr>
            <w:noProof/>
            <w:webHidden/>
          </w:rPr>
          <w:fldChar w:fldCharType="begin"/>
        </w:r>
        <w:r>
          <w:rPr>
            <w:noProof/>
            <w:webHidden/>
          </w:rPr>
          <w:instrText xml:space="preserve"> PAGEREF _Toc121760151 \h </w:instrText>
        </w:r>
        <w:r>
          <w:rPr>
            <w:noProof/>
            <w:webHidden/>
          </w:rPr>
        </w:r>
        <w:r>
          <w:rPr>
            <w:noProof/>
            <w:webHidden/>
          </w:rPr>
          <w:fldChar w:fldCharType="separate"/>
        </w:r>
        <w:r>
          <w:rPr>
            <w:noProof/>
            <w:webHidden/>
          </w:rPr>
          <w:t>15</w:t>
        </w:r>
        <w:r>
          <w:rPr>
            <w:noProof/>
            <w:webHidden/>
          </w:rPr>
          <w:fldChar w:fldCharType="end"/>
        </w:r>
      </w:hyperlink>
    </w:p>
    <w:p w14:paraId="5645C949" w14:textId="68317F34" w:rsidR="00CE53D6" w:rsidRDefault="00CE53D6">
      <w:pPr>
        <w:pStyle w:val="af0"/>
        <w:tabs>
          <w:tab w:val="right" w:pos="9890"/>
        </w:tabs>
        <w:ind w:firstLine="480"/>
        <w:rPr>
          <w:rFonts w:asciiTheme="minorHAnsi" w:eastAsiaTheme="minorEastAsia" w:hAnsiTheme="minorHAnsi" w:cstheme="minorBidi"/>
          <w:noProof/>
          <w:kern w:val="2"/>
          <w:sz w:val="21"/>
          <w:szCs w:val="22"/>
          <w:lang w:eastAsia="zh-CN"/>
        </w:rPr>
      </w:pPr>
      <w:hyperlink w:anchor="_Toc121760152" w:history="1">
        <w:r w:rsidRPr="002B4EE5">
          <w:rPr>
            <w:rStyle w:val="a9"/>
            <w:noProof/>
          </w:rPr>
          <w:t>Figure 3.4 offsetof()</w:t>
        </w:r>
        <w:r w:rsidRPr="002B4EE5">
          <w:rPr>
            <w:rStyle w:val="a9"/>
            <w:noProof/>
          </w:rPr>
          <w:t>宏的原理</w:t>
        </w:r>
        <w:r>
          <w:rPr>
            <w:noProof/>
            <w:webHidden/>
          </w:rPr>
          <w:tab/>
        </w:r>
        <w:r>
          <w:rPr>
            <w:noProof/>
            <w:webHidden/>
          </w:rPr>
          <w:fldChar w:fldCharType="begin"/>
        </w:r>
        <w:r>
          <w:rPr>
            <w:noProof/>
            <w:webHidden/>
          </w:rPr>
          <w:instrText xml:space="preserve"> PAGEREF _Toc121760152 \h </w:instrText>
        </w:r>
        <w:r>
          <w:rPr>
            <w:noProof/>
            <w:webHidden/>
          </w:rPr>
        </w:r>
        <w:r>
          <w:rPr>
            <w:noProof/>
            <w:webHidden/>
          </w:rPr>
          <w:fldChar w:fldCharType="separate"/>
        </w:r>
        <w:r>
          <w:rPr>
            <w:noProof/>
            <w:webHidden/>
          </w:rPr>
          <w:t>17</w:t>
        </w:r>
        <w:r>
          <w:rPr>
            <w:noProof/>
            <w:webHidden/>
          </w:rPr>
          <w:fldChar w:fldCharType="end"/>
        </w:r>
      </w:hyperlink>
    </w:p>
    <w:p w14:paraId="01B8832E" w14:textId="79554C5F" w:rsidR="004C0C90" w:rsidRDefault="00027300" w:rsidP="009F249E">
      <w:pPr>
        <w:pStyle w:val="Comment"/>
        <w:ind w:firstLineChars="0" w:firstLine="0"/>
      </w:pPr>
      <w:r>
        <w:fldChar w:fldCharType="end"/>
      </w:r>
    </w:p>
    <w:p w14:paraId="585FE0E1" w14:textId="77777777" w:rsidR="004C0C90" w:rsidRDefault="004C0C90" w:rsidP="009F249E">
      <w:pPr>
        <w:ind w:firstLineChars="0" w:firstLine="0"/>
        <w:rPr>
          <w:i/>
          <w:snapToGrid w:val="0"/>
          <w:color w:val="FF0000"/>
          <w:szCs w:val="24"/>
        </w:rPr>
      </w:pPr>
      <w:r>
        <w:br w:type="page"/>
      </w:r>
    </w:p>
    <w:p w14:paraId="34E7EE21" w14:textId="26598EDE" w:rsidR="004D3944" w:rsidRDefault="004D3944" w:rsidP="004D3944">
      <w:pPr>
        <w:pStyle w:val="1"/>
        <w:spacing w:after="332"/>
        <w:rPr>
          <w:rFonts w:hint="eastAsia"/>
        </w:rPr>
      </w:pPr>
      <w:bookmarkStart w:id="2" w:name="_Toc121760134"/>
      <w:bookmarkEnd w:id="0"/>
      <w:bookmarkEnd w:id="1"/>
      <w:proofErr w:type="spellStart"/>
      <w:r>
        <w:rPr>
          <w:rFonts w:hint="eastAsia"/>
        </w:rPr>
        <w:lastRenderedPageBreak/>
        <w:t>offsetof</w:t>
      </w:r>
      <w:proofErr w:type="spellEnd"/>
      <w:r>
        <w:rPr>
          <w:rFonts w:hint="eastAsia"/>
        </w:rPr>
        <w:t>介绍</w:t>
      </w:r>
      <w:bookmarkEnd w:id="2"/>
    </w:p>
    <w:p w14:paraId="40A73850" w14:textId="2D882A68" w:rsidR="004D3944" w:rsidRDefault="004D3944" w:rsidP="00CE53D6">
      <w:pPr>
        <w:ind w:firstLine="480"/>
        <w:rPr>
          <w:lang w:eastAsia="zh-CN"/>
        </w:rPr>
      </w:pPr>
      <w:r>
        <w:rPr>
          <w:rFonts w:hint="eastAsia"/>
          <w:lang w:eastAsia="zh-CN"/>
        </w:rPr>
        <w:t>在</w:t>
      </w:r>
      <w:r>
        <w:rPr>
          <w:rFonts w:hint="eastAsia"/>
          <w:lang w:eastAsia="zh-CN"/>
        </w:rPr>
        <w:t>Linux</w:t>
      </w:r>
      <w:r>
        <w:rPr>
          <w:rFonts w:hint="eastAsia"/>
          <w:lang w:eastAsia="zh-CN"/>
        </w:rPr>
        <w:t>内核中</w:t>
      </w:r>
      <w:proofErr w:type="spellStart"/>
      <w:r>
        <w:rPr>
          <w:rFonts w:hint="eastAsia"/>
          <w:lang w:eastAsia="zh-CN"/>
        </w:rPr>
        <w:t>stddef.h</w:t>
      </w:r>
      <w:proofErr w:type="spellEnd"/>
      <w:r>
        <w:rPr>
          <w:rFonts w:hint="eastAsia"/>
          <w:lang w:eastAsia="zh-CN"/>
        </w:rPr>
        <w:t>文件中定义</w:t>
      </w:r>
      <w:proofErr w:type="spellStart"/>
      <w:r>
        <w:rPr>
          <w:rFonts w:hint="eastAsia"/>
          <w:lang w:eastAsia="zh-CN"/>
        </w:rPr>
        <w:t>offsetof</w:t>
      </w:r>
      <w:proofErr w:type="spellEnd"/>
      <w:r>
        <w:rPr>
          <w:rFonts w:hint="eastAsia"/>
          <w:lang w:eastAsia="zh-CN"/>
        </w:rPr>
        <w:t>宏，其功能是获取某个结构体（</w:t>
      </w:r>
      <w:r>
        <w:rPr>
          <w:rFonts w:hint="eastAsia"/>
          <w:lang w:eastAsia="zh-CN"/>
        </w:rPr>
        <w:t>Type</w:t>
      </w:r>
      <w:r>
        <w:rPr>
          <w:rFonts w:hint="eastAsia"/>
          <w:lang w:eastAsia="zh-CN"/>
        </w:rPr>
        <w:t>）的变量成员（</w:t>
      </w:r>
      <w:r>
        <w:rPr>
          <w:rFonts w:hint="eastAsia"/>
          <w:lang w:eastAsia="zh-CN"/>
        </w:rPr>
        <w:t>member</w:t>
      </w:r>
      <w:r>
        <w:rPr>
          <w:rFonts w:hint="eastAsia"/>
          <w:lang w:eastAsia="zh-CN"/>
        </w:rPr>
        <w:t>）在结构体中的偏移字节数。</w:t>
      </w:r>
    </w:p>
    <w:p w14:paraId="5BCFAC99" w14:textId="77777777" w:rsidR="00CE53D6" w:rsidRDefault="00CE53D6" w:rsidP="00CE53D6">
      <w:pPr>
        <w:ind w:firstLine="480"/>
        <w:rPr>
          <w:rFonts w:hint="eastAsia"/>
          <w:lang w:eastAsia="zh-CN"/>
        </w:rPr>
      </w:pPr>
    </w:p>
    <w:tbl>
      <w:tblPr>
        <w:tblStyle w:val="af2"/>
        <w:tblW w:w="0" w:type="auto"/>
        <w:shd w:val="clear" w:color="auto" w:fill="F2F2F2" w:themeFill="background1" w:themeFillShade="F2"/>
        <w:tblLook w:val="04A0" w:firstRow="1" w:lastRow="0" w:firstColumn="1" w:lastColumn="0" w:noHBand="0" w:noVBand="1"/>
      </w:tblPr>
      <w:tblGrid>
        <w:gridCol w:w="9890"/>
      </w:tblGrid>
      <w:tr w:rsidR="00F948B2" w14:paraId="6F8B4378" w14:textId="77777777" w:rsidTr="00F948B2">
        <w:tc>
          <w:tcPr>
            <w:tcW w:w="9890" w:type="dxa"/>
            <w:shd w:val="clear" w:color="auto" w:fill="F2F2F2" w:themeFill="background1" w:themeFillShade="F2"/>
          </w:tcPr>
          <w:p w14:paraId="2BF29170" w14:textId="77777777" w:rsidR="00F948B2" w:rsidRDefault="00F948B2" w:rsidP="00782572">
            <w:pPr>
              <w:pStyle w:val="Body"/>
              <w:ind w:firstLineChars="0" w:firstLine="0"/>
              <w:rPr>
                <w:lang w:eastAsia="zh-CN"/>
              </w:rPr>
            </w:pPr>
            <w:r>
              <w:rPr>
                <w:lang w:eastAsia="zh-CN"/>
              </w:rPr>
              <w:t xml:space="preserve">#define </w:t>
            </w:r>
            <w:proofErr w:type="spellStart"/>
            <w:r>
              <w:rPr>
                <w:lang w:eastAsia="zh-CN"/>
              </w:rPr>
              <w:t>offsetof</w:t>
            </w:r>
            <w:proofErr w:type="spellEnd"/>
            <w:r>
              <w:rPr>
                <w:lang w:eastAsia="zh-CN"/>
              </w:rPr>
              <w:t>(TYPE, MEMBER) ((</w:t>
            </w:r>
            <w:proofErr w:type="spellStart"/>
            <w:r>
              <w:rPr>
                <w:lang w:eastAsia="zh-CN"/>
              </w:rPr>
              <w:t>size_t</w:t>
            </w:r>
            <w:proofErr w:type="spellEnd"/>
            <w:r>
              <w:rPr>
                <w:lang w:eastAsia="zh-CN"/>
              </w:rPr>
              <w:t>) &amp;((TYPE *)0)-&gt;MEMBER)</w:t>
            </w:r>
          </w:p>
          <w:p w14:paraId="13C23A7A" w14:textId="77777777" w:rsidR="00F948B2" w:rsidRDefault="00F948B2" w:rsidP="00F948B2">
            <w:pPr>
              <w:pStyle w:val="Body"/>
              <w:ind w:firstLine="480"/>
              <w:rPr>
                <w:lang w:eastAsia="zh-CN"/>
              </w:rPr>
            </w:pPr>
            <w:r>
              <w:rPr>
                <w:lang w:eastAsia="zh-CN"/>
              </w:rPr>
              <w:t xml:space="preserve"> </w:t>
            </w:r>
          </w:p>
          <w:p w14:paraId="1D4A040F" w14:textId="1C4B22F3" w:rsidR="00F948B2" w:rsidRDefault="00F948B2" w:rsidP="00782572">
            <w:pPr>
              <w:pStyle w:val="Body"/>
              <w:ind w:firstLineChars="0" w:firstLine="0"/>
              <w:rPr>
                <w:rFonts w:hint="eastAsia"/>
                <w:lang w:eastAsia="zh-CN"/>
              </w:rPr>
            </w:pPr>
            <w:r>
              <w:rPr>
                <w:rFonts w:hint="eastAsia"/>
                <w:lang w:eastAsia="zh-CN"/>
              </w:rPr>
              <w:t xml:space="preserve">(01) </w:t>
            </w:r>
            <w:r w:rsidR="004D27EC">
              <w:rPr>
                <w:lang w:eastAsia="zh-CN"/>
              </w:rPr>
              <w:t xml:space="preserve">  </w:t>
            </w:r>
            <w:r>
              <w:rPr>
                <w:rFonts w:hint="eastAsia"/>
                <w:lang w:eastAsia="zh-CN"/>
              </w:rPr>
              <w:t xml:space="preserve"> ( (TYPE *)0 )   </w:t>
            </w:r>
            <w:r>
              <w:rPr>
                <w:rFonts w:hint="eastAsia"/>
                <w:lang w:eastAsia="zh-CN"/>
              </w:rPr>
              <w:t>将零转型为</w:t>
            </w:r>
            <w:r>
              <w:rPr>
                <w:rFonts w:hint="eastAsia"/>
                <w:lang w:eastAsia="zh-CN"/>
              </w:rPr>
              <w:t>TYPE</w:t>
            </w:r>
            <w:r>
              <w:rPr>
                <w:rFonts w:hint="eastAsia"/>
                <w:lang w:eastAsia="zh-CN"/>
              </w:rPr>
              <w:t>类型指针，即</w:t>
            </w:r>
            <w:r>
              <w:rPr>
                <w:rFonts w:hint="eastAsia"/>
                <w:lang w:eastAsia="zh-CN"/>
              </w:rPr>
              <w:t>TYPE</w:t>
            </w:r>
            <w:r>
              <w:rPr>
                <w:rFonts w:hint="eastAsia"/>
                <w:lang w:eastAsia="zh-CN"/>
              </w:rPr>
              <w:t>类型的指针的地址是</w:t>
            </w:r>
            <w:r>
              <w:rPr>
                <w:rFonts w:hint="eastAsia"/>
                <w:lang w:eastAsia="zh-CN"/>
              </w:rPr>
              <w:t>0</w:t>
            </w:r>
            <w:r>
              <w:rPr>
                <w:rFonts w:hint="eastAsia"/>
                <w:lang w:eastAsia="zh-CN"/>
              </w:rPr>
              <w:t>。</w:t>
            </w:r>
          </w:p>
          <w:p w14:paraId="3B8A6D98" w14:textId="543BAF37" w:rsidR="00F948B2" w:rsidRDefault="00F948B2" w:rsidP="00782572">
            <w:pPr>
              <w:pStyle w:val="Body"/>
              <w:ind w:firstLineChars="0" w:firstLine="0"/>
              <w:rPr>
                <w:rFonts w:hint="eastAsia"/>
                <w:lang w:eastAsia="zh-CN"/>
              </w:rPr>
            </w:pPr>
            <w:r>
              <w:rPr>
                <w:rFonts w:hint="eastAsia"/>
                <w:lang w:eastAsia="zh-CN"/>
              </w:rPr>
              <w:t xml:space="preserve">(02) </w:t>
            </w:r>
            <w:r w:rsidR="004D27EC">
              <w:rPr>
                <w:lang w:eastAsia="zh-CN"/>
              </w:rPr>
              <w:t xml:space="preserve">  </w:t>
            </w:r>
            <w:r>
              <w:rPr>
                <w:rFonts w:hint="eastAsia"/>
                <w:lang w:eastAsia="zh-CN"/>
              </w:rPr>
              <w:t xml:space="preserve"> ((TYPE *)0)-&gt;MEMBER     </w:t>
            </w:r>
            <w:r>
              <w:rPr>
                <w:rFonts w:hint="eastAsia"/>
                <w:lang w:eastAsia="zh-CN"/>
              </w:rPr>
              <w:t>访问结构中的数据成员。</w:t>
            </w:r>
          </w:p>
          <w:p w14:paraId="489B3842" w14:textId="57888960" w:rsidR="00F948B2" w:rsidRDefault="00F948B2" w:rsidP="00782572">
            <w:pPr>
              <w:pStyle w:val="Body"/>
              <w:ind w:firstLineChars="0" w:firstLine="0"/>
              <w:rPr>
                <w:rFonts w:hint="eastAsia"/>
                <w:lang w:eastAsia="zh-CN"/>
              </w:rPr>
            </w:pPr>
            <w:r>
              <w:rPr>
                <w:rFonts w:hint="eastAsia"/>
                <w:lang w:eastAsia="zh-CN"/>
              </w:rPr>
              <w:t xml:space="preserve">(03)  </w:t>
            </w:r>
            <w:r w:rsidR="004D27EC">
              <w:rPr>
                <w:lang w:eastAsia="zh-CN"/>
              </w:rPr>
              <w:t xml:space="preserve">  </w:t>
            </w:r>
            <w:r>
              <w:rPr>
                <w:rFonts w:hint="eastAsia"/>
                <w:lang w:eastAsia="zh-CN"/>
              </w:rPr>
              <w:t xml:space="preserve">&amp;( ( (TYPE *)0 )-&gt;MEMBER )     </w:t>
            </w:r>
            <w:r>
              <w:rPr>
                <w:rFonts w:hint="eastAsia"/>
                <w:lang w:eastAsia="zh-CN"/>
              </w:rPr>
              <w:t>取出数据成员的地址。由于</w:t>
            </w:r>
            <w:r>
              <w:rPr>
                <w:rFonts w:hint="eastAsia"/>
                <w:lang w:eastAsia="zh-CN"/>
              </w:rPr>
              <w:t>TYPE</w:t>
            </w:r>
            <w:r>
              <w:rPr>
                <w:rFonts w:hint="eastAsia"/>
                <w:lang w:eastAsia="zh-CN"/>
              </w:rPr>
              <w:t>的地址是</w:t>
            </w:r>
            <w:r>
              <w:rPr>
                <w:rFonts w:hint="eastAsia"/>
                <w:lang w:eastAsia="zh-CN"/>
              </w:rPr>
              <w:t>0</w:t>
            </w:r>
            <w:r>
              <w:rPr>
                <w:rFonts w:hint="eastAsia"/>
                <w:lang w:eastAsia="zh-CN"/>
              </w:rPr>
              <w:t>，这里获取到的地址就是相对</w:t>
            </w:r>
            <w:r>
              <w:rPr>
                <w:rFonts w:hint="eastAsia"/>
                <w:lang w:eastAsia="zh-CN"/>
              </w:rPr>
              <w:t>MEMBER</w:t>
            </w:r>
            <w:r>
              <w:rPr>
                <w:rFonts w:hint="eastAsia"/>
                <w:lang w:eastAsia="zh-CN"/>
              </w:rPr>
              <w:t>在</w:t>
            </w:r>
            <w:r>
              <w:rPr>
                <w:rFonts w:hint="eastAsia"/>
                <w:lang w:eastAsia="zh-CN"/>
              </w:rPr>
              <w:t>TYPE</w:t>
            </w:r>
            <w:r>
              <w:rPr>
                <w:rFonts w:hint="eastAsia"/>
                <w:lang w:eastAsia="zh-CN"/>
              </w:rPr>
              <w:t>中的偏移。</w:t>
            </w:r>
          </w:p>
          <w:p w14:paraId="32E0A79F" w14:textId="3C61E5C2" w:rsidR="00F948B2" w:rsidRDefault="00F948B2" w:rsidP="00782572">
            <w:pPr>
              <w:pStyle w:val="Body"/>
              <w:ind w:firstLineChars="0" w:firstLine="0"/>
              <w:rPr>
                <w:lang w:eastAsia="zh-CN"/>
              </w:rPr>
            </w:pPr>
            <w:r>
              <w:rPr>
                <w:rFonts w:hint="eastAsia"/>
                <w:lang w:eastAsia="zh-CN"/>
              </w:rPr>
              <w:t xml:space="preserve">(04) </w:t>
            </w:r>
            <w:r w:rsidR="004D27EC">
              <w:rPr>
                <w:lang w:eastAsia="zh-CN"/>
              </w:rPr>
              <w:t xml:space="preserve">  </w:t>
            </w:r>
            <w:r>
              <w:rPr>
                <w:rFonts w:hint="eastAsia"/>
                <w:lang w:eastAsia="zh-CN"/>
              </w:rPr>
              <w:t xml:space="preserve"> (</w:t>
            </w:r>
            <w:proofErr w:type="spellStart"/>
            <w:r>
              <w:rPr>
                <w:rFonts w:hint="eastAsia"/>
                <w:lang w:eastAsia="zh-CN"/>
              </w:rPr>
              <w:t>size_t</w:t>
            </w:r>
            <w:proofErr w:type="spellEnd"/>
            <w:r>
              <w:rPr>
                <w:rFonts w:hint="eastAsia"/>
                <w:lang w:eastAsia="zh-CN"/>
              </w:rPr>
              <w:t xml:space="preserve">)(&amp;(((TYPE*)0)-&gt;MEMBER))     </w:t>
            </w:r>
            <w:r>
              <w:rPr>
                <w:rFonts w:hint="eastAsia"/>
                <w:lang w:eastAsia="zh-CN"/>
              </w:rPr>
              <w:t>结果转换类型。对于</w:t>
            </w:r>
            <w:r>
              <w:rPr>
                <w:rFonts w:hint="eastAsia"/>
                <w:lang w:eastAsia="zh-CN"/>
              </w:rPr>
              <w:t>32</w:t>
            </w:r>
            <w:r>
              <w:rPr>
                <w:rFonts w:hint="eastAsia"/>
                <w:lang w:eastAsia="zh-CN"/>
              </w:rPr>
              <w:t>位系统而言，</w:t>
            </w:r>
            <w:proofErr w:type="spellStart"/>
            <w:r>
              <w:rPr>
                <w:rFonts w:hint="eastAsia"/>
                <w:lang w:eastAsia="zh-CN"/>
              </w:rPr>
              <w:t>size_t</w:t>
            </w:r>
            <w:proofErr w:type="spellEnd"/>
            <w:r>
              <w:rPr>
                <w:rFonts w:hint="eastAsia"/>
                <w:lang w:eastAsia="zh-CN"/>
              </w:rPr>
              <w:t>是</w:t>
            </w:r>
            <w:r>
              <w:rPr>
                <w:rFonts w:hint="eastAsia"/>
                <w:lang w:eastAsia="zh-CN"/>
              </w:rPr>
              <w:t>unsigned int</w:t>
            </w:r>
            <w:r>
              <w:rPr>
                <w:rFonts w:hint="eastAsia"/>
                <w:lang w:eastAsia="zh-CN"/>
              </w:rPr>
              <w:t>类型；对于</w:t>
            </w:r>
            <w:r>
              <w:rPr>
                <w:rFonts w:hint="eastAsia"/>
                <w:lang w:eastAsia="zh-CN"/>
              </w:rPr>
              <w:t>64</w:t>
            </w:r>
            <w:r>
              <w:rPr>
                <w:rFonts w:hint="eastAsia"/>
                <w:lang w:eastAsia="zh-CN"/>
              </w:rPr>
              <w:t>位系统而言，</w:t>
            </w:r>
            <w:proofErr w:type="spellStart"/>
            <w:r>
              <w:rPr>
                <w:rFonts w:hint="eastAsia"/>
                <w:lang w:eastAsia="zh-CN"/>
              </w:rPr>
              <w:t>size_t</w:t>
            </w:r>
            <w:proofErr w:type="spellEnd"/>
            <w:r>
              <w:rPr>
                <w:rFonts w:hint="eastAsia"/>
                <w:lang w:eastAsia="zh-CN"/>
              </w:rPr>
              <w:t>是</w:t>
            </w:r>
            <w:r>
              <w:rPr>
                <w:rFonts w:hint="eastAsia"/>
                <w:lang w:eastAsia="zh-CN"/>
              </w:rPr>
              <w:t>unsigned long</w:t>
            </w:r>
            <w:r>
              <w:rPr>
                <w:rFonts w:hint="eastAsia"/>
                <w:lang w:eastAsia="zh-CN"/>
              </w:rPr>
              <w:t>类型。</w:t>
            </w:r>
          </w:p>
        </w:tc>
      </w:tr>
    </w:tbl>
    <w:p w14:paraId="6A28241C" w14:textId="77777777" w:rsidR="004D3944" w:rsidRDefault="004D3944" w:rsidP="004D3944">
      <w:pPr>
        <w:pStyle w:val="Body"/>
        <w:ind w:firstLine="480"/>
        <w:rPr>
          <w:lang w:eastAsia="zh-CN"/>
        </w:rPr>
      </w:pPr>
    </w:p>
    <w:p w14:paraId="6635166E" w14:textId="53A2E9DC" w:rsidR="004D3944" w:rsidRDefault="004D3944" w:rsidP="004D3944">
      <w:pPr>
        <w:pStyle w:val="Body"/>
        <w:ind w:firstLine="480"/>
        <w:rPr>
          <w:rFonts w:hint="eastAsia"/>
          <w:lang w:eastAsia="zh-CN"/>
        </w:rPr>
      </w:pPr>
    </w:p>
    <w:p w14:paraId="1DAA7479" w14:textId="25B314A4" w:rsidR="004D3944" w:rsidRDefault="004D3944" w:rsidP="004D3944">
      <w:pPr>
        <w:pStyle w:val="20"/>
        <w:spacing w:before="166" w:after="166"/>
      </w:pPr>
      <w:bookmarkStart w:id="3" w:name="_Toc121760135"/>
      <w:r>
        <w:rPr>
          <w:rFonts w:hint="eastAsia"/>
        </w:rPr>
        <w:t>实例代码</w:t>
      </w:r>
      <w:bookmarkEnd w:id="3"/>
    </w:p>
    <w:p w14:paraId="622B9B3D" w14:textId="30ED96DF" w:rsidR="00C55C93" w:rsidRPr="00C55C93" w:rsidRDefault="00C55C93" w:rsidP="009D724D">
      <w:pPr>
        <w:pStyle w:val="Body"/>
        <w:ind w:firstLine="480"/>
        <w:rPr>
          <w:rFonts w:hint="eastAsia"/>
          <w:lang w:eastAsia="zh-CN"/>
        </w:rPr>
      </w:pPr>
    </w:p>
    <w:tbl>
      <w:tblPr>
        <w:tblStyle w:val="af2"/>
        <w:tblW w:w="0" w:type="auto"/>
        <w:tblLook w:val="04A0" w:firstRow="1" w:lastRow="0" w:firstColumn="1" w:lastColumn="0" w:noHBand="0" w:noVBand="1"/>
      </w:tblPr>
      <w:tblGrid>
        <w:gridCol w:w="9890"/>
      </w:tblGrid>
      <w:tr w:rsidR="00C55C93" w14:paraId="6440E372" w14:textId="77777777" w:rsidTr="00C55C93">
        <w:tc>
          <w:tcPr>
            <w:tcW w:w="9890" w:type="dxa"/>
            <w:shd w:val="clear" w:color="auto" w:fill="F2F2F2" w:themeFill="background1" w:themeFillShade="F2"/>
          </w:tcPr>
          <w:p w14:paraId="25C1A9AE" w14:textId="77777777" w:rsidR="009D724D" w:rsidRDefault="009D724D" w:rsidP="00772E49">
            <w:pPr>
              <w:pStyle w:val="Body"/>
              <w:spacing w:line="240" w:lineRule="auto"/>
              <w:ind w:firstLineChars="0" w:firstLine="0"/>
              <w:rPr>
                <w:lang w:eastAsia="zh-CN"/>
              </w:rPr>
            </w:pPr>
            <w:r>
              <w:rPr>
                <w:lang w:eastAsia="zh-CN"/>
              </w:rPr>
              <w:t>#include &lt;</w:t>
            </w:r>
            <w:proofErr w:type="spellStart"/>
            <w:r>
              <w:rPr>
                <w:lang w:eastAsia="zh-CN"/>
              </w:rPr>
              <w:t>stdio.h</w:t>
            </w:r>
            <w:proofErr w:type="spellEnd"/>
            <w:r>
              <w:rPr>
                <w:lang w:eastAsia="zh-CN"/>
              </w:rPr>
              <w:t>&gt;</w:t>
            </w:r>
          </w:p>
          <w:p w14:paraId="11972DD3" w14:textId="77777777" w:rsidR="009D724D" w:rsidRDefault="009D724D" w:rsidP="00772E49">
            <w:pPr>
              <w:pStyle w:val="Body"/>
              <w:spacing w:line="240" w:lineRule="auto"/>
              <w:ind w:firstLineChars="0" w:firstLine="0"/>
              <w:rPr>
                <w:lang w:eastAsia="zh-CN"/>
              </w:rPr>
            </w:pPr>
            <w:r>
              <w:rPr>
                <w:lang w:eastAsia="zh-CN"/>
              </w:rPr>
              <w:t xml:space="preserve"> </w:t>
            </w:r>
          </w:p>
          <w:p w14:paraId="6FC5BCEC" w14:textId="77777777" w:rsidR="009D724D" w:rsidRDefault="009D724D" w:rsidP="00772E49">
            <w:pPr>
              <w:pStyle w:val="Body"/>
              <w:spacing w:line="240" w:lineRule="auto"/>
              <w:ind w:firstLineChars="0" w:firstLine="0"/>
              <w:rPr>
                <w:rFonts w:hint="eastAsia"/>
                <w:lang w:eastAsia="zh-CN"/>
              </w:rPr>
            </w:pPr>
            <w:r>
              <w:rPr>
                <w:rFonts w:hint="eastAsia"/>
                <w:lang w:eastAsia="zh-CN"/>
              </w:rPr>
              <w:t xml:space="preserve">// </w:t>
            </w:r>
            <w:r>
              <w:rPr>
                <w:rFonts w:hint="eastAsia"/>
                <w:lang w:eastAsia="zh-CN"/>
              </w:rPr>
              <w:t>获得结构体</w:t>
            </w:r>
            <w:r>
              <w:rPr>
                <w:rFonts w:hint="eastAsia"/>
                <w:lang w:eastAsia="zh-CN"/>
              </w:rPr>
              <w:t>(TYPE)</w:t>
            </w:r>
            <w:r>
              <w:rPr>
                <w:rFonts w:hint="eastAsia"/>
                <w:lang w:eastAsia="zh-CN"/>
              </w:rPr>
              <w:t>的变量成员</w:t>
            </w:r>
            <w:r>
              <w:rPr>
                <w:rFonts w:hint="eastAsia"/>
                <w:lang w:eastAsia="zh-CN"/>
              </w:rPr>
              <w:t>(MEMBER)</w:t>
            </w:r>
            <w:r>
              <w:rPr>
                <w:rFonts w:hint="eastAsia"/>
                <w:lang w:eastAsia="zh-CN"/>
              </w:rPr>
              <w:t>在此结构体中的偏移量。</w:t>
            </w:r>
          </w:p>
          <w:p w14:paraId="0FED93F3" w14:textId="77777777" w:rsidR="009D724D" w:rsidRDefault="009D724D" w:rsidP="00772E49">
            <w:pPr>
              <w:pStyle w:val="Body"/>
              <w:spacing w:line="240" w:lineRule="auto"/>
              <w:ind w:firstLineChars="0" w:firstLine="0"/>
              <w:rPr>
                <w:lang w:eastAsia="zh-CN"/>
              </w:rPr>
            </w:pPr>
            <w:r>
              <w:rPr>
                <w:lang w:eastAsia="zh-CN"/>
              </w:rPr>
              <w:t xml:space="preserve">#define </w:t>
            </w:r>
            <w:proofErr w:type="spellStart"/>
            <w:r>
              <w:rPr>
                <w:lang w:eastAsia="zh-CN"/>
              </w:rPr>
              <w:t>offsetof</w:t>
            </w:r>
            <w:proofErr w:type="spellEnd"/>
            <w:r>
              <w:rPr>
                <w:lang w:eastAsia="zh-CN"/>
              </w:rPr>
              <w:t>(TYPE, MEMBER) ((</w:t>
            </w:r>
            <w:proofErr w:type="spellStart"/>
            <w:r>
              <w:rPr>
                <w:lang w:eastAsia="zh-CN"/>
              </w:rPr>
              <w:t>size_t</w:t>
            </w:r>
            <w:proofErr w:type="spellEnd"/>
            <w:r>
              <w:rPr>
                <w:lang w:eastAsia="zh-CN"/>
              </w:rPr>
              <w:t>) &amp;((TYPE *)0)-&gt;MEMBER)</w:t>
            </w:r>
          </w:p>
          <w:p w14:paraId="285183DB" w14:textId="77777777" w:rsidR="009D724D" w:rsidRDefault="009D724D" w:rsidP="00772E49">
            <w:pPr>
              <w:pStyle w:val="Body"/>
              <w:spacing w:line="240" w:lineRule="auto"/>
              <w:ind w:firstLineChars="0" w:firstLine="0"/>
              <w:rPr>
                <w:lang w:eastAsia="zh-CN"/>
              </w:rPr>
            </w:pPr>
            <w:r>
              <w:rPr>
                <w:lang w:eastAsia="zh-CN"/>
              </w:rPr>
              <w:t xml:space="preserve"> </w:t>
            </w:r>
          </w:p>
          <w:p w14:paraId="5A3C3356" w14:textId="77777777" w:rsidR="009D724D" w:rsidRDefault="009D724D" w:rsidP="00772E49">
            <w:pPr>
              <w:pStyle w:val="Body"/>
              <w:spacing w:line="240" w:lineRule="auto"/>
              <w:ind w:firstLineChars="0" w:firstLine="0"/>
              <w:rPr>
                <w:lang w:eastAsia="zh-CN"/>
              </w:rPr>
            </w:pPr>
            <w:r>
              <w:rPr>
                <w:lang w:eastAsia="zh-CN"/>
              </w:rPr>
              <w:t>struct student</w:t>
            </w:r>
          </w:p>
          <w:p w14:paraId="528A4EB8" w14:textId="77777777" w:rsidR="009D724D" w:rsidRDefault="009D724D" w:rsidP="00772E49">
            <w:pPr>
              <w:pStyle w:val="Body"/>
              <w:spacing w:line="240" w:lineRule="auto"/>
              <w:ind w:firstLineChars="0" w:firstLine="0"/>
              <w:rPr>
                <w:lang w:eastAsia="zh-CN"/>
              </w:rPr>
            </w:pPr>
            <w:r>
              <w:rPr>
                <w:lang w:eastAsia="zh-CN"/>
              </w:rPr>
              <w:t>{</w:t>
            </w:r>
          </w:p>
          <w:p w14:paraId="1EFAD8F0" w14:textId="77777777" w:rsidR="009D724D" w:rsidRDefault="009D724D" w:rsidP="00772E49">
            <w:pPr>
              <w:pStyle w:val="Body"/>
              <w:spacing w:line="240" w:lineRule="auto"/>
              <w:ind w:firstLineChars="0" w:firstLine="0"/>
              <w:rPr>
                <w:lang w:eastAsia="zh-CN"/>
              </w:rPr>
            </w:pPr>
            <w:r>
              <w:rPr>
                <w:lang w:eastAsia="zh-CN"/>
              </w:rPr>
              <w:t xml:space="preserve">    char gender;</w:t>
            </w:r>
          </w:p>
          <w:p w14:paraId="18613ED7" w14:textId="77777777" w:rsidR="009D724D" w:rsidRDefault="009D724D" w:rsidP="00772E49">
            <w:pPr>
              <w:pStyle w:val="Body"/>
              <w:spacing w:line="240" w:lineRule="auto"/>
              <w:ind w:firstLineChars="0" w:firstLine="0"/>
              <w:rPr>
                <w:lang w:eastAsia="zh-CN"/>
              </w:rPr>
            </w:pPr>
            <w:r>
              <w:rPr>
                <w:lang w:eastAsia="zh-CN"/>
              </w:rPr>
              <w:t xml:space="preserve">    int id;</w:t>
            </w:r>
          </w:p>
          <w:p w14:paraId="65B474CD" w14:textId="77777777" w:rsidR="009D724D" w:rsidRDefault="009D724D" w:rsidP="00772E49">
            <w:pPr>
              <w:pStyle w:val="Body"/>
              <w:spacing w:line="240" w:lineRule="auto"/>
              <w:ind w:firstLineChars="0" w:firstLine="0"/>
              <w:rPr>
                <w:lang w:eastAsia="zh-CN"/>
              </w:rPr>
            </w:pPr>
            <w:r>
              <w:rPr>
                <w:lang w:eastAsia="zh-CN"/>
              </w:rPr>
              <w:t xml:space="preserve">    int age;</w:t>
            </w:r>
          </w:p>
          <w:p w14:paraId="56F1CD3D" w14:textId="77777777" w:rsidR="009D724D" w:rsidRDefault="009D724D" w:rsidP="00772E49">
            <w:pPr>
              <w:pStyle w:val="Body"/>
              <w:spacing w:line="240" w:lineRule="auto"/>
              <w:ind w:firstLineChars="0" w:firstLine="0"/>
              <w:rPr>
                <w:lang w:eastAsia="zh-CN"/>
              </w:rPr>
            </w:pPr>
            <w:r>
              <w:rPr>
                <w:lang w:eastAsia="zh-CN"/>
              </w:rPr>
              <w:t xml:space="preserve">    char name[20];</w:t>
            </w:r>
          </w:p>
          <w:p w14:paraId="155B852A" w14:textId="77777777" w:rsidR="009D724D" w:rsidRDefault="009D724D" w:rsidP="00772E49">
            <w:pPr>
              <w:pStyle w:val="Body"/>
              <w:spacing w:line="240" w:lineRule="auto"/>
              <w:ind w:firstLineChars="0" w:firstLine="0"/>
              <w:rPr>
                <w:lang w:eastAsia="zh-CN"/>
              </w:rPr>
            </w:pPr>
            <w:r>
              <w:rPr>
                <w:lang w:eastAsia="zh-CN"/>
              </w:rPr>
              <w:t>};</w:t>
            </w:r>
          </w:p>
          <w:p w14:paraId="7310543A" w14:textId="77777777" w:rsidR="009D724D" w:rsidRDefault="009D724D" w:rsidP="00772E49">
            <w:pPr>
              <w:pStyle w:val="Body"/>
              <w:spacing w:line="240" w:lineRule="auto"/>
              <w:ind w:firstLineChars="0" w:firstLine="0"/>
              <w:rPr>
                <w:lang w:eastAsia="zh-CN"/>
              </w:rPr>
            </w:pPr>
            <w:r>
              <w:rPr>
                <w:lang w:eastAsia="zh-CN"/>
              </w:rPr>
              <w:t xml:space="preserve"> </w:t>
            </w:r>
          </w:p>
          <w:p w14:paraId="547C2935" w14:textId="77777777" w:rsidR="009D724D" w:rsidRDefault="009D724D" w:rsidP="00772E49">
            <w:pPr>
              <w:pStyle w:val="Body"/>
              <w:spacing w:line="240" w:lineRule="auto"/>
              <w:ind w:firstLineChars="0" w:firstLine="0"/>
              <w:rPr>
                <w:lang w:eastAsia="zh-CN"/>
              </w:rPr>
            </w:pPr>
            <w:r>
              <w:rPr>
                <w:lang w:eastAsia="zh-CN"/>
              </w:rPr>
              <w:t>void main()</w:t>
            </w:r>
          </w:p>
          <w:p w14:paraId="3A45C513" w14:textId="77777777" w:rsidR="009D724D" w:rsidRDefault="009D724D" w:rsidP="00772E49">
            <w:pPr>
              <w:pStyle w:val="Body"/>
              <w:spacing w:line="240" w:lineRule="auto"/>
              <w:ind w:firstLineChars="0" w:firstLine="0"/>
              <w:rPr>
                <w:lang w:eastAsia="zh-CN"/>
              </w:rPr>
            </w:pPr>
            <w:r>
              <w:rPr>
                <w:lang w:eastAsia="zh-CN"/>
              </w:rPr>
              <w:t>{</w:t>
            </w:r>
          </w:p>
          <w:p w14:paraId="21A6362E" w14:textId="77777777" w:rsidR="009D724D" w:rsidRDefault="009D724D" w:rsidP="00772E49">
            <w:pPr>
              <w:pStyle w:val="Body"/>
              <w:spacing w:line="240" w:lineRule="auto"/>
              <w:ind w:firstLineChars="0" w:firstLine="0"/>
              <w:rPr>
                <w:lang w:eastAsia="zh-CN"/>
              </w:rPr>
            </w:pPr>
            <w:r>
              <w:rPr>
                <w:lang w:eastAsia="zh-CN"/>
              </w:rPr>
              <w:lastRenderedPageBreak/>
              <w:t xml:space="preserve">    int </w:t>
            </w:r>
            <w:proofErr w:type="spellStart"/>
            <w:r>
              <w:rPr>
                <w:lang w:eastAsia="zh-CN"/>
              </w:rPr>
              <w:t>gender_offset</w:t>
            </w:r>
            <w:proofErr w:type="spellEnd"/>
            <w:r>
              <w:rPr>
                <w:lang w:eastAsia="zh-CN"/>
              </w:rPr>
              <w:t xml:space="preserve">, </w:t>
            </w:r>
            <w:proofErr w:type="spellStart"/>
            <w:r>
              <w:rPr>
                <w:lang w:eastAsia="zh-CN"/>
              </w:rPr>
              <w:t>id_offset</w:t>
            </w:r>
            <w:proofErr w:type="spellEnd"/>
            <w:r>
              <w:rPr>
                <w:lang w:eastAsia="zh-CN"/>
              </w:rPr>
              <w:t xml:space="preserve">, </w:t>
            </w:r>
            <w:proofErr w:type="spellStart"/>
            <w:r>
              <w:rPr>
                <w:lang w:eastAsia="zh-CN"/>
              </w:rPr>
              <w:t>age_offset</w:t>
            </w:r>
            <w:proofErr w:type="spellEnd"/>
            <w:r>
              <w:rPr>
                <w:lang w:eastAsia="zh-CN"/>
              </w:rPr>
              <w:t xml:space="preserve">, </w:t>
            </w:r>
            <w:proofErr w:type="spellStart"/>
            <w:r>
              <w:rPr>
                <w:lang w:eastAsia="zh-CN"/>
              </w:rPr>
              <w:t>name_offset</w:t>
            </w:r>
            <w:proofErr w:type="spellEnd"/>
            <w:r>
              <w:rPr>
                <w:lang w:eastAsia="zh-CN"/>
              </w:rPr>
              <w:t>;</w:t>
            </w:r>
          </w:p>
          <w:p w14:paraId="0079591C" w14:textId="77777777" w:rsidR="009D724D" w:rsidRDefault="009D724D" w:rsidP="00772E49">
            <w:pPr>
              <w:pStyle w:val="Body"/>
              <w:spacing w:line="240" w:lineRule="auto"/>
              <w:ind w:firstLineChars="0" w:firstLine="0"/>
              <w:rPr>
                <w:lang w:eastAsia="zh-CN"/>
              </w:rPr>
            </w:pPr>
            <w:r>
              <w:rPr>
                <w:lang w:eastAsia="zh-CN"/>
              </w:rPr>
              <w:t xml:space="preserve"> </w:t>
            </w:r>
          </w:p>
          <w:p w14:paraId="4A5C24D8" w14:textId="77777777" w:rsidR="009D724D" w:rsidRDefault="009D724D" w:rsidP="00772E49">
            <w:pPr>
              <w:pStyle w:val="Body"/>
              <w:spacing w:line="240" w:lineRule="auto"/>
              <w:ind w:firstLineChars="0" w:firstLine="0"/>
              <w:rPr>
                <w:lang w:eastAsia="zh-CN"/>
              </w:rPr>
            </w:pPr>
            <w:r>
              <w:rPr>
                <w:lang w:eastAsia="zh-CN"/>
              </w:rPr>
              <w:t xml:space="preserve">    </w:t>
            </w:r>
            <w:proofErr w:type="spellStart"/>
            <w:r>
              <w:rPr>
                <w:lang w:eastAsia="zh-CN"/>
              </w:rPr>
              <w:t>gender_offset</w:t>
            </w:r>
            <w:proofErr w:type="spellEnd"/>
            <w:r>
              <w:rPr>
                <w:lang w:eastAsia="zh-CN"/>
              </w:rPr>
              <w:t xml:space="preserve"> = </w:t>
            </w:r>
            <w:proofErr w:type="spellStart"/>
            <w:r>
              <w:rPr>
                <w:lang w:eastAsia="zh-CN"/>
              </w:rPr>
              <w:t>offsetof</w:t>
            </w:r>
            <w:proofErr w:type="spellEnd"/>
            <w:r>
              <w:rPr>
                <w:lang w:eastAsia="zh-CN"/>
              </w:rPr>
              <w:t>(struct student, gender);</w:t>
            </w:r>
          </w:p>
          <w:p w14:paraId="4BFE499C" w14:textId="77777777" w:rsidR="009D724D" w:rsidRDefault="009D724D" w:rsidP="00772E49">
            <w:pPr>
              <w:pStyle w:val="Body"/>
              <w:spacing w:line="240" w:lineRule="auto"/>
              <w:ind w:firstLineChars="0" w:firstLine="0"/>
              <w:rPr>
                <w:lang w:eastAsia="zh-CN"/>
              </w:rPr>
            </w:pPr>
            <w:r>
              <w:rPr>
                <w:lang w:eastAsia="zh-CN"/>
              </w:rPr>
              <w:t xml:space="preserve">    </w:t>
            </w:r>
            <w:proofErr w:type="spellStart"/>
            <w:r>
              <w:rPr>
                <w:lang w:eastAsia="zh-CN"/>
              </w:rPr>
              <w:t>id_offset</w:t>
            </w:r>
            <w:proofErr w:type="spellEnd"/>
            <w:r>
              <w:rPr>
                <w:lang w:eastAsia="zh-CN"/>
              </w:rPr>
              <w:t xml:space="preserve"> = </w:t>
            </w:r>
            <w:proofErr w:type="spellStart"/>
            <w:r>
              <w:rPr>
                <w:lang w:eastAsia="zh-CN"/>
              </w:rPr>
              <w:t>offsetof</w:t>
            </w:r>
            <w:proofErr w:type="spellEnd"/>
            <w:r>
              <w:rPr>
                <w:lang w:eastAsia="zh-CN"/>
              </w:rPr>
              <w:t>(struct student, id);</w:t>
            </w:r>
          </w:p>
          <w:p w14:paraId="755AD47D" w14:textId="77777777" w:rsidR="009D724D" w:rsidRDefault="009D724D" w:rsidP="00772E49">
            <w:pPr>
              <w:pStyle w:val="Body"/>
              <w:spacing w:line="240" w:lineRule="auto"/>
              <w:ind w:firstLineChars="0" w:firstLine="0"/>
              <w:rPr>
                <w:lang w:eastAsia="zh-CN"/>
              </w:rPr>
            </w:pPr>
            <w:r>
              <w:rPr>
                <w:lang w:eastAsia="zh-CN"/>
              </w:rPr>
              <w:t xml:space="preserve">    </w:t>
            </w:r>
            <w:proofErr w:type="spellStart"/>
            <w:r>
              <w:rPr>
                <w:lang w:eastAsia="zh-CN"/>
              </w:rPr>
              <w:t>age_offset</w:t>
            </w:r>
            <w:proofErr w:type="spellEnd"/>
            <w:r>
              <w:rPr>
                <w:lang w:eastAsia="zh-CN"/>
              </w:rPr>
              <w:t xml:space="preserve"> = </w:t>
            </w:r>
            <w:proofErr w:type="spellStart"/>
            <w:r>
              <w:rPr>
                <w:lang w:eastAsia="zh-CN"/>
              </w:rPr>
              <w:t>offsetof</w:t>
            </w:r>
            <w:proofErr w:type="spellEnd"/>
            <w:r>
              <w:rPr>
                <w:lang w:eastAsia="zh-CN"/>
              </w:rPr>
              <w:t>(struct student, age);</w:t>
            </w:r>
          </w:p>
          <w:p w14:paraId="3896B20D" w14:textId="77777777" w:rsidR="009D724D" w:rsidRDefault="009D724D" w:rsidP="00772E49">
            <w:pPr>
              <w:pStyle w:val="Body"/>
              <w:spacing w:line="240" w:lineRule="auto"/>
              <w:ind w:firstLineChars="0" w:firstLine="0"/>
              <w:rPr>
                <w:lang w:eastAsia="zh-CN"/>
              </w:rPr>
            </w:pPr>
            <w:r>
              <w:rPr>
                <w:lang w:eastAsia="zh-CN"/>
              </w:rPr>
              <w:t xml:space="preserve">    </w:t>
            </w:r>
            <w:proofErr w:type="spellStart"/>
            <w:r>
              <w:rPr>
                <w:lang w:eastAsia="zh-CN"/>
              </w:rPr>
              <w:t>name_offset</w:t>
            </w:r>
            <w:proofErr w:type="spellEnd"/>
            <w:r>
              <w:rPr>
                <w:lang w:eastAsia="zh-CN"/>
              </w:rPr>
              <w:t xml:space="preserve"> = </w:t>
            </w:r>
            <w:proofErr w:type="spellStart"/>
            <w:r>
              <w:rPr>
                <w:lang w:eastAsia="zh-CN"/>
              </w:rPr>
              <w:t>offsetof</w:t>
            </w:r>
            <w:proofErr w:type="spellEnd"/>
            <w:r>
              <w:rPr>
                <w:lang w:eastAsia="zh-CN"/>
              </w:rPr>
              <w:t>(struct student, name);</w:t>
            </w:r>
          </w:p>
          <w:p w14:paraId="08397345" w14:textId="77777777" w:rsidR="009D724D" w:rsidRDefault="009D724D" w:rsidP="00772E49">
            <w:pPr>
              <w:pStyle w:val="Body"/>
              <w:spacing w:line="240" w:lineRule="auto"/>
              <w:ind w:firstLineChars="0" w:firstLine="0"/>
              <w:rPr>
                <w:lang w:eastAsia="zh-CN"/>
              </w:rPr>
            </w:pPr>
            <w:r>
              <w:rPr>
                <w:lang w:eastAsia="zh-CN"/>
              </w:rPr>
              <w:t xml:space="preserve"> </w:t>
            </w:r>
          </w:p>
          <w:p w14:paraId="1F07C9AD" w14:textId="77777777" w:rsidR="009D724D" w:rsidRDefault="009D724D" w:rsidP="00772E49">
            <w:pPr>
              <w:pStyle w:val="Body"/>
              <w:spacing w:line="240" w:lineRule="auto"/>
              <w:ind w:firstLineChars="0" w:firstLine="0"/>
              <w:rPr>
                <w:lang w:eastAsia="zh-CN"/>
              </w:rPr>
            </w:pPr>
            <w:r>
              <w:rPr>
                <w:lang w:eastAsia="zh-CN"/>
              </w:rPr>
              <w:t xml:space="preserve">    </w:t>
            </w:r>
            <w:proofErr w:type="spellStart"/>
            <w:r>
              <w:rPr>
                <w:lang w:eastAsia="zh-CN"/>
              </w:rPr>
              <w:t>printf</w:t>
            </w:r>
            <w:proofErr w:type="spellEnd"/>
            <w:r>
              <w:rPr>
                <w:lang w:eastAsia="zh-CN"/>
              </w:rPr>
              <w:t>("</w:t>
            </w:r>
            <w:proofErr w:type="spellStart"/>
            <w:r>
              <w:rPr>
                <w:lang w:eastAsia="zh-CN"/>
              </w:rPr>
              <w:t>gender_offset</w:t>
            </w:r>
            <w:proofErr w:type="spellEnd"/>
            <w:r>
              <w:rPr>
                <w:lang w:eastAsia="zh-CN"/>
              </w:rPr>
              <w:t xml:space="preserve"> = %d\n", </w:t>
            </w:r>
            <w:proofErr w:type="spellStart"/>
            <w:r>
              <w:rPr>
                <w:lang w:eastAsia="zh-CN"/>
              </w:rPr>
              <w:t>gender_offset</w:t>
            </w:r>
            <w:proofErr w:type="spellEnd"/>
            <w:r>
              <w:rPr>
                <w:lang w:eastAsia="zh-CN"/>
              </w:rPr>
              <w:t>);</w:t>
            </w:r>
          </w:p>
          <w:p w14:paraId="08D0C0C0" w14:textId="77777777" w:rsidR="009D724D" w:rsidRDefault="009D724D" w:rsidP="00772E49">
            <w:pPr>
              <w:pStyle w:val="Body"/>
              <w:spacing w:line="240" w:lineRule="auto"/>
              <w:ind w:firstLineChars="0" w:firstLine="0"/>
              <w:rPr>
                <w:lang w:eastAsia="zh-CN"/>
              </w:rPr>
            </w:pPr>
            <w:r>
              <w:rPr>
                <w:lang w:eastAsia="zh-CN"/>
              </w:rPr>
              <w:t xml:space="preserve">    </w:t>
            </w:r>
            <w:proofErr w:type="spellStart"/>
            <w:r>
              <w:rPr>
                <w:lang w:eastAsia="zh-CN"/>
              </w:rPr>
              <w:t>printf</w:t>
            </w:r>
            <w:proofErr w:type="spellEnd"/>
            <w:r>
              <w:rPr>
                <w:lang w:eastAsia="zh-CN"/>
              </w:rPr>
              <w:t>("</w:t>
            </w:r>
            <w:proofErr w:type="spellStart"/>
            <w:r>
              <w:rPr>
                <w:lang w:eastAsia="zh-CN"/>
              </w:rPr>
              <w:t>id_offset</w:t>
            </w:r>
            <w:proofErr w:type="spellEnd"/>
            <w:r>
              <w:rPr>
                <w:lang w:eastAsia="zh-CN"/>
              </w:rPr>
              <w:t xml:space="preserve"> = %d\n", </w:t>
            </w:r>
            <w:proofErr w:type="spellStart"/>
            <w:r>
              <w:rPr>
                <w:lang w:eastAsia="zh-CN"/>
              </w:rPr>
              <w:t>id_offset</w:t>
            </w:r>
            <w:proofErr w:type="spellEnd"/>
            <w:r>
              <w:rPr>
                <w:lang w:eastAsia="zh-CN"/>
              </w:rPr>
              <w:t>);</w:t>
            </w:r>
          </w:p>
          <w:p w14:paraId="4B7F437E" w14:textId="77777777" w:rsidR="009D724D" w:rsidRDefault="009D724D" w:rsidP="00772E49">
            <w:pPr>
              <w:pStyle w:val="Body"/>
              <w:spacing w:line="240" w:lineRule="auto"/>
              <w:ind w:firstLineChars="0" w:firstLine="0"/>
              <w:rPr>
                <w:lang w:eastAsia="zh-CN"/>
              </w:rPr>
            </w:pPr>
            <w:r>
              <w:rPr>
                <w:lang w:eastAsia="zh-CN"/>
              </w:rPr>
              <w:t xml:space="preserve">    </w:t>
            </w:r>
            <w:proofErr w:type="spellStart"/>
            <w:r>
              <w:rPr>
                <w:lang w:eastAsia="zh-CN"/>
              </w:rPr>
              <w:t>printf</w:t>
            </w:r>
            <w:proofErr w:type="spellEnd"/>
            <w:r>
              <w:rPr>
                <w:lang w:eastAsia="zh-CN"/>
              </w:rPr>
              <w:t>("</w:t>
            </w:r>
            <w:proofErr w:type="spellStart"/>
            <w:r>
              <w:rPr>
                <w:lang w:eastAsia="zh-CN"/>
              </w:rPr>
              <w:t>age_offset</w:t>
            </w:r>
            <w:proofErr w:type="spellEnd"/>
            <w:r>
              <w:rPr>
                <w:lang w:eastAsia="zh-CN"/>
              </w:rPr>
              <w:t xml:space="preserve"> = %d\n", </w:t>
            </w:r>
            <w:proofErr w:type="spellStart"/>
            <w:r>
              <w:rPr>
                <w:lang w:eastAsia="zh-CN"/>
              </w:rPr>
              <w:t>age_offset</w:t>
            </w:r>
            <w:proofErr w:type="spellEnd"/>
            <w:r>
              <w:rPr>
                <w:lang w:eastAsia="zh-CN"/>
              </w:rPr>
              <w:t>);</w:t>
            </w:r>
          </w:p>
          <w:p w14:paraId="6C4D0606" w14:textId="77777777" w:rsidR="009D724D" w:rsidRDefault="009D724D" w:rsidP="00772E49">
            <w:pPr>
              <w:pStyle w:val="Body"/>
              <w:spacing w:line="240" w:lineRule="auto"/>
              <w:ind w:firstLineChars="0" w:firstLine="0"/>
              <w:rPr>
                <w:lang w:eastAsia="zh-CN"/>
              </w:rPr>
            </w:pPr>
            <w:r>
              <w:rPr>
                <w:lang w:eastAsia="zh-CN"/>
              </w:rPr>
              <w:t xml:space="preserve">    </w:t>
            </w:r>
            <w:proofErr w:type="spellStart"/>
            <w:r>
              <w:rPr>
                <w:lang w:eastAsia="zh-CN"/>
              </w:rPr>
              <w:t>printf</w:t>
            </w:r>
            <w:proofErr w:type="spellEnd"/>
            <w:r>
              <w:rPr>
                <w:lang w:eastAsia="zh-CN"/>
              </w:rPr>
              <w:t>("</w:t>
            </w:r>
            <w:proofErr w:type="spellStart"/>
            <w:r>
              <w:rPr>
                <w:lang w:eastAsia="zh-CN"/>
              </w:rPr>
              <w:t>name_offset</w:t>
            </w:r>
            <w:proofErr w:type="spellEnd"/>
            <w:r>
              <w:rPr>
                <w:lang w:eastAsia="zh-CN"/>
              </w:rPr>
              <w:t xml:space="preserve"> = %d\n", </w:t>
            </w:r>
            <w:proofErr w:type="spellStart"/>
            <w:r>
              <w:rPr>
                <w:lang w:eastAsia="zh-CN"/>
              </w:rPr>
              <w:t>name_offset</w:t>
            </w:r>
            <w:proofErr w:type="spellEnd"/>
            <w:r>
              <w:rPr>
                <w:lang w:eastAsia="zh-CN"/>
              </w:rPr>
              <w:t>);</w:t>
            </w:r>
          </w:p>
          <w:p w14:paraId="5F94A312" w14:textId="61ECF86F" w:rsidR="00C55C93" w:rsidRDefault="009D724D" w:rsidP="00772E49">
            <w:pPr>
              <w:pStyle w:val="Body"/>
              <w:spacing w:line="240" w:lineRule="auto"/>
              <w:ind w:firstLineChars="0" w:firstLine="0"/>
              <w:rPr>
                <w:lang w:eastAsia="zh-CN"/>
              </w:rPr>
            </w:pPr>
            <w:r>
              <w:rPr>
                <w:lang w:eastAsia="zh-CN"/>
              </w:rPr>
              <w:t>}</w:t>
            </w:r>
          </w:p>
        </w:tc>
      </w:tr>
    </w:tbl>
    <w:p w14:paraId="23DDA0CF" w14:textId="35C5A86D" w:rsidR="004D3944" w:rsidRDefault="004D3944" w:rsidP="004D3944">
      <w:pPr>
        <w:pStyle w:val="Body"/>
        <w:ind w:firstLine="480"/>
        <w:rPr>
          <w:lang w:eastAsia="zh-CN"/>
        </w:rPr>
      </w:pPr>
    </w:p>
    <w:p w14:paraId="086EDF59" w14:textId="77777777" w:rsidR="004D3944" w:rsidRDefault="004D3944" w:rsidP="0034722A">
      <w:pPr>
        <w:ind w:firstLine="480"/>
        <w:rPr>
          <w:rFonts w:hint="eastAsia"/>
          <w:lang w:eastAsia="zh-CN"/>
        </w:rPr>
      </w:pPr>
      <w:r>
        <w:rPr>
          <w:rFonts w:hint="eastAsia"/>
          <w:lang w:eastAsia="zh-CN"/>
        </w:rPr>
        <w:t>简单说说</w:t>
      </w:r>
      <w:r>
        <w:rPr>
          <w:rFonts w:hint="eastAsia"/>
          <w:lang w:eastAsia="zh-CN"/>
        </w:rPr>
        <w:t>"</w:t>
      </w:r>
      <w:r>
        <w:rPr>
          <w:rFonts w:hint="eastAsia"/>
          <w:lang w:eastAsia="zh-CN"/>
        </w:rPr>
        <w:t>为什么</w:t>
      </w:r>
      <w:r>
        <w:rPr>
          <w:rFonts w:hint="eastAsia"/>
          <w:lang w:eastAsia="zh-CN"/>
        </w:rPr>
        <w:t>id</w:t>
      </w:r>
      <w:r>
        <w:rPr>
          <w:rFonts w:hint="eastAsia"/>
          <w:lang w:eastAsia="zh-CN"/>
        </w:rPr>
        <w:t>的偏移值是</w:t>
      </w:r>
      <w:r>
        <w:rPr>
          <w:rFonts w:hint="eastAsia"/>
          <w:lang w:eastAsia="zh-CN"/>
        </w:rPr>
        <w:t>4</w:t>
      </w:r>
      <w:r>
        <w:rPr>
          <w:rFonts w:hint="eastAsia"/>
          <w:lang w:eastAsia="zh-CN"/>
        </w:rPr>
        <w:t>，而不是</w:t>
      </w:r>
      <w:r>
        <w:rPr>
          <w:rFonts w:hint="eastAsia"/>
          <w:lang w:eastAsia="zh-CN"/>
        </w:rPr>
        <w:t>1"</w:t>
      </w:r>
      <w:r>
        <w:rPr>
          <w:rFonts w:hint="eastAsia"/>
          <w:lang w:eastAsia="zh-CN"/>
        </w:rPr>
        <w:t>。我的运行环境是</w:t>
      </w:r>
      <w:proofErr w:type="spellStart"/>
      <w:r>
        <w:rPr>
          <w:rFonts w:hint="eastAsia"/>
          <w:lang w:eastAsia="zh-CN"/>
        </w:rPr>
        <w:t>linux</w:t>
      </w:r>
      <w:proofErr w:type="spellEnd"/>
      <w:r>
        <w:rPr>
          <w:rFonts w:hint="eastAsia"/>
          <w:lang w:eastAsia="zh-CN"/>
        </w:rPr>
        <w:t>系统，</w:t>
      </w:r>
      <w:r>
        <w:rPr>
          <w:rFonts w:hint="eastAsia"/>
          <w:lang w:eastAsia="zh-CN"/>
        </w:rPr>
        <w:t>32</w:t>
      </w:r>
      <w:r>
        <w:rPr>
          <w:rFonts w:hint="eastAsia"/>
          <w:lang w:eastAsia="zh-CN"/>
        </w:rPr>
        <w:t>位的</w:t>
      </w:r>
      <w:r>
        <w:rPr>
          <w:rFonts w:hint="eastAsia"/>
          <w:lang w:eastAsia="zh-CN"/>
        </w:rPr>
        <w:t>x86</w:t>
      </w:r>
      <w:r>
        <w:rPr>
          <w:rFonts w:hint="eastAsia"/>
          <w:lang w:eastAsia="zh-CN"/>
        </w:rPr>
        <w:t>架构。这就意味着</w:t>
      </w:r>
      <w:proofErr w:type="spellStart"/>
      <w:r>
        <w:rPr>
          <w:rFonts w:hint="eastAsia"/>
          <w:lang w:eastAsia="zh-CN"/>
        </w:rPr>
        <w:t>cpu</w:t>
      </w:r>
      <w:proofErr w:type="spellEnd"/>
      <w:r>
        <w:rPr>
          <w:rFonts w:hint="eastAsia"/>
          <w:lang w:eastAsia="zh-CN"/>
        </w:rPr>
        <w:t>的数据总线宽度为</w:t>
      </w:r>
      <w:r>
        <w:rPr>
          <w:rFonts w:hint="eastAsia"/>
          <w:lang w:eastAsia="zh-CN"/>
        </w:rPr>
        <w:t>32</w:t>
      </w:r>
      <w:r>
        <w:rPr>
          <w:rFonts w:hint="eastAsia"/>
          <w:lang w:eastAsia="zh-CN"/>
        </w:rPr>
        <w:t>，每次能够读取</w:t>
      </w:r>
      <w:r>
        <w:rPr>
          <w:rFonts w:hint="eastAsia"/>
          <w:lang w:eastAsia="zh-CN"/>
        </w:rPr>
        <w:t>4</w:t>
      </w:r>
      <w:r>
        <w:rPr>
          <w:rFonts w:hint="eastAsia"/>
          <w:lang w:eastAsia="zh-CN"/>
        </w:rPr>
        <w:t>字节数据。</w:t>
      </w:r>
      <w:proofErr w:type="spellStart"/>
      <w:r>
        <w:rPr>
          <w:rFonts w:hint="eastAsia"/>
          <w:lang w:eastAsia="zh-CN"/>
        </w:rPr>
        <w:t>gcc</w:t>
      </w:r>
      <w:proofErr w:type="spellEnd"/>
      <w:r>
        <w:rPr>
          <w:rFonts w:hint="eastAsia"/>
          <w:lang w:eastAsia="zh-CN"/>
        </w:rPr>
        <w:t>对代码进行处理的时候，是按照</w:t>
      </w:r>
      <w:r>
        <w:rPr>
          <w:rFonts w:hint="eastAsia"/>
          <w:lang w:eastAsia="zh-CN"/>
        </w:rPr>
        <w:t>4</w:t>
      </w:r>
      <w:r>
        <w:rPr>
          <w:rFonts w:hint="eastAsia"/>
          <w:lang w:eastAsia="zh-CN"/>
        </w:rPr>
        <w:t>字节对齐的。所以，即使</w:t>
      </w:r>
      <w:r>
        <w:rPr>
          <w:rFonts w:hint="eastAsia"/>
          <w:lang w:eastAsia="zh-CN"/>
        </w:rPr>
        <w:t>gender</w:t>
      </w:r>
      <w:r>
        <w:rPr>
          <w:rFonts w:hint="eastAsia"/>
          <w:lang w:eastAsia="zh-CN"/>
        </w:rPr>
        <w:t>是</w:t>
      </w:r>
      <w:r>
        <w:rPr>
          <w:rFonts w:hint="eastAsia"/>
          <w:lang w:eastAsia="zh-CN"/>
        </w:rPr>
        <w:t>char(</w:t>
      </w:r>
      <w:r>
        <w:rPr>
          <w:rFonts w:hint="eastAsia"/>
          <w:lang w:eastAsia="zh-CN"/>
        </w:rPr>
        <w:t>一个字节</w:t>
      </w:r>
      <w:r>
        <w:rPr>
          <w:rFonts w:hint="eastAsia"/>
          <w:lang w:eastAsia="zh-CN"/>
        </w:rPr>
        <w:t>)</w:t>
      </w:r>
      <w:r>
        <w:rPr>
          <w:rFonts w:hint="eastAsia"/>
          <w:lang w:eastAsia="zh-CN"/>
        </w:rPr>
        <w:t>类型，但是它仍然是</w:t>
      </w:r>
      <w:r>
        <w:rPr>
          <w:rFonts w:hint="eastAsia"/>
          <w:lang w:eastAsia="zh-CN"/>
        </w:rPr>
        <w:t>4</w:t>
      </w:r>
      <w:r>
        <w:rPr>
          <w:rFonts w:hint="eastAsia"/>
          <w:lang w:eastAsia="zh-CN"/>
        </w:rPr>
        <w:t>字节对齐的！</w:t>
      </w:r>
    </w:p>
    <w:p w14:paraId="207B0B03" w14:textId="77777777" w:rsidR="004D3944" w:rsidRDefault="004D3944" w:rsidP="004D3944">
      <w:pPr>
        <w:pStyle w:val="Body"/>
        <w:ind w:firstLine="480"/>
        <w:rPr>
          <w:lang w:eastAsia="zh-CN"/>
        </w:rPr>
      </w:pPr>
    </w:p>
    <w:p w14:paraId="2B6235FA" w14:textId="7AACA86E" w:rsidR="004D3944" w:rsidRDefault="004D3944" w:rsidP="004D3944">
      <w:pPr>
        <w:pStyle w:val="1"/>
        <w:spacing w:after="332"/>
      </w:pPr>
      <w:bookmarkStart w:id="4" w:name="_Toc121760136"/>
      <w:proofErr w:type="spellStart"/>
      <w:r>
        <w:t>container_of</w:t>
      </w:r>
      <w:bookmarkEnd w:id="4"/>
      <w:proofErr w:type="spellEnd"/>
    </w:p>
    <w:p w14:paraId="71BD8106" w14:textId="77777777" w:rsidR="004D3944" w:rsidRDefault="004D3944" w:rsidP="0034722A">
      <w:pPr>
        <w:ind w:firstLine="480"/>
        <w:rPr>
          <w:rFonts w:hint="eastAsia"/>
          <w:lang w:eastAsia="zh-CN"/>
        </w:rPr>
      </w:pPr>
      <w:r>
        <w:rPr>
          <w:rFonts w:hint="eastAsia"/>
          <w:lang w:eastAsia="zh-CN"/>
        </w:rPr>
        <w:t>在</w:t>
      </w:r>
      <w:r>
        <w:rPr>
          <w:rFonts w:hint="eastAsia"/>
          <w:lang w:eastAsia="zh-CN"/>
        </w:rPr>
        <w:t>Linux</w:t>
      </w:r>
      <w:r>
        <w:rPr>
          <w:rFonts w:hint="eastAsia"/>
          <w:lang w:eastAsia="zh-CN"/>
        </w:rPr>
        <w:t>的</w:t>
      </w:r>
      <w:proofErr w:type="spellStart"/>
      <w:r>
        <w:rPr>
          <w:rFonts w:hint="eastAsia"/>
          <w:lang w:eastAsia="zh-CN"/>
        </w:rPr>
        <w:t>kernel.h</w:t>
      </w:r>
      <w:proofErr w:type="spellEnd"/>
      <w:r>
        <w:rPr>
          <w:rFonts w:hint="eastAsia"/>
          <w:lang w:eastAsia="zh-CN"/>
        </w:rPr>
        <w:t>文件中定义宏</w:t>
      </w:r>
      <w:proofErr w:type="spellStart"/>
      <w:r>
        <w:rPr>
          <w:rFonts w:hint="eastAsia"/>
          <w:lang w:eastAsia="zh-CN"/>
        </w:rPr>
        <w:t>container_of</w:t>
      </w:r>
      <w:proofErr w:type="spellEnd"/>
      <w:r>
        <w:rPr>
          <w:rFonts w:hint="eastAsia"/>
          <w:lang w:eastAsia="zh-CN"/>
        </w:rPr>
        <w:t>，其功能是根据结构体（</w:t>
      </w:r>
      <w:r>
        <w:rPr>
          <w:rFonts w:hint="eastAsia"/>
          <w:lang w:eastAsia="zh-CN"/>
        </w:rPr>
        <w:t>Type</w:t>
      </w:r>
      <w:r>
        <w:rPr>
          <w:rFonts w:hint="eastAsia"/>
          <w:lang w:eastAsia="zh-CN"/>
        </w:rPr>
        <w:t>）变量中的域成员变量（</w:t>
      </w:r>
      <w:r>
        <w:rPr>
          <w:rFonts w:hint="eastAsia"/>
          <w:lang w:eastAsia="zh-CN"/>
        </w:rPr>
        <w:t>member</w:t>
      </w:r>
      <w:r>
        <w:rPr>
          <w:rFonts w:hint="eastAsia"/>
          <w:lang w:eastAsia="zh-CN"/>
        </w:rPr>
        <w:t>）的指针</w:t>
      </w:r>
      <w:proofErr w:type="spellStart"/>
      <w:r>
        <w:rPr>
          <w:rFonts w:hint="eastAsia"/>
          <w:lang w:eastAsia="zh-CN"/>
        </w:rPr>
        <w:t>ptr</w:t>
      </w:r>
      <w:proofErr w:type="spellEnd"/>
      <w:r>
        <w:rPr>
          <w:rFonts w:hint="eastAsia"/>
          <w:lang w:eastAsia="zh-CN"/>
        </w:rPr>
        <w:t>来获取指向整个结构体变量的指针（即地址）。问题就相当简单了：已知</w:t>
      </w:r>
      <w:r>
        <w:rPr>
          <w:rFonts w:hint="eastAsia"/>
          <w:lang w:eastAsia="zh-CN"/>
        </w:rPr>
        <w:t>'</w:t>
      </w:r>
      <w:r>
        <w:rPr>
          <w:rFonts w:hint="eastAsia"/>
          <w:lang w:eastAsia="zh-CN"/>
        </w:rPr>
        <w:t>整体</w:t>
      </w:r>
      <w:r>
        <w:rPr>
          <w:rFonts w:hint="eastAsia"/>
          <w:lang w:eastAsia="zh-CN"/>
        </w:rPr>
        <w:t>'</w:t>
      </w:r>
      <w:r>
        <w:rPr>
          <w:rFonts w:hint="eastAsia"/>
          <w:lang w:eastAsia="zh-CN"/>
        </w:rPr>
        <w:t>和该整体中</w:t>
      </w:r>
      <w:r>
        <w:rPr>
          <w:rFonts w:hint="eastAsia"/>
          <w:lang w:eastAsia="zh-CN"/>
        </w:rPr>
        <w:t>'</w:t>
      </w:r>
      <w:r>
        <w:rPr>
          <w:rFonts w:hint="eastAsia"/>
          <w:lang w:eastAsia="zh-CN"/>
        </w:rPr>
        <w:t>某一个部分</w:t>
      </w:r>
      <w:r>
        <w:rPr>
          <w:rFonts w:hint="eastAsia"/>
          <w:lang w:eastAsia="zh-CN"/>
        </w:rPr>
        <w:t>'</w:t>
      </w:r>
      <w:r>
        <w:rPr>
          <w:rFonts w:hint="eastAsia"/>
          <w:lang w:eastAsia="zh-CN"/>
        </w:rPr>
        <w:t>，要根据该部分的地址，计算出整体的地址。</w:t>
      </w:r>
    </w:p>
    <w:p w14:paraId="66941790" w14:textId="77777777" w:rsidR="00C55C93" w:rsidRDefault="00C55C93" w:rsidP="00C55C93">
      <w:pPr>
        <w:pStyle w:val="Body"/>
        <w:spacing w:line="240" w:lineRule="auto"/>
        <w:ind w:firstLineChars="0" w:firstLine="0"/>
        <w:rPr>
          <w:lang w:eastAsia="zh-CN"/>
        </w:rPr>
      </w:pPr>
    </w:p>
    <w:tbl>
      <w:tblPr>
        <w:tblStyle w:val="af2"/>
        <w:tblW w:w="0" w:type="auto"/>
        <w:tblLook w:val="04A0" w:firstRow="1" w:lastRow="0" w:firstColumn="1" w:lastColumn="0" w:noHBand="0" w:noVBand="1"/>
      </w:tblPr>
      <w:tblGrid>
        <w:gridCol w:w="9890"/>
      </w:tblGrid>
      <w:tr w:rsidR="00C55C93" w14:paraId="256F9320" w14:textId="77777777" w:rsidTr="004825C7">
        <w:tc>
          <w:tcPr>
            <w:tcW w:w="9890" w:type="dxa"/>
            <w:shd w:val="clear" w:color="auto" w:fill="F2F2F2" w:themeFill="background1" w:themeFillShade="F2"/>
          </w:tcPr>
          <w:p w14:paraId="7BFB9FA5" w14:textId="77777777" w:rsidR="000C1C78" w:rsidRDefault="000C1C78" w:rsidP="0034722A">
            <w:pPr>
              <w:pStyle w:val="Body"/>
              <w:spacing w:line="240" w:lineRule="auto"/>
              <w:ind w:firstLineChars="0" w:firstLine="0"/>
              <w:rPr>
                <w:lang w:eastAsia="zh-CN"/>
              </w:rPr>
            </w:pPr>
            <w:r>
              <w:rPr>
                <w:lang w:eastAsia="zh-CN"/>
              </w:rPr>
              <w:t xml:space="preserve">#define </w:t>
            </w:r>
            <w:proofErr w:type="spellStart"/>
            <w:r>
              <w:rPr>
                <w:lang w:eastAsia="zh-CN"/>
              </w:rPr>
              <w:t>ccontainer_of</w:t>
            </w:r>
            <w:proofErr w:type="spellEnd"/>
            <w:r>
              <w:rPr>
                <w:lang w:eastAsia="zh-CN"/>
              </w:rPr>
              <w:t>(</w:t>
            </w:r>
            <w:proofErr w:type="spellStart"/>
            <w:r>
              <w:rPr>
                <w:lang w:eastAsia="zh-CN"/>
              </w:rPr>
              <w:t>ptr</w:t>
            </w:r>
            <w:proofErr w:type="spellEnd"/>
            <w:r>
              <w:rPr>
                <w:lang w:eastAsia="zh-CN"/>
              </w:rPr>
              <w:t>, type, member) ({\</w:t>
            </w:r>
          </w:p>
          <w:p w14:paraId="7F2864B7" w14:textId="77777777" w:rsidR="000C1C78" w:rsidRDefault="000C1C78" w:rsidP="0034722A">
            <w:pPr>
              <w:pStyle w:val="Body"/>
              <w:spacing w:line="240" w:lineRule="auto"/>
              <w:ind w:firstLineChars="0" w:firstLine="0"/>
              <w:rPr>
                <w:lang w:eastAsia="zh-CN"/>
              </w:rPr>
            </w:pPr>
            <w:r>
              <w:rPr>
                <w:lang w:eastAsia="zh-CN"/>
              </w:rPr>
              <w:t xml:space="preserve">    const </w:t>
            </w:r>
            <w:proofErr w:type="spellStart"/>
            <w:r>
              <w:rPr>
                <w:lang w:eastAsia="zh-CN"/>
              </w:rPr>
              <w:t>typeof</w:t>
            </w:r>
            <w:proofErr w:type="spellEnd"/>
            <w:r>
              <w:rPr>
                <w:lang w:eastAsia="zh-CN"/>
              </w:rPr>
              <w:t>( ((type *)0)-&gt;member ) *__</w:t>
            </w:r>
            <w:proofErr w:type="spellStart"/>
            <w:r>
              <w:rPr>
                <w:lang w:eastAsia="zh-CN"/>
              </w:rPr>
              <w:t>mptr</w:t>
            </w:r>
            <w:proofErr w:type="spellEnd"/>
            <w:r>
              <w:rPr>
                <w:lang w:eastAsia="zh-CN"/>
              </w:rPr>
              <w:t xml:space="preserve"> = (</w:t>
            </w:r>
            <w:proofErr w:type="spellStart"/>
            <w:r>
              <w:rPr>
                <w:lang w:eastAsia="zh-CN"/>
              </w:rPr>
              <w:t>ptr</w:t>
            </w:r>
            <w:proofErr w:type="spellEnd"/>
            <w:r>
              <w:rPr>
                <w:lang w:eastAsia="zh-CN"/>
              </w:rPr>
              <w:t>);  \</w:t>
            </w:r>
          </w:p>
          <w:p w14:paraId="4BACB059" w14:textId="77777777" w:rsidR="000C1C78" w:rsidRDefault="000C1C78" w:rsidP="0034722A">
            <w:pPr>
              <w:pStyle w:val="Body"/>
              <w:spacing w:line="240" w:lineRule="auto"/>
              <w:ind w:firstLineChars="0" w:firstLine="0"/>
              <w:rPr>
                <w:lang w:eastAsia="zh-CN"/>
              </w:rPr>
            </w:pPr>
            <w:r>
              <w:rPr>
                <w:lang w:eastAsia="zh-CN"/>
              </w:rPr>
              <w:t xml:space="preserve">    (type *)(char *)__</w:t>
            </w:r>
            <w:proofErr w:type="spellStart"/>
            <w:r>
              <w:rPr>
                <w:lang w:eastAsia="zh-CN"/>
              </w:rPr>
              <w:t>mptr</w:t>
            </w:r>
            <w:proofErr w:type="spellEnd"/>
            <w:r>
              <w:rPr>
                <w:lang w:eastAsia="zh-CN"/>
              </w:rPr>
              <w:t xml:space="preserve"> - </w:t>
            </w:r>
            <w:proofErr w:type="spellStart"/>
            <w:r>
              <w:rPr>
                <w:lang w:eastAsia="zh-CN"/>
              </w:rPr>
              <w:t>offsetof</w:t>
            </w:r>
            <w:proofErr w:type="spellEnd"/>
            <w:r>
              <w:rPr>
                <w:lang w:eastAsia="zh-CN"/>
              </w:rPr>
              <w:t>(type, member) );})</w:t>
            </w:r>
          </w:p>
          <w:p w14:paraId="3AF62784" w14:textId="77777777" w:rsidR="000C1C78" w:rsidRDefault="000C1C78" w:rsidP="0034722A">
            <w:pPr>
              <w:pStyle w:val="Body"/>
              <w:spacing w:line="240" w:lineRule="auto"/>
              <w:ind w:firstLineChars="0" w:firstLine="0"/>
              <w:rPr>
                <w:lang w:eastAsia="zh-CN"/>
              </w:rPr>
            </w:pPr>
            <w:r>
              <w:rPr>
                <w:lang w:eastAsia="zh-CN"/>
              </w:rPr>
              <w:t xml:space="preserve"> </w:t>
            </w:r>
          </w:p>
          <w:p w14:paraId="1056BCFC" w14:textId="77777777" w:rsidR="000C1C78" w:rsidRDefault="000C1C78" w:rsidP="0034722A">
            <w:pPr>
              <w:pStyle w:val="Body"/>
              <w:spacing w:line="240" w:lineRule="auto"/>
              <w:ind w:firstLineChars="0" w:firstLine="0"/>
              <w:rPr>
                <w:rFonts w:hint="eastAsia"/>
                <w:lang w:eastAsia="zh-CN"/>
              </w:rPr>
            </w:pPr>
            <w:r>
              <w:rPr>
                <w:rFonts w:hint="eastAsia"/>
                <w:lang w:eastAsia="zh-CN"/>
              </w:rPr>
              <w:t xml:space="preserve">(01) </w:t>
            </w:r>
            <w:proofErr w:type="spellStart"/>
            <w:r>
              <w:rPr>
                <w:rFonts w:hint="eastAsia"/>
                <w:lang w:eastAsia="zh-CN"/>
              </w:rPr>
              <w:t>typeof</w:t>
            </w:r>
            <w:proofErr w:type="spellEnd"/>
            <w:r>
              <w:rPr>
                <w:rFonts w:hint="eastAsia"/>
                <w:lang w:eastAsia="zh-CN"/>
              </w:rPr>
              <w:t xml:space="preserve">( ( (type *)0)-&gt;member )     </w:t>
            </w:r>
            <w:r>
              <w:rPr>
                <w:rFonts w:hint="eastAsia"/>
                <w:lang w:eastAsia="zh-CN"/>
              </w:rPr>
              <w:t>取出</w:t>
            </w:r>
            <w:r>
              <w:rPr>
                <w:rFonts w:hint="eastAsia"/>
                <w:lang w:eastAsia="zh-CN"/>
              </w:rPr>
              <w:t>member</w:t>
            </w:r>
            <w:r>
              <w:rPr>
                <w:rFonts w:hint="eastAsia"/>
                <w:lang w:eastAsia="zh-CN"/>
              </w:rPr>
              <w:t>成员的变量类型。</w:t>
            </w:r>
          </w:p>
          <w:p w14:paraId="6A9CD4B4" w14:textId="77777777" w:rsidR="000C1C78" w:rsidRDefault="000C1C78" w:rsidP="0034722A">
            <w:pPr>
              <w:pStyle w:val="Body"/>
              <w:spacing w:line="240" w:lineRule="auto"/>
              <w:ind w:firstLineChars="0" w:firstLine="0"/>
              <w:rPr>
                <w:rFonts w:hint="eastAsia"/>
                <w:lang w:eastAsia="zh-CN"/>
              </w:rPr>
            </w:pPr>
            <w:r>
              <w:rPr>
                <w:rFonts w:hint="eastAsia"/>
                <w:lang w:eastAsia="zh-CN"/>
              </w:rPr>
              <w:t xml:space="preserve">(02) const </w:t>
            </w:r>
            <w:proofErr w:type="spellStart"/>
            <w:r>
              <w:rPr>
                <w:rFonts w:hint="eastAsia"/>
                <w:lang w:eastAsia="zh-CN"/>
              </w:rPr>
              <w:t>typeof</w:t>
            </w:r>
            <w:proofErr w:type="spellEnd"/>
            <w:r>
              <w:rPr>
                <w:rFonts w:hint="eastAsia"/>
                <w:lang w:eastAsia="zh-CN"/>
              </w:rPr>
              <w:t>( ((type *)0)-&gt;member ) *__</w:t>
            </w:r>
            <w:proofErr w:type="spellStart"/>
            <w:r>
              <w:rPr>
                <w:rFonts w:hint="eastAsia"/>
                <w:lang w:eastAsia="zh-CN"/>
              </w:rPr>
              <w:t>mptr</w:t>
            </w:r>
            <w:proofErr w:type="spellEnd"/>
            <w:r>
              <w:rPr>
                <w:rFonts w:hint="eastAsia"/>
                <w:lang w:eastAsia="zh-CN"/>
              </w:rPr>
              <w:t xml:space="preserve"> = (</w:t>
            </w:r>
            <w:proofErr w:type="spellStart"/>
            <w:r>
              <w:rPr>
                <w:rFonts w:hint="eastAsia"/>
                <w:lang w:eastAsia="zh-CN"/>
              </w:rPr>
              <w:t>ptr</w:t>
            </w:r>
            <w:proofErr w:type="spellEnd"/>
            <w:r>
              <w:rPr>
                <w:rFonts w:hint="eastAsia"/>
                <w:lang w:eastAsia="zh-CN"/>
              </w:rPr>
              <w:t xml:space="preserve">)    </w:t>
            </w:r>
            <w:r>
              <w:rPr>
                <w:rFonts w:hint="eastAsia"/>
                <w:lang w:eastAsia="zh-CN"/>
              </w:rPr>
              <w:t>定义变量</w:t>
            </w:r>
            <w:r>
              <w:rPr>
                <w:rFonts w:hint="eastAsia"/>
                <w:lang w:eastAsia="zh-CN"/>
              </w:rPr>
              <w:t>__</w:t>
            </w:r>
            <w:proofErr w:type="spellStart"/>
            <w:r>
              <w:rPr>
                <w:rFonts w:hint="eastAsia"/>
                <w:lang w:eastAsia="zh-CN"/>
              </w:rPr>
              <w:t>mptr</w:t>
            </w:r>
            <w:proofErr w:type="spellEnd"/>
            <w:r>
              <w:rPr>
                <w:rFonts w:hint="eastAsia"/>
                <w:lang w:eastAsia="zh-CN"/>
              </w:rPr>
              <w:t>指针，并将</w:t>
            </w:r>
            <w:proofErr w:type="spellStart"/>
            <w:r>
              <w:rPr>
                <w:rFonts w:hint="eastAsia"/>
                <w:lang w:eastAsia="zh-CN"/>
              </w:rPr>
              <w:t>ptr</w:t>
            </w:r>
            <w:proofErr w:type="spellEnd"/>
            <w:r>
              <w:rPr>
                <w:rFonts w:hint="eastAsia"/>
                <w:lang w:eastAsia="zh-CN"/>
              </w:rPr>
              <w:t>赋值给</w:t>
            </w:r>
            <w:r>
              <w:rPr>
                <w:rFonts w:hint="eastAsia"/>
                <w:lang w:eastAsia="zh-CN"/>
              </w:rPr>
              <w:t>__</w:t>
            </w:r>
            <w:proofErr w:type="spellStart"/>
            <w:r>
              <w:rPr>
                <w:rFonts w:hint="eastAsia"/>
                <w:lang w:eastAsia="zh-CN"/>
              </w:rPr>
              <w:t>mptr</w:t>
            </w:r>
            <w:proofErr w:type="spellEnd"/>
            <w:r>
              <w:rPr>
                <w:rFonts w:hint="eastAsia"/>
                <w:lang w:eastAsia="zh-CN"/>
              </w:rPr>
              <w:t>。经过这一步，</w:t>
            </w:r>
            <w:r>
              <w:rPr>
                <w:rFonts w:hint="eastAsia"/>
                <w:lang w:eastAsia="zh-CN"/>
              </w:rPr>
              <w:t>__</w:t>
            </w:r>
            <w:proofErr w:type="spellStart"/>
            <w:r>
              <w:rPr>
                <w:rFonts w:hint="eastAsia"/>
                <w:lang w:eastAsia="zh-CN"/>
              </w:rPr>
              <w:t>mptr</w:t>
            </w:r>
            <w:proofErr w:type="spellEnd"/>
            <w:r>
              <w:rPr>
                <w:rFonts w:hint="eastAsia"/>
                <w:lang w:eastAsia="zh-CN"/>
              </w:rPr>
              <w:t>为</w:t>
            </w:r>
            <w:r>
              <w:rPr>
                <w:rFonts w:hint="eastAsia"/>
                <w:lang w:eastAsia="zh-CN"/>
              </w:rPr>
              <w:t>member</w:t>
            </w:r>
            <w:r>
              <w:rPr>
                <w:rFonts w:hint="eastAsia"/>
                <w:lang w:eastAsia="zh-CN"/>
              </w:rPr>
              <w:t>数据类型的常量指针，其指向</w:t>
            </w:r>
            <w:proofErr w:type="spellStart"/>
            <w:r>
              <w:rPr>
                <w:rFonts w:hint="eastAsia"/>
                <w:lang w:eastAsia="zh-CN"/>
              </w:rPr>
              <w:t>ptr</w:t>
            </w:r>
            <w:proofErr w:type="spellEnd"/>
            <w:r>
              <w:rPr>
                <w:rFonts w:hint="eastAsia"/>
                <w:lang w:eastAsia="zh-CN"/>
              </w:rPr>
              <w:t>所指向的地址。</w:t>
            </w:r>
          </w:p>
          <w:p w14:paraId="1D98F055" w14:textId="77777777" w:rsidR="000C1C78" w:rsidRDefault="000C1C78" w:rsidP="0034722A">
            <w:pPr>
              <w:pStyle w:val="Body"/>
              <w:spacing w:line="240" w:lineRule="auto"/>
              <w:ind w:firstLineChars="0" w:firstLine="0"/>
              <w:rPr>
                <w:rFonts w:hint="eastAsia"/>
                <w:lang w:eastAsia="zh-CN"/>
              </w:rPr>
            </w:pPr>
            <w:r>
              <w:rPr>
                <w:rFonts w:hint="eastAsia"/>
                <w:lang w:eastAsia="zh-CN"/>
              </w:rPr>
              <w:t>(04) (char *)__</w:t>
            </w:r>
            <w:proofErr w:type="spellStart"/>
            <w:r>
              <w:rPr>
                <w:rFonts w:hint="eastAsia"/>
                <w:lang w:eastAsia="zh-CN"/>
              </w:rPr>
              <w:t>mptr</w:t>
            </w:r>
            <w:proofErr w:type="spellEnd"/>
            <w:r>
              <w:rPr>
                <w:rFonts w:hint="eastAsia"/>
                <w:lang w:eastAsia="zh-CN"/>
              </w:rPr>
              <w:t xml:space="preserve">    </w:t>
            </w:r>
            <w:r>
              <w:rPr>
                <w:rFonts w:hint="eastAsia"/>
                <w:lang w:eastAsia="zh-CN"/>
              </w:rPr>
              <w:t>将</w:t>
            </w:r>
            <w:r>
              <w:rPr>
                <w:rFonts w:hint="eastAsia"/>
                <w:lang w:eastAsia="zh-CN"/>
              </w:rPr>
              <w:t>__</w:t>
            </w:r>
            <w:proofErr w:type="spellStart"/>
            <w:r>
              <w:rPr>
                <w:rFonts w:hint="eastAsia"/>
                <w:lang w:eastAsia="zh-CN"/>
              </w:rPr>
              <w:t>mptr</w:t>
            </w:r>
            <w:proofErr w:type="spellEnd"/>
            <w:r>
              <w:rPr>
                <w:rFonts w:hint="eastAsia"/>
                <w:lang w:eastAsia="zh-CN"/>
              </w:rPr>
              <w:t>转换为字节型指针。</w:t>
            </w:r>
          </w:p>
          <w:p w14:paraId="0F48B8C9" w14:textId="77777777" w:rsidR="000C1C78" w:rsidRDefault="000C1C78" w:rsidP="0034722A">
            <w:pPr>
              <w:pStyle w:val="Body"/>
              <w:spacing w:line="240" w:lineRule="auto"/>
              <w:ind w:firstLineChars="0" w:firstLine="0"/>
              <w:rPr>
                <w:rFonts w:hint="eastAsia"/>
                <w:lang w:eastAsia="zh-CN"/>
              </w:rPr>
            </w:pPr>
            <w:r>
              <w:rPr>
                <w:rFonts w:hint="eastAsia"/>
                <w:lang w:eastAsia="zh-CN"/>
              </w:rPr>
              <w:lastRenderedPageBreak/>
              <w:t xml:space="preserve">(05) </w:t>
            </w:r>
            <w:proofErr w:type="spellStart"/>
            <w:r>
              <w:rPr>
                <w:rFonts w:hint="eastAsia"/>
                <w:lang w:eastAsia="zh-CN"/>
              </w:rPr>
              <w:t>offsetof</w:t>
            </w:r>
            <w:proofErr w:type="spellEnd"/>
            <w:r>
              <w:rPr>
                <w:rFonts w:hint="eastAsia"/>
                <w:lang w:eastAsia="zh-CN"/>
              </w:rPr>
              <w:t>(</w:t>
            </w:r>
            <w:proofErr w:type="spellStart"/>
            <w:r>
              <w:rPr>
                <w:rFonts w:hint="eastAsia"/>
                <w:lang w:eastAsia="zh-CN"/>
              </w:rPr>
              <w:t>type,member</w:t>
            </w:r>
            <w:proofErr w:type="spellEnd"/>
            <w:r>
              <w:rPr>
                <w:rFonts w:hint="eastAsia"/>
                <w:lang w:eastAsia="zh-CN"/>
              </w:rPr>
              <w:t xml:space="preserve">))    </w:t>
            </w:r>
            <w:r>
              <w:rPr>
                <w:rFonts w:hint="eastAsia"/>
                <w:lang w:eastAsia="zh-CN"/>
              </w:rPr>
              <w:t>就是获取</w:t>
            </w:r>
            <w:r>
              <w:rPr>
                <w:rFonts w:hint="eastAsia"/>
                <w:lang w:eastAsia="zh-CN"/>
              </w:rPr>
              <w:t>"member</w:t>
            </w:r>
            <w:r>
              <w:rPr>
                <w:rFonts w:hint="eastAsia"/>
                <w:lang w:eastAsia="zh-CN"/>
              </w:rPr>
              <w:t>成员</w:t>
            </w:r>
            <w:r>
              <w:rPr>
                <w:rFonts w:hint="eastAsia"/>
                <w:lang w:eastAsia="zh-CN"/>
              </w:rPr>
              <w:t>"</w:t>
            </w:r>
            <w:r>
              <w:rPr>
                <w:rFonts w:hint="eastAsia"/>
                <w:lang w:eastAsia="zh-CN"/>
              </w:rPr>
              <w:t>在</w:t>
            </w:r>
            <w:r>
              <w:rPr>
                <w:rFonts w:hint="eastAsia"/>
                <w:lang w:eastAsia="zh-CN"/>
              </w:rPr>
              <w:t>"</w:t>
            </w:r>
            <w:r>
              <w:rPr>
                <w:rFonts w:hint="eastAsia"/>
                <w:lang w:eastAsia="zh-CN"/>
              </w:rPr>
              <w:t>结构体</w:t>
            </w:r>
            <w:r>
              <w:rPr>
                <w:rFonts w:hint="eastAsia"/>
                <w:lang w:eastAsia="zh-CN"/>
              </w:rPr>
              <w:t>type"</w:t>
            </w:r>
            <w:r>
              <w:rPr>
                <w:rFonts w:hint="eastAsia"/>
                <w:lang w:eastAsia="zh-CN"/>
              </w:rPr>
              <w:t>中的位置偏移。</w:t>
            </w:r>
          </w:p>
          <w:p w14:paraId="73E5AA91" w14:textId="77777777" w:rsidR="000C1C78" w:rsidRDefault="000C1C78" w:rsidP="0034722A">
            <w:pPr>
              <w:pStyle w:val="Body"/>
              <w:spacing w:line="240" w:lineRule="auto"/>
              <w:ind w:firstLineChars="0" w:firstLine="0"/>
              <w:rPr>
                <w:rFonts w:hint="eastAsia"/>
                <w:lang w:eastAsia="zh-CN"/>
              </w:rPr>
            </w:pPr>
            <w:r>
              <w:rPr>
                <w:rFonts w:hint="eastAsia"/>
                <w:lang w:eastAsia="zh-CN"/>
              </w:rPr>
              <w:t>(06) (char *)__</w:t>
            </w:r>
            <w:proofErr w:type="spellStart"/>
            <w:r>
              <w:rPr>
                <w:rFonts w:hint="eastAsia"/>
                <w:lang w:eastAsia="zh-CN"/>
              </w:rPr>
              <w:t>mptr</w:t>
            </w:r>
            <w:proofErr w:type="spellEnd"/>
            <w:r>
              <w:rPr>
                <w:rFonts w:hint="eastAsia"/>
                <w:lang w:eastAsia="zh-CN"/>
              </w:rPr>
              <w:t xml:space="preserve"> - </w:t>
            </w:r>
            <w:proofErr w:type="spellStart"/>
            <w:r>
              <w:rPr>
                <w:rFonts w:hint="eastAsia"/>
                <w:lang w:eastAsia="zh-CN"/>
              </w:rPr>
              <w:t>offsetof</w:t>
            </w:r>
            <w:proofErr w:type="spellEnd"/>
            <w:r>
              <w:rPr>
                <w:rFonts w:hint="eastAsia"/>
                <w:lang w:eastAsia="zh-CN"/>
              </w:rPr>
              <w:t>(</w:t>
            </w:r>
            <w:proofErr w:type="spellStart"/>
            <w:r>
              <w:rPr>
                <w:rFonts w:hint="eastAsia"/>
                <w:lang w:eastAsia="zh-CN"/>
              </w:rPr>
              <w:t>type,member</w:t>
            </w:r>
            <w:proofErr w:type="spellEnd"/>
            <w:r>
              <w:rPr>
                <w:rFonts w:hint="eastAsia"/>
                <w:lang w:eastAsia="zh-CN"/>
              </w:rPr>
              <w:t xml:space="preserve">))    </w:t>
            </w:r>
            <w:r>
              <w:rPr>
                <w:rFonts w:hint="eastAsia"/>
                <w:lang w:eastAsia="zh-CN"/>
              </w:rPr>
              <w:t>就是用来获取</w:t>
            </w:r>
            <w:r>
              <w:rPr>
                <w:rFonts w:hint="eastAsia"/>
                <w:lang w:eastAsia="zh-CN"/>
              </w:rPr>
              <w:t>"</w:t>
            </w:r>
            <w:r>
              <w:rPr>
                <w:rFonts w:hint="eastAsia"/>
                <w:lang w:eastAsia="zh-CN"/>
              </w:rPr>
              <w:t>结构体</w:t>
            </w:r>
            <w:r>
              <w:rPr>
                <w:rFonts w:hint="eastAsia"/>
                <w:lang w:eastAsia="zh-CN"/>
              </w:rPr>
              <w:t>type"</w:t>
            </w:r>
            <w:r>
              <w:rPr>
                <w:rFonts w:hint="eastAsia"/>
                <w:lang w:eastAsia="zh-CN"/>
              </w:rPr>
              <w:t>的指针的起始地址（为</w:t>
            </w:r>
            <w:r>
              <w:rPr>
                <w:rFonts w:hint="eastAsia"/>
                <w:lang w:eastAsia="zh-CN"/>
              </w:rPr>
              <w:t>char *</w:t>
            </w:r>
            <w:r>
              <w:rPr>
                <w:rFonts w:hint="eastAsia"/>
                <w:lang w:eastAsia="zh-CN"/>
              </w:rPr>
              <w:t>型指针）。</w:t>
            </w:r>
          </w:p>
          <w:p w14:paraId="0E992D67" w14:textId="4CCD7BAE" w:rsidR="00C55C93" w:rsidRDefault="000C1C78" w:rsidP="0034722A">
            <w:pPr>
              <w:pStyle w:val="Body"/>
              <w:spacing w:line="240" w:lineRule="auto"/>
              <w:ind w:firstLineChars="0" w:firstLine="0"/>
              <w:rPr>
                <w:lang w:eastAsia="zh-CN"/>
              </w:rPr>
            </w:pPr>
            <w:r>
              <w:rPr>
                <w:rFonts w:hint="eastAsia"/>
                <w:lang w:eastAsia="zh-CN"/>
              </w:rPr>
              <w:t>(07) (type *)( (char *)__</w:t>
            </w:r>
            <w:proofErr w:type="spellStart"/>
            <w:r>
              <w:rPr>
                <w:rFonts w:hint="eastAsia"/>
                <w:lang w:eastAsia="zh-CN"/>
              </w:rPr>
              <w:t>mptr</w:t>
            </w:r>
            <w:proofErr w:type="spellEnd"/>
            <w:r>
              <w:rPr>
                <w:rFonts w:hint="eastAsia"/>
                <w:lang w:eastAsia="zh-CN"/>
              </w:rPr>
              <w:t xml:space="preserve"> - </w:t>
            </w:r>
            <w:proofErr w:type="spellStart"/>
            <w:r>
              <w:rPr>
                <w:rFonts w:hint="eastAsia"/>
                <w:lang w:eastAsia="zh-CN"/>
              </w:rPr>
              <w:t>offsetof</w:t>
            </w:r>
            <w:proofErr w:type="spellEnd"/>
            <w:r>
              <w:rPr>
                <w:rFonts w:hint="eastAsia"/>
                <w:lang w:eastAsia="zh-CN"/>
              </w:rPr>
              <w:t>(</w:t>
            </w:r>
            <w:proofErr w:type="spellStart"/>
            <w:r>
              <w:rPr>
                <w:rFonts w:hint="eastAsia"/>
                <w:lang w:eastAsia="zh-CN"/>
              </w:rPr>
              <w:t>type,member</w:t>
            </w:r>
            <w:proofErr w:type="spellEnd"/>
            <w:r>
              <w:rPr>
                <w:rFonts w:hint="eastAsia"/>
                <w:lang w:eastAsia="zh-CN"/>
              </w:rPr>
              <w:t xml:space="preserve">) )    </w:t>
            </w:r>
            <w:r>
              <w:rPr>
                <w:rFonts w:hint="eastAsia"/>
                <w:lang w:eastAsia="zh-CN"/>
              </w:rPr>
              <w:t>就是将</w:t>
            </w:r>
            <w:r>
              <w:rPr>
                <w:rFonts w:hint="eastAsia"/>
                <w:lang w:eastAsia="zh-CN"/>
              </w:rPr>
              <w:t>"char *</w:t>
            </w:r>
            <w:r>
              <w:rPr>
                <w:rFonts w:hint="eastAsia"/>
                <w:lang w:eastAsia="zh-CN"/>
              </w:rPr>
              <w:t>类型的结构体</w:t>
            </w:r>
            <w:r>
              <w:rPr>
                <w:rFonts w:hint="eastAsia"/>
                <w:lang w:eastAsia="zh-CN"/>
              </w:rPr>
              <w:t>type</w:t>
            </w:r>
            <w:r>
              <w:rPr>
                <w:rFonts w:hint="eastAsia"/>
                <w:lang w:eastAsia="zh-CN"/>
              </w:rPr>
              <w:t>的指针</w:t>
            </w:r>
            <w:r>
              <w:rPr>
                <w:rFonts w:hint="eastAsia"/>
                <w:lang w:eastAsia="zh-CN"/>
              </w:rPr>
              <w:t>"</w:t>
            </w:r>
            <w:r>
              <w:rPr>
                <w:rFonts w:hint="eastAsia"/>
                <w:lang w:eastAsia="zh-CN"/>
              </w:rPr>
              <w:t>转换为</w:t>
            </w:r>
            <w:r>
              <w:rPr>
                <w:rFonts w:hint="eastAsia"/>
                <w:lang w:eastAsia="zh-CN"/>
              </w:rPr>
              <w:t>"type *</w:t>
            </w:r>
            <w:r>
              <w:rPr>
                <w:rFonts w:hint="eastAsia"/>
                <w:lang w:eastAsia="zh-CN"/>
              </w:rPr>
              <w:t>类型的结构体</w:t>
            </w:r>
            <w:r>
              <w:rPr>
                <w:rFonts w:hint="eastAsia"/>
                <w:lang w:eastAsia="zh-CN"/>
              </w:rPr>
              <w:t>type</w:t>
            </w:r>
            <w:r>
              <w:rPr>
                <w:rFonts w:hint="eastAsia"/>
                <w:lang w:eastAsia="zh-CN"/>
              </w:rPr>
              <w:t>的指针</w:t>
            </w:r>
            <w:r>
              <w:rPr>
                <w:rFonts w:hint="eastAsia"/>
                <w:lang w:eastAsia="zh-CN"/>
              </w:rPr>
              <w:t>"</w:t>
            </w:r>
            <w:r>
              <w:rPr>
                <w:rFonts w:hint="eastAsia"/>
                <w:lang w:eastAsia="zh-CN"/>
              </w:rPr>
              <w:t>。</w:t>
            </w:r>
          </w:p>
        </w:tc>
      </w:tr>
    </w:tbl>
    <w:p w14:paraId="4C09D7BC" w14:textId="0EA8C78A" w:rsidR="004D3944" w:rsidRDefault="004D3944" w:rsidP="000C1C78">
      <w:pPr>
        <w:pStyle w:val="Body"/>
        <w:ind w:firstLine="480"/>
        <w:rPr>
          <w:rFonts w:hint="eastAsia"/>
          <w:lang w:eastAsia="zh-CN"/>
        </w:rPr>
      </w:pPr>
    </w:p>
    <w:p w14:paraId="30A62ABA" w14:textId="11257F9D" w:rsidR="004D3944" w:rsidRDefault="004D3944" w:rsidP="004D3944">
      <w:pPr>
        <w:pStyle w:val="20"/>
        <w:spacing w:before="166" w:after="166"/>
      </w:pPr>
      <w:bookmarkStart w:id="5" w:name="_Toc121760137"/>
      <w:r>
        <w:rPr>
          <w:rFonts w:hint="eastAsia"/>
        </w:rPr>
        <w:t>实例代码</w:t>
      </w:r>
      <w:bookmarkEnd w:id="5"/>
    </w:p>
    <w:tbl>
      <w:tblPr>
        <w:tblStyle w:val="af2"/>
        <w:tblW w:w="0" w:type="auto"/>
        <w:tblLook w:val="04A0" w:firstRow="1" w:lastRow="0" w:firstColumn="1" w:lastColumn="0" w:noHBand="0" w:noVBand="1"/>
      </w:tblPr>
      <w:tblGrid>
        <w:gridCol w:w="9890"/>
      </w:tblGrid>
      <w:tr w:rsidR="00C55C93" w14:paraId="35A5C954" w14:textId="77777777" w:rsidTr="004825C7">
        <w:tc>
          <w:tcPr>
            <w:tcW w:w="9890" w:type="dxa"/>
            <w:shd w:val="clear" w:color="auto" w:fill="F2F2F2" w:themeFill="background1" w:themeFillShade="F2"/>
          </w:tcPr>
          <w:p w14:paraId="144CF528" w14:textId="77777777" w:rsidR="0018632E" w:rsidRDefault="0018632E" w:rsidP="0034722A">
            <w:pPr>
              <w:pStyle w:val="Body"/>
              <w:spacing w:line="240" w:lineRule="auto"/>
              <w:ind w:firstLineChars="0" w:firstLine="0"/>
              <w:rPr>
                <w:lang w:eastAsia="zh-CN"/>
              </w:rPr>
            </w:pPr>
            <w:r>
              <w:rPr>
                <w:lang w:eastAsia="zh-CN"/>
              </w:rPr>
              <w:t>#include &lt;</w:t>
            </w:r>
            <w:proofErr w:type="spellStart"/>
            <w:r>
              <w:rPr>
                <w:lang w:eastAsia="zh-CN"/>
              </w:rPr>
              <w:t>stdio.h</w:t>
            </w:r>
            <w:proofErr w:type="spellEnd"/>
            <w:r>
              <w:rPr>
                <w:lang w:eastAsia="zh-CN"/>
              </w:rPr>
              <w:t>&gt;</w:t>
            </w:r>
          </w:p>
          <w:p w14:paraId="6765AECF" w14:textId="77777777" w:rsidR="0018632E" w:rsidRDefault="0018632E" w:rsidP="0034722A">
            <w:pPr>
              <w:pStyle w:val="Body"/>
              <w:spacing w:line="240" w:lineRule="auto"/>
              <w:ind w:firstLineChars="0" w:firstLine="0"/>
              <w:rPr>
                <w:lang w:eastAsia="zh-CN"/>
              </w:rPr>
            </w:pPr>
            <w:r>
              <w:rPr>
                <w:lang w:eastAsia="zh-CN"/>
              </w:rPr>
              <w:t>#include &lt;</w:t>
            </w:r>
            <w:proofErr w:type="spellStart"/>
            <w:r>
              <w:rPr>
                <w:lang w:eastAsia="zh-CN"/>
              </w:rPr>
              <w:t>string.h</w:t>
            </w:r>
            <w:proofErr w:type="spellEnd"/>
            <w:r>
              <w:rPr>
                <w:lang w:eastAsia="zh-CN"/>
              </w:rPr>
              <w:t>&gt;</w:t>
            </w:r>
          </w:p>
          <w:p w14:paraId="42F02CA4" w14:textId="77777777" w:rsidR="0018632E" w:rsidRDefault="0018632E" w:rsidP="0034722A">
            <w:pPr>
              <w:pStyle w:val="Body"/>
              <w:spacing w:line="240" w:lineRule="auto"/>
              <w:ind w:firstLineChars="0" w:firstLine="0"/>
              <w:rPr>
                <w:lang w:eastAsia="zh-CN"/>
              </w:rPr>
            </w:pPr>
            <w:r>
              <w:rPr>
                <w:lang w:eastAsia="zh-CN"/>
              </w:rPr>
              <w:t xml:space="preserve"> </w:t>
            </w:r>
          </w:p>
          <w:p w14:paraId="12ED6992" w14:textId="77777777" w:rsidR="0018632E" w:rsidRDefault="0018632E" w:rsidP="0034722A">
            <w:pPr>
              <w:pStyle w:val="Body"/>
              <w:spacing w:line="240" w:lineRule="auto"/>
              <w:ind w:firstLineChars="0" w:firstLine="0"/>
              <w:rPr>
                <w:rFonts w:hint="eastAsia"/>
                <w:lang w:eastAsia="zh-CN"/>
              </w:rPr>
            </w:pPr>
            <w:r>
              <w:rPr>
                <w:rFonts w:hint="eastAsia"/>
                <w:lang w:eastAsia="zh-CN"/>
              </w:rPr>
              <w:t xml:space="preserve">// </w:t>
            </w:r>
            <w:r>
              <w:rPr>
                <w:rFonts w:hint="eastAsia"/>
                <w:lang w:eastAsia="zh-CN"/>
              </w:rPr>
              <w:t>获得结构体</w:t>
            </w:r>
            <w:r>
              <w:rPr>
                <w:rFonts w:hint="eastAsia"/>
                <w:lang w:eastAsia="zh-CN"/>
              </w:rPr>
              <w:t>(TYPE)</w:t>
            </w:r>
            <w:r>
              <w:rPr>
                <w:rFonts w:hint="eastAsia"/>
                <w:lang w:eastAsia="zh-CN"/>
              </w:rPr>
              <w:t>的变量成员</w:t>
            </w:r>
            <w:r>
              <w:rPr>
                <w:rFonts w:hint="eastAsia"/>
                <w:lang w:eastAsia="zh-CN"/>
              </w:rPr>
              <w:t>(MEMBER)</w:t>
            </w:r>
            <w:r>
              <w:rPr>
                <w:rFonts w:hint="eastAsia"/>
                <w:lang w:eastAsia="zh-CN"/>
              </w:rPr>
              <w:t>在此结构体中的偏移量。</w:t>
            </w:r>
          </w:p>
          <w:p w14:paraId="38F7BF49" w14:textId="77777777" w:rsidR="0018632E" w:rsidRDefault="0018632E" w:rsidP="0034722A">
            <w:pPr>
              <w:pStyle w:val="Body"/>
              <w:spacing w:line="240" w:lineRule="auto"/>
              <w:ind w:firstLineChars="0" w:firstLine="0"/>
              <w:rPr>
                <w:lang w:eastAsia="zh-CN"/>
              </w:rPr>
            </w:pPr>
            <w:r>
              <w:rPr>
                <w:lang w:eastAsia="zh-CN"/>
              </w:rPr>
              <w:t xml:space="preserve">#define </w:t>
            </w:r>
            <w:proofErr w:type="spellStart"/>
            <w:r>
              <w:rPr>
                <w:lang w:eastAsia="zh-CN"/>
              </w:rPr>
              <w:t>offsetof</w:t>
            </w:r>
            <w:proofErr w:type="spellEnd"/>
            <w:r>
              <w:rPr>
                <w:lang w:eastAsia="zh-CN"/>
              </w:rPr>
              <w:t>(TYPE, MEMBER) ((</w:t>
            </w:r>
            <w:proofErr w:type="spellStart"/>
            <w:r>
              <w:rPr>
                <w:lang w:eastAsia="zh-CN"/>
              </w:rPr>
              <w:t>size_t</w:t>
            </w:r>
            <w:proofErr w:type="spellEnd"/>
            <w:r>
              <w:rPr>
                <w:lang w:eastAsia="zh-CN"/>
              </w:rPr>
              <w:t>) &amp;((TYPE *)0)-&gt;MEMBER)</w:t>
            </w:r>
          </w:p>
          <w:p w14:paraId="137224AB" w14:textId="77777777" w:rsidR="0018632E" w:rsidRDefault="0018632E" w:rsidP="0034722A">
            <w:pPr>
              <w:pStyle w:val="Body"/>
              <w:spacing w:line="240" w:lineRule="auto"/>
              <w:ind w:firstLineChars="0" w:firstLine="0"/>
              <w:rPr>
                <w:lang w:eastAsia="zh-CN"/>
              </w:rPr>
            </w:pPr>
            <w:r>
              <w:rPr>
                <w:lang w:eastAsia="zh-CN"/>
              </w:rPr>
              <w:t xml:space="preserve"> </w:t>
            </w:r>
          </w:p>
          <w:p w14:paraId="1CF58319" w14:textId="77777777" w:rsidR="0018632E" w:rsidRDefault="0018632E" w:rsidP="0034722A">
            <w:pPr>
              <w:pStyle w:val="Body"/>
              <w:spacing w:line="240" w:lineRule="auto"/>
              <w:ind w:firstLineChars="0" w:firstLine="0"/>
              <w:rPr>
                <w:rFonts w:hint="eastAsia"/>
                <w:lang w:eastAsia="zh-CN"/>
              </w:rPr>
            </w:pPr>
            <w:r>
              <w:rPr>
                <w:rFonts w:hint="eastAsia"/>
                <w:lang w:eastAsia="zh-CN"/>
              </w:rPr>
              <w:t xml:space="preserve">// </w:t>
            </w:r>
            <w:r>
              <w:rPr>
                <w:rFonts w:hint="eastAsia"/>
                <w:lang w:eastAsia="zh-CN"/>
              </w:rPr>
              <w:t>根据</w:t>
            </w:r>
            <w:r>
              <w:rPr>
                <w:rFonts w:hint="eastAsia"/>
                <w:lang w:eastAsia="zh-CN"/>
              </w:rPr>
              <w:t>"</w:t>
            </w:r>
            <w:r>
              <w:rPr>
                <w:rFonts w:hint="eastAsia"/>
                <w:lang w:eastAsia="zh-CN"/>
              </w:rPr>
              <w:t>结构体</w:t>
            </w:r>
            <w:r>
              <w:rPr>
                <w:rFonts w:hint="eastAsia"/>
                <w:lang w:eastAsia="zh-CN"/>
              </w:rPr>
              <w:t>(type)</w:t>
            </w:r>
            <w:r>
              <w:rPr>
                <w:rFonts w:hint="eastAsia"/>
                <w:lang w:eastAsia="zh-CN"/>
              </w:rPr>
              <w:t>变量</w:t>
            </w:r>
            <w:r>
              <w:rPr>
                <w:rFonts w:hint="eastAsia"/>
                <w:lang w:eastAsia="zh-CN"/>
              </w:rPr>
              <w:t>"</w:t>
            </w:r>
            <w:r>
              <w:rPr>
                <w:rFonts w:hint="eastAsia"/>
                <w:lang w:eastAsia="zh-CN"/>
              </w:rPr>
              <w:t>中的</w:t>
            </w:r>
            <w:r>
              <w:rPr>
                <w:rFonts w:hint="eastAsia"/>
                <w:lang w:eastAsia="zh-CN"/>
              </w:rPr>
              <w:t>"</w:t>
            </w:r>
            <w:r>
              <w:rPr>
                <w:rFonts w:hint="eastAsia"/>
                <w:lang w:eastAsia="zh-CN"/>
              </w:rPr>
              <w:t>域成员变量</w:t>
            </w:r>
            <w:r>
              <w:rPr>
                <w:rFonts w:hint="eastAsia"/>
                <w:lang w:eastAsia="zh-CN"/>
              </w:rPr>
              <w:t>(member)</w:t>
            </w:r>
            <w:r>
              <w:rPr>
                <w:rFonts w:hint="eastAsia"/>
                <w:lang w:eastAsia="zh-CN"/>
              </w:rPr>
              <w:t>的指针</w:t>
            </w:r>
            <w:r>
              <w:rPr>
                <w:rFonts w:hint="eastAsia"/>
                <w:lang w:eastAsia="zh-CN"/>
              </w:rPr>
              <w:t>(</w:t>
            </w:r>
            <w:proofErr w:type="spellStart"/>
            <w:r>
              <w:rPr>
                <w:rFonts w:hint="eastAsia"/>
                <w:lang w:eastAsia="zh-CN"/>
              </w:rPr>
              <w:t>ptr</w:t>
            </w:r>
            <w:proofErr w:type="spellEnd"/>
            <w:r>
              <w:rPr>
                <w:rFonts w:hint="eastAsia"/>
                <w:lang w:eastAsia="zh-CN"/>
              </w:rPr>
              <w:t>)"</w:t>
            </w:r>
            <w:r>
              <w:rPr>
                <w:rFonts w:hint="eastAsia"/>
                <w:lang w:eastAsia="zh-CN"/>
              </w:rPr>
              <w:t>来获取指向整个结构体变量的指针</w:t>
            </w:r>
          </w:p>
          <w:p w14:paraId="11B31ACB" w14:textId="77777777" w:rsidR="0018632E" w:rsidRDefault="0018632E" w:rsidP="0034722A">
            <w:pPr>
              <w:pStyle w:val="Body"/>
              <w:spacing w:line="240" w:lineRule="auto"/>
              <w:ind w:firstLineChars="0" w:firstLine="0"/>
              <w:rPr>
                <w:lang w:eastAsia="zh-CN"/>
              </w:rPr>
            </w:pPr>
            <w:r>
              <w:rPr>
                <w:lang w:eastAsia="zh-CN"/>
              </w:rPr>
              <w:t xml:space="preserve">#define </w:t>
            </w:r>
            <w:proofErr w:type="spellStart"/>
            <w:r>
              <w:rPr>
                <w:lang w:eastAsia="zh-CN"/>
              </w:rPr>
              <w:t>container_of</w:t>
            </w:r>
            <w:proofErr w:type="spellEnd"/>
            <w:r>
              <w:rPr>
                <w:lang w:eastAsia="zh-CN"/>
              </w:rPr>
              <w:t>(</w:t>
            </w:r>
            <w:proofErr w:type="spellStart"/>
            <w:r>
              <w:rPr>
                <w:lang w:eastAsia="zh-CN"/>
              </w:rPr>
              <w:t>ptr</w:t>
            </w:r>
            <w:proofErr w:type="spellEnd"/>
            <w:r>
              <w:rPr>
                <w:lang w:eastAsia="zh-CN"/>
              </w:rPr>
              <w:t>, type, member) ({          \</w:t>
            </w:r>
          </w:p>
          <w:p w14:paraId="1F17A6E1" w14:textId="77777777" w:rsidR="0018632E" w:rsidRDefault="0018632E" w:rsidP="0034722A">
            <w:pPr>
              <w:pStyle w:val="Body"/>
              <w:spacing w:line="240" w:lineRule="auto"/>
              <w:ind w:firstLineChars="0" w:firstLine="0"/>
              <w:rPr>
                <w:lang w:eastAsia="zh-CN"/>
              </w:rPr>
            </w:pPr>
            <w:r>
              <w:rPr>
                <w:lang w:eastAsia="zh-CN"/>
              </w:rPr>
              <w:t xml:space="preserve">    const </w:t>
            </w:r>
            <w:proofErr w:type="spellStart"/>
            <w:r>
              <w:rPr>
                <w:lang w:eastAsia="zh-CN"/>
              </w:rPr>
              <w:t>typeof</w:t>
            </w:r>
            <w:proofErr w:type="spellEnd"/>
            <w:r>
              <w:rPr>
                <w:lang w:eastAsia="zh-CN"/>
              </w:rPr>
              <w:t>( ((type *)0)-&gt;member ) *__</w:t>
            </w:r>
            <w:proofErr w:type="spellStart"/>
            <w:r>
              <w:rPr>
                <w:lang w:eastAsia="zh-CN"/>
              </w:rPr>
              <w:t>mptr</w:t>
            </w:r>
            <w:proofErr w:type="spellEnd"/>
            <w:r>
              <w:rPr>
                <w:lang w:eastAsia="zh-CN"/>
              </w:rPr>
              <w:t xml:space="preserve"> = (</w:t>
            </w:r>
            <w:proofErr w:type="spellStart"/>
            <w:r>
              <w:rPr>
                <w:lang w:eastAsia="zh-CN"/>
              </w:rPr>
              <w:t>ptr</w:t>
            </w:r>
            <w:proofErr w:type="spellEnd"/>
            <w:r>
              <w:rPr>
                <w:lang w:eastAsia="zh-CN"/>
              </w:rPr>
              <w:t>);    \</w:t>
            </w:r>
          </w:p>
          <w:p w14:paraId="6969C400" w14:textId="77777777" w:rsidR="0018632E" w:rsidRDefault="0018632E" w:rsidP="0034722A">
            <w:pPr>
              <w:pStyle w:val="Body"/>
              <w:spacing w:line="240" w:lineRule="auto"/>
              <w:ind w:firstLineChars="0" w:firstLine="0"/>
              <w:rPr>
                <w:lang w:eastAsia="zh-CN"/>
              </w:rPr>
            </w:pPr>
            <w:r>
              <w:rPr>
                <w:lang w:eastAsia="zh-CN"/>
              </w:rPr>
              <w:t xml:space="preserve">    (type *)( (char *)__</w:t>
            </w:r>
            <w:proofErr w:type="spellStart"/>
            <w:r>
              <w:rPr>
                <w:lang w:eastAsia="zh-CN"/>
              </w:rPr>
              <w:t>mptr</w:t>
            </w:r>
            <w:proofErr w:type="spellEnd"/>
            <w:r>
              <w:rPr>
                <w:lang w:eastAsia="zh-CN"/>
              </w:rPr>
              <w:t xml:space="preserve"> - </w:t>
            </w:r>
            <w:proofErr w:type="spellStart"/>
            <w:r>
              <w:rPr>
                <w:lang w:eastAsia="zh-CN"/>
              </w:rPr>
              <w:t>offsetof</w:t>
            </w:r>
            <w:proofErr w:type="spellEnd"/>
            <w:r>
              <w:rPr>
                <w:lang w:eastAsia="zh-CN"/>
              </w:rPr>
              <w:t>(</w:t>
            </w:r>
            <w:proofErr w:type="spellStart"/>
            <w:r>
              <w:rPr>
                <w:lang w:eastAsia="zh-CN"/>
              </w:rPr>
              <w:t>type,member</w:t>
            </w:r>
            <w:proofErr w:type="spellEnd"/>
            <w:r>
              <w:rPr>
                <w:lang w:eastAsia="zh-CN"/>
              </w:rPr>
              <w:t>) );})</w:t>
            </w:r>
          </w:p>
          <w:p w14:paraId="19913208" w14:textId="77777777" w:rsidR="0018632E" w:rsidRDefault="0018632E" w:rsidP="0034722A">
            <w:pPr>
              <w:pStyle w:val="Body"/>
              <w:spacing w:line="240" w:lineRule="auto"/>
              <w:ind w:firstLineChars="0" w:firstLine="0"/>
              <w:rPr>
                <w:lang w:eastAsia="zh-CN"/>
              </w:rPr>
            </w:pPr>
            <w:r>
              <w:rPr>
                <w:lang w:eastAsia="zh-CN"/>
              </w:rPr>
              <w:t xml:space="preserve"> </w:t>
            </w:r>
          </w:p>
          <w:p w14:paraId="7239244F" w14:textId="77777777" w:rsidR="0018632E" w:rsidRDefault="0018632E" w:rsidP="0034722A">
            <w:pPr>
              <w:pStyle w:val="Body"/>
              <w:spacing w:line="240" w:lineRule="auto"/>
              <w:ind w:firstLineChars="0" w:firstLine="0"/>
              <w:rPr>
                <w:lang w:eastAsia="zh-CN"/>
              </w:rPr>
            </w:pPr>
            <w:r>
              <w:rPr>
                <w:lang w:eastAsia="zh-CN"/>
              </w:rPr>
              <w:t>struct student</w:t>
            </w:r>
          </w:p>
          <w:p w14:paraId="1532EEE0" w14:textId="77777777" w:rsidR="0018632E" w:rsidRDefault="0018632E" w:rsidP="0034722A">
            <w:pPr>
              <w:pStyle w:val="Body"/>
              <w:spacing w:line="240" w:lineRule="auto"/>
              <w:ind w:firstLineChars="0" w:firstLine="0"/>
              <w:rPr>
                <w:lang w:eastAsia="zh-CN"/>
              </w:rPr>
            </w:pPr>
            <w:r>
              <w:rPr>
                <w:lang w:eastAsia="zh-CN"/>
              </w:rPr>
              <w:t>{</w:t>
            </w:r>
          </w:p>
          <w:p w14:paraId="5E02CABC" w14:textId="77777777" w:rsidR="0018632E" w:rsidRDefault="0018632E" w:rsidP="0034722A">
            <w:pPr>
              <w:pStyle w:val="Body"/>
              <w:spacing w:line="240" w:lineRule="auto"/>
              <w:ind w:firstLineChars="0" w:firstLine="0"/>
              <w:rPr>
                <w:lang w:eastAsia="zh-CN"/>
              </w:rPr>
            </w:pPr>
            <w:r>
              <w:rPr>
                <w:lang w:eastAsia="zh-CN"/>
              </w:rPr>
              <w:t xml:space="preserve">    char gender;</w:t>
            </w:r>
          </w:p>
          <w:p w14:paraId="2C287374" w14:textId="77777777" w:rsidR="0018632E" w:rsidRDefault="0018632E" w:rsidP="0034722A">
            <w:pPr>
              <w:pStyle w:val="Body"/>
              <w:spacing w:line="240" w:lineRule="auto"/>
              <w:ind w:firstLineChars="0" w:firstLine="0"/>
              <w:rPr>
                <w:lang w:eastAsia="zh-CN"/>
              </w:rPr>
            </w:pPr>
            <w:r>
              <w:rPr>
                <w:lang w:eastAsia="zh-CN"/>
              </w:rPr>
              <w:t xml:space="preserve">    int id;</w:t>
            </w:r>
          </w:p>
          <w:p w14:paraId="26E1E4DC" w14:textId="77777777" w:rsidR="0018632E" w:rsidRDefault="0018632E" w:rsidP="0034722A">
            <w:pPr>
              <w:pStyle w:val="Body"/>
              <w:spacing w:line="240" w:lineRule="auto"/>
              <w:ind w:firstLineChars="0" w:firstLine="0"/>
              <w:rPr>
                <w:lang w:eastAsia="zh-CN"/>
              </w:rPr>
            </w:pPr>
            <w:r>
              <w:rPr>
                <w:lang w:eastAsia="zh-CN"/>
              </w:rPr>
              <w:t xml:space="preserve">    int age;</w:t>
            </w:r>
          </w:p>
          <w:p w14:paraId="43159CD8" w14:textId="77777777" w:rsidR="0018632E" w:rsidRDefault="0018632E" w:rsidP="0034722A">
            <w:pPr>
              <w:pStyle w:val="Body"/>
              <w:spacing w:line="240" w:lineRule="auto"/>
              <w:ind w:firstLineChars="0" w:firstLine="0"/>
              <w:rPr>
                <w:lang w:eastAsia="zh-CN"/>
              </w:rPr>
            </w:pPr>
            <w:r>
              <w:rPr>
                <w:lang w:eastAsia="zh-CN"/>
              </w:rPr>
              <w:t xml:space="preserve">    char name[20];</w:t>
            </w:r>
          </w:p>
          <w:p w14:paraId="2F2EEAE7" w14:textId="77777777" w:rsidR="0018632E" w:rsidRDefault="0018632E" w:rsidP="0034722A">
            <w:pPr>
              <w:pStyle w:val="Body"/>
              <w:spacing w:line="240" w:lineRule="auto"/>
              <w:ind w:firstLineChars="0" w:firstLine="0"/>
              <w:rPr>
                <w:lang w:eastAsia="zh-CN"/>
              </w:rPr>
            </w:pPr>
            <w:r>
              <w:rPr>
                <w:lang w:eastAsia="zh-CN"/>
              </w:rPr>
              <w:t>};</w:t>
            </w:r>
          </w:p>
          <w:p w14:paraId="35F670FE" w14:textId="77777777" w:rsidR="0018632E" w:rsidRDefault="0018632E" w:rsidP="0034722A">
            <w:pPr>
              <w:pStyle w:val="Body"/>
              <w:spacing w:line="240" w:lineRule="auto"/>
              <w:ind w:firstLineChars="0" w:firstLine="0"/>
              <w:rPr>
                <w:lang w:eastAsia="zh-CN"/>
              </w:rPr>
            </w:pPr>
            <w:r>
              <w:rPr>
                <w:lang w:eastAsia="zh-CN"/>
              </w:rPr>
              <w:t xml:space="preserve"> </w:t>
            </w:r>
          </w:p>
          <w:p w14:paraId="4A598847" w14:textId="77777777" w:rsidR="0018632E" w:rsidRDefault="0018632E" w:rsidP="0034722A">
            <w:pPr>
              <w:pStyle w:val="Body"/>
              <w:spacing w:line="240" w:lineRule="auto"/>
              <w:ind w:firstLineChars="0" w:firstLine="0"/>
              <w:rPr>
                <w:lang w:eastAsia="zh-CN"/>
              </w:rPr>
            </w:pPr>
            <w:r>
              <w:rPr>
                <w:lang w:eastAsia="zh-CN"/>
              </w:rPr>
              <w:t>void main()</w:t>
            </w:r>
          </w:p>
          <w:p w14:paraId="67CDFAFC" w14:textId="77777777" w:rsidR="0018632E" w:rsidRDefault="0018632E" w:rsidP="0034722A">
            <w:pPr>
              <w:pStyle w:val="Body"/>
              <w:spacing w:line="240" w:lineRule="auto"/>
              <w:ind w:firstLineChars="0" w:firstLine="0"/>
              <w:rPr>
                <w:lang w:eastAsia="zh-CN"/>
              </w:rPr>
            </w:pPr>
            <w:r>
              <w:rPr>
                <w:lang w:eastAsia="zh-CN"/>
              </w:rPr>
              <w:t>{</w:t>
            </w:r>
          </w:p>
          <w:p w14:paraId="642284AA" w14:textId="77777777" w:rsidR="0018632E" w:rsidRDefault="0018632E" w:rsidP="0034722A">
            <w:pPr>
              <w:pStyle w:val="Body"/>
              <w:spacing w:line="240" w:lineRule="auto"/>
              <w:ind w:firstLineChars="0" w:firstLine="0"/>
              <w:rPr>
                <w:lang w:eastAsia="zh-CN"/>
              </w:rPr>
            </w:pPr>
            <w:r>
              <w:rPr>
                <w:lang w:eastAsia="zh-CN"/>
              </w:rPr>
              <w:t xml:space="preserve">    struct student </w:t>
            </w:r>
            <w:proofErr w:type="spellStart"/>
            <w:r>
              <w:rPr>
                <w:lang w:eastAsia="zh-CN"/>
              </w:rPr>
              <w:t>stu</w:t>
            </w:r>
            <w:proofErr w:type="spellEnd"/>
            <w:r>
              <w:rPr>
                <w:lang w:eastAsia="zh-CN"/>
              </w:rPr>
              <w:t>;</w:t>
            </w:r>
          </w:p>
          <w:p w14:paraId="1B4855E9" w14:textId="77777777" w:rsidR="0018632E" w:rsidRDefault="0018632E" w:rsidP="0034722A">
            <w:pPr>
              <w:pStyle w:val="Body"/>
              <w:spacing w:line="240" w:lineRule="auto"/>
              <w:ind w:firstLineChars="0" w:firstLine="0"/>
              <w:rPr>
                <w:lang w:eastAsia="zh-CN"/>
              </w:rPr>
            </w:pPr>
            <w:r>
              <w:rPr>
                <w:lang w:eastAsia="zh-CN"/>
              </w:rPr>
              <w:t xml:space="preserve">    struct student *</w:t>
            </w:r>
            <w:proofErr w:type="spellStart"/>
            <w:r>
              <w:rPr>
                <w:lang w:eastAsia="zh-CN"/>
              </w:rPr>
              <w:t>pstu</w:t>
            </w:r>
            <w:proofErr w:type="spellEnd"/>
            <w:r>
              <w:rPr>
                <w:lang w:eastAsia="zh-CN"/>
              </w:rPr>
              <w:t>;</w:t>
            </w:r>
          </w:p>
          <w:p w14:paraId="4114918E" w14:textId="77777777" w:rsidR="0018632E" w:rsidRDefault="0018632E" w:rsidP="0034722A">
            <w:pPr>
              <w:pStyle w:val="Body"/>
              <w:spacing w:line="240" w:lineRule="auto"/>
              <w:ind w:firstLineChars="0" w:firstLine="0"/>
              <w:rPr>
                <w:lang w:eastAsia="zh-CN"/>
              </w:rPr>
            </w:pPr>
            <w:r>
              <w:rPr>
                <w:lang w:eastAsia="zh-CN"/>
              </w:rPr>
              <w:t xml:space="preserve"> </w:t>
            </w:r>
          </w:p>
          <w:p w14:paraId="4D20BA1E" w14:textId="77777777" w:rsidR="0018632E" w:rsidRDefault="0018632E" w:rsidP="0034722A">
            <w:pPr>
              <w:pStyle w:val="Body"/>
              <w:spacing w:line="240" w:lineRule="auto"/>
              <w:ind w:firstLineChars="0" w:firstLine="0"/>
              <w:rPr>
                <w:lang w:eastAsia="zh-CN"/>
              </w:rPr>
            </w:pPr>
            <w:r>
              <w:rPr>
                <w:lang w:eastAsia="zh-CN"/>
              </w:rPr>
              <w:t xml:space="preserve">    </w:t>
            </w:r>
            <w:proofErr w:type="spellStart"/>
            <w:r>
              <w:rPr>
                <w:lang w:eastAsia="zh-CN"/>
              </w:rPr>
              <w:t>stu.gender</w:t>
            </w:r>
            <w:proofErr w:type="spellEnd"/>
            <w:r>
              <w:rPr>
                <w:lang w:eastAsia="zh-CN"/>
              </w:rPr>
              <w:t xml:space="preserve"> = '1';</w:t>
            </w:r>
          </w:p>
          <w:p w14:paraId="7B910050" w14:textId="77777777" w:rsidR="0018632E" w:rsidRDefault="0018632E" w:rsidP="0034722A">
            <w:pPr>
              <w:pStyle w:val="Body"/>
              <w:spacing w:line="240" w:lineRule="auto"/>
              <w:ind w:firstLineChars="0" w:firstLine="0"/>
              <w:rPr>
                <w:lang w:eastAsia="zh-CN"/>
              </w:rPr>
            </w:pPr>
            <w:r>
              <w:rPr>
                <w:lang w:eastAsia="zh-CN"/>
              </w:rPr>
              <w:t xml:space="preserve">    stu.id = 9527;</w:t>
            </w:r>
          </w:p>
          <w:p w14:paraId="04C60117" w14:textId="77777777" w:rsidR="0018632E" w:rsidRDefault="0018632E" w:rsidP="0034722A">
            <w:pPr>
              <w:pStyle w:val="Body"/>
              <w:spacing w:line="240" w:lineRule="auto"/>
              <w:ind w:firstLineChars="0" w:firstLine="0"/>
              <w:rPr>
                <w:lang w:eastAsia="zh-CN"/>
              </w:rPr>
            </w:pPr>
            <w:r>
              <w:rPr>
                <w:lang w:eastAsia="zh-CN"/>
              </w:rPr>
              <w:t xml:space="preserve">    </w:t>
            </w:r>
            <w:proofErr w:type="spellStart"/>
            <w:r>
              <w:rPr>
                <w:lang w:eastAsia="zh-CN"/>
              </w:rPr>
              <w:t>stu.age</w:t>
            </w:r>
            <w:proofErr w:type="spellEnd"/>
            <w:r>
              <w:rPr>
                <w:lang w:eastAsia="zh-CN"/>
              </w:rPr>
              <w:t xml:space="preserve"> = 24;</w:t>
            </w:r>
          </w:p>
          <w:p w14:paraId="3B2484EE" w14:textId="77777777" w:rsidR="0018632E" w:rsidRDefault="0018632E" w:rsidP="0034722A">
            <w:pPr>
              <w:pStyle w:val="Body"/>
              <w:spacing w:line="240" w:lineRule="auto"/>
              <w:ind w:firstLineChars="0" w:firstLine="0"/>
              <w:rPr>
                <w:lang w:eastAsia="zh-CN"/>
              </w:rPr>
            </w:pPr>
            <w:r>
              <w:rPr>
                <w:lang w:eastAsia="zh-CN"/>
              </w:rPr>
              <w:t xml:space="preserve">    </w:t>
            </w:r>
            <w:proofErr w:type="spellStart"/>
            <w:r>
              <w:rPr>
                <w:lang w:eastAsia="zh-CN"/>
              </w:rPr>
              <w:t>strcpy</w:t>
            </w:r>
            <w:proofErr w:type="spellEnd"/>
            <w:r>
              <w:rPr>
                <w:lang w:eastAsia="zh-CN"/>
              </w:rPr>
              <w:t>(stu.name, "</w:t>
            </w:r>
            <w:proofErr w:type="spellStart"/>
            <w:r>
              <w:rPr>
                <w:lang w:eastAsia="zh-CN"/>
              </w:rPr>
              <w:t>zhouxingxing</w:t>
            </w:r>
            <w:proofErr w:type="spellEnd"/>
            <w:r>
              <w:rPr>
                <w:lang w:eastAsia="zh-CN"/>
              </w:rPr>
              <w:t>");</w:t>
            </w:r>
          </w:p>
          <w:p w14:paraId="030C736F" w14:textId="77777777" w:rsidR="0018632E" w:rsidRDefault="0018632E" w:rsidP="0034722A">
            <w:pPr>
              <w:pStyle w:val="Body"/>
              <w:spacing w:line="240" w:lineRule="auto"/>
              <w:ind w:firstLineChars="0" w:firstLine="0"/>
              <w:rPr>
                <w:lang w:eastAsia="zh-CN"/>
              </w:rPr>
            </w:pPr>
            <w:r>
              <w:rPr>
                <w:lang w:eastAsia="zh-CN"/>
              </w:rPr>
              <w:lastRenderedPageBreak/>
              <w:t xml:space="preserve"> </w:t>
            </w:r>
          </w:p>
          <w:p w14:paraId="0FB51C0E" w14:textId="77777777" w:rsidR="0018632E" w:rsidRDefault="0018632E" w:rsidP="0034722A">
            <w:pPr>
              <w:pStyle w:val="Body"/>
              <w:spacing w:line="240" w:lineRule="auto"/>
              <w:ind w:firstLineChars="0" w:firstLine="0"/>
              <w:rPr>
                <w:rFonts w:hint="eastAsia"/>
                <w:lang w:eastAsia="zh-CN"/>
              </w:rPr>
            </w:pPr>
            <w:r>
              <w:rPr>
                <w:rFonts w:hint="eastAsia"/>
                <w:lang w:eastAsia="zh-CN"/>
              </w:rPr>
              <w:t xml:space="preserve">    // </w:t>
            </w:r>
            <w:r>
              <w:rPr>
                <w:rFonts w:hint="eastAsia"/>
                <w:lang w:eastAsia="zh-CN"/>
              </w:rPr>
              <w:t>根据</w:t>
            </w:r>
            <w:r>
              <w:rPr>
                <w:rFonts w:hint="eastAsia"/>
                <w:lang w:eastAsia="zh-CN"/>
              </w:rPr>
              <w:t>"id</w:t>
            </w:r>
            <w:r>
              <w:rPr>
                <w:rFonts w:hint="eastAsia"/>
                <w:lang w:eastAsia="zh-CN"/>
              </w:rPr>
              <w:t>地址</w:t>
            </w:r>
            <w:r>
              <w:rPr>
                <w:rFonts w:hint="eastAsia"/>
                <w:lang w:eastAsia="zh-CN"/>
              </w:rPr>
              <w:t xml:space="preserve">" </w:t>
            </w:r>
            <w:r>
              <w:rPr>
                <w:rFonts w:hint="eastAsia"/>
                <w:lang w:eastAsia="zh-CN"/>
              </w:rPr>
              <w:t>获取</w:t>
            </w:r>
            <w:r>
              <w:rPr>
                <w:rFonts w:hint="eastAsia"/>
                <w:lang w:eastAsia="zh-CN"/>
              </w:rPr>
              <w:t xml:space="preserve"> "</w:t>
            </w:r>
            <w:r>
              <w:rPr>
                <w:rFonts w:hint="eastAsia"/>
                <w:lang w:eastAsia="zh-CN"/>
              </w:rPr>
              <w:t>结构体的地址</w:t>
            </w:r>
            <w:r>
              <w:rPr>
                <w:rFonts w:hint="eastAsia"/>
                <w:lang w:eastAsia="zh-CN"/>
              </w:rPr>
              <w:t>"</w:t>
            </w:r>
            <w:r>
              <w:rPr>
                <w:rFonts w:hint="eastAsia"/>
                <w:lang w:eastAsia="zh-CN"/>
              </w:rPr>
              <w:t>。</w:t>
            </w:r>
          </w:p>
          <w:p w14:paraId="3201F771" w14:textId="77777777" w:rsidR="0018632E" w:rsidRDefault="0018632E" w:rsidP="0034722A">
            <w:pPr>
              <w:pStyle w:val="Body"/>
              <w:spacing w:line="240" w:lineRule="auto"/>
              <w:ind w:firstLineChars="0" w:firstLine="0"/>
              <w:rPr>
                <w:lang w:eastAsia="zh-CN"/>
              </w:rPr>
            </w:pPr>
            <w:r>
              <w:rPr>
                <w:lang w:eastAsia="zh-CN"/>
              </w:rPr>
              <w:t xml:space="preserve">    </w:t>
            </w:r>
            <w:proofErr w:type="spellStart"/>
            <w:r>
              <w:rPr>
                <w:lang w:eastAsia="zh-CN"/>
              </w:rPr>
              <w:t>pstu</w:t>
            </w:r>
            <w:proofErr w:type="spellEnd"/>
            <w:r>
              <w:rPr>
                <w:lang w:eastAsia="zh-CN"/>
              </w:rPr>
              <w:t xml:space="preserve"> = </w:t>
            </w:r>
            <w:proofErr w:type="spellStart"/>
            <w:r>
              <w:rPr>
                <w:lang w:eastAsia="zh-CN"/>
              </w:rPr>
              <w:t>container_of</w:t>
            </w:r>
            <w:proofErr w:type="spellEnd"/>
            <w:r>
              <w:rPr>
                <w:lang w:eastAsia="zh-CN"/>
              </w:rPr>
              <w:t>(&amp;stu.id, struct student, id);</w:t>
            </w:r>
          </w:p>
          <w:p w14:paraId="107E76EE" w14:textId="77777777" w:rsidR="0018632E" w:rsidRDefault="0018632E" w:rsidP="0034722A">
            <w:pPr>
              <w:pStyle w:val="Body"/>
              <w:spacing w:line="240" w:lineRule="auto"/>
              <w:ind w:firstLineChars="0" w:firstLine="0"/>
              <w:rPr>
                <w:lang w:eastAsia="zh-CN"/>
              </w:rPr>
            </w:pPr>
            <w:r>
              <w:rPr>
                <w:lang w:eastAsia="zh-CN"/>
              </w:rPr>
              <w:t xml:space="preserve"> </w:t>
            </w:r>
          </w:p>
          <w:p w14:paraId="5EA549DF" w14:textId="77777777" w:rsidR="0018632E" w:rsidRDefault="0018632E" w:rsidP="0034722A">
            <w:pPr>
              <w:pStyle w:val="Body"/>
              <w:spacing w:line="240" w:lineRule="auto"/>
              <w:ind w:firstLineChars="0" w:firstLine="0"/>
              <w:rPr>
                <w:rFonts w:hint="eastAsia"/>
                <w:lang w:eastAsia="zh-CN"/>
              </w:rPr>
            </w:pPr>
            <w:r>
              <w:rPr>
                <w:rFonts w:hint="eastAsia"/>
                <w:lang w:eastAsia="zh-CN"/>
              </w:rPr>
              <w:t xml:space="preserve">    // </w:t>
            </w:r>
            <w:r>
              <w:rPr>
                <w:rFonts w:hint="eastAsia"/>
                <w:lang w:eastAsia="zh-CN"/>
              </w:rPr>
              <w:t>根据获取到的结构体</w:t>
            </w:r>
            <w:r>
              <w:rPr>
                <w:rFonts w:hint="eastAsia"/>
                <w:lang w:eastAsia="zh-CN"/>
              </w:rPr>
              <w:t>student</w:t>
            </w:r>
            <w:r>
              <w:rPr>
                <w:rFonts w:hint="eastAsia"/>
                <w:lang w:eastAsia="zh-CN"/>
              </w:rPr>
              <w:t>的地址，访问其它成员</w:t>
            </w:r>
          </w:p>
          <w:p w14:paraId="060FDFCF" w14:textId="77777777" w:rsidR="0018632E" w:rsidRDefault="0018632E" w:rsidP="0034722A">
            <w:pPr>
              <w:pStyle w:val="Body"/>
              <w:spacing w:line="240" w:lineRule="auto"/>
              <w:ind w:firstLineChars="0" w:firstLine="0"/>
              <w:rPr>
                <w:lang w:eastAsia="zh-CN"/>
              </w:rPr>
            </w:pPr>
            <w:r>
              <w:rPr>
                <w:lang w:eastAsia="zh-CN"/>
              </w:rPr>
              <w:t xml:space="preserve">    </w:t>
            </w:r>
            <w:proofErr w:type="spellStart"/>
            <w:r>
              <w:rPr>
                <w:lang w:eastAsia="zh-CN"/>
              </w:rPr>
              <w:t>printf</w:t>
            </w:r>
            <w:proofErr w:type="spellEnd"/>
            <w:r>
              <w:rPr>
                <w:lang w:eastAsia="zh-CN"/>
              </w:rPr>
              <w:t xml:space="preserve">("gender= %c\n", </w:t>
            </w:r>
            <w:proofErr w:type="spellStart"/>
            <w:r>
              <w:rPr>
                <w:lang w:eastAsia="zh-CN"/>
              </w:rPr>
              <w:t>pstu</w:t>
            </w:r>
            <w:proofErr w:type="spellEnd"/>
            <w:r>
              <w:rPr>
                <w:lang w:eastAsia="zh-CN"/>
              </w:rPr>
              <w:t>-&gt;gender);</w:t>
            </w:r>
          </w:p>
          <w:p w14:paraId="2A09BBFA" w14:textId="77777777" w:rsidR="0018632E" w:rsidRDefault="0018632E" w:rsidP="0034722A">
            <w:pPr>
              <w:pStyle w:val="Body"/>
              <w:spacing w:line="240" w:lineRule="auto"/>
              <w:ind w:firstLineChars="0" w:firstLine="0"/>
              <w:rPr>
                <w:lang w:eastAsia="zh-CN"/>
              </w:rPr>
            </w:pPr>
            <w:r>
              <w:rPr>
                <w:lang w:eastAsia="zh-CN"/>
              </w:rPr>
              <w:t xml:space="preserve">    </w:t>
            </w:r>
            <w:proofErr w:type="spellStart"/>
            <w:r>
              <w:rPr>
                <w:lang w:eastAsia="zh-CN"/>
              </w:rPr>
              <w:t>printf</w:t>
            </w:r>
            <w:proofErr w:type="spellEnd"/>
            <w:r>
              <w:rPr>
                <w:lang w:eastAsia="zh-CN"/>
              </w:rPr>
              <w:t xml:space="preserve">("age= %d\n", </w:t>
            </w:r>
            <w:proofErr w:type="spellStart"/>
            <w:r>
              <w:rPr>
                <w:lang w:eastAsia="zh-CN"/>
              </w:rPr>
              <w:t>pstu</w:t>
            </w:r>
            <w:proofErr w:type="spellEnd"/>
            <w:r>
              <w:rPr>
                <w:lang w:eastAsia="zh-CN"/>
              </w:rPr>
              <w:t>-&gt;age);</w:t>
            </w:r>
          </w:p>
          <w:p w14:paraId="527D2D00" w14:textId="77777777" w:rsidR="0018632E" w:rsidRDefault="0018632E" w:rsidP="0034722A">
            <w:pPr>
              <w:pStyle w:val="Body"/>
              <w:spacing w:line="240" w:lineRule="auto"/>
              <w:ind w:firstLineChars="0" w:firstLine="0"/>
              <w:rPr>
                <w:lang w:eastAsia="zh-CN"/>
              </w:rPr>
            </w:pPr>
            <w:r>
              <w:rPr>
                <w:lang w:eastAsia="zh-CN"/>
              </w:rPr>
              <w:t xml:space="preserve">    </w:t>
            </w:r>
            <w:proofErr w:type="spellStart"/>
            <w:r>
              <w:rPr>
                <w:lang w:eastAsia="zh-CN"/>
              </w:rPr>
              <w:t>printf</w:t>
            </w:r>
            <w:proofErr w:type="spellEnd"/>
            <w:r>
              <w:rPr>
                <w:lang w:eastAsia="zh-CN"/>
              </w:rPr>
              <w:t xml:space="preserve">("name= %s\n", </w:t>
            </w:r>
            <w:proofErr w:type="spellStart"/>
            <w:r>
              <w:rPr>
                <w:lang w:eastAsia="zh-CN"/>
              </w:rPr>
              <w:t>pstu</w:t>
            </w:r>
            <w:proofErr w:type="spellEnd"/>
            <w:r>
              <w:rPr>
                <w:lang w:eastAsia="zh-CN"/>
              </w:rPr>
              <w:t>-&gt;name);</w:t>
            </w:r>
          </w:p>
          <w:p w14:paraId="61989555" w14:textId="04A92F5A" w:rsidR="00C55C93" w:rsidRPr="0018632E" w:rsidRDefault="0018632E" w:rsidP="0034722A">
            <w:pPr>
              <w:pStyle w:val="Body"/>
              <w:spacing w:line="240" w:lineRule="auto"/>
              <w:ind w:firstLineChars="0" w:firstLine="0"/>
              <w:rPr>
                <w:rFonts w:hint="eastAsia"/>
                <w:lang w:eastAsia="zh-CN"/>
              </w:rPr>
            </w:pPr>
            <w:r>
              <w:rPr>
                <w:lang w:eastAsia="zh-CN"/>
              </w:rPr>
              <w:t>}</w:t>
            </w:r>
          </w:p>
        </w:tc>
      </w:tr>
    </w:tbl>
    <w:p w14:paraId="669D5CD6" w14:textId="77777777" w:rsidR="00C55C93" w:rsidRPr="00C55C93" w:rsidRDefault="00C55C93" w:rsidP="00C55C93">
      <w:pPr>
        <w:pStyle w:val="Body"/>
        <w:ind w:firstLine="480"/>
        <w:rPr>
          <w:rFonts w:hint="eastAsia"/>
          <w:lang w:eastAsia="zh-CN"/>
        </w:rPr>
      </w:pPr>
    </w:p>
    <w:p w14:paraId="43AD45E8" w14:textId="395AD079" w:rsidR="004D3944" w:rsidRDefault="004D3944" w:rsidP="004D3944">
      <w:pPr>
        <w:pStyle w:val="1"/>
        <w:spacing w:after="332"/>
        <w:rPr>
          <w:rFonts w:hint="eastAsia"/>
        </w:rPr>
      </w:pPr>
      <w:bookmarkStart w:id="6" w:name="_Toc121760138"/>
      <w:r>
        <w:rPr>
          <w:rFonts w:hint="eastAsia"/>
        </w:rPr>
        <w:t>Linux</w:t>
      </w:r>
      <w:r>
        <w:rPr>
          <w:rFonts w:hint="eastAsia"/>
        </w:rPr>
        <w:t>内核中双向链表实现</w:t>
      </w:r>
      <w:bookmarkEnd w:id="6"/>
    </w:p>
    <w:p w14:paraId="695F9E1C" w14:textId="77777777" w:rsidR="004D3944" w:rsidRDefault="004D3944" w:rsidP="0034722A">
      <w:pPr>
        <w:ind w:firstLine="480"/>
        <w:rPr>
          <w:rFonts w:hint="eastAsia"/>
          <w:lang w:eastAsia="zh-CN"/>
        </w:rPr>
      </w:pPr>
      <w:r>
        <w:rPr>
          <w:rFonts w:hint="eastAsia"/>
          <w:lang w:eastAsia="zh-CN"/>
        </w:rPr>
        <w:t>在内核中双向链表通过</w:t>
      </w:r>
      <w:proofErr w:type="spellStart"/>
      <w:r>
        <w:rPr>
          <w:rFonts w:hint="eastAsia"/>
          <w:lang w:eastAsia="zh-CN"/>
        </w:rPr>
        <w:t>type.h</w:t>
      </w:r>
      <w:proofErr w:type="spellEnd"/>
      <w:r>
        <w:rPr>
          <w:rFonts w:hint="eastAsia"/>
          <w:lang w:eastAsia="zh-CN"/>
        </w:rPr>
        <w:t>和</w:t>
      </w:r>
      <w:proofErr w:type="spellStart"/>
      <w:r>
        <w:rPr>
          <w:rFonts w:hint="eastAsia"/>
          <w:lang w:eastAsia="zh-CN"/>
        </w:rPr>
        <w:t>list.h</w:t>
      </w:r>
      <w:proofErr w:type="spellEnd"/>
      <w:r>
        <w:rPr>
          <w:rFonts w:hint="eastAsia"/>
          <w:lang w:eastAsia="zh-CN"/>
        </w:rPr>
        <w:t>两个文件实现，其中</w:t>
      </w:r>
      <w:proofErr w:type="spellStart"/>
      <w:r>
        <w:rPr>
          <w:rFonts w:hint="eastAsia"/>
          <w:lang w:eastAsia="zh-CN"/>
        </w:rPr>
        <w:t>type.h</w:t>
      </w:r>
      <w:proofErr w:type="spellEnd"/>
      <w:r>
        <w:rPr>
          <w:rFonts w:hint="eastAsia"/>
          <w:lang w:eastAsia="zh-CN"/>
        </w:rPr>
        <w:t>给出列表头定义，</w:t>
      </w:r>
      <w:proofErr w:type="spellStart"/>
      <w:r>
        <w:rPr>
          <w:rFonts w:hint="eastAsia"/>
          <w:lang w:eastAsia="zh-CN"/>
        </w:rPr>
        <w:t>list.h</w:t>
      </w:r>
      <w:proofErr w:type="spellEnd"/>
      <w:r>
        <w:rPr>
          <w:rFonts w:hint="eastAsia"/>
          <w:lang w:eastAsia="zh-CN"/>
        </w:rPr>
        <w:t>通过宏的方式给出列表的基本操作。</w:t>
      </w:r>
    </w:p>
    <w:p w14:paraId="1441874B" w14:textId="77777777" w:rsidR="004D3944" w:rsidRDefault="004D3944" w:rsidP="004D3944">
      <w:pPr>
        <w:pStyle w:val="Body"/>
        <w:ind w:firstLine="480"/>
        <w:rPr>
          <w:lang w:eastAsia="zh-CN"/>
        </w:rPr>
      </w:pPr>
    </w:p>
    <w:p w14:paraId="30F00A09" w14:textId="09DD1310" w:rsidR="004D3944" w:rsidRDefault="004D3944" w:rsidP="004D3944">
      <w:pPr>
        <w:pStyle w:val="20"/>
        <w:spacing w:before="166" w:after="166"/>
        <w:rPr>
          <w:rFonts w:hint="eastAsia"/>
        </w:rPr>
      </w:pPr>
      <w:bookmarkStart w:id="7" w:name="_Toc121760139"/>
      <w:r>
        <w:rPr>
          <w:rFonts w:hint="eastAsia"/>
        </w:rPr>
        <w:t>Linux</w:t>
      </w:r>
      <w:r>
        <w:rPr>
          <w:rFonts w:hint="eastAsia"/>
        </w:rPr>
        <w:t>中双向链表的</w:t>
      </w:r>
      <w:bookmarkEnd w:id="7"/>
      <w:r w:rsidR="009350F0">
        <w:rPr>
          <w:rFonts w:hint="eastAsia"/>
        </w:rPr>
        <w:t>原理</w:t>
      </w:r>
    </w:p>
    <w:p w14:paraId="03BDC12E" w14:textId="77777777" w:rsidR="004D3944" w:rsidRDefault="004D3944" w:rsidP="0034722A">
      <w:pPr>
        <w:ind w:firstLine="480"/>
        <w:rPr>
          <w:rFonts w:hint="eastAsia"/>
          <w:lang w:eastAsia="zh-CN"/>
        </w:rPr>
      </w:pPr>
      <w:r>
        <w:rPr>
          <w:rFonts w:hint="eastAsia"/>
          <w:lang w:eastAsia="zh-CN"/>
        </w:rPr>
        <w:t>它是将双向链表节点嵌套在其它的结构体中；在遍历链表的时候，根据双链表节点的指针获取</w:t>
      </w:r>
      <w:r>
        <w:rPr>
          <w:rFonts w:hint="eastAsia"/>
          <w:lang w:eastAsia="zh-CN"/>
        </w:rPr>
        <w:t>"</w:t>
      </w:r>
      <w:r>
        <w:rPr>
          <w:rFonts w:hint="eastAsia"/>
          <w:lang w:eastAsia="zh-CN"/>
        </w:rPr>
        <w:t>它所在结构体的指针</w:t>
      </w:r>
      <w:r>
        <w:rPr>
          <w:rFonts w:hint="eastAsia"/>
          <w:lang w:eastAsia="zh-CN"/>
        </w:rPr>
        <w:t>"</w:t>
      </w:r>
      <w:r>
        <w:rPr>
          <w:rFonts w:hint="eastAsia"/>
          <w:lang w:eastAsia="zh-CN"/>
        </w:rPr>
        <w:t>，从而再获取数据。</w:t>
      </w:r>
    </w:p>
    <w:p w14:paraId="62F084F1" w14:textId="77777777" w:rsidR="004D3944" w:rsidRDefault="004D3944" w:rsidP="0034722A">
      <w:pPr>
        <w:ind w:firstLine="480"/>
        <w:rPr>
          <w:rFonts w:hint="eastAsia"/>
          <w:lang w:eastAsia="zh-CN"/>
        </w:rPr>
      </w:pPr>
      <w:r>
        <w:rPr>
          <w:rFonts w:hint="eastAsia"/>
          <w:lang w:eastAsia="zh-CN"/>
        </w:rPr>
        <w:t>我举个例子来说明，可能比较容易理解。假设存在一个社区中有很多人，每个人都有姓名和年龄。通过双向链表将人进行关联的模型图如下，</w:t>
      </w:r>
      <w:r>
        <w:rPr>
          <w:rFonts w:hint="eastAsia"/>
          <w:lang w:eastAsia="zh-CN"/>
        </w:rPr>
        <w:t>person</w:t>
      </w:r>
      <w:r>
        <w:rPr>
          <w:rFonts w:hint="eastAsia"/>
          <w:lang w:eastAsia="zh-CN"/>
        </w:rPr>
        <w:t>代表人，它有</w:t>
      </w:r>
      <w:r>
        <w:rPr>
          <w:rFonts w:hint="eastAsia"/>
          <w:lang w:eastAsia="zh-CN"/>
        </w:rPr>
        <w:t>name</w:t>
      </w:r>
      <w:r>
        <w:rPr>
          <w:rFonts w:hint="eastAsia"/>
          <w:lang w:eastAsia="zh-CN"/>
        </w:rPr>
        <w:t>和</w:t>
      </w:r>
      <w:r>
        <w:rPr>
          <w:rFonts w:hint="eastAsia"/>
          <w:lang w:eastAsia="zh-CN"/>
        </w:rPr>
        <w:t>age</w:t>
      </w:r>
      <w:r>
        <w:rPr>
          <w:rFonts w:hint="eastAsia"/>
          <w:lang w:eastAsia="zh-CN"/>
        </w:rPr>
        <w:t>属性。为了通过双向链表对</w:t>
      </w:r>
      <w:r>
        <w:rPr>
          <w:rFonts w:hint="eastAsia"/>
          <w:lang w:eastAsia="zh-CN"/>
        </w:rPr>
        <w:t>person</w:t>
      </w:r>
      <w:r>
        <w:rPr>
          <w:rFonts w:hint="eastAsia"/>
          <w:lang w:eastAsia="zh-CN"/>
        </w:rPr>
        <w:t>进行链接，我们在</w:t>
      </w:r>
      <w:r>
        <w:rPr>
          <w:rFonts w:hint="eastAsia"/>
          <w:lang w:eastAsia="zh-CN"/>
        </w:rPr>
        <w:t>person</w:t>
      </w:r>
      <w:r>
        <w:rPr>
          <w:rFonts w:hint="eastAsia"/>
          <w:lang w:eastAsia="zh-CN"/>
        </w:rPr>
        <w:t>中添加了</w:t>
      </w:r>
      <w:proofErr w:type="spellStart"/>
      <w:r>
        <w:rPr>
          <w:rFonts w:hint="eastAsia"/>
          <w:lang w:eastAsia="zh-CN"/>
        </w:rPr>
        <w:t>list_head</w:t>
      </w:r>
      <w:proofErr w:type="spellEnd"/>
      <w:r>
        <w:rPr>
          <w:rFonts w:hint="eastAsia"/>
          <w:lang w:eastAsia="zh-CN"/>
        </w:rPr>
        <w:t>属性。通过</w:t>
      </w:r>
      <w:proofErr w:type="spellStart"/>
      <w:r>
        <w:rPr>
          <w:rFonts w:hint="eastAsia"/>
          <w:lang w:eastAsia="zh-CN"/>
        </w:rPr>
        <w:t>list_head</w:t>
      </w:r>
      <w:proofErr w:type="spellEnd"/>
      <w:r>
        <w:rPr>
          <w:rFonts w:hint="eastAsia"/>
          <w:lang w:eastAsia="zh-CN"/>
        </w:rPr>
        <w:t>，我们就将</w:t>
      </w:r>
      <w:r>
        <w:rPr>
          <w:rFonts w:hint="eastAsia"/>
          <w:lang w:eastAsia="zh-CN"/>
        </w:rPr>
        <w:t>person</w:t>
      </w:r>
      <w:r>
        <w:rPr>
          <w:rFonts w:hint="eastAsia"/>
          <w:lang w:eastAsia="zh-CN"/>
        </w:rPr>
        <w:t>关联起来了。</w:t>
      </w:r>
    </w:p>
    <w:p w14:paraId="3E25B158" w14:textId="1EE42163" w:rsidR="009A4D62" w:rsidRDefault="009A4D62" w:rsidP="009A4D62">
      <w:pPr>
        <w:pStyle w:val="af6"/>
        <w:ind w:firstLine="482"/>
      </w:pPr>
      <w:bookmarkStart w:id="8" w:name="_Toc121760149"/>
      <w:r>
        <w:lastRenderedPageBreak/>
        <w:t xml:space="preserve">Figure </w:t>
      </w:r>
      <w:r w:rsidR="005F443F">
        <w:fldChar w:fldCharType="begin"/>
      </w:r>
      <w:r w:rsidR="005F443F">
        <w:instrText xml:space="preserve"> STYLEREF 1 \s </w:instrText>
      </w:r>
      <w:r w:rsidR="005F443F">
        <w:fldChar w:fldCharType="separate"/>
      </w:r>
      <w:r w:rsidR="005F443F">
        <w:rPr>
          <w:noProof/>
        </w:rPr>
        <w:t>3</w:t>
      </w:r>
      <w:r w:rsidR="005F443F">
        <w:fldChar w:fldCharType="end"/>
      </w:r>
      <w:r w:rsidR="005F443F">
        <w:t>.</w:t>
      </w:r>
      <w:r w:rsidR="005F443F">
        <w:fldChar w:fldCharType="begin"/>
      </w:r>
      <w:r w:rsidR="005F443F">
        <w:instrText xml:space="preserve"> SEQ Figure \* ARABIC \s 1 </w:instrText>
      </w:r>
      <w:r w:rsidR="005F443F">
        <w:fldChar w:fldCharType="separate"/>
      </w:r>
      <w:r w:rsidR="005F443F">
        <w:rPr>
          <w:noProof/>
        </w:rPr>
        <w:t>1</w:t>
      </w:r>
      <w:r w:rsidR="005F443F">
        <w:fldChar w:fldCharType="end"/>
      </w:r>
      <w:r>
        <w:t xml:space="preserve"> </w:t>
      </w:r>
      <w:proofErr w:type="spellStart"/>
      <w:r>
        <w:t>双链表示意图</w:t>
      </w:r>
      <w:bookmarkEnd w:id="8"/>
      <w:proofErr w:type="spellEnd"/>
    </w:p>
    <w:p w14:paraId="77614ACF" w14:textId="14459A2C" w:rsidR="004D3944" w:rsidRDefault="00DE408A" w:rsidP="004D3944">
      <w:pPr>
        <w:pStyle w:val="Body"/>
        <w:ind w:firstLine="480"/>
        <w:rPr>
          <w:lang w:eastAsia="zh-CN"/>
        </w:rPr>
      </w:pPr>
      <w:r>
        <w:rPr>
          <w:noProof/>
          <w:lang w:eastAsia="zh-CN"/>
        </w:rPr>
        <w:drawing>
          <wp:inline distT="0" distB="0" distL="0" distR="0" wp14:anchorId="517D9AC6" wp14:editId="5A20C66C">
            <wp:extent cx="6097324" cy="17015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2571" cy="1719787"/>
                    </a:xfrm>
                    <a:prstGeom prst="rect">
                      <a:avLst/>
                    </a:prstGeom>
                    <a:noFill/>
                  </pic:spPr>
                </pic:pic>
              </a:graphicData>
            </a:graphic>
          </wp:inline>
        </w:drawing>
      </w:r>
    </w:p>
    <w:p w14:paraId="6D6CA77B" w14:textId="77777777" w:rsidR="00DE408A" w:rsidRDefault="00DE408A" w:rsidP="004D3944">
      <w:pPr>
        <w:pStyle w:val="Body"/>
        <w:ind w:firstLine="480"/>
        <w:rPr>
          <w:rFonts w:hint="eastAsia"/>
          <w:lang w:eastAsia="zh-CN"/>
        </w:rPr>
      </w:pPr>
    </w:p>
    <w:tbl>
      <w:tblPr>
        <w:tblStyle w:val="af2"/>
        <w:tblW w:w="0" w:type="auto"/>
        <w:tblLook w:val="04A0" w:firstRow="1" w:lastRow="0" w:firstColumn="1" w:lastColumn="0" w:noHBand="0" w:noVBand="1"/>
      </w:tblPr>
      <w:tblGrid>
        <w:gridCol w:w="9890"/>
      </w:tblGrid>
      <w:tr w:rsidR="00C55C93" w14:paraId="4D2CD8C0" w14:textId="77777777" w:rsidTr="004825C7">
        <w:tc>
          <w:tcPr>
            <w:tcW w:w="9890" w:type="dxa"/>
            <w:shd w:val="clear" w:color="auto" w:fill="F2F2F2" w:themeFill="background1" w:themeFillShade="F2"/>
          </w:tcPr>
          <w:p w14:paraId="588B0E1A" w14:textId="77777777" w:rsidR="00FC398D" w:rsidRDefault="00FC398D" w:rsidP="0034722A">
            <w:pPr>
              <w:pStyle w:val="Body"/>
              <w:spacing w:line="240" w:lineRule="auto"/>
              <w:ind w:firstLineChars="0" w:firstLine="0"/>
              <w:rPr>
                <w:lang w:eastAsia="zh-CN"/>
              </w:rPr>
            </w:pPr>
            <w:r>
              <w:rPr>
                <w:lang w:eastAsia="zh-CN"/>
              </w:rPr>
              <w:t xml:space="preserve">struct person </w:t>
            </w:r>
          </w:p>
          <w:p w14:paraId="69A8E983" w14:textId="77777777" w:rsidR="00FC398D" w:rsidRDefault="00FC398D" w:rsidP="0034722A">
            <w:pPr>
              <w:pStyle w:val="Body"/>
              <w:spacing w:line="240" w:lineRule="auto"/>
              <w:ind w:firstLineChars="0" w:firstLine="0"/>
              <w:rPr>
                <w:lang w:eastAsia="zh-CN"/>
              </w:rPr>
            </w:pPr>
            <w:r>
              <w:rPr>
                <w:lang w:eastAsia="zh-CN"/>
              </w:rPr>
              <w:t xml:space="preserve">{ </w:t>
            </w:r>
          </w:p>
          <w:p w14:paraId="10134047" w14:textId="77777777" w:rsidR="00FC398D" w:rsidRDefault="00FC398D" w:rsidP="0034722A">
            <w:pPr>
              <w:pStyle w:val="Body"/>
              <w:spacing w:line="240" w:lineRule="auto"/>
              <w:ind w:firstLineChars="0" w:firstLine="0"/>
              <w:rPr>
                <w:lang w:eastAsia="zh-CN"/>
              </w:rPr>
            </w:pPr>
            <w:r>
              <w:rPr>
                <w:lang w:eastAsia="zh-CN"/>
              </w:rPr>
              <w:t xml:space="preserve">    int age; </w:t>
            </w:r>
          </w:p>
          <w:p w14:paraId="4D9596AB" w14:textId="77777777" w:rsidR="00FC398D" w:rsidRDefault="00FC398D" w:rsidP="0034722A">
            <w:pPr>
              <w:pStyle w:val="Body"/>
              <w:spacing w:line="240" w:lineRule="auto"/>
              <w:ind w:firstLineChars="0" w:firstLine="0"/>
              <w:rPr>
                <w:lang w:eastAsia="zh-CN"/>
              </w:rPr>
            </w:pPr>
            <w:r>
              <w:rPr>
                <w:lang w:eastAsia="zh-CN"/>
              </w:rPr>
              <w:t xml:space="preserve">    char name[20];</w:t>
            </w:r>
          </w:p>
          <w:p w14:paraId="7EC204C5" w14:textId="77777777" w:rsidR="00FC398D" w:rsidRDefault="00FC398D" w:rsidP="0034722A">
            <w:pPr>
              <w:pStyle w:val="Body"/>
              <w:spacing w:line="240" w:lineRule="auto"/>
              <w:ind w:firstLineChars="0" w:firstLine="0"/>
              <w:rPr>
                <w:lang w:eastAsia="zh-CN"/>
              </w:rPr>
            </w:pPr>
            <w:r>
              <w:rPr>
                <w:lang w:eastAsia="zh-CN"/>
              </w:rPr>
              <w:t xml:space="preserve">    struct </w:t>
            </w:r>
            <w:proofErr w:type="spellStart"/>
            <w:r>
              <w:rPr>
                <w:lang w:eastAsia="zh-CN"/>
              </w:rPr>
              <w:t>list_head</w:t>
            </w:r>
            <w:proofErr w:type="spellEnd"/>
            <w:r>
              <w:rPr>
                <w:lang w:eastAsia="zh-CN"/>
              </w:rPr>
              <w:t xml:space="preserve"> list; </w:t>
            </w:r>
          </w:p>
          <w:p w14:paraId="65B0DD76" w14:textId="743DF3EC" w:rsidR="00C55C93" w:rsidRDefault="00FC398D" w:rsidP="0034722A">
            <w:pPr>
              <w:pStyle w:val="Body"/>
              <w:spacing w:line="240" w:lineRule="auto"/>
              <w:ind w:firstLineChars="0" w:firstLine="0"/>
              <w:rPr>
                <w:lang w:eastAsia="zh-CN"/>
              </w:rPr>
            </w:pPr>
            <w:r>
              <w:rPr>
                <w:lang w:eastAsia="zh-CN"/>
              </w:rPr>
              <w:t>};</w:t>
            </w:r>
          </w:p>
        </w:tc>
      </w:tr>
    </w:tbl>
    <w:p w14:paraId="19239C36" w14:textId="77777777" w:rsidR="00C55C93" w:rsidRDefault="00C55C93" w:rsidP="004D3944">
      <w:pPr>
        <w:pStyle w:val="Body"/>
        <w:ind w:firstLine="480"/>
        <w:rPr>
          <w:rFonts w:hint="eastAsia"/>
          <w:lang w:eastAsia="zh-CN"/>
        </w:rPr>
      </w:pPr>
    </w:p>
    <w:p w14:paraId="2149CD60" w14:textId="03E08CED" w:rsidR="004D3944" w:rsidRDefault="004D3944" w:rsidP="004D3944">
      <w:pPr>
        <w:pStyle w:val="Body"/>
        <w:ind w:firstLine="480"/>
        <w:rPr>
          <w:lang w:eastAsia="zh-CN"/>
        </w:rPr>
      </w:pPr>
    </w:p>
    <w:p w14:paraId="2758A3BC" w14:textId="6F6FAC81" w:rsidR="004D3944" w:rsidRDefault="004D3944" w:rsidP="004446D2">
      <w:pPr>
        <w:pStyle w:val="20"/>
        <w:spacing w:before="166" w:after="166"/>
        <w:rPr>
          <w:rFonts w:hint="eastAsia"/>
        </w:rPr>
      </w:pPr>
      <w:bookmarkStart w:id="9" w:name="_Toc121760140"/>
      <w:r>
        <w:rPr>
          <w:rFonts w:hint="eastAsia"/>
        </w:rPr>
        <w:t>内核抠出列表实现</w:t>
      </w:r>
      <w:bookmarkEnd w:id="9"/>
    </w:p>
    <w:p w14:paraId="0E8E1E32" w14:textId="77777777" w:rsidR="004D3944" w:rsidRDefault="004D3944" w:rsidP="0034722A">
      <w:pPr>
        <w:ind w:firstLine="480"/>
        <w:rPr>
          <w:rFonts w:hint="eastAsia"/>
          <w:lang w:eastAsia="zh-CN"/>
        </w:rPr>
      </w:pPr>
      <w:r>
        <w:rPr>
          <w:rFonts w:hint="eastAsia"/>
          <w:lang w:eastAsia="zh-CN"/>
        </w:rPr>
        <w:t>尽管这里使用</w:t>
      </w:r>
      <w:r>
        <w:rPr>
          <w:rFonts w:hint="eastAsia"/>
          <w:lang w:eastAsia="zh-CN"/>
        </w:rPr>
        <w:t>2.6</w:t>
      </w:r>
      <w:r>
        <w:rPr>
          <w:rFonts w:hint="eastAsia"/>
          <w:lang w:eastAsia="zh-CN"/>
        </w:rPr>
        <w:t>内核作为讲解的基础，但实际上</w:t>
      </w:r>
      <w:r>
        <w:rPr>
          <w:rFonts w:hint="eastAsia"/>
          <w:lang w:eastAsia="zh-CN"/>
        </w:rPr>
        <w:t>2.4</w:t>
      </w:r>
      <w:r>
        <w:rPr>
          <w:rFonts w:hint="eastAsia"/>
          <w:lang w:eastAsia="zh-CN"/>
        </w:rPr>
        <w:t>内核中的链表结构和</w:t>
      </w:r>
      <w:r>
        <w:rPr>
          <w:rFonts w:hint="eastAsia"/>
          <w:lang w:eastAsia="zh-CN"/>
        </w:rPr>
        <w:t>2.6</w:t>
      </w:r>
      <w:r>
        <w:rPr>
          <w:rFonts w:hint="eastAsia"/>
          <w:lang w:eastAsia="zh-CN"/>
        </w:rPr>
        <w:t>并没有什么区别。不同之处在于</w:t>
      </w:r>
      <w:r>
        <w:rPr>
          <w:rFonts w:hint="eastAsia"/>
          <w:lang w:eastAsia="zh-CN"/>
        </w:rPr>
        <w:t>2.6</w:t>
      </w:r>
      <w:r>
        <w:rPr>
          <w:rFonts w:hint="eastAsia"/>
          <w:lang w:eastAsia="zh-CN"/>
        </w:rPr>
        <w:t>扩充了两种链表数据结构：链表的读拷贝更新（</w:t>
      </w:r>
      <w:proofErr w:type="spellStart"/>
      <w:r>
        <w:rPr>
          <w:rFonts w:hint="eastAsia"/>
          <w:lang w:eastAsia="zh-CN"/>
        </w:rPr>
        <w:t>rcu</w:t>
      </w:r>
      <w:proofErr w:type="spellEnd"/>
      <w:r>
        <w:rPr>
          <w:rFonts w:hint="eastAsia"/>
          <w:lang w:eastAsia="zh-CN"/>
        </w:rPr>
        <w:t>）和</w:t>
      </w:r>
      <w:r>
        <w:rPr>
          <w:rFonts w:hint="eastAsia"/>
          <w:lang w:eastAsia="zh-CN"/>
        </w:rPr>
        <w:t>HASH</w:t>
      </w:r>
      <w:r>
        <w:rPr>
          <w:rFonts w:hint="eastAsia"/>
          <w:lang w:eastAsia="zh-CN"/>
        </w:rPr>
        <w:t>链表（</w:t>
      </w:r>
      <w:proofErr w:type="spellStart"/>
      <w:r>
        <w:rPr>
          <w:rFonts w:hint="eastAsia"/>
          <w:lang w:eastAsia="zh-CN"/>
        </w:rPr>
        <w:t>hlist</w:t>
      </w:r>
      <w:proofErr w:type="spellEnd"/>
      <w:r>
        <w:rPr>
          <w:rFonts w:hint="eastAsia"/>
          <w:lang w:eastAsia="zh-CN"/>
        </w:rPr>
        <w:t>）。</w:t>
      </w:r>
    </w:p>
    <w:tbl>
      <w:tblPr>
        <w:tblStyle w:val="af2"/>
        <w:tblW w:w="0" w:type="auto"/>
        <w:tblLook w:val="04A0" w:firstRow="1" w:lastRow="0" w:firstColumn="1" w:lastColumn="0" w:noHBand="0" w:noVBand="1"/>
      </w:tblPr>
      <w:tblGrid>
        <w:gridCol w:w="9890"/>
      </w:tblGrid>
      <w:tr w:rsidR="00C55C93" w14:paraId="05D7CAAC" w14:textId="77777777" w:rsidTr="004825C7">
        <w:tc>
          <w:tcPr>
            <w:tcW w:w="9890" w:type="dxa"/>
            <w:shd w:val="clear" w:color="auto" w:fill="F2F2F2" w:themeFill="background1" w:themeFillShade="F2"/>
          </w:tcPr>
          <w:p w14:paraId="464940C7" w14:textId="77777777" w:rsidR="00FC398D" w:rsidRDefault="00FC398D" w:rsidP="0034722A">
            <w:pPr>
              <w:pStyle w:val="Body"/>
              <w:spacing w:line="240" w:lineRule="auto"/>
              <w:ind w:firstLineChars="0" w:firstLine="0"/>
              <w:rPr>
                <w:rFonts w:hint="eastAsia"/>
                <w:lang w:eastAsia="zh-CN"/>
              </w:rPr>
            </w:pPr>
            <w:r>
              <w:rPr>
                <w:rFonts w:hint="eastAsia"/>
                <w:lang w:eastAsia="zh-CN"/>
              </w:rPr>
              <w:t xml:space="preserve">// </w:t>
            </w:r>
            <w:r>
              <w:rPr>
                <w:rFonts w:hint="eastAsia"/>
                <w:lang w:eastAsia="zh-CN"/>
              </w:rPr>
              <w:t>双向链表节点</w:t>
            </w:r>
          </w:p>
          <w:p w14:paraId="0346E28C" w14:textId="77777777" w:rsidR="00FC398D" w:rsidRDefault="00FC398D" w:rsidP="0034722A">
            <w:pPr>
              <w:pStyle w:val="Body"/>
              <w:spacing w:line="240" w:lineRule="auto"/>
              <w:ind w:firstLineChars="0" w:firstLine="0"/>
              <w:rPr>
                <w:rFonts w:hint="eastAsia"/>
                <w:lang w:eastAsia="zh-CN"/>
              </w:rPr>
            </w:pPr>
            <w:r>
              <w:rPr>
                <w:rFonts w:hint="eastAsia"/>
                <w:lang w:eastAsia="zh-CN"/>
              </w:rPr>
              <w:t xml:space="preserve">// </w:t>
            </w:r>
            <w:proofErr w:type="spellStart"/>
            <w:r>
              <w:rPr>
                <w:rFonts w:hint="eastAsia"/>
                <w:lang w:eastAsia="zh-CN"/>
              </w:rPr>
              <w:t>list_head</w:t>
            </w:r>
            <w:proofErr w:type="spellEnd"/>
            <w:r>
              <w:rPr>
                <w:rFonts w:hint="eastAsia"/>
                <w:lang w:eastAsia="zh-CN"/>
              </w:rPr>
              <w:t>结构包含两个指向</w:t>
            </w:r>
            <w:proofErr w:type="spellStart"/>
            <w:r>
              <w:rPr>
                <w:rFonts w:hint="eastAsia"/>
                <w:lang w:eastAsia="zh-CN"/>
              </w:rPr>
              <w:t>list_head</w:t>
            </w:r>
            <w:proofErr w:type="spellEnd"/>
            <w:r>
              <w:rPr>
                <w:rFonts w:hint="eastAsia"/>
                <w:lang w:eastAsia="zh-CN"/>
              </w:rPr>
              <w:t>结构的指针</w:t>
            </w:r>
            <w:proofErr w:type="spellStart"/>
            <w:r>
              <w:rPr>
                <w:rFonts w:hint="eastAsia"/>
                <w:lang w:eastAsia="zh-CN"/>
              </w:rPr>
              <w:t>prev</w:t>
            </w:r>
            <w:proofErr w:type="spellEnd"/>
            <w:r>
              <w:rPr>
                <w:rFonts w:hint="eastAsia"/>
                <w:lang w:eastAsia="zh-CN"/>
              </w:rPr>
              <w:t>和</w:t>
            </w:r>
            <w:r>
              <w:rPr>
                <w:rFonts w:hint="eastAsia"/>
                <w:lang w:eastAsia="zh-CN"/>
              </w:rPr>
              <w:t>next</w:t>
            </w:r>
            <w:r>
              <w:rPr>
                <w:rFonts w:hint="eastAsia"/>
                <w:lang w:eastAsia="zh-CN"/>
              </w:rPr>
              <w:t>，由此可见，内核的链表具备双</w:t>
            </w:r>
          </w:p>
          <w:p w14:paraId="516DB694" w14:textId="77777777" w:rsidR="00FC398D" w:rsidRDefault="00FC398D" w:rsidP="0034722A">
            <w:pPr>
              <w:pStyle w:val="Body"/>
              <w:spacing w:line="240" w:lineRule="auto"/>
              <w:ind w:firstLineChars="0" w:firstLine="0"/>
              <w:rPr>
                <w:rFonts w:hint="eastAsia"/>
                <w:lang w:eastAsia="zh-CN"/>
              </w:rPr>
            </w:pPr>
            <w:r>
              <w:rPr>
                <w:rFonts w:hint="eastAsia"/>
                <w:lang w:eastAsia="zh-CN"/>
              </w:rPr>
              <w:t xml:space="preserve">// </w:t>
            </w:r>
            <w:r>
              <w:rPr>
                <w:rFonts w:hint="eastAsia"/>
                <w:lang w:eastAsia="zh-CN"/>
              </w:rPr>
              <w:t>链表功能，实际上，通常它都组织成双循环链表。</w:t>
            </w:r>
          </w:p>
          <w:p w14:paraId="79021B90" w14:textId="77777777" w:rsidR="00FC398D" w:rsidRDefault="00FC398D" w:rsidP="0034722A">
            <w:pPr>
              <w:pStyle w:val="Body"/>
              <w:spacing w:line="240" w:lineRule="auto"/>
              <w:ind w:firstLineChars="0" w:firstLine="0"/>
              <w:rPr>
                <w:lang w:eastAsia="zh-CN"/>
              </w:rPr>
            </w:pPr>
            <w:r>
              <w:rPr>
                <w:lang w:eastAsia="zh-CN"/>
              </w:rPr>
              <w:t xml:space="preserve">struct </w:t>
            </w:r>
            <w:proofErr w:type="spellStart"/>
            <w:r>
              <w:rPr>
                <w:lang w:eastAsia="zh-CN"/>
              </w:rPr>
              <w:t>list_head</w:t>
            </w:r>
            <w:proofErr w:type="spellEnd"/>
            <w:r>
              <w:rPr>
                <w:lang w:eastAsia="zh-CN"/>
              </w:rPr>
              <w:t xml:space="preserve"> {</w:t>
            </w:r>
          </w:p>
          <w:p w14:paraId="60E86550" w14:textId="77777777" w:rsidR="00FC398D" w:rsidRDefault="00FC398D" w:rsidP="0034722A">
            <w:pPr>
              <w:pStyle w:val="Body"/>
              <w:spacing w:line="240" w:lineRule="auto"/>
              <w:ind w:firstLineChars="0" w:firstLine="0"/>
              <w:rPr>
                <w:lang w:eastAsia="zh-CN"/>
              </w:rPr>
            </w:pPr>
            <w:r>
              <w:rPr>
                <w:lang w:eastAsia="zh-CN"/>
              </w:rPr>
              <w:t xml:space="preserve">    struct </w:t>
            </w:r>
            <w:proofErr w:type="spellStart"/>
            <w:r>
              <w:rPr>
                <w:lang w:eastAsia="zh-CN"/>
              </w:rPr>
              <w:t>list_head</w:t>
            </w:r>
            <w:proofErr w:type="spellEnd"/>
            <w:r>
              <w:rPr>
                <w:lang w:eastAsia="zh-CN"/>
              </w:rPr>
              <w:t xml:space="preserve"> *next, *</w:t>
            </w:r>
            <w:proofErr w:type="spellStart"/>
            <w:r>
              <w:rPr>
                <w:lang w:eastAsia="zh-CN"/>
              </w:rPr>
              <w:t>prev</w:t>
            </w:r>
            <w:proofErr w:type="spellEnd"/>
            <w:r>
              <w:rPr>
                <w:lang w:eastAsia="zh-CN"/>
              </w:rPr>
              <w:t>;</w:t>
            </w:r>
          </w:p>
          <w:p w14:paraId="3E134F58" w14:textId="4E838D98" w:rsidR="00C55C93" w:rsidRDefault="00FC398D" w:rsidP="0034722A">
            <w:pPr>
              <w:pStyle w:val="Body"/>
              <w:spacing w:line="240" w:lineRule="auto"/>
              <w:ind w:firstLineChars="0" w:firstLine="0"/>
              <w:rPr>
                <w:lang w:eastAsia="zh-CN"/>
              </w:rPr>
            </w:pPr>
            <w:r>
              <w:rPr>
                <w:lang w:eastAsia="zh-CN"/>
              </w:rPr>
              <w:t>};</w:t>
            </w:r>
          </w:p>
        </w:tc>
      </w:tr>
    </w:tbl>
    <w:p w14:paraId="613BD8F7" w14:textId="327ED1F4" w:rsidR="004D3944" w:rsidRDefault="004D3944" w:rsidP="004D3944">
      <w:pPr>
        <w:pStyle w:val="Body"/>
        <w:ind w:firstLine="480"/>
        <w:rPr>
          <w:lang w:eastAsia="zh-CN"/>
        </w:rPr>
      </w:pPr>
    </w:p>
    <w:p w14:paraId="4FFF6514" w14:textId="77777777" w:rsidR="004D3944" w:rsidRDefault="004D3944" w:rsidP="0034722A">
      <w:pPr>
        <w:ind w:firstLine="480"/>
        <w:rPr>
          <w:rFonts w:hint="eastAsia"/>
          <w:lang w:eastAsia="zh-CN"/>
        </w:rPr>
      </w:pPr>
      <w:r>
        <w:rPr>
          <w:rFonts w:hint="eastAsia"/>
          <w:lang w:eastAsia="zh-CN"/>
        </w:rPr>
        <w:lastRenderedPageBreak/>
        <w:t>和第一节介绍的双链表结构模型不同，这里的</w:t>
      </w:r>
      <w:proofErr w:type="spellStart"/>
      <w:r>
        <w:rPr>
          <w:rFonts w:hint="eastAsia"/>
          <w:lang w:eastAsia="zh-CN"/>
        </w:rPr>
        <w:t>list_head</w:t>
      </w:r>
      <w:proofErr w:type="spellEnd"/>
      <w:r>
        <w:rPr>
          <w:rFonts w:hint="eastAsia"/>
          <w:lang w:eastAsia="zh-CN"/>
        </w:rPr>
        <w:t>没有数据域。在</w:t>
      </w:r>
      <w:r>
        <w:rPr>
          <w:rFonts w:hint="eastAsia"/>
          <w:lang w:eastAsia="zh-CN"/>
        </w:rPr>
        <w:t>Linux</w:t>
      </w:r>
      <w:r>
        <w:rPr>
          <w:rFonts w:hint="eastAsia"/>
          <w:lang w:eastAsia="zh-CN"/>
        </w:rPr>
        <w:t>内核链表中，不是在链表结构中包含数据，而是在数据结构中包含链表节点。在数据结构课本中，链表的经典定义方式通常是这样的（以单链表为例）：</w:t>
      </w:r>
    </w:p>
    <w:tbl>
      <w:tblPr>
        <w:tblStyle w:val="af2"/>
        <w:tblW w:w="0" w:type="auto"/>
        <w:tblLook w:val="04A0" w:firstRow="1" w:lastRow="0" w:firstColumn="1" w:lastColumn="0" w:noHBand="0" w:noVBand="1"/>
      </w:tblPr>
      <w:tblGrid>
        <w:gridCol w:w="9890"/>
      </w:tblGrid>
      <w:tr w:rsidR="00C55C93" w14:paraId="1E47D46C" w14:textId="77777777" w:rsidTr="004825C7">
        <w:tc>
          <w:tcPr>
            <w:tcW w:w="9890" w:type="dxa"/>
            <w:shd w:val="clear" w:color="auto" w:fill="F2F2F2" w:themeFill="background1" w:themeFillShade="F2"/>
          </w:tcPr>
          <w:p w14:paraId="7C1A43D6" w14:textId="77777777" w:rsidR="00FC398D" w:rsidRDefault="00FC398D" w:rsidP="0034722A">
            <w:pPr>
              <w:pStyle w:val="Body"/>
              <w:spacing w:line="240" w:lineRule="auto"/>
              <w:ind w:firstLineChars="0" w:firstLine="0"/>
              <w:rPr>
                <w:lang w:eastAsia="zh-CN"/>
              </w:rPr>
            </w:pPr>
            <w:r>
              <w:rPr>
                <w:lang w:eastAsia="zh-CN"/>
              </w:rPr>
              <w:t xml:space="preserve">struct </w:t>
            </w:r>
            <w:proofErr w:type="spellStart"/>
            <w:r>
              <w:rPr>
                <w:lang w:eastAsia="zh-CN"/>
              </w:rPr>
              <w:t>list_node</w:t>
            </w:r>
            <w:proofErr w:type="spellEnd"/>
            <w:r>
              <w:rPr>
                <w:lang w:eastAsia="zh-CN"/>
              </w:rPr>
              <w:t xml:space="preserve"> {</w:t>
            </w:r>
          </w:p>
          <w:p w14:paraId="16A966D9" w14:textId="77777777" w:rsidR="00FC398D" w:rsidRDefault="00FC398D" w:rsidP="0034722A">
            <w:pPr>
              <w:pStyle w:val="Body"/>
              <w:spacing w:line="240" w:lineRule="auto"/>
              <w:ind w:firstLineChars="0" w:firstLine="0"/>
              <w:rPr>
                <w:lang w:eastAsia="zh-CN"/>
              </w:rPr>
            </w:pPr>
            <w:r>
              <w:rPr>
                <w:lang w:eastAsia="zh-CN"/>
              </w:rPr>
              <w:t xml:space="preserve">struct </w:t>
            </w:r>
            <w:proofErr w:type="spellStart"/>
            <w:r>
              <w:rPr>
                <w:lang w:eastAsia="zh-CN"/>
              </w:rPr>
              <w:t>list_node</w:t>
            </w:r>
            <w:proofErr w:type="spellEnd"/>
            <w:r>
              <w:rPr>
                <w:lang w:eastAsia="zh-CN"/>
              </w:rPr>
              <w:t xml:space="preserve"> *next;</w:t>
            </w:r>
          </w:p>
          <w:p w14:paraId="7BDB6147" w14:textId="77777777" w:rsidR="00FC398D" w:rsidRDefault="00FC398D" w:rsidP="0034722A">
            <w:pPr>
              <w:pStyle w:val="Body"/>
              <w:spacing w:line="240" w:lineRule="auto"/>
              <w:ind w:firstLineChars="0" w:firstLine="0"/>
              <w:rPr>
                <w:lang w:eastAsia="zh-CN"/>
              </w:rPr>
            </w:pPr>
            <w:proofErr w:type="spellStart"/>
            <w:r>
              <w:rPr>
                <w:lang w:eastAsia="zh-CN"/>
              </w:rPr>
              <w:t>ElemType</w:t>
            </w:r>
            <w:proofErr w:type="spellEnd"/>
            <w:r>
              <w:rPr>
                <w:lang w:eastAsia="zh-CN"/>
              </w:rPr>
              <w:t xml:space="preserve"> data;</w:t>
            </w:r>
          </w:p>
          <w:p w14:paraId="33DF72E7" w14:textId="2A2FE7D1" w:rsidR="00C55C93" w:rsidRDefault="00FC398D" w:rsidP="0034722A">
            <w:pPr>
              <w:pStyle w:val="Body"/>
              <w:spacing w:line="240" w:lineRule="auto"/>
              <w:ind w:firstLineChars="0" w:firstLine="0"/>
              <w:rPr>
                <w:lang w:eastAsia="zh-CN"/>
              </w:rPr>
            </w:pPr>
            <w:r>
              <w:rPr>
                <w:lang w:eastAsia="zh-CN"/>
              </w:rPr>
              <w:t>};</w:t>
            </w:r>
          </w:p>
        </w:tc>
      </w:tr>
    </w:tbl>
    <w:p w14:paraId="43F02338" w14:textId="77777777" w:rsidR="004D3944" w:rsidRDefault="004D3944" w:rsidP="0034722A">
      <w:pPr>
        <w:ind w:firstLine="480"/>
        <w:rPr>
          <w:rFonts w:hint="eastAsia"/>
          <w:lang w:eastAsia="zh-CN"/>
        </w:rPr>
      </w:pPr>
      <w:r>
        <w:rPr>
          <w:rFonts w:hint="eastAsia"/>
          <w:lang w:eastAsia="zh-CN"/>
        </w:rPr>
        <w:t>因为</w:t>
      </w:r>
      <w:proofErr w:type="spellStart"/>
      <w:r>
        <w:rPr>
          <w:rFonts w:hint="eastAsia"/>
          <w:lang w:eastAsia="zh-CN"/>
        </w:rPr>
        <w:t>ElemType</w:t>
      </w:r>
      <w:proofErr w:type="spellEnd"/>
      <w:r>
        <w:rPr>
          <w:rFonts w:hint="eastAsia"/>
          <w:lang w:eastAsia="zh-CN"/>
        </w:rPr>
        <w:t>的缘故，对每一种数据项类型都需要定义各自的链表结构。有经验的</w:t>
      </w:r>
      <w:r>
        <w:rPr>
          <w:rFonts w:hint="eastAsia"/>
          <w:lang w:eastAsia="zh-CN"/>
        </w:rPr>
        <w:t>C++</w:t>
      </w:r>
      <w:r>
        <w:rPr>
          <w:rFonts w:hint="eastAsia"/>
          <w:lang w:eastAsia="zh-CN"/>
        </w:rPr>
        <w:t>程序员应该知道，标准模板库中的</w:t>
      </w:r>
      <w:r>
        <w:rPr>
          <w:rFonts w:hint="eastAsia"/>
          <w:lang w:eastAsia="zh-CN"/>
        </w:rPr>
        <w:t>&lt;list&gt;</w:t>
      </w:r>
      <w:r>
        <w:rPr>
          <w:rFonts w:hint="eastAsia"/>
          <w:lang w:eastAsia="zh-CN"/>
        </w:rPr>
        <w:t>采用的是</w:t>
      </w:r>
      <w:r>
        <w:rPr>
          <w:rFonts w:hint="eastAsia"/>
          <w:lang w:eastAsia="zh-CN"/>
        </w:rPr>
        <w:t>C++ Template</w:t>
      </w:r>
      <w:r>
        <w:rPr>
          <w:rFonts w:hint="eastAsia"/>
          <w:lang w:eastAsia="zh-CN"/>
        </w:rPr>
        <w:t>，利用模板抽象出和数据项类型无关的链表操作接口。</w:t>
      </w:r>
    </w:p>
    <w:p w14:paraId="554B35CD" w14:textId="77777777" w:rsidR="004D3944" w:rsidRDefault="004D3944" w:rsidP="0034722A">
      <w:pPr>
        <w:ind w:firstLine="480"/>
        <w:rPr>
          <w:rFonts w:hint="eastAsia"/>
          <w:lang w:eastAsia="zh-CN"/>
        </w:rPr>
      </w:pPr>
      <w:r>
        <w:rPr>
          <w:rFonts w:hint="eastAsia"/>
          <w:lang w:eastAsia="zh-CN"/>
        </w:rPr>
        <w:t>在</w:t>
      </w:r>
      <w:r>
        <w:rPr>
          <w:rFonts w:hint="eastAsia"/>
          <w:lang w:eastAsia="zh-CN"/>
        </w:rPr>
        <w:t>Linux</w:t>
      </w:r>
      <w:r>
        <w:rPr>
          <w:rFonts w:hint="eastAsia"/>
          <w:lang w:eastAsia="zh-CN"/>
        </w:rPr>
        <w:t>内核链表中，需要用链表组织起来的数据通常会包含一个</w:t>
      </w:r>
      <w:r>
        <w:rPr>
          <w:rFonts w:hint="eastAsia"/>
          <w:lang w:eastAsia="zh-CN"/>
        </w:rPr>
        <w:t xml:space="preserve">struct </w:t>
      </w:r>
      <w:proofErr w:type="spellStart"/>
      <w:r>
        <w:rPr>
          <w:rFonts w:hint="eastAsia"/>
          <w:lang w:eastAsia="zh-CN"/>
        </w:rPr>
        <w:t>list_head</w:t>
      </w:r>
      <w:proofErr w:type="spellEnd"/>
      <w:r>
        <w:rPr>
          <w:rFonts w:hint="eastAsia"/>
          <w:lang w:eastAsia="zh-CN"/>
        </w:rPr>
        <w:t>成员，例如在</w:t>
      </w:r>
      <w:r>
        <w:rPr>
          <w:rFonts w:hint="eastAsia"/>
          <w:lang w:eastAsia="zh-CN"/>
        </w:rPr>
        <w:t>[include/</w:t>
      </w:r>
      <w:proofErr w:type="spellStart"/>
      <w:r>
        <w:rPr>
          <w:rFonts w:hint="eastAsia"/>
          <w:lang w:eastAsia="zh-CN"/>
        </w:rPr>
        <w:t>linux</w:t>
      </w:r>
      <w:proofErr w:type="spellEnd"/>
      <w:r>
        <w:rPr>
          <w:rFonts w:hint="eastAsia"/>
          <w:lang w:eastAsia="zh-CN"/>
        </w:rPr>
        <w:t>/</w:t>
      </w:r>
      <w:proofErr w:type="spellStart"/>
      <w:r>
        <w:rPr>
          <w:rFonts w:hint="eastAsia"/>
          <w:lang w:eastAsia="zh-CN"/>
        </w:rPr>
        <w:t>netfilter.h</w:t>
      </w:r>
      <w:proofErr w:type="spellEnd"/>
      <w:r>
        <w:rPr>
          <w:rFonts w:hint="eastAsia"/>
          <w:lang w:eastAsia="zh-CN"/>
        </w:rPr>
        <w:t>]</w:t>
      </w:r>
      <w:r>
        <w:rPr>
          <w:rFonts w:hint="eastAsia"/>
          <w:lang w:eastAsia="zh-CN"/>
        </w:rPr>
        <w:t>中定义了一个</w:t>
      </w:r>
      <w:proofErr w:type="spellStart"/>
      <w:r>
        <w:rPr>
          <w:rFonts w:hint="eastAsia"/>
          <w:lang w:eastAsia="zh-CN"/>
        </w:rPr>
        <w:t>nf_sockopt_ops</w:t>
      </w:r>
      <w:proofErr w:type="spellEnd"/>
      <w:r>
        <w:rPr>
          <w:rFonts w:hint="eastAsia"/>
          <w:lang w:eastAsia="zh-CN"/>
        </w:rPr>
        <w:t>结构来描述</w:t>
      </w:r>
      <w:proofErr w:type="spellStart"/>
      <w:r>
        <w:rPr>
          <w:rFonts w:hint="eastAsia"/>
          <w:lang w:eastAsia="zh-CN"/>
        </w:rPr>
        <w:t>Netfilter</w:t>
      </w:r>
      <w:proofErr w:type="spellEnd"/>
      <w:r>
        <w:rPr>
          <w:rFonts w:hint="eastAsia"/>
          <w:lang w:eastAsia="zh-CN"/>
        </w:rPr>
        <w:t>为某一协议族准备的</w:t>
      </w:r>
      <w:proofErr w:type="spellStart"/>
      <w:r>
        <w:rPr>
          <w:rFonts w:hint="eastAsia"/>
          <w:lang w:eastAsia="zh-CN"/>
        </w:rPr>
        <w:t>getsockopt</w:t>
      </w:r>
      <w:proofErr w:type="spellEnd"/>
      <w:r>
        <w:rPr>
          <w:rFonts w:hint="eastAsia"/>
          <w:lang w:eastAsia="zh-CN"/>
        </w:rPr>
        <w:t>/</w:t>
      </w:r>
      <w:proofErr w:type="spellStart"/>
      <w:r>
        <w:rPr>
          <w:rFonts w:hint="eastAsia"/>
          <w:lang w:eastAsia="zh-CN"/>
        </w:rPr>
        <w:t>setsockopt</w:t>
      </w:r>
      <w:proofErr w:type="spellEnd"/>
      <w:r>
        <w:rPr>
          <w:rFonts w:hint="eastAsia"/>
          <w:lang w:eastAsia="zh-CN"/>
        </w:rPr>
        <w:t>接口，其中就有一个（</w:t>
      </w:r>
      <w:r>
        <w:rPr>
          <w:rFonts w:hint="eastAsia"/>
          <w:lang w:eastAsia="zh-CN"/>
        </w:rPr>
        <w:t xml:space="preserve">struct </w:t>
      </w:r>
      <w:proofErr w:type="spellStart"/>
      <w:r>
        <w:rPr>
          <w:rFonts w:hint="eastAsia"/>
          <w:lang w:eastAsia="zh-CN"/>
        </w:rPr>
        <w:t>list_head</w:t>
      </w:r>
      <w:proofErr w:type="spellEnd"/>
      <w:r>
        <w:rPr>
          <w:rFonts w:hint="eastAsia"/>
          <w:lang w:eastAsia="zh-CN"/>
        </w:rPr>
        <w:t xml:space="preserve"> list</w:t>
      </w:r>
      <w:r>
        <w:rPr>
          <w:rFonts w:hint="eastAsia"/>
          <w:lang w:eastAsia="zh-CN"/>
        </w:rPr>
        <w:t>）成员，各个协议族的</w:t>
      </w:r>
      <w:proofErr w:type="spellStart"/>
      <w:r>
        <w:rPr>
          <w:rFonts w:hint="eastAsia"/>
          <w:lang w:eastAsia="zh-CN"/>
        </w:rPr>
        <w:t>nf_sockopt_ops</w:t>
      </w:r>
      <w:proofErr w:type="spellEnd"/>
      <w:r>
        <w:rPr>
          <w:rFonts w:hint="eastAsia"/>
          <w:lang w:eastAsia="zh-CN"/>
        </w:rPr>
        <w:t>结构都通过这个</w:t>
      </w:r>
      <w:r>
        <w:rPr>
          <w:rFonts w:hint="eastAsia"/>
          <w:lang w:eastAsia="zh-CN"/>
        </w:rPr>
        <w:t>list</w:t>
      </w:r>
      <w:r>
        <w:rPr>
          <w:rFonts w:hint="eastAsia"/>
          <w:lang w:eastAsia="zh-CN"/>
        </w:rPr>
        <w:t>成员组织在一个链表中，表头是定义在</w:t>
      </w:r>
      <w:r>
        <w:rPr>
          <w:rFonts w:hint="eastAsia"/>
          <w:lang w:eastAsia="zh-CN"/>
        </w:rPr>
        <w:t>[net/core/</w:t>
      </w:r>
      <w:proofErr w:type="spellStart"/>
      <w:r>
        <w:rPr>
          <w:rFonts w:hint="eastAsia"/>
          <w:lang w:eastAsia="zh-CN"/>
        </w:rPr>
        <w:t>netfilter.c</w:t>
      </w:r>
      <w:proofErr w:type="spellEnd"/>
      <w:r>
        <w:rPr>
          <w:rFonts w:hint="eastAsia"/>
          <w:lang w:eastAsia="zh-CN"/>
        </w:rPr>
        <w:t>]</w:t>
      </w:r>
      <w:r>
        <w:rPr>
          <w:rFonts w:hint="eastAsia"/>
          <w:lang w:eastAsia="zh-CN"/>
        </w:rPr>
        <w:t>中的</w:t>
      </w:r>
      <w:proofErr w:type="spellStart"/>
      <w:r>
        <w:rPr>
          <w:rFonts w:hint="eastAsia"/>
          <w:lang w:eastAsia="zh-CN"/>
        </w:rPr>
        <w:t>nf_sockopts</w:t>
      </w:r>
      <w:proofErr w:type="spellEnd"/>
      <w:r>
        <w:rPr>
          <w:rFonts w:hint="eastAsia"/>
          <w:lang w:eastAsia="zh-CN"/>
        </w:rPr>
        <w:t>（</w:t>
      </w:r>
      <w:r>
        <w:rPr>
          <w:rFonts w:hint="eastAsia"/>
          <w:lang w:eastAsia="zh-CN"/>
        </w:rPr>
        <w:t xml:space="preserve">struct </w:t>
      </w:r>
      <w:proofErr w:type="spellStart"/>
      <w:r>
        <w:rPr>
          <w:rFonts w:hint="eastAsia"/>
          <w:lang w:eastAsia="zh-CN"/>
        </w:rPr>
        <w:t>list_head</w:t>
      </w:r>
      <w:proofErr w:type="spellEnd"/>
      <w:r>
        <w:rPr>
          <w:rFonts w:hint="eastAsia"/>
          <w:lang w:eastAsia="zh-CN"/>
        </w:rPr>
        <w:t>）。从下图中我们可以看到，这种通用的链表结构避免了为每个数据项类型定义自己的链表的麻烦。</w:t>
      </w:r>
      <w:r>
        <w:rPr>
          <w:rFonts w:hint="eastAsia"/>
          <w:lang w:eastAsia="zh-CN"/>
        </w:rPr>
        <w:t>Linux</w:t>
      </w:r>
      <w:r>
        <w:rPr>
          <w:rFonts w:hint="eastAsia"/>
          <w:lang w:eastAsia="zh-CN"/>
        </w:rPr>
        <w:t>的简捷实用、不求完美和标准的风格，在这里体现得相当充分。</w:t>
      </w:r>
    </w:p>
    <w:p w14:paraId="328ACE71" w14:textId="2C7134FF" w:rsidR="009A4D62" w:rsidRDefault="009A4D62" w:rsidP="009A4D62">
      <w:pPr>
        <w:pStyle w:val="af6"/>
        <w:ind w:firstLine="482"/>
      </w:pPr>
      <w:bookmarkStart w:id="10" w:name="_Toc121760150"/>
      <w:r>
        <w:lastRenderedPageBreak/>
        <w:t xml:space="preserve">Figure </w:t>
      </w:r>
      <w:r w:rsidR="005F443F">
        <w:fldChar w:fldCharType="begin"/>
      </w:r>
      <w:r w:rsidR="005F443F">
        <w:instrText xml:space="preserve"> STYLEREF 1 \s </w:instrText>
      </w:r>
      <w:r w:rsidR="005F443F">
        <w:fldChar w:fldCharType="separate"/>
      </w:r>
      <w:r w:rsidR="005F443F">
        <w:rPr>
          <w:noProof/>
        </w:rPr>
        <w:t>3</w:t>
      </w:r>
      <w:r w:rsidR="005F443F">
        <w:fldChar w:fldCharType="end"/>
      </w:r>
      <w:r w:rsidR="005F443F">
        <w:t>.</w:t>
      </w:r>
      <w:r w:rsidR="005F443F">
        <w:fldChar w:fldCharType="begin"/>
      </w:r>
      <w:r w:rsidR="005F443F">
        <w:instrText xml:space="preserve"> SEQ Figure \* ARABIC \s 1 </w:instrText>
      </w:r>
      <w:r w:rsidR="005F443F">
        <w:fldChar w:fldCharType="separate"/>
      </w:r>
      <w:r w:rsidR="005F443F">
        <w:rPr>
          <w:noProof/>
        </w:rPr>
        <w:t>2</w:t>
      </w:r>
      <w:r w:rsidR="005F443F">
        <w:fldChar w:fldCharType="end"/>
      </w:r>
      <w:r w:rsidRPr="002D1005">
        <w:t xml:space="preserve"> </w:t>
      </w:r>
      <w:proofErr w:type="spellStart"/>
      <w:r w:rsidRPr="002D1005">
        <w:t>nf_sockopts</w:t>
      </w:r>
      <w:r w:rsidRPr="002D1005">
        <w:t>链表示意图</w:t>
      </w:r>
      <w:bookmarkEnd w:id="10"/>
      <w:proofErr w:type="spellEnd"/>
    </w:p>
    <w:p w14:paraId="7A9877CD" w14:textId="6A7A0CBE" w:rsidR="004D3944" w:rsidRDefault="00B064D0" w:rsidP="004D3944">
      <w:pPr>
        <w:pStyle w:val="Body"/>
        <w:ind w:firstLine="480"/>
        <w:rPr>
          <w:lang w:eastAsia="zh-CN"/>
        </w:rPr>
      </w:pPr>
      <w:r>
        <w:rPr>
          <w:noProof/>
          <w:lang w:eastAsia="zh-CN"/>
        </w:rPr>
        <w:drawing>
          <wp:inline distT="0" distB="0" distL="0" distR="0" wp14:anchorId="6C41226A" wp14:editId="0EB90178">
            <wp:extent cx="4953000" cy="29813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981325"/>
                    </a:xfrm>
                    <a:prstGeom prst="rect">
                      <a:avLst/>
                    </a:prstGeom>
                    <a:noFill/>
                  </pic:spPr>
                </pic:pic>
              </a:graphicData>
            </a:graphic>
          </wp:inline>
        </w:drawing>
      </w:r>
    </w:p>
    <w:p w14:paraId="16466CFB" w14:textId="77777777" w:rsidR="004D3944" w:rsidRDefault="004D3944" w:rsidP="004D3944">
      <w:pPr>
        <w:pStyle w:val="Body"/>
        <w:ind w:firstLine="480"/>
        <w:rPr>
          <w:lang w:eastAsia="zh-CN"/>
        </w:rPr>
      </w:pPr>
    </w:p>
    <w:p w14:paraId="26CF9175" w14:textId="16950F11" w:rsidR="004D3944" w:rsidRDefault="004D3944" w:rsidP="004446D2">
      <w:pPr>
        <w:pStyle w:val="20"/>
        <w:spacing w:before="166" w:after="166"/>
        <w:rPr>
          <w:rFonts w:hint="eastAsia"/>
        </w:rPr>
      </w:pPr>
      <w:bookmarkStart w:id="11" w:name="_Toc121760141"/>
      <w:r>
        <w:rPr>
          <w:rFonts w:hint="eastAsia"/>
        </w:rPr>
        <w:t>链表操作接口</w:t>
      </w:r>
      <w:bookmarkEnd w:id="11"/>
    </w:p>
    <w:p w14:paraId="040BF8CB" w14:textId="4C21803C" w:rsidR="004D3944" w:rsidRDefault="004D3944" w:rsidP="004446D2">
      <w:pPr>
        <w:pStyle w:val="3"/>
        <w:spacing w:before="166" w:after="166"/>
        <w:rPr>
          <w:rFonts w:hint="eastAsia"/>
          <w:lang w:eastAsia="zh-CN"/>
        </w:rPr>
      </w:pPr>
      <w:bookmarkStart w:id="12" w:name="_Toc121760142"/>
      <w:r>
        <w:rPr>
          <w:rFonts w:hint="eastAsia"/>
          <w:lang w:eastAsia="zh-CN"/>
        </w:rPr>
        <w:t>声明和初始化</w:t>
      </w:r>
      <w:bookmarkEnd w:id="12"/>
    </w:p>
    <w:p w14:paraId="5A543B91" w14:textId="77777777" w:rsidR="004D3944" w:rsidRDefault="004D3944" w:rsidP="0034722A">
      <w:pPr>
        <w:ind w:firstLine="480"/>
        <w:rPr>
          <w:rFonts w:hint="eastAsia"/>
          <w:lang w:eastAsia="zh-CN"/>
        </w:rPr>
      </w:pPr>
      <w:r>
        <w:rPr>
          <w:rFonts w:hint="eastAsia"/>
          <w:lang w:eastAsia="zh-CN"/>
        </w:rPr>
        <w:t>实际上</w:t>
      </w:r>
      <w:r>
        <w:rPr>
          <w:rFonts w:hint="eastAsia"/>
          <w:lang w:eastAsia="zh-CN"/>
        </w:rPr>
        <w:t>Linux</w:t>
      </w:r>
      <w:r>
        <w:rPr>
          <w:rFonts w:hint="eastAsia"/>
          <w:lang w:eastAsia="zh-CN"/>
        </w:rPr>
        <w:t>只定义了链表节点，并没有专门定义链表头，那么一个链表结构是如何建立起来的呢？让我们来看看</w:t>
      </w:r>
      <w:r>
        <w:rPr>
          <w:rFonts w:hint="eastAsia"/>
          <w:lang w:eastAsia="zh-CN"/>
        </w:rPr>
        <w:t>LIST_HEAD()</w:t>
      </w:r>
      <w:r>
        <w:rPr>
          <w:rFonts w:hint="eastAsia"/>
          <w:lang w:eastAsia="zh-CN"/>
        </w:rPr>
        <w:t>这个宏：</w:t>
      </w:r>
    </w:p>
    <w:tbl>
      <w:tblPr>
        <w:tblStyle w:val="af2"/>
        <w:tblW w:w="0" w:type="auto"/>
        <w:tblLook w:val="04A0" w:firstRow="1" w:lastRow="0" w:firstColumn="1" w:lastColumn="0" w:noHBand="0" w:noVBand="1"/>
      </w:tblPr>
      <w:tblGrid>
        <w:gridCol w:w="9890"/>
      </w:tblGrid>
      <w:tr w:rsidR="00C55C93" w14:paraId="64E9EA38" w14:textId="77777777" w:rsidTr="004825C7">
        <w:tc>
          <w:tcPr>
            <w:tcW w:w="9890" w:type="dxa"/>
            <w:shd w:val="clear" w:color="auto" w:fill="F2F2F2" w:themeFill="background1" w:themeFillShade="F2"/>
          </w:tcPr>
          <w:p w14:paraId="57C9DF45" w14:textId="77777777" w:rsidR="00FC398D" w:rsidRDefault="00FC398D" w:rsidP="0034722A">
            <w:pPr>
              <w:pStyle w:val="Body"/>
              <w:spacing w:line="240" w:lineRule="auto"/>
              <w:ind w:firstLineChars="0" w:firstLine="0"/>
              <w:rPr>
                <w:lang w:eastAsia="zh-CN"/>
              </w:rPr>
            </w:pPr>
          </w:p>
          <w:p w14:paraId="768732B4" w14:textId="77777777" w:rsidR="00FC398D" w:rsidRDefault="00FC398D" w:rsidP="0034722A">
            <w:pPr>
              <w:pStyle w:val="Body"/>
              <w:spacing w:line="240" w:lineRule="auto"/>
              <w:ind w:firstLineChars="0" w:firstLine="0"/>
              <w:rPr>
                <w:rFonts w:hint="eastAsia"/>
                <w:lang w:eastAsia="zh-CN"/>
              </w:rPr>
            </w:pPr>
            <w:r>
              <w:rPr>
                <w:rFonts w:hint="eastAsia"/>
                <w:lang w:eastAsia="zh-CN"/>
              </w:rPr>
              <w:t xml:space="preserve">// </w:t>
            </w:r>
            <w:r>
              <w:rPr>
                <w:rFonts w:hint="eastAsia"/>
                <w:lang w:eastAsia="zh-CN"/>
              </w:rPr>
              <w:t>初始化节点：设置</w:t>
            </w:r>
            <w:r>
              <w:rPr>
                <w:rFonts w:hint="eastAsia"/>
                <w:lang w:eastAsia="zh-CN"/>
              </w:rPr>
              <w:t>name</w:t>
            </w:r>
            <w:r>
              <w:rPr>
                <w:rFonts w:hint="eastAsia"/>
                <w:lang w:eastAsia="zh-CN"/>
              </w:rPr>
              <w:t>节点的前继节点和后继节点都是指向</w:t>
            </w:r>
            <w:r>
              <w:rPr>
                <w:rFonts w:hint="eastAsia"/>
                <w:lang w:eastAsia="zh-CN"/>
              </w:rPr>
              <w:t>name</w:t>
            </w:r>
            <w:r>
              <w:rPr>
                <w:rFonts w:hint="eastAsia"/>
                <w:lang w:eastAsia="zh-CN"/>
              </w:rPr>
              <w:t>本身。</w:t>
            </w:r>
          </w:p>
          <w:p w14:paraId="3BB11F06" w14:textId="77777777" w:rsidR="00FC398D" w:rsidRDefault="00FC398D" w:rsidP="0034722A">
            <w:pPr>
              <w:pStyle w:val="Body"/>
              <w:spacing w:line="240" w:lineRule="auto"/>
              <w:ind w:firstLineChars="0" w:firstLine="0"/>
              <w:rPr>
                <w:lang w:eastAsia="zh-CN"/>
              </w:rPr>
            </w:pPr>
            <w:r>
              <w:rPr>
                <w:lang w:eastAsia="zh-CN"/>
              </w:rPr>
              <w:t>#define LIST_HEAD_INIT(name) { &amp;(name), &amp;(name) }</w:t>
            </w:r>
          </w:p>
          <w:p w14:paraId="14FFF7EF" w14:textId="77777777" w:rsidR="00FC398D" w:rsidRDefault="00FC398D" w:rsidP="0034722A">
            <w:pPr>
              <w:pStyle w:val="Body"/>
              <w:spacing w:line="240" w:lineRule="auto"/>
              <w:ind w:firstLineChars="0" w:firstLine="0"/>
              <w:rPr>
                <w:lang w:eastAsia="zh-CN"/>
              </w:rPr>
            </w:pPr>
            <w:r>
              <w:rPr>
                <w:lang w:eastAsia="zh-CN"/>
              </w:rPr>
              <w:t xml:space="preserve"> </w:t>
            </w:r>
          </w:p>
          <w:p w14:paraId="3AD73BA1" w14:textId="77777777" w:rsidR="00FC398D" w:rsidRDefault="00FC398D" w:rsidP="0034722A">
            <w:pPr>
              <w:pStyle w:val="Body"/>
              <w:spacing w:line="240" w:lineRule="auto"/>
              <w:ind w:firstLineChars="0" w:firstLine="0"/>
              <w:rPr>
                <w:rFonts w:hint="eastAsia"/>
                <w:lang w:eastAsia="zh-CN"/>
              </w:rPr>
            </w:pPr>
            <w:r>
              <w:rPr>
                <w:rFonts w:hint="eastAsia"/>
                <w:lang w:eastAsia="zh-CN"/>
              </w:rPr>
              <w:t xml:space="preserve">// </w:t>
            </w:r>
            <w:r>
              <w:rPr>
                <w:rFonts w:hint="eastAsia"/>
                <w:lang w:eastAsia="zh-CN"/>
              </w:rPr>
              <w:t>定义表头</w:t>
            </w:r>
            <w:r>
              <w:rPr>
                <w:rFonts w:hint="eastAsia"/>
                <w:lang w:eastAsia="zh-CN"/>
              </w:rPr>
              <w:t>(</w:t>
            </w:r>
            <w:r>
              <w:rPr>
                <w:rFonts w:hint="eastAsia"/>
                <w:lang w:eastAsia="zh-CN"/>
              </w:rPr>
              <w:t>节点</w:t>
            </w:r>
            <w:r>
              <w:rPr>
                <w:rFonts w:hint="eastAsia"/>
                <w:lang w:eastAsia="zh-CN"/>
              </w:rPr>
              <w:t>)</w:t>
            </w:r>
            <w:r>
              <w:rPr>
                <w:rFonts w:hint="eastAsia"/>
                <w:lang w:eastAsia="zh-CN"/>
              </w:rPr>
              <w:t>：新建双向链表表头</w:t>
            </w:r>
            <w:r>
              <w:rPr>
                <w:rFonts w:hint="eastAsia"/>
                <w:lang w:eastAsia="zh-CN"/>
              </w:rPr>
              <w:t>name</w:t>
            </w:r>
            <w:r>
              <w:rPr>
                <w:rFonts w:hint="eastAsia"/>
                <w:lang w:eastAsia="zh-CN"/>
              </w:rPr>
              <w:t>，并设置</w:t>
            </w:r>
            <w:r>
              <w:rPr>
                <w:rFonts w:hint="eastAsia"/>
                <w:lang w:eastAsia="zh-CN"/>
              </w:rPr>
              <w:t>name</w:t>
            </w:r>
            <w:r>
              <w:rPr>
                <w:rFonts w:hint="eastAsia"/>
                <w:lang w:eastAsia="zh-CN"/>
              </w:rPr>
              <w:t>的前继节点和后继节点都是指向</w:t>
            </w:r>
            <w:r>
              <w:rPr>
                <w:rFonts w:hint="eastAsia"/>
                <w:lang w:eastAsia="zh-CN"/>
              </w:rPr>
              <w:t>name</w:t>
            </w:r>
            <w:r>
              <w:rPr>
                <w:rFonts w:hint="eastAsia"/>
                <w:lang w:eastAsia="zh-CN"/>
              </w:rPr>
              <w:t>本身。</w:t>
            </w:r>
          </w:p>
          <w:p w14:paraId="6E1764FB" w14:textId="77777777" w:rsidR="00FC398D" w:rsidRDefault="00FC398D" w:rsidP="0034722A">
            <w:pPr>
              <w:pStyle w:val="Body"/>
              <w:spacing w:line="240" w:lineRule="auto"/>
              <w:ind w:firstLineChars="0" w:firstLine="0"/>
              <w:rPr>
                <w:lang w:eastAsia="zh-CN"/>
              </w:rPr>
            </w:pPr>
            <w:r>
              <w:rPr>
                <w:lang w:eastAsia="zh-CN"/>
              </w:rPr>
              <w:t>#define LIST_HEAD(name) \</w:t>
            </w:r>
          </w:p>
          <w:p w14:paraId="1969ECCD" w14:textId="0FAE3763" w:rsidR="00C55C93" w:rsidRDefault="00FC398D" w:rsidP="0034722A">
            <w:pPr>
              <w:pStyle w:val="Body"/>
              <w:spacing w:line="240" w:lineRule="auto"/>
              <w:ind w:firstLineChars="0" w:firstLine="0"/>
              <w:rPr>
                <w:lang w:eastAsia="zh-CN"/>
              </w:rPr>
            </w:pPr>
            <w:r>
              <w:rPr>
                <w:lang w:eastAsia="zh-CN"/>
              </w:rPr>
              <w:t xml:space="preserve">struct </w:t>
            </w:r>
            <w:proofErr w:type="spellStart"/>
            <w:r>
              <w:rPr>
                <w:lang w:eastAsia="zh-CN"/>
              </w:rPr>
              <w:t>list_head</w:t>
            </w:r>
            <w:proofErr w:type="spellEnd"/>
            <w:r>
              <w:rPr>
                <w:lang w:eastAsia="zh-CN"/>
              </w:rPr>
              <w:t xml:space="preserve"> name = LIST_HEAD_INIT(name)</w:t>
            </w:r>
          </w:p>
          <w:p w14:paraId="298F8C4F" w14:textId="77777777" w:rsidR="00FC398D" w:rsidRDefault="00FC398D" w:rsidP="0034722A">
            <w:pPr>
              <w:pStyle w:val="Body"/>
              <w:spacing w:line="240" w:lineRule="auto"/>
              <w:ind w:firstLineChars="0" w:firstLine="0"/>
              <w:rPr>
                <w:rFonts w:hint="eastAsia"/>
                <w:lang w:eastAsia="zh-CN"/>
              </w:rPr>
            </w:pPr>
            <w:r>
              <w:rPr>
                <w:rFonts w:hint="eastAsia"/>
                <w:lang w:eastAsia="zh-CN"/>
              </w:rPr>
              <w:t xml:space="preserve">// </w:t>
            </w:r>
            <w:r>
              <w:rPr>
                <w:rFonts w:hint="eastAsia"/>
                <w:lang w:eastAsia="zh-CN"/>
              </w:rPr>
              <w:t>初始化节点：将</w:t>
            </w:r>
            <w:r>
              <w:rPr>
                <w:rFonts w:hint="eastAsia"/>
                <w:lang w:eastAsia="zh-CN"/>
              </w:rPr>
              <w:t>list</w:t>
            </w:r>
            <w:r>
              <w:rPr>
                <w:rFonts w:hint="eastAsia"/>
                <w:lang w:eastAsia="zh-CN"/>
              </w:rPr>
              <w:t>节点的前继节点和后继节点都是指向</w:t>
            </w:r>
            <w:r>
              <w:rPr>
                <w:rFonts w:hint="eastAsia"/>
                <w:lang w:eastAsia="zh-CN"/>
              </w:rPr>
              <w:t>list</w:t>
            </w:r>
            <w:r>
              <w:rPr>
                <w:rFonts w:hint="eastAsia"/>
                <w:lang w:eastAsia="zh-CN"/>
              </w:rPr>
              <w:t>本身。</w:t>
            </w:r>
          </w:p>
          <w:p w14:paraId="03068726" w14:textId="77777777" w:rsidR="00FC398D" w:rsidRDefault="00FC398D" w:rsidP="0034722A">
            <w:pPr>
              <w:pStyle w:val="Body"/>
              <w:spacing w:line="240" w:lineRule="auto"/>
              <w:ind w:firstLineChars="0" w:firstLine="0"/>
              <w:rPr>
                <w:lang w:eastAsia="zh-CN"/>
              </w:rPr>
            </w:pPr>
            <w:r>
              <w:rPr>
                <w:lang w:eastAsia="zh-CN"/>
              </w:rPr>
              <w:t xml:space="preserve">static inline void INIT_LIST_HEAD(struct </w:t>
            </w:r>
            <w:proofErr w:type="spellStart"/>
            <w:r>
              <w:rPr>
                <w:lang w:eastAsia="zh-CN"/>
              </w:rPr>
              <w:t>list_head</w:t>
            </w:r>
            <w:proofErr w:type="spellEnd"/>
            <w:r>
              <w:rPr>
                <w:lang w:eastAsia="zh-CN"/>
              </w:rPr>
              <w:t xml:space="preserve"> *list)</w:t>
            </w:r>
          </w:p>
          <w:p w14:paraId="2C7B651E" w14:textId="77777777" w:rsidR="00FC398D" w:rsidRDefault="00FC398D" w:rsidP="0034722A">
            <w:pPr>
              <w:pStyle w:val="Body"/>
              <w:spacing w:line="240" w:lineRule="auto"/>
              <w:ind w:firstLineChars="0" w:firstLine="0"/>
              <w:rPr>
                <w:lang w:eastAsia="zh-CN"/>
              </w:rPr>
            </w:pPr>
            <w:r>
              <w:rPr>
                <w:lang w:eastAsia="zh-CN"/>
              </w:rPr>
              <w:t>{</w:t>
            </w:r>
          </w:p>
          <w:p w14:paraId="14E2FF1A" w14:textId="77777777" w:rsidR="00FC398D" w:rsidRDefault="00FC398D" w:rsidP="0034722A">
            <w:pPr>
              <w:pStyle w:val="Body"/>
              <w:spacing w:line="240" w:lineRule="auto"/>
              <w:ind w:firstLineChars="0" w:firstLine="0"/>
              <w:rPr>
                <w:lang w:eastAsia="zh-CN"/>
              </w:rPr>
            </w:pPr>
            <w:r>
              <w:rPr>
                <w:lang w:eastAsia="zh-CN"/>
              </w:rPr>
              <w:t xml:space="preserve">    list-&gt;next = list;</w:t>
            </w:r>
          </w:p>
          <w:p w14:paraId="636152B3" w14:textId="77777777" w:rsidR="00FC398D" w:rsidRDefault="00FC398D" w:rsidP="0034722A">
            <w:pPr>
              <w:pStyle w:val="Body"/>
              <w:spacing w:line="240" w:lineRule="auto"/>
              <w:ind w:firstLineChars="0" w:firstLine="0"/>
              <w:rPr>
                <w:lang w:eastAsia="zh-CN"/>
              </w:rPr>
            </w:pPr>
            <w:r>
              <w:rPr>
                <w:lang w:eastAsia="zh-CN"/>
              </w:rPr>
              <w:lastRenderedPageBreak/>
              <w:t xml:space="preserve">    list-&gt;</w:t>
            </w:r>
            <w:proofErr w:type="spellStart"/>
            <w:r>
              <w:rPr>
                <w:lang w:eastAsia="zh-CN"/>
              </w:rPr>
              <w:t>prev</w:t>
            </w:r>
            <w:proofErr w:type="spellEnd"/>
            <w:r>
              <w:rPr>
                <w:lang w:eastAsia="zh-CN"/>
              </w:rPr>
              <w:t xml:space="preserve"> = list;</w:t>
            </w:r>
          </w:p>
          <w:p w14:paraId="27AE7718" w14:textId="77777777" w:rsidR="00FC398D" w:rsidRDefault="00FC398D" w:rsidP="0034722A">
            <w:pPr>
              <w:pStyle w:val="Body"/>
              <w:spacing w:line="240" w:lineRule="auto"/>
              <w:ind w:firstLineChars="0" w:firstLine="0"/>
              <w:rPr>
                <w:lang w:eastAsia="zh-CN"/>
              </w:rPr>
            </w:pPr>
            <w:r>
              <w:rPr>
                <w:lang w:eastAsia="zh-CN"/>
              </w:rPr>
              <w:t>}</w:t>
            </w:r>
          </w:p>
          <w:p w14:paraId="7602CFC7" w14:textId="25611B88" w:rsidR="00FC398D" w:rsidRPr="00FC398D" w:rsidRDefault="00FC398D" w:rsidP="0034722A">
            <w:pPr>
              <w:pStyle w:val="Body"/>
              <w:spacing w:line="240" w:lineRule="auto"/>
              <w:ind w:firstLineChars="0" w:firstLine="0"/>
              <w:rPr>
                <w:rFonts w:hint="eastAsia"/>
                <w:lang w:eastAsia="zh-CN"/>
              </w:rPr>
            </w:pPr>
          </w:p>
        </w:tc>
      </w:tr>
    </w:tbl>
    <w:p w14:paraId="1776A7E6" w14:textId="77777777" w:rsidR="00C55C93" w:rsidRDefault="004D3944" w:rsidP="004D3944">
      <w:pPr>
        <w:pStyle w:val="Body"/>
        <w:ind w:firstLine="480"/>
        <w:rPr>
          <w:lang w:eastAsia="zh-CN"/>
        </w:rPr>
      </w:pPr>
      <w:r>
        <w:rPr>
          <w:lang w:eastAsia="zh-CN"/>
        </w:rPr>
        <w:lastRenderedPageBreak/>
        <w:t xml:space="preserve"> </w:t>
      </w:r>
    </w:p>
    <w:tbl>
      <w:tblPr>
        <w:tblStyle w:val="af2"/>
        <w:tblW w:w="0" w:type="auto"/>
        <w:tblLook w:val="04A0" w:firstRow="1" w:lastRow="0" w:firstColumn="1" w:lastColumn="0" w:noHBand="0" w:noVBand="1"/>
      </w:tblPr>
      <w:tblGrid>
        <w:gridCol w:w="9890"/>
      </w:tblGrid>
      <w:tr w:rsidR="00C55C93" w14:paraId="1E5970CA" w14:textId="77777777" w:rsidTr="004825C7">
        <w:tc>
          <w:tcPr>
            <w:tcW w:w="9890" w:type="dxa"/>
            <w:shd w:val="clear" w:color="auto" w:fill="F2F2F2" w:themeFill="background1" w:themeFillShade="F2"/>
          </w:tcPr>
          <w:p w14:paraId="601431E0" w14:textId="77777777" w:rsidR="00FC398D" w:rsidRDefault="00FC398D" w:rsidP="00FC398D">
            <w:pPr>
              <w:pStyle w:val="Body"/>
              <w:ind w:firstLineChars="0" w:firstLine="0"/>
              <w:rPr>
                <w:lang w:eastAsia="zh-CN"/>
              </w:rPr>
            </w:pPr>
            <w:r>
              <w:rPr>
                <w:lang w:eastAsia="zh-CN"/>
              </w:rPr>
              <w:t>#define LIST_HEAD_INIT(name) { &amp;(name), &amp;(name) }</w:t>
            </w:r>
          </w:p>
          <w:p w14:paraId="3E13F2E1" w14:textId="01CA366B" w:rsidR="00C55C93" w:rsidRDefault="00FC398D" w:rsidP="00FC398D">
            <w:pPr>
              <w:pStyle w:val="Body"/>
              <w:spacing w:line="240" w:lineRule="auto"/>
              <w:ind w:firstLineChars="0" w:firstLine="0"/>
              <w:rPr>
                <w:lang w:eastAsia="zh-CN"/>
              </w:rPr>
            </w:pPr>
            <w:r>
              <w:rPr>
                <w:lang w:eastAsia="zh-CN"/>
              </w:rPr>
              <w:t xml:space="preserve">#define LIST_HEAD(name) struct </w:t>
            </w:r>
            <w:proofErr w:type="spellStart"/>
            <w:r>
              <w:rPr>
                <w:lang w:eastAsia="zh-CN"/>
              </w:rPr>
              <w:t>list_head</w:t>
            </w:r>
            <w:proofErr w:type="spellEnd"/>
            <w:r>
              <w:rPr>
                <w:lang w:eastAsia="zh-CN"/>
              </w:rPr>
              <w:t xml:space="preserve"> name = LIST_HEAD_INIT(name)</w:t>
            </w:r>
          </w:p>
        </w:tc>
      </w:tr>
    </w:tbl>
    <w:p w14:paraId="09A6D2B8" w14:textId="033749AD" w:rsidR="004D3944" w:rsidRDefault="004D3944" w:rsidP="004D3944">
      <w:pPr>
        <w:pStyle w:val="Body"/>
        <w:ind w:firstLine="480"/>
        <w:rPr>
          <w:lang w:eastAsia="zh-CN"/>
        </w:rPr>
      </w:pPr>
    </w:p>
    <w:p w14:paraId="5FEE8A06" w14:textId="77777777" w:rsidR="004D3944" w:rsidRDefault="004D3944" w:rsidP="0034722A">
      <w:pPr>
        <w:ind w:firstLine="480"/>
        <w:rPr>
          <w:rFonts w:hint="eastAsia"/>
          <w:lang w:eastAsia="zh-CN"/>
        </w:rPr>
      </w:pPr>
      <w:r>
        <w:rPr>
          <w:rFonts w:hint="eastAsia"/>
          <w:lang w:eastAsia="zh-CN"/>
        </w:rPr>
        <w:t>当我们用</w:t>
      </w:r>
      <w:r>
        <w:rPr>
          <w:rFonts w:hint="eastAsia"/>
          <w:lang w:eastAsia="zh-CN"/>
        </w:rPr>
        <w:t>LIST_HEAD(</w:t>
      </w:r>
      <w:proofErr w:type="spellStart"/>
      <w:r>
        <w:rPr>
          <w:rFonts w:hint="eastAsia"/>
          <w:lang w:eastAsia="zh-CN"/>
        </w:rPr>
        <w:t>nf_sockopts</w:t>
      </w:r>
      <w:proofErr w:type="spellEnd"/>
      <w:r>
        <w:rPr>
          <w:rFonts w:hint="eastAsia"/>
          <w:lang w:eastAsia="zh-CN"/>
        </w:rPr>
        <w:t>)</w:t>
      </w:r>
      <w:r>
        <w:rPr>
          <w:rFonts w:hint="eastAsia"/>
          <w:lang w:eastAsia="zh-CN"/>
        </w:rPr>
        <w:t>声明一个名为</w:t>
      </w:r>
      <w:proofErr w:type="spellStart"/>
      <w:r>
        <w:rPr>
          <w:rFonts w:hint="eastAsia"/>
          <w:lang w:eastAsia="zh-CN"/>
        </w:rPr>
        <w:t>nf_sockopts</w:t>
      </w:r>
      <w:proofErr w:type="spellEnd"/>
      <w:r>
        <w:rPr>
          <w:rFonts w:hint="eastAsia"/>
          <w:lang w:eastAsia="zh-CN"/>
        </w:rPr>
        <w:t>的链表头时，它的</w:t>
      </w:r>
      <w:r>
        <w:rPr>
          <w:rFonts w:hint="eastAsia"/>
          <w:lang w:eastAsia="zh-CN"/>
        </w:rPr>
        <w:t>next</w:t>
      </w:r>
      <w:r>
        <w:rPr>
          <w:rFonts w:hint="eastAsia"/>
          <w:lang w:eastAsia="zh-CN"/>
        </w:rPr>
        <w:t>、</w:t>
      </w:r>
      <w:proofErr w:type="spellStart"/>
      <w:r>
        <w:rPr>
          <w:rFonts w:hint="eastAsia"/>
          <w:lang w:eastAsia="zh-CN"/>
        </w:rPr>
        <w:t>prev</w:t>
      </w:r>
      <w:proofErr w:type="spellEnd"/>
      <w:r>
        <w:rPr>
          <w:rFonts w:hint="eastAsia"/>
          <w:lang w:eastAsia="zh-CN"/>
        </w:rPr>
        <w:t>指针都初始化为指向自己，这样，我们就有了一个空链表，因为</w:t>
      </w:r>
      <w:r>
        <w:rPr>
          <w:rFonts w:hint="eastAsia"/>
          <w:lang w:eastAsia="zh-CN"/>
        </w:rPr>
        <w:t>Linux</w:t>
      </w:r>
      <w:r>
        <w:rPr>
          <w:rFonts w:hint="eastAsia"/>
          <w:lang w:eastAsia="zh-CN"/>
        </w:rPr>
        <w:t>用头指针的</w:t>
      </w:r>
      <w:r>
        <w:rPr>
          <w:rFonts w:hint="eastAsia"/>
          <w:lang w:eastAsia="zh-CN"/>
        </w:rPr>
        <w:t>next</w:t>
      </w:r>
      <w:r>
        <w:rPr>
          <w:rFonts w:hint="eastAsia"/>
          <w:lang w:eastAsia="zh-CN"/>
        </w:rPr>
        <w:t>是否指向自己来判断链表是否为空：</w:t>
      </w:r>
    </w:p>
    <w:tbl>
      <w:tblPr>
        <w:tblStyle w:val="af2"/>
        <w:tblW w:w="0" w:type="auto"/>
        <w:tblLook w:val="04A0" w:firstRow="1" w:lastRow="0" w:firstColumn="1" w:lastColumn="0" w:noHBand="0" w:noVBand="1"/>
      </w:tblPr>
      <w:tblGrid>
        <w:gridCol w:w="9890"/>
      </w:tblGrid>
      <w:tr w:rsidR="00C55C93" w14:paraId="020BEC37" w14:textId="77777777" w:rsidTr="004825C7">
        <w:tc>
          <w:tcPr>
            <w:tcW w:w="9890" w:type="dxa"/>
            <w:shd w:val="clear" w:color="auto" w:fill="F2F2F2" w:themeFill="background1" w:themeFillShade="F2"/>
          </w:tcPr>
          <w:p w14:paraId="351976A2" w14:textId="77777777" w:rsidR="00EA590E" w:rsidRDefault="00EA590E" w:rsidP="0034722A">
            <w:pPr>
              <w:pStyle w:val="Body"/>
              <w:spacing w:line="240" w:lineRule="auto"/>
              <w:ind w:firstLineChars="0" w:firstLine="0"/>
              <w:rPr>
                <w:lang w:eastAsia="zh-CN"/>
              </w:rPr>
            </w:pPr>
            <w:r>
              <w:rPr>
                <w:lang w:eastAsia="zh-CN"/>
              </w:rPr>
              <w:t xml:space="preserve">static inline int </w:t>
            </w:r>
            <w:proofErr w:type="spellStart"/>
            <w:r>
              <w:rPr>
                <w:lang w:eastAsia="zh-CN"/>
              </w:rPr>
              <w:t>list_empty</w:t>
            </w:r>
            <w:proofErr w:type="spellEnd"/>
            <w:r>
              <w:rPr>
                <w:lang w:eastAsia="zh-CN"/>
              </w:rPr>
              <w:t xml:space="preserve">(const struct </w:t>
            </w:r>
            <w:proofErr w:type="spellStart"/>
            <w:r>
              <w:rPr>
                <w:lang w:eastAsia="zh-CN"/>
              </w:rPr>
              <w:t>list_head</w:t>
            </w:r>
            <w:proofErr w:type="spellEnd"/>
            <w:r>
              <w:rPr>
                <w:lang w:eastAsia="zh-CN"/>
              </w:rPr>
              <w:t xml:space="preserve"> *head)</w:t>
            </w:r>
          </w:p>
          <w:p w14:paraId="2CE901EA" w14:textId="77777777" w:rsidR="00EA590E" w:rsidRDefault="00EA590E" w:rsidP="0034722A">
            <w:pPr>
              <w:pStyle w:val="Body"/>
              <w:spacing w:line="240" w:lineRule="auto"/>
              <w:ind w:firstLineChars="0" w:firstLine="0"/>
              <w:rPr>
                <w:lang w:eastAsia="zh-CN"/>
              </w:rPr>
            </w:pPr>
            <w:r>
              <w:rPr>
                <w:lang w:eastAsia="zh-CN"/>
              </w:rPr>
              <w:t>{</w:t>
            </w:r>
          </w:p>
          <w:p w14:paraId="01FB386A" w14:textId="77777777" w:rsidR="00EA590E" w:rsidRDefault="00EA590E" w:rsidP="0034722A">
            <w:pPr>
              <w:pStyle w:val="Body"/>
              <w:spacing w:line="240" w:lineRule="auto"/>
              <w:ind w:firstLine="480"/>
              <w:rPr>
                <w:lang w:eastAsia="zh-CN"/>
              </w:rPr>
            </w:pPr>
            <w:r>
              <w:rPr>
                <w:lang w:eastAsia="zh-CN"/>
              </w:rPr>
              <w:t>return head-&gt;next == head;</w:t>
            </w:r>
          </w:p>
          <w:p w14:paraId="7C87D539" w14:textId="1DAFFC26" w:rsidR="00C55C93" w:rsidRDefault="00EA590E" w:rsidP="0034722A">
            <w:pPr>
              <w:pStyle w:val="Body"/>
              <w:spacing w:line="240" w:lineRule="auto"/>
              <w:ind w:firstLineChars="0" w:firstLine="0"/>
              <w:rPr>
                <w:lang w:eastAsia="zh-CN"/>
              </w:rPr>
            </w:pPr>
            <w:r>
              <w:rPr>
                <w:lang w:eastAsia="zh-CN"/>
              </w:rPr>
              <w:t>}</w:t>
            </w:r>
          </w:p>
        </w:tc>
      </w:tr>
    </w:tbl>
    <w:p w14:paraId="0761D4C8" w14:textId="51BF5B2C" w:rsidR="004D3944" w:rsidRDefault="004D3944" w:rsidP="004D3944">
      <w:pPr>
        <w:pStyle w:val="Body"/>
        <w:ind w:firstLine="480"/>
        <w:rPr>
          <w:lang w:eastAsia="zh-CN"/>
        </w:rPr>
      </w:pPr>
    </w:p>
    <w:p w14:paraId="4F2CB347" w14:textId="3C415DC8" w:rsidR="004D3944" w:rsidRDefault="004D3944" w:rsidP="004446D2">
      <w:pPr>
        <w:pStyle w:val="3"/>
        <w:spacing w:before="166" w:after="166"/>
        <w:rPr>
          <w:rFonts w:hint="eastAsia"/>
          <w:lang w:eastAsia="zh-CN"/>
        </w:rPr>
      </w:pPr>
      <w:bookmarkStart w:id="13" w:name="_Toc121760143"/>
      <w:r>
        <w:rPr>
          <w:rFonts w:hint="eastAsia"/>
          <w:lang w:eastAsia="zh-CN"/>
        </w:rPr>
        <w:t>插入</w:t>
      </w:r>
      <w:r>
        <w:rPr>
          <w:rFonts w:hint="eastAsia"/>
          <w:lang w:eastAsia="zh-CN"/>
        </w:rPr>
        <w:t>/</w:t>
      </w:r>
      <w:r>
        <w:rPr>
          <w:rFonts w:hint="eastAsia"/>
          <w:lang w:eastAsia="zh-CN"/>
        </w:rPr>
        <w:t>删除</w:t>
      </w:r>
      <w:r>
        <w:rPr>
          <w:rFonts w:hint="eastAsia"/>
          <w:lang w:eastAsia="zh-CN"/>
        </w:rPr>
        <w:t>/</w:t>
      </w:r>
      <w:r>
        <w:rPr>
          <w:rFonts w:hint="eastAsia"/>
          <w:lang w:eastAsia="zh-CN"/>
        </w:rPr>
        <w:t>合并</w:t>
      </w:r>
      <w:bookmarkEnd w:id="13"/>
    </w:p>
    <w:p w14:paraId="00E69499" w14:textId="32B78F48" w:rsidR="004D3944" w:rsidRDefault="004D3944" w:rsidP="004446D2">
      <w:pPr>
        <w:pStyle w:val="4"/>
        <w:spacing w:before="166" w:after="166"/>
        <w:rPr>
          <w:rFonts w:hint="eastAsia"/>
          <w:lang w:eastAsia="zh-CN"/>
        </w:rPr>
      </w:pPr>
      <w:r>
        <w:rPr>
          <w:rFonts w:hint="eastAsia"/>
          <w:lang w:eastAsia="zh-CN"/>
        </w:rPr>
        <w:t>插入</w:t>
      </w:r>
    </w:p>
    <w:p w14:paraId="0B5C78C8" w14:textId="08CBB5E6" w:rsidR="00C55C93" w:rsidRDefault="004D3944" w:rsidP="0034722A">
      <w:pPr>
        <w:ind w:firstLine="480"/>
        <w:rPr>
          <w:lang w:eastAsia="zh-CN"/>
        </w:rPr>
      </w:pPr>
      <w:r>
        <w:rPr>
          <w:rFonts w:hint="eastAsia"/>
          <w:lang w:eastAsia="zh-CN"/>
        </w:rPr>
        <w:t>对链表的插入操作有两种：在表头插入和在表尾插入。因为</w:t>
      </w:r>
      <w:r>
        <w:rPr>
          <w:rFonts w:hint="eastAsia"/>
          <w:lang w:eastAsia="zh-CN"/>
        </w:rPr>
        <w:t>Linux</w:t>
      </w:r>
      <w:r>
        <w:rPr>
          <w:rFonts w:hint="eastAsia"/>
          <w:lang w:eastAsia="zh-CN"/>
        </w:rPr>
        <w:t>链表是循环表，且表头的</w:t>
      </w:r>
      <w:r>
        <w:rPr>
          <w:rFonts w:hint="eastAsia"/>
          <w:lang w:eastAsia="zh-CN"/>
        </w:rPr>
        <w:t>next</w:t>
      </w:r>
      <w:r>
        <w:rPr>
          <w:rFonts w:hint="eastAsia"/>
          <w:lang w:eastAsia="zh-CN"/>
        </w:rPr>
        <w:t>、</w:t>
      </w:r>
      <w:proofErr w:type="spellStart"/>
      <w:r>
        <w:rPr>
          <w:rFonts w:hint="eastAsia"/>
          <w:lang w:eastAsia="zh-CN"/>
        </w:rPr>
        <w:t>prev</w:t>
      </w:r>
      <w:proofErr w:type="spellEnd"/>
      <w:r>
        <w:rPr>
          <w:rFonts w:hint="eastAsia"/>
          <w:lang w:eastAsia="zh-CN"/>
        </w:rPr>
        <w:t>分别指向链表中的第一个和最末一个节点，所以，</w:t>
      </w:r>
      <w:proofErr w:type="spellStart"/>
      <w:r>
        <w:rPr>
          <w:rFonts w:hint="eastAsia"/>
          <w:lang w:eastAsia="zh-CN"/>
        </w:rPr>
        <w:t>list_add</w:t>
      </w:r>
      <w:proofErr w:type="spellEnd"/>
      <w:r>
        <w:rPr>
          <w:rFonts w:hint="eastAsia"/>
          <w:lang w:eastAsia="zh-CN"/>
        </w:rPr>
        <w:t>和</w:t>
      </w:r>
      <w:proofErr w:type="spellStart"/>
      <w:r>
        <w:rPr>
          <w:rFonts w:hint="eastAsia"/>
          <w:lang w:eastAsia="zh-CN"/>
        </w:rPr>
        <w:t>list_add_tail</w:t>
      </w:r>
      <w:proofErr w:type="spellEnd"/>
      <w:r>
        <w:rPr>
          <w:rFonts w:hint="eastAsia"/>
          <w:lang w:eastAsia="zh-CN"/>
        </w:rPr>
        <w:t>的区别并不大，实际上，</w:t>
      </w:r>
      <w:r>
        <w:rPr>
          <w:rFonts w:hint="eastAsia"/>
          <w:lang w:eastAsia="zh-CN"/>
        </w:rPr>
        <w:t>Linux</w:t>
      </w:r>
      <w:r>
        <w:rPr>
          <w:rFonts w:hint="eastAsia"/>
          <w:lang w:eastAsia="zh-CN"/>
        </w:rPr>
        <w:t>分别用</w:t>
      </w:r>
    </w:p>
    <w:tbl>
      <w:tblPr>
        <w:tblStyle w:val="af2"/>
        <w:tblW w:w="0" w:type="auto"/>
        <w:tblLook w:val="04A0" w:firstRow="1" w:lastRow="0" w:firstColumn="1" w:lastColumn="0" w:noHBand="0" w:noVBand="1"/>
      </w:tblPr>
      <w:tblGrid>
        <w:gridCol w:w="9890"/>
      </w:tblGrid>
      <w:tr w:rsidR="00C55C93" w14:paraId="066F47FC" w14:textId="77777777" w:rsidTr="004825C7">
        <w:tc>
          <w:tcPr>
            <w:tcW w:w="9890" w:type="dxa"/>
            <w:shd w:val="clear" w:color="auto" w:fill="F2F2F2" w:themeFill="background1" w:themeFillShade="F2"/>
          </w:tcPr>
          <w:p w14:paraId="43E685AF" w14:textId="77777777" w:rsidR="00C428F5" w:rsidRDefault="00C428F5" w:rsidP="0034722A">
            <w:pPr>
              <w:pStyle w:val="Body"/>
              <w:spacing w:line="240" w:lineRule="auto"/>
              <w:ind w:firstLineChars="0" w:firstLine="0"/>
              <w:rPr>
                <w:rFonts w:hint="eastAsia"/>
                <w:lang w:eastAsia="zh-CN"/>
              </w:rPr>
            </w:pPr>
            <w:r>
              <w:rPr>
                <w:rFonts w:hint="eastAsia"/>
                <w:lang w:eastAsia="zh-CN"/>
              </w:rPr>
              <w:t xml:space="preserve">// </w:t>
            </w:r>
            <w:r>
              <w:rPr>
                <w:rFonts w:hint="eastAsia"/>
                <w:lang w:eastAsia="zh-CN"/>
              </w:rPr>
              <w:t>添加节点：将</w:t>
            </w:r>
            <w:r>
              <w:rPr>
                <w:rFonts w:hint="eastAsia"/>
                <w:lang w:eastAsia="zh-CN"/>
              </w:rPr>
              <w:t>new</w:t>
            </w:r>
            <w:r>
              <w:rPr>
                <w:rFonts w:hint="eastAsia"/>
                <w:lang w:eastAsia="zh-CN"/>
              </w:rPr>
              <w:t>插入到</w:t>
            </w:r>
            <w:proofErr w:type="spellStart"/>
            <w:r>
              <w:rPr>
                <w:rFonts w:hint="eastAsia"/>
                <w:lang w:eastAsia="zh-CN"/>
              </w:rPr>
              <w:t>prev</w:t>
            </w:r>
            <w:proofErr w:type="spellEnd"/>
            <w:r>
              <w:rPr>
                <w:rFonts w:hint="eastAsia"/>
                <w:lang w:eastAsia="zh-CN"/>
              </w:rPr>
              <w:t>和</w:t>
            </w:r>
            <w:r>
              <w:rPr>
                <w:rFonts w:hint="eastAsia"/>
                <w:lang w:eastAsia="zh-CN"/>
              </w:rPr>
              <w:t>next</w:t>
            </w:r>
            <w:r>
              <w:rPr>
                <w:rFonts w:hint="eastAsia"/>
                <w:lang w:eastAsia="zh-CN"/>
              </w:rPr>
              <w:t>之间。</w:t>
            </w:r>
          </w:p>
          <w:p w14:paraId="7DA371E6" w14:textId="77777777" w:rsidR="00C428F5" w:rsidRDefault="00C428F5" w:rsidP="0034722A">
            <w:pPr>
              <w:pStyle w:val="Body"/>
              <w:spacing w:line="240" w:lineRule="auto"/>
              <w:ind w:firstLineChars="0" w:firstLine="0"/>
              <w:rPr>
                <w:lang w:eastAsia="zh-CN"/>
              </w:rPr>
            </w:pPr>
            <w:r>
              <w:rPr>
                <w:lang w:eastAsia="zh-CN"/>
              </w:rPr>
              <w:t>static inline void __</w:t>
            </w:r>
            <w:proofErr w:type="spellStart"/>
            <w:r>
              <w:rPr>
                <w:lang w:eastAsia="zh-CN"/>
              </w:rPr>
              <w:t>list_add</w:t>
            </w:r>
            <w:proofErr w:type="spellEnd"/>
            <w:r>
              <w:rPr>
                <w:lang w:eastAsia="zh-CN"/>
              </w:rPr>
              <w:t xml:space="preserve">(struct </w:t>
            </w:r>
            <w:proofErr w:type="spellStart"/>
            <w:r>
              <w:rPr>
                <w:lang w:eastAsia="zh-CN"/>
              </w:rPr>
              <w:t>list_head</w:t>
            </w:r>
            <w:proofErr w:type="spellEnd"/>
            <w:r>
              <w:rPr>
                <w:lang w:eastAsia="zh-CN"/>
              </w:rPr>
              <w:t xml:space="preserve"> *new,</w:t>
            </w:r>
          </w:p>
          <w:p w14:paraId="025570E8" w14:textId="77777777" w:rsidR="00C428F5" w:rsidRDefault="00C428F5" w:rsidP="0034722A">
            <w:pPr>
              <w:pStyle w:val="Body"/>
              <w:spacing w:line="240" w:lineRule="auto"/>
              <w:ind w:firstLineChars="0" w:firstLine="0"/>
              <w:rPr>
                <w:lang w:eastAsia="zh-CN"/>
              </w:rPr>
            </w:pPr>
            <w:r>
              <w:rPr>
                <w:lang w:eastAsia="zh-CN"/>
              </w:rPr>
              <w:t xml:space="preserve">                  struct </w:t>
            </w:r>
            <w:proofErr w:type="spellStart"/>
            <w:r>
              <w:rPr>
                <w:lang w:eastAsia="zh-CN"/>
              </w:rPr>
              <w:t>list_head</w:t>
            </w:r>
            <w:proofErr w:type="spellEnd"/>
            <w:r>
              <w:rPr>
                <w:lang w:eastAsia="zh-CN"/>
              </w:rPr>
              <w:t xml:space="preserve"> *</w:t>
            </w:r>
            <w:proofErr w:type="spellStart"/>
            <w:r>
              <w:rPr>
                <w:lang w:eastAsia="zh-CN"/>
              </w:rPr>
              <w:t>prev</w:t>
            </w:r>
            <w:proofErr w:type="spellEnd"/>
            <w:r>
              <w:rPr>
                <w:lang w:eastAsia="zh-CN"/>
              </w:rPr>
              <w:t>,</w:t>
            </w:r>
          </w:p>
          <w:p w14:paraId="22D91A92" w14:textId="77777777" w:rsidR="00C428F5" w:rsidRDefault="00C428F5" w:rsidP="0034722A">
            <w:pPr>
              <w:pStyle w:val="Body"/>
              <w:spacing w:line="240" w:lineRule="auto"/>
              <w:ind w:firstLineChars="0" w:firstLine="0"/>
              <w:rPr>
                <w:lang w:eastAsia="zh-CN"/>
              </w:rPr>
            </w:pPr>
            <w:r>
              <w:rPr>
                <w:lang w:eastAsia="zh-CN"/>
              </w:rPr>
              <w:t xml:space="preserve">                  struct </w:t>
            </w:r>
            <w:proofErr w:type="spellStart"/>
            <w:r>
              <w:rPr>
                <w:lang w:eastAsia="zh-CN"/>
              </w:rPr>
              <w:t>list_head</w:t>
            </w:r>
            <w:proofErr w:type="spellEnd"/>
            <w:r>
              <w:rPr>
                <w:lang w:eastAsia="zh-CN"/>
              </w:rPr>
              <w:t xml:space="preserve"> *next)</w:t>
            </w:r>
          </w:p>
          <w:p w14:paraId="7DDD25E9" w14:textId="77777777" w:rsidR="00C428F5" w:rsidRDefault="00C428F5" w:rsidP="0034722A">
            <w:pPr>
              <w:pStyle w:val="Body"/>
              <w:spacing w:line="240" w:lineRule="auto"/>
              <w:ind w:firstLineChars="0" w:firstLine="0"/>
              <w:rPr>
                <w:lang w:eastAsia="zh-CN"/>
              </w:rPr>
            </w:pPr>
            <w:r>
              <w:rPr>
                <w:lang w:eastAsia="zh-CN"/>
              </w:rPr>
              <w:t>{</w:t>
            </w:r>
          </w:p>
          <w:p w14:paraId="28044871" w14:textId="77777777" w:rsidR="00C428F5" w:rsidRDefault="00C428F5" w:rsidP="0034722A">
            <w:pPr>
              <w:pStyle w:val="Body"/>
              <w:spacing w:line="240" w:lineRule="auto"/>
              <w:ind w:firstLineChars="0" w:firstLine="0"/>
              <w:rPr>
                <w:lang w:eastAsia="zh-CN"/>
              </w:rPr>
            </w:pPr>
            <w:r>
              <w:rPr>
                <w:lang w:eastAsia="zh-CN"/>
              </w:rPr>
              <w:t xml:space="preserve">    next-&gt;</w:t>
            </w:r>
            <w:proofErr w:type="spellStart"/>
            <w:r>
              <w:rPr>
                <w:lang w:eastAsia="zh-CN"/>
              </w:rPr>
              <w:t>prev</w:t>
            </w:r>
            <w:proofErr w:type="spellEnd"/>
            <w:r>
              <w:rPr>
                <w:lang w:eastAsia="zh-CN"/>
              </w:rPr>
              <w:t xml:space="preserve"> = new;</w:t>
            </w:r>
          </w:p>
          <w:p w14:paraId="475BE700" w14:textId="77777777" w:rsidR="00C428F5" w:rsidRDefault="00C428F5" w:rsidP="0034722A">
            <w:pPr>
              <w:pStyle w:val="Body"/>
              <w:spacing w:line="240" w:lineRule="auto"/>
              <w:ind w:firstLineChars="0" w:firstLine="0"/>
              <w:rPr>
                <w:lang w:eastAsia="zh-CN"/>
              </w:rPr>
            </w:pPr>
            <w:r>
              <w:rPr>
                <w:lang w:eastAsia="zh-CN"/>
              </w:rPr>
              <w:t xml:space="preserve">    new-&gt;next = next;</w:t>
            </w:r>
          </w:p>
          <w:p w14:paraId="2BB9BD93" w14:textId="77777777" w:rsidR="00C428F5" w:rsidRDefault="00C428F5" w:rsidP="0034722A">
            <w:pPr>
              <w:pStyle w:val="Body"/>
              <w:spacing w:line="240" w:lineRule="auto"/>
              <w:ind w:firstLineChars="0" w:firstLine="0"/>
              <w:rPr>
                <w:lang w:eastAsia="zh-CN"/>
              </w:rPr>
            </w:pPr>
            <w:r>
              <w:rPr>
                <w:lang w:eastAsia="zh-CN"/>
              </w:rPr>
              <w:t xml:space="preserve">    new-&gt;</w:t>
            </w:r>
            <w:proofErr w:type="spellStart"/>
            <w:r>
              <w:rPr>
                <w:lang w:eastAsia="zh-CN"/>
              </w:rPr>
              <w:t>prev</w:t>
            </w:r>
            <w:proofErr w:type="spellEnd"/>
            <w:r>
              <w:rPr>
                <w:lang w:eastAsia="zh-CN"/>
              </w:rPr>
              <w:t xml:space="preserve"> = </w:t>
            </w:r>
            <w:proofErr w:type="spellStart"/>
            <w:r>
              <w:rPr>
                <w:lang w:eastAsia="zh-CN"/>
              </w:rPr>
              <w:t>prev</w:t>
            </w:r>
            <w:proofErr w:type="spellEnd"/>
            <w:r>
              <w:rPr>
                <w:lang w:eastAsia="zh-CN"/>
              </w:rPr>
              <w:t>;</w:t>
            </w:r>
          </w:p>
          <w:p w14:paraId="0FAA6A53" w14:textId="77777777" w:rsidR="00C428F5" w:rsidRDefault="00C428F5" w:rsidP="0034722A">
            <w:pPr>
              <w:pStyle w:val="Body"/>
              <w:spacing w:line="240" w:lineRule="auto"/>
              <w:ind w:firstLineChars="0" w:firstLine="0"/>
              <w:rPr>
                <w:lang w:eastAsia="zh-CN"/>
              </w:rPr>
            </w:pPr>
            <w:r>
              <w:rPr>
                <w:lang w:eastAsia="zh-CN"/>
              </w:rPr>
              <w:t xml:space="preserve">    </w:t>
            </w:r>
            <w:proofErr w:type="spellStart"/>
            <w:r>
              <w:rPr>
                <w:lang w:eastAsia="zh-CN"/>
              </w:rPr>
              <w:t>prev</w:t>
            </w:r>
            <w:proofErr w:type="spellEnd"/>
            <w:r>
              <w:rPr>
                <w:lang w:eastAsia="zh-CN"/>
              </w:rPr>
              <w:t>-&gt;next = new;</w:t>
            </w:r>
          </w:p>
          <w:p w14:paraId="17BDB54A" w14:textId="77777777" w:rsidR="00C428F5" w:rsidRDefault="00C428F5" w:rsidP="0034722A">
            <w:pPr>
              <w:pStyle w:val="Body"/>
              <w:spacing w:line="240" w:lineRule="auto"/>
              <w:ind w:firstLineChars="0" w:firstLine="0"/>
              <w:rPr>
                <w:lang w:eastAsia="zh-CN"/>
              </w:rPr>
            </w:pPr>
            <w:r>
              <w:rPr>
                <w:lang w:eastAsia="zh-CN"/>
              </w:rPr>
              <w:t>}</w:t>
            </w:r>
          </w:p>
          <w:p w14:paraId="63E0A821" w14:textId="77777777" w:rsidR="00C428F5" w:rsidRDefault="00C428F5" w:rsidP="0034722A">
            <w:pPr>
              <w:pStyle w:val="Body"/>
              <w:spacing w:line="240" w:lineRule="auto"/>
              <w:ind w:firstLineChars="0" w:firstLine="0"/>
              <w:rPr>
                <w:lang w:eastAsia="zh-CN"/>
              </w:rPr>
            </w:pPr>
            <w:r>
              <w:rPr>
                <w:lang w:eastAsia="zh-CN"/>
              </w:rPr>
              <w:t xml:space="preserve"> </w:t>
            </w:r>
          </w:p>
          <w:p w14:paraId="3C9EE86F" w14:textId="77777777" w:rsidR="00C428F5" w:rsidRDefault="00C428F5" w:rsidP="0034722A">
            <w:pPr>
              <w:pStyle w:val="Body"/>
              <w:spacing w:line="240" w:lineRule="auto"/>
              <w:ind w:firstLineChars="0" w:firstLine="0"/>
              <w:rPr>
                <w:rFonts w:hint="eastAsia"/>
                <w:lang w:eastAsia="zh-CN"/>
              </w:rPr>
            </w:pPr>
            <w:r>
              <w:rPr>
                <w:rFonts w:hint="eastAsia"/>
                <w:lang w:eastAsia="zh-CN"/>
              </w:rPr>
              <w:lastRenderedPageBreak/>
              <w:t xml:space="preserve">// </w:t>
            </w:r>
            <w:r>
              <w:rPr>
                <w:rFonts w:hint="eastAsia"/>
                <w:lang w:eastAsia="zh-CN"/>
              </w:rPr>
              <w:t>添加</w:t>
            </w:r>
            <w:r>
              <w:rPr>
                <w:rFonts w:hint="eastAsia"/>
                <w:lang w:eastAsia="zh-CN"/>
              </w:rPr>
              <w:t>new</w:t>
            </w:r>
            <w:r>
              <w:rPr>
                <w:rFonts w:hint="eastAsia"/>
                <w:lang w:eastAsia="zh-CN"/>
              </w:rPr>
              <w:t>节点：将</w:t>
            </w:r>
            <w:r>
              <w:rPr>
                <w:rFonts w:hint="eastAsia"/>
                <w:lang w:eastAsia="zh-CN"/>
              </w:rPr>
              <w:t>new</w:t>
            </w:r>
            <w:r>
              <w:rPr>
                <w:rFonts w:hint="eastAsia"/>
                <w:lang w:eastAsia="zh-CN"/>
              </w:rPr>
              <w:t>添加到</w:t>
            </w:r>
            <w:r>
              <w:rPr>
                <w:rFonts w:hint="eastAsia"/>
                <w:lang w:eastAsia="zh-CN"/>
              </w:rPr>
              <w:t>head</w:t>
            </w:r>
            <w:r>
              <w:rPr>
                <w:rFonts w:hint="eastAsia"/>
                <w:lang w:eastAsia="zh-CN"/>
              </w:rPr>
              <w:t>之后，是</w:t>
            </w:r>
            <w:r>
              <w:rPr>
                <w:rFonts w:hint="eastAsia"/>
                <w:lang w:eastAsia="zh-CN"/>
              </w:rPr>
              <w:t>new</w:t>
            </w:r>
            <w:r>
              <w:rPr>
                <w:rFonts w:hint="eastAsia"/>
                <w:lang w:eastAsia="zh-CN"/>
              </w:rPr>
              <w:t>称为</w:t>
            </w:r>
            <w:r>
              <w:rPr>
                <w:rFonts w:hint="eastAsia"/>
                <w:lang w:eastAsia="zh-CN"/>
              </w:rPr>
              <w:t>head</w:t>
            </w:r>
            <w:r>
              <w:rPr>
                <w:rFonts w:hint="eastAsia"/>
                <w:lang w:eastAsia="zh-CN"/>
              </w:rPr>
              <w:t>的后继节点。</w:t>
            </w:r>
          </w:p>
          <w:p w14:paraId="3747BA20" w14:textId="77777777" w:rsidR="00C428F5" w:rsidRDefault="00C428F5" w:rsidP="0034722A">
            <w:pPr>
              <w:pStyle w:val="Body"/>
              <w:spacing w:line="240" w:lineRule="auto"/>
              <w:ind w:firstLineChars="0" w:firstLine="0"/>
              <w:rPr>
                <w:lang w:eastAsia="zh-CN"/>
              </w:rPr>
            </w:pPr>
            <w:r>
              <w:rPr>
                <w:lang w:eastAsia="zh-CN"/>
              </w:rPr>
              <w:t xml:space="preserve">static inline void </w:t>
            </w:r>
            <w:proofErr w:type="spellStart"/>
            <w:r>
              <w:rPr>
                <w:lang w:eastAsia="zh-CN"/>
              </w:rPr>
              <w:t>list_add</w:t>
            </w:r>
            <w:proofErr w:type="spellEnd"/>
            <w:r>
              <w:rPr>
                <w:lang w:eastAsia="zh-CN"/>
              </w:rPr>
              <w:t xml:space="preserve">(struct </w:t>
            </w:r>
            <w:proofErr w:type="spellStart"/>
            <w:r>
              <w:rPr>
                <w:lang w:eastAsia="zh-CN"/>
              </w:rPr>
              <w:t>list_head</w:t>
            </w:r>
            <w:proofErr w:type="spellEnd"/>
            <w:r>
              <w:rPr>
                <w:lang w:eastAsia="zh-CN"/>
              </w:rPr>
              <w:t xml:space="preserve"> *new, struct </w:t>
            </w:r>
            <w:proofErr w:type="spellStart"/>
            <w:r>
              <w:rPr>
                <w:lang w:eastAsia="zh-CN"/>
              </w:rPr>
              <w:t>list_head</w:t>
            </w:r>
            <w:proofErr w:type="spellEnd"/>
            <w:r>
              <w:rPr>
                <w:lang w:eastAsia="zh-CN"/>
              </w:rPr>
              <w:t xml:space="preserve"> *head)</w:t>
            </w:r>
          </w:p>
          <w:p w14:paraId="55BC2242" w14:textId="77777777" w:rsidR="00C428F5" w:rsidRDefault="00C428F5" w:rsidP="0034722A">
            <w:pPr>
              <w:pStyle w:val="Body"/>
              <w:spacing w:line="240" w:lineRule="auto"/>
              <w:ind w:firstLineChars="0" w:firstLine="0"/>
              <w:rPr>
                <w:lang w:eastAsia="zh-CN"/>
              </w:rPr>
            </w:pPr>
            <w:r>
              <w:rPr>
                <w:lang w:eastAsia="zh-CN"/>
              </w:rPr>
              <w:t>{</w:t>
            </w:r>
          </w:p>
          <w:p w14:paraId="2D7B2681" w14:textId="77777777" w:rsidR="00C428F5" w:rsidRDefault="00C428F5" w:rsidP="0034722A">
            <w:pPr>
              <w:pStyle w:val="Body"/>
              <w:spacing w:line="240" w:lineRule="auto"/>
              <w:ind w:firstLineChars="0" w:firstLine="0"/>
              <w:rPr>
                <w:lang w:eastAsia="zh-CN"/>
              </w:rPr>
            </w:pPr>
            <w:r>
              <w:rPr>
                <w:lang w:eastAsia="zh-CN"/>
              </w:rPr>
              <w:t xml:space="preserve">    __</w:t>
            </w:r>
            <w:proofErr w:type="spellStart"/>
            <w:r>
              <w:rPr>
                <w:lang w:eastAsia="zh-CN"/>
              </w:rPr>
              <w:t>list_add</w:t>
            </w:r>
            <w:proofErr w:type="spellEnd"/>
            <w:r>
              <w:rPr>
                <w:lang w:eastAsia="zh-CN"/>
              </w:rPr>
              <w:t>(new, head, head-&gt;next);</w:t>
            </w:r>
          </w:p>
          <w:p w14:paraId="6880E53F" w14:textId="77777777" w:rsidR="00C428F5" w:rsidRDefault="00C428F5" w:rsidP="0034722A">
            <w:pPr>
              <w:pStyle w:val="Body"/>
              <w:spacing w:line="240" w:lineRule="auto"/>
              <w:ind w:firstLineChars="0" w:firstLine="0"/>
              <w:rPr>
                <w:lang w:eastAsia="zh-CN"/>
              </w:rPr>
            </w:pPr>
            <w:r>
              <w:rPr>
                <w:lang w:eastAsia="zh-CN"/>
              </w:rPr>
              <w:t>}</w:t>
            </w:r>
          </w:p>
          <w:p w14:paraId="33E79F8B" w14:textId="77777777" w:rsidR="00C428F5" w:rsidRDefault="00C428F5" w:rsidP="0034722A">
            <w:pPr>
              <w:pStyle w:val="Body"/>
              <w:spacing w:line="240" w:lineRule="auto"/>
              <w:ind w:firstLineChars="0" w:firstLine="0"/>
              <w:rPr>
                <w:lang w:eastAsia="zh-CN"/>
              </w:rPr>
            </w:pPr>
            <w:r>
              <w:rPr>
                <w:lang w:eastAsia="zh-CN"/>
              </w:rPr>
              <w:t xml:space="preserve"> </w:t>
            </w:r>
          </w:p>
          <w:p w14:paraId="57E0626C" w14:textId="77777777" w:rsidR="00C428F5" w:rsidRDefault="00C428F5" w:rsidP="0034722A">
            <w:pPr>
              <w:pStyle w:val="Body"/>
              <w:spacing w:line="240" w:lineRule="auto"/>
              <w:ind w:firstLineChars="0" w:firstLine="0"/>
              <w:rPr>
                <w:rFonts w:hint="eastAsia"/>
                <w:lang w:eastAsia="zh-CN"/>
              </w:rPr>
            </w:pPr>
            <w:r>
              <w:rPr>
                <w:rFonts w:hint="eastAsia"/>
                <w:lang w:eastAsia="zh-CN"/>
              </w:rPr>
              <w:t xml:space="preserve">// </w:t>
            </w:r>
            <w:r>
              <w:rPr>
                <w:rFonts w:hint="eastAsia"/>
                <w:lang w:eastAsia="zh-CN"/>
              </w:rPr>
              <w:t>添加</w:t>
            </w:r>
            <w:r>
              <w:rPr>
                <w:rFonts w:hint="eastAsia"/>
                <w:lang w:eastAsia="zh-CN"/>
              </w:rPr>
              <w:t>new</w:t>
            </w:r>
            <w:r>
              <w:rPr>
                <w:rFonts w:hint="eastAsia"/>
                <w:lang w:eastAsia="zh-CN"/>
              </w:rPr>
              <w:t>节点：将</w:t>
            </w:r>
            <w:r>
              <w:rPr>
                <w:rFonts w:hint="eastAsia"/>
                <w:lang w:eastAsia="zh-CN"/>
              </w:rPr>
              <w:t>new</w:t>
            </w:r>
            <w:r>
              <w:rPr>
                <w:rFonts w:hint="eastAsia"/>
                <w:lang w:eastAsia="zh-CN"/>
              </w:rPr>
              <w:t>添加到</w:t>
            </w:r>
            <w:r>
              <w:rPr>
                <w:rFonts w:hint="eastAsia"/>
                <w:lang w:eastAsia="zh-CN"/>
              </w:rPr>
              <w:t>head</w:t>
            </w:r>
            <w:r>
              <w:rPr>
                <w:rFonts w:hint="eastAsia"/>
                <w:lang w:eastAsia="zh-CN"/>
              </w:rPr>
              <w:t>之前，即将</w:t>
            </w:r>
            <w:r>
              <w:rPr>
                <w:rFonts w:hint="eastAsia"/>
                <w:lang w:eastAsia="zh-CN"/>
              </w:rPr>
              <w:t>new</w:t>
            </w:r>
            <w:r>
              <w:rPr>
                <w:rFonts w:hint="eastAsia"/>
                <w:lang w:eastAsia="zh-CN"/>
              </w:rPr>
              <w:t>添加到双链表的末尾。</w:t>
            </w:r>
          </w:p>
          <w:p w14:paraId="562CBBA6" w14:textId="77777777" w:rsidR="00C428F5" w:rsidRDefault="00C428F5" w:rsidP="0034722A">
            <w:pPr>
              <w:pStyle w:val="Body"/>
              <w:spacing w:line="240" w:lineRule="auto"/>
              <w:ind w:firstLineChars="0" w:firstLine="0"/>
              <w:rPr>
                <w:lang w:eastAsia="zh-CN"/>
              </w:rPr>
            </w:pPr>
            <w:r>
              <w:rPr>
                <w:lang w:eastAsia="zh-CN"/>
              </w:rPr>
              <w:t xml:space="preserve">static inline void </w:t>
            </w:r>
            <w:proofErr w:type="spellStart"/>
            <w:r>
              <w:rPr>
                <w:lang w:eastAsia="zh-CN"/>
              </w:rPr>
              <w:t>list_add_tail</w:t>
            </w:r>
            <w:proofErr w:type="spellEnd"/>
            <w:r>
              <w:rPr>
                <w:lang w:eastAsia="zh-CN"/>
              </w:rPr>
              <w:t xml:space="preserve">(struct </w:t>
            </w:r>
            <w:proofErr w:type="spellStart"/>
            <w:r>
              <w:rPr>
                <w:lang w:eastAsia="zh-CN"/>
              </w:rPr>
              <w:t>list_head</w:t>
            </w:r>
            <w:proofErr w:type="spellEnd"/>
            <w:r>
              <w:rPr>
                <w:lang w:eastAsia="zh-CN"/>
              </w:rPr>
              <w:t xml:space="preserve"> *new, struct </w:t>
            </w:r>
            <w:proofErr w:type="spellStart"/>
            <w:r>
              <w:rPr>
                <w:lang w:eastAsia="zh-CN"/>
              </w:rPr>
              <w:t>list_head</w:t>
            </w:r>
            <w:proofErr w:type="spellEnd"/>
            <w:r>
              <w:rPr>
                <w:lang w:eastAsia="zh-CN"/>
              </w:rPr>
              <w:t xml:space="preserve"> *head)</w:t>
            </w:r>
          </w:p>
          <w:p w14:paraId="0D27B729" w14:textId="77777777" w:rsidR="00C428F5" w:rsidRDefault="00C428F5" w:rsidP="0034722A">
            <w:pPr>
              <w:pStyle w:val="Body"/>
              <w:spacing w:line="240" w:lineRule="auto"/>
              <w:ind w:firstLineChars="0" w:firstLine="0"/>
              <w:rPr>
                <w:lang w:eastAsia="zh-CN"/>
              </w:rPr>
            </w:pPr>
            <w:r>
              <w:rPr>
                <w:lang w:eastAsia="zh-CN"/>
              </w:rPr>
              <w:t>{</w:t>
            </w:r>
          </w:p>
          <w:p w14:paraId="47AA49EE" w14:textId="77777777" w:rsidR="00C428F5" w:rsidRDefault="00C428F5" w:rsidP="0034722A">
            <w:pPr>
              <w:pStyle w:val="Body"/>
              <w:spacing w:line="240" w:lineRule="auto"/>
              <w:ind w:firstLineChars="0" w:firstLine="0"/>
              <w:rPr>
                <w:lang w:eastAsia="zh-CN"/>
              </w:rPr>
            </w:pPr>
            <w:r>
              <w:rPr>
                <w:lang w:eastAsia="zh-CN"/>
              </w:rPr>
              <w:t xml:space="preserve">    __</w:t>
            </w:r>
            <w:proofErr w:type="spellStart"/>
            <w:r>
              <w:rPr>
                <w:lang w:eastAsia="zh-CN"/>
              </w:rPr>
              <w:t>list_add</w:t>
            </w:r>
            <w:proofErr w:type="spellEnd"/>
            <w:r>
              <w:rPr>
                <w:lang w:eastAsia="zh-CN"/>
              </w:rPr>
              <w:t>(new, head-&gt;</w:t>
            </w:r>
            <w:proofErr w:type="spellStart"/>
            <w:r>
              <w:rPr>
                <w:lang w:eastAsia="zh-CN"/>
              </w:rPr>
              <w:t>prev</w:t>
            </w:r>
            <w:proofErr w:type="spellEnd"/>
            <w:r>
              <w:rPr>
                <w:lang w:eastAsia="zh-CN"/>
              </w:rPr>
              <w:t>, head);</w:t>
            </w:r>
          </w:p>
          <w:p w14:paraId="75923E5C" w14:textId="6AE3057A" w:rsidR="00C55C93" w:rsidRDefault="00C428F5" w:rsidP="0034722A">
            <w:pPr>
              <w:pStyle w:val="Body"/>
              <w:spacing w:line="240" w:lineRule="auto"/>
              <w:ind w:firstLineChars="0" w:firstLine="0"/>
              <w:rPr>
                <w:lang w:eastAsia="zh-CN"/>
              </w:rPr>
            </w:pPr>
            <w:r>
              <w:rPr>
                <w:lang w:eastAsia="zh-CN"/>
              </w:rPr>
              <w:t>}</w:t>
            </w:r>
          </w:p>
        </w:tc>
      </w:tr>
    </w:tbl>
    <w:p w14:paraId="48BC0BA3" w14:textId="77777777" w:rsidR="004D3944" w:rsidRDefault="004D3944" w:rsidP="0034722A">
      <w:pPr>
        <w:ind w:firstLine="480"/>
        <w:rPr>
          <w:rFonts w:hint="eastAsia"/>
          <w:lang w:eastAsia="zh-CN"/>
        </w:rPr>
      </w:pPr>
      <w:r>
        <w:rPr>
          <w:rFonts w:hint="eastAsia"/>
          <w:lang w:eastAsia="zh-CN"/>
        </w:rPr>
        <w:lastRenderedPageBreak/>
        <w:t>来实现两个接口，可见，在表头插入是插入在</w:t>
      </w:r>
      <w:r>
        <w:rPr>
          <w:rFonts w:hint="eastAsia"/>
          <w:lang w:eastAsia="zh-CN"/>
        </w:rPr>
        <w:t>head</w:t>
      </w:r>
      <w:r>
        <w:rPr>
          <w:rFonts w:hint="eastAsia"/>
          <w:lang w:eastAsia="zh-CN"/>
        </w:rPr>
        <w:t>之后，而在表尾插入是插入在</w:t>
      </w:r>
      <w:r>
        <w:rPr>
          <w:rFonts w:hint="eastAsia"/>
          <w:lang w:eastAsia="zh-CN"/>
        </w:rPr>
        <w:t>head-&gt;</w:t>
      </w:r>
      <w:proofErr w:type="spellStart"/>
      <w:r>
        <w:rPr>
          <w:rFonts w:hint="eastAsia"/>
          <w:lang w:eastAsia="zh-CN"/>
        </w:rPr>
        <w:t>prev</w:t>
      </w:r>
      <w:proofErr w:type="spellEnd"/>
      <w:r>
        <w:rPr>
          <w:rFonts w:hint="eastAsia"/>
          <w:lang w:eastAsia="zh-CN"/>
        </w:rPr>
        <w:t>之后。假设有一个新</w:t>
      </w:r>
      <w:proofErr w:type="spellStart"/>
      <w:r>
        <w:rPr>
          <w:rFonts w:hint="eastAsia"/>
          <w:lang w:eastAsia="zh-CN"/>
        </w:rPr>
        <w:t>nf_sockopt_ops</w:t>
      </w:r>
      <w:proofErr w:type="spellEnd"/>
      <w:r>
        <w:rPr>
          <w:rFonts w:hint="eastAsia"/>
          <w:lang w:eastAsia="zh-CN"/>
        </w:rPr>
        <w:t>结构变量</w:t>
      </w:r>
      <w:proofErr w:type="spellStart"/>
      <w:r>
        <w:rPr>
          <w:rFonts w:hint="eastAsia"/>
          <w:lang w:eastAsia="zh-CN"/>
        </w:rPr>
        <w:t>new_sockopt</w:t>
      </w:r>
      <w:proofErr w:type="spellEnd"/>
      <w:r>
        <w:rPr>
          <w:rFonts w:hint="eastAsia"/>
          <w:lang w:eastAsia="zh-CN"/>
        </w:rPr>
        <w:t>需要添加到</w:t>
      </w:r>
      <w:proofErr w:type="spellStart"/>
      <w:r>
        <w:rPr>
          <w:rFonts w:hint="eastAsia"/>
          <w:lang w:eastAsia="zh-CN"/>
        </w:rPr>
        <w:t>nf_sockopts</w:t>
      </w:r>
      <w:proofErr w:type="spellEnd"/>
      <w:r>
        <w:rPr>
          <w:rFonts w:hint="eastAsia"/>
          <w:lang w:eastAsia="zh-CN"/>
        </w:rPr>
        <w:t>链表头，我们应当这样操作：</w:t>
      </w:r>
    </w:p>
    <w:tbl>
      <w:tblPr>
        <w:tblStyle w:val="af2"/>
        <w:tblW w:w="0" w:type="auto"/>
        <w:tblLook w:val="04A0" w:firstRow="1" w:lastRow="0" w:firstColumn="1" w:lastColumn="0" w:noHBand="0" w:noVBand="1"/>
      </w:tblPr>
      <w:tblGrid>
        <w:gridCol w:w="9890"/>
      </w:tblGrid>
      <w:tr w:rsidR="00C55C93" w14:paraId="3DA4E24B" w14:textId="77777777" w:rsidTr="004825C7">
        <w:tc>
          <w:tcPr>
            <w:tcW w:w="9890" w:type="dxa"/>
            <w:shd w:val="clear" w:color="auto" w:fill="F2F2F2" w:themeFill="background1" w:themeFillShade="F2"/>
          </w:tcPr>
          <w:p w14:paraId="67763A3B" w14:textId="0CBB08BD" w:rsidR="00C55C93" w:rsidRPr="00FA176B" w:rsidRDefault="00FA176B" w:rsidP="0034722A">
            <w:pPr>
              <w:pStyle w:val="Body"/>
              <w:spacing w:line="240" w:lineRule="auto"/>
              <w:ind w:firstLineChars="0" w:firstLine="0"/>
              <w:rPr>
                <w:rFonts w:hint="eastAsia"/>
                <w:lang w:eastAsia="zh-CN"/>
              </w:rPr>
            </w:pPr>
            <w:proofErr w:type="spellStart"/>
            <w:r>
              <w:rPr>
                <w:lang w:eastAsia="zh-CN"/>
              </w:rPr>
              <w:t>list_add</w:t>
            </w:r>
            <w:proofErr w:type="spellEnd"/>
            <w:r>
              <w:rPr>
                <w:lang w:eastAsia="zh-CN"/>
              </w:rPr>
              <w:t>(&amp;</w:t>
            </w:r>
            <w:proofErr w:type="spellStart"/>
            <w:r>
              <w:rPr>
                <w:lang w:eastAsia="zh-CN"/>
              </w:rPr>
              <w:t>new_sockopt.list</w:t>
            </w:r>
            <w:proofErr w:type="spellEnd"/>
            <w:r>
              <w:rPr>
                <w:lang w:eastAsia="zh-CN"/>
              </w:rPr>
              <w:t>, &amp;</w:t>
            </w:r>
            <w:proofErr w:type="spellStart"/>
            <w:r>
              <w:rPr>
                <w:lang w:eastAsia="zh-CN"/>
              </w:rPr>
              <w:t>nf_sockopts</w:t>
            </w:r>
            <w:proofErr w:type="spellEnd"/>
            <w:r>
              <w:rPr>
                <w:lang w:eastAsia="zh-CN"/>
              </w:rPr>
              <w:t>);</w:t>
            </w:r>
          </w:p>
        </w:tc>
      </w:tr>
    </w:tbl>
    <w:p w14:paraId="34CBB68D" w14:textId="77777777" w:rsidR="004D3944" w:rsidRDefault="004D3944" w:rsidP="0034722A">
      <w:pPr>
        <w:ind w:firstLine="480"/>
        <w:rPr>
          <w:rFonts w:hint="eastAsia"/>
          <w:lang w:eastAsia="zh-CN"/>
        </w:rPr>
      </w:pPr>
      <w:r>
        <w:rPr>
          <w:rFonts w:hint="eastAsia"/>
          <w:lang w:eastAsia="zh-CN"/>
        </w:rPr>
        <w:t>从这里我们看出，</w:t>
      </w:r>
      <w:proofErr w:type="spellStart"/>
      <w:r>
        <w:rPr>
          <w:rFonts w:hint="eastAsia"/>
          <w:lang w:eastAsia="zh-CN"/>
        </w:rPr>
        <w:t>nf_sockopts</w:t>
      </w:r>
      <w:proofErr w:type="spellEnd"/>
      <w:r>
        <w:rPr>
          <w:rFonts w:hint="eastAsia"/>
          <w:lang w:eastAsia="zh-CN"/>
        </w:rPr>
        <w:t>链表中记录的并不是</w:t>
      </w:r>
      <w:proofErr w:type="spellStart"/>
      <w:r>
        <w:rPr>
          <w:rFonts w:hint="eastAsia"/>
          <w:lang w:eastAsia="zh-CN"/>
        </w:rPr>
        <w:t>new_sockopt</w:t>
      </w:r>
      <w:proofErr w:type="spellEnd"/>
      <w:r>
        <w:rPr>
          <w:rFonts w:hint="eastAsia"/>
          <w:lang w:eastAsia="zh-CN"/>
        </w:rPr>
        <w:t>的地址，而是其中的</w:t>
      </w:r>
      <w:r>
        <w:rPr>
          <w:rFonts w:hint="eastAsia"/>
          <w:lang w:eastAsia="zh-CN"/>
        </w:rPr>
        <w:t>list</w:t>
      </w:r>
      <w:r>
        <w:rPr>
          <w:rFonts w:hint="eastAsia"/>
          <w:lang w:eastAsia="zh-CN"/>
        </w:rPr>
        <w:t>元素的地址。如何通过链表访问到</w:t>
      </w:r>
      <w:proofErr w:type="spellStart"/>
      <w:r>
        <w:rPr>
          <w:rFonts w:hint="eastAsia"/>
          <w:lang w:eastAsia="zh-CN"/>
        </w:rPr>
        <w:t>new_sockopt</w:t>
      </w:r>
      <w:proofErr w:type="spellEnd"/>
      <w:r>
        <w:rPr>
          <w:rFonts w:hint="eastAsia"/>
          <w:lang w:eastAsia="zh-CN"/>
        </w:rPr>
        <w:t>呢？下面会有详细介绍。</w:t>
      </w:r>
    </w:p>
    <w:p w14:paraId="06272009" w14:textId="77777777" w:rsidR="004D3944" w:rsidRDefault="004D3944" w:rsidP="004D3944">
      <w:pPr>
        <w:pStyle w:val="Body"/>
        <w:ind w:firstLine="480"/>
        <w:rPr>
          <w:lang w:eastAsia="zh-CN"/>
        </w:rPr>
      </w:pPr>
    </w:p>
    <w:p w14:paraId="2604A075" w14:textId="47009DE3" w:rsidR="004D3944" w:rsidRDefault="004D3944" w:rsidP="004446D2">
      <w:pPr>
        <w:pStyle w:val="4"/>
        <w:spacing w:before="166" w:after="166"/>
        <w:rPr>
          <w:rFonts w:hint="eastAsia"/>
          <w:lang w:eastAsia="zh-CN"/>
        </w:rPr>
      </w:pPr>
      <w:r>
        <w:rPr>
          <w:rFonts w:hint="eastAsia"/>
          <w:lang w:eastAsia="zh-CN"/>
        </w:rPr>
        <w:t>删除</w:t>
      </w:r>
    </w:p>
    <w:tbl>
      <w:tblPr>
        <w:tblStyle w:val="af2"/>
        <w:tblW w:w="0" w:type="auto"/>
        <w:tblLook w:val="04A0" w:firstRow="1" w:lastRow="0" w:firstColumn="1" w:lastColumn="0" w:noHBand="0" w:noVBand="1"/>
      </w:tblPr>
      <w:tblGrid>
        <w:gridCol w:w="9890"/>
      </w:tblGrid>
      <w:tr w:rsidR="00C55C93" w14:paraId="7025D77D" w14:textId="77777777" w:rsidTr="004825C7">
        <w:tc>
          <w:tcPr>
            <w:tcW w:w="9890" w:type="dxa"/>
            <w:shd w:val="clear" w:color="auto" w:fill="F2F2F2" w:themeFill="background1" w:themeFillShade="F2"/>
          </w:tcPr>
          <w:p w14:paraId="48DBC0A5" w14:textId="77777777" w:rsidR="00FA176B" w:rsidRDefault="00FA176B" w:rsidP="0034722A">
            <w:pPr>
              <w:pStyle w:val="Body"/>
              <w:spacing w:line="240" w:lineRule="auto"/>
              <w:ind w:firstLineChars="0" w:firstLine="0"/>
              <w:rPr>
                <w:rFonts w:hint="eastAsia"/>
                <w:lang w:eastAsia="zh-CN"/>
              </w:rPr>
            </w:pPr>
            <w:r>
              <w:rPr>
                <w:rFonts w:hint="eastAsia"/>
                <w:lang w:eastAsia="zh-CN"/>
              </w:rPr>
              <w:t xml:space="preserve">// </w:t>
            </w:r>
            <w:r>
              <w:rPr>
                <w:rFonts w:hint="eastAsia"/>
                <w:lang w:eastAsia="zh-CN"/>
              </w:rPr>
              <w:t>从双链表中删除</w:t>
            </w:r>
            <w:r>
              <w:rPr>
                <w:rFonts w:hint="eastAsia"/>
                <w:lang w:eastAsia="zh-CN"/>
              </w:rPr>
              <w:t>entry</w:t>
            </w:r>
            <w:r>
              <w:rPr>
                <w:rFonts w:hint="eastAsia"/>
                <w:lang w:eastAsia="zh-CN"/>
              </w:rPr>
              <w:t>节点。</w:t>
            </w:r>
          </w:p>
          <w:p w14:paraId="317A4A1E" w14:textId="77777777" w:rsidR="00FA176B" w:rsidRDefault="00FA176B" w:rsidP="0034722A">
            <w:pPr>
              <w:pStyle w:val="Body"/>
              <w:spacing w:line="240" w:lineRule="auto"/>
              <w:ind w:firstLineChars="0" w:firstLine="0"/>
              <w:rPr>
                <w:lang w:eastAsia="zh-CN"/>
              </w:rPr>
            </w:pPr>
            <w:r>
              <w:rPr>
                <w:lang w:eastAsia="zh-CN"/>
              </w:rPr>
              <w:t>static inline void __</w:t>
            </w:r>
            <w:proofErr w:type="spellStart"/>
            <w:r>
              <w:rPr>
                <w:lang w:eastAsia="zh-CN"/>
              </w:rPr>
              <w:t>list_del</w:t>
            </w:r>
            <w:proofErr w:type="spellEnd"/>
            <w:r>
              <w:rPr>
                <w:lang w:eastAsia="zh-CN"/>
              </w:rPr>
              <w:t xml:space="preserve">(struct </w:t>
            </w:r>
            <w:proofErr w:type="spellStart"/>
            <w:r>
              <w:rPr>
                <w:lang w:eastAsia="zh-CN"/>
              </w:rPr>
              <w:t>list_head</w:t>
            </w:r>
            <w:proofErr w:type="spellEnd"/>
            <w:r>
              <w:rPr>
                <w:lang w:eastAsia="zh-CN"/>
              </w:rPr>
              <w:t xml:space="preserve"> * </w:t>
            </w:r>
            <w:proofErr w:type="spellStart"/>
            <w:r>
              <w:rPr>
                <w:lang w:eastAsia="zh-CN"/>
              </w:rPr>
              <w:t>prev</w:t>
            </w:r>
            <w:proofErr w:type="spellEnd"/>
            <w:r>
              <w:rPr>
                <w:lang w:eastAsia="zh-CN"/>
              </w:rPr>
              <w:t xml:space="preserve">, struct </w:t>
            </w:r>
            <w:proofErr w:type="spellStart"/>
            <w:r>
              <w:rPr>
                <w:lang w:eastAsia="zh-CN"/>
              </w:rPr>
              <w:t>list_head</w:t>
            </w:r>
            <w:proofErr w:type="spellEnd"/>
            <w:r>
              <w:rPr>
                <w:lang w:eastAsia="zh-CN"/>
              </w:rPr>
              <w:t xml:space="preserve"> * next)</w:t>
            </w:r>
          </w:p>
          <w:p w14:paraId="3B7A2203" w14:textId="77777777" w:rsidR="00FA176B" w:rsidRDefault="00FA176B" w:rsidP="0034722A">
            <w:pPr>
              <w:pStyle w:val="Body"/>
              <w:spacing w:line="240" w:lineRule="auto"/>
              <w:ind w:firstLineChars="0" w:firstLine="0"/>
              <w:rPr>
                <w:lang w:eastAsia="zh-CN"/>
              </w:rPr>
            </w:pPr>
            <w:r>
              <w:rPr>
                <w:lang w:eastAsia="zh-CN"/>
              </w:rPr>
              <w:t>{</w:t>
            </w:r>
          </w:p>
          <w:p w14:paraId="5777A102" w14:textId="77777777" w:rsidR="00FA176B" w:rsidRDefault="00FA176B" w:rsidP="0034722A">
            <w:pPr>
              <w:pStyle w:val="Body"/>
              <w:spacing w:line="240" w:lineRule="auto"/>
              <w:ind w:firstLineChars="0" w:firstLine="0"/>
              <w:rPr>
                <w:lang w:eastAsia="zh-CN"/>
              </w:rPr>
            </w:pPr>
            <w:r>
              <w:rPr>
                <w:lang w:eastAsia="zh-CN"/>
              </w:rPr>
              <w:t xml:space="preserve">    next-&gt;</w:t>
            </w:r>
            <w:proofErr w:type="spellStart"/>
            <w:r>
              <w:rPr>
                <w:lang w:eastAsia="zh-CN"/>
              </w:rPr>
              <w:t>prev</w:t>
            </w:r>
            <w:proofErr w:type="spellEnd"/>
            <w:r>
              <w:rPr>
                <w:lang w:eastAsia="zh-CN"/>
              </w:rPr>
              <w:t xml:space="preserve"> = </w:t>
            </w:r>
            <w:proofErr w:type="spellStart"/>
            <w:r>
              <w:rPr>
                <w:lang w:eastAsia="zh-CN"/>
              </w:rPr>
              <w:t>prev</w:t>
            </w:r>
            <w:proofErr w:type="spellEnd"/>
            <w:r>
              <w:rPr>
                <w:lang w:eastAsia="zh-CN"/>
              </w:rPr>
              <w:t>;</w:t>
            </w:r>
          </w:p>
          <w:p w14:paraId="2368B45A" w14:textId="77777777" w:rsidR="00FA176B" w:rsidRDefault="00FA176B" w:rsidP="0034722A">
            <w:pPr>
              <w:pStyle w:val="Body"/>
              <w:spacing w:line="240" w:lineRule="auto"/>
              <w:ind w:firstLineChars="0" w:firstLine="0"/>
              <w:rPr>
                <w:lang w:eastAsia="zh-CN"/>
              </w:rPr>
            </w:pPr>
            <w:r>
              <w:rPr>
                <w:lang w:eastAsia="zh-CN"/>
              </w:rPr>
              <w:t xml:space="preserve">    </w:t>
            </w:r>
            <w:proofErr w:type="spellStart"/>
            <w:r>
              <w:rPr>
                <w:lang w:eastAsia="zh-CN"/>
              </w:rPr>
              <w:t>prev</w:t>
            </w:r>
            <w:proofErr w:type="spellEnd"/>
            <w:r>
              <w:rPr>
                <w:lang w:eastAsia="zh-CN"/>
              </w:rPr>
              <w:t>-&gt;next = next;</w:t>
            </w:r>
          </w:p>
          <w:p w14:paraId="02DBA662" w14:textId="77777777" w:rsidR="00FA176B" w:rsidRDefault="00FA176B" w:rsidP="0034722A">
            <w:pPr>
              <w:pStyle w:val="Body"/>
              <w:spacing w:line="240" w:lineRule="auto"/>
              <w:ind w:firstLineChars="0" w:firstLine="0"/>
              <w:rPr>
                <w:lang w:eastAsia="zh-CN"/>
              </w:rPr>
            </w:pPr>
            <w:r>
              <w:rPr>
                <w:lang w:eastAsia="zh-CN"/>
              </w:rPr>
              <w:t>}</w:t>
            </w:r>
          </w:p>
          <w:p w14:paraId="3F8AAE3B" w14:textId="77777777" w:rsidR="00FA176B" w:rsidRDefault="00FA176B" w:rsidP="0034722A">
            <w:pPr>
              <w:pStyle w:val="Body"/>
              <w:spacing w:line="240" w:lineRule="auto"/>
              <w:ind w:firstLineChars="0" w:firstLine="0"/>
              <w:rPr>
                <w:lang w:eastAsia="zh-CN"/>
              </w:rPr>
            </w:pPr>
            <w:r>
              <w:rPr>
                <w:lang w:eastAsia="zh-CN"/>
              </w:rPr>
              <w:t xml:space="preserve"> </w:t>
            </w:r>
          </w:p>
          <w:p w14:paraId="464AE2DB" w14:textId="77777777" w:rsidR="00FA176B" w:rsidRDefault="00FA176B" w:rsidP="0034722A">
            <w:pPr>
              <w:pStyle w:val="Body"/>
              <w:spacing w:line="240" w:lineRule="auto"/>
              <w:ind w:firstLineChars="0" w:firstLine="0"/>
              <w:rPr>
                <w:rFonts w:hint="eastAsia"/>
                <w:lang w:eastAsia="zh-CN"/>
              </w:rPr>
            </w:pPr>
            <w:r>
              <w:rPr>
                <w:rFonts w:hint="eastAsia"/>
                <w:lang w:eastAsia="zh-CN"/>
              </w:rPr>
              <w:t xml:space="preserve">// </w:t>
            </w:r>
            <w:r>
              <w:rPr>
                <w:rFonts w:hint="eastAsia"/>
                <w:lang w:eastAsia="zh-CN"/>
              </w:rPr>
              <w:t>从双链表中删除</w:t>
            </w:r>
            <w:r>
              <w:rPr>
                <w:rFonts w:hint="eastAsia"/>
                <w:lang w:eastAsia="zh-CN"/>
              </w:rPr>
              <w:t>entry</w:t>
            </w:r>
            <w:r>
              <w:rPr>
                <w:rFonts w:hint="eastAsia"/>
                <w:lang w:eastAsia="zh-CN"/>
              </w:rPr>
              <w:t>节点。</w:t>
            </w:r>
          </w:p>
          <w:p w14:paraId="41EDB8BC" w14:textId="77777777" w:rsidR="00FA176B" w:rsidRDefault="00FA176B" w:rsidP="0034722A">
            <w:pPr>
              <w:pStyle w:val="Body"/>
              <w:spacing w:line="240" w:lineRule="auto"/>
              <w:ind w:firstLineChars="0" w:firstLine="0"/>
              <w:rPr>
                <w:lang w:eastAsia="zh-CN"/>
              </w:rPr>
            </w:pPr>
            <w:r>
              <w:rPr>
                <w:lang w:eastAsia="zh-CN"/>
              </w:rPr>
              <w:t xml:space="preserve">static inline void </w:t>
            </w:r>
            <w:proofErr w:type="spellStart"/>
            <w:r>
              <w:rPr>
                <w:lang w:eastAsia="zh-CN"/>
              </w:rPr>
              <w:t>list_del</w:t>
            </w:r>
            <w:proofErr w:type="spellEnd"/>
            <w:r>
              <w:rPr>
                <w:lang w:eastAsia="zh-CN"/>
              </w:rPr>
              <w:t xml:space="preserve">(struct </w:t>
            </w:r>
            <w:proofErr w:type="spellStart"/>
            <w:r>
              <w:rPr>
                <w:lang w:eastAsia="zh-CN"/>
              </w:rPr>
              <w:t>list_head</w:t>
            </w:r>
            <w:proofErr w:type="spellEnd"/>
            <w:r>
              <w:rPr>
                <w:lang w:eastAsia="zh-CN"/>
              </w:rPr>
              <w:t xml:space="preserve"> *entry)</w:t>
            </w:r>
          </w:p>
          <w:p w14:paraId="57D4E195" w14:textId="77777777" w:rsidR="00FA176B" w:rsidRDefault="00FA176B" w:rsidP="0034722A">
            <w:pPr>
              <w:pStyle w:val="Body"/>
              <w:spacing w:line="240" w:lineRule="auto"/>
              <w:ind w:firstLineChars="0" w:firstLine="0"/>
              <w:rPr>
                <w:lang w:eastAsia="zh-CN"/>
              </w:rPr>
            </w:pPr>
            <w:r>
              <w:rPr>
                <w:lang w:eastAsia="zh-CN"/>
              </w:rPr>
              <w:t>{</w:t>
            </w:r>
          </w:p>
          <w:p w14:paraId="1CDEF071" w14:textId="77777777" w:rsidR="00FA176B" w:rsidRDefault="00FA176B" w:rsidP="0034722A">
            <w:pPr>
              <w:pStyle w:val="Body"/>
              <w:spacing w:line="240" w:lineRule="auto"/>
              <w:ind w:firstLineChars="0" w:firstLine="0"/>
              <w:rPr>
                <w:lang w:eastAsia="zh-CN"/>
              </w:rPr>
            </w:pPr>
            <w:r>
              <w:rPr>
                <w:lang w:eastAsia="zh-CN"/>
              </w:rPr>
              <w:t xml:space="preserve">    __</w:t>
            </w:r>
            <w:proofErr w:type="spellStart"/>
            <w:r>
              <w:rPr>
                <w:lang w:eastAsia="zh-CN"/>
              </w:rPr>
              <w:t>list_del</w:t>
            </w:r>
            <w:proofErr w:type="spellEnd"/>
            <w:r>
              <w:rPr>
                <w:lang w:eastAsia="zh-CN"/>
              </w:rPr>
              <w:t>(entry-&gt;</w:t>
            </w:r>
            <w:proofErr w:type="spellStart"/>
            <w:r>
              <w:rPr>
                <w:lang w:eastAsia="zh-CN"/>
              </w:rPr>
              <w:t>prev</w:t>
            </w:r>
            <w:proofErr w:type="spellEnd"/>
            <w:r>
              <w:rPr>
                <w:lang w:eastAsia="zh-CN"/>
              </w:rPr>
              <w:t>, entry-&gt;next);</w:t>
            </w:r>
          </w:p>
          <w:p w14:paraId="2FBAD453" w14:textId="77777777" w:rsidR="00FA176B" w:rsidRDefault="00FA176B" w:rsidP="0034722A">
            <w:pPr>
              <w:pStyle w:val="Body"/>
              <w:spacing w:line="240" w:lineRule="auto"/>
              <w:ind w:firstLineChars="0" w:firstLine="0"/>
              <w:rPr>
                <w:lang w:eastAsia="zh-CN"/>
              </w:rPr>
            </w:pPr>
            <w:r>
              <w:rPr>
                <w:lang w:eastAsia="zh-CN"/>
              </w:rPr>
              <w:t>}</w:t>
            </w:r>
          </w:p>
          <w:p w14:paraId="2D70539D" w14:textId="77777777" w:rsidR="00FA176B" w:rsidRDefault="00FA176B" w:rsidP="0034722A">
            <w:pPr>
              <w:pStyle w:val="Body"/>
              <w:spacing w:line="240" w:lineRule="auto"/>
              <w:ind w:firstLineChars="0" w:firstLine="0"/>
              <w:rPr>
                <w:lang w:eastAsia="zh-CN"/>
              </w:rPr>
            </w:pPr>
            <w:r>
              <w:rPr>
                <w:lang w:eastAsia="zh-CN"/>
              </w:rPr>
              <w:t xml:space="preserve"> </w:t>
            </w:r>
          </w:p>
          <w:p w14:paraId="4944713F" w14:textId="77777777" w:rsidR="00FA176B" w:rsidRDefault="00FA176B" w:rsidP="0034722A">
            <w:pPr>
              <w:pStyle w:val="Body"/>
              <w:spacing w:line="240" w:lineRule="auto"/>
              <w:ind w:firstLineChars="0" w:firstLine="0"/>
              <w:rPr>
                <w:rFonts w:hint="eastAsia"/>
                <w:lang w:eastAsia="zh-CN"/>
              </w:rPr>
            </w:pPr>
            <w:r>
              <w:rPr>
                <w:rFonts w:hint="eastAsia"/>
                <w:lang w:eastAsia="zh-CN"/>
              </w:rPr>
              <w:t xml:space="preserve">// </w:t>
            </w:r>
            <w:r>
              <w:rPr>
                <w:rFonts w:hint="eastAsia"/>
                <w:lang w:eastAsia="zh-CN"/>
              </w:rPr>
              <w:t>从双链表中删除</w:t>
            </w:r>
            <w:r>
              <w:rPr>
                <w:rFonts w:hint="eastAsia"/>
                <w:lang w:eastAsia="zh-CN"/>
              </w:rPr>
              <w:t>entry</w:t>
            </w:r>
            <w:r>
              <w:rPr>
                <w:rFonts w:hint="eastAsia"/>
                <w:lang w:eastAsia="zh-CN"/>
              </w:rPr>
              <w:t>节点。</w:t>
            </w:r>
          </w:p>
          <w:p w14:paraId="61B9551A" w14:textId="77777777" w:rsidR="00FA176B" w:rsidRDefault="00FA176B" w:rsidP="0034722A">
            <w:pPr>
              <w:pStyle w:val="Body"/>
              <w:spacing w:line="240" w:lineRule="auto"/>
              <w:ind w:firstLineChars="0" w:firstLine="0"/>
              <w:rPr>
                <w:lang w:eastAsia="zh-CN"/>
              </w:rPr>
            </w:pPr>
            <w:r>
              <w:rPr>
                <w:lang w:eastAsia="zh-CN"/>
              </w:rPr>
              <w:lastRenderedPageBreak/>
              <w:t>static inline void __</w:t>
            </w:r>
            <w:proofErr w:type="spellStart"/>
            <w:r>
              <w:rPr>
                <w:lang w:eastAsia="zh-CN"/>
              </w:rPr>
              <w:t>list_del_entry</w:t>
            </w:r>
            <w:proofErr w:type="spellEnd"/>
            <w:r>
              <w:rPr>
                <w:lang w:eastAsia="zh-CN"/>
              </w:rPr>
              <w:t xml:space="preserve">(struct </w:t>
            </w:r>
            <w:proofErr w:type="spellStart"/>
            <w:r>
              <w:rPr>
                <w:lang w:eastAsia="zh-CN"/>
              </w:rPr>
              <w:t>list_head</w:t>
            </w:r>
            <w:proofErr w:type="spellEnd"/>
            <w:r>
              <w:rPr>
                <w:lang w:eastAsia="zh-CN"/>
              </w:rPr>
              <w:t xml:space="preserve"> *entry)</w:t>
            </w:r>
          </w:p>
          <w:p w14:paraId="1E02B0C5" w14:textId="77777777" w:rsidR="00FA176B" w:rsidRDefault="00FA176B" w:rsidP="0034722A">
            <w:pPr>
              <w:pStyle w:val="Body"/>
              <w:spacing w:line="240" w:lineRule="auto"/>
              <w:ind w:firstLineChars="0" w:firstLine="0"/>
              <w:rPr>
                <w:lang w:eastAsia="zh-CN"/>
              </w:rPr>
            </w:pPr>
            <w:r>
              <w:rPr>
                <w:lang w:eastAsia="zh-CN"/>
              </w:rPr>
              <w:t>{</w:t>
            </w:r>
          </w:p>
          <w:p w14:paraId="684445BD" w14:textId="77777777" w:rsidR="00FA176B" w:rsidRDefault="00FA176B" w:rsidP="0034722A">
            <w:pPr>
              <w:pStyle w:val="Body"/>
              <w:spacing w:line="240" w:lineRule="auto"/>
              <w:ind w:firstLineChars="0" w:firstLine="0"/>
              <w:rPr>
                <w:lang w:eastAsia="zh-CN"/>
              </w:rPr>
            </w:pPr>
            <w:r>
              <w:rPr>
                <w:lang w:eastAsia="zh-CN"/>
              </w:rPr>
              <w:t xml:space="preserve">    __</w:t>
            </w:r>
            <w:proofErr w:type="spellStart"/>
            <w:r>
              <w:rPr>
                <w:lang w:eastAsia="zh-CN"/>
              </w:rPr>
              <w:t>list_del</w:t>
            </w:r>
            <w:proofErr w:type="spellEnd"/>
            <w:r>
              <w:rPr>
                <w:lang w:eastAsia="zh-CN"/>
              </w:rPr>
              <w:t>(entry-&gt;</w:t>
            </w:r>
            <w:proofErr w:type="spellStart"/>
            <w:r>
              <w:rPr>
                <w:lang w:eastAsia="zh-CN"/>
              </w:rPr>
              <w:t>prev</w:t>
            </w:r>
            <w:proofErr w:type="spellEnd"/>
            <w:r>
              <w:rPr>
                <w:lang w:eastAsia="zh-CN"/>
              </w:rPr>
              <w:t>, entry-&gt;next);</w:t>
            </w:r>
          </w:p>
          <w:p w14:paraId="1E344B23" w14:textId="77777777" w:rsidR="00FA176B" w:rsidRDefault="00FA176B" w:rsidP="0034722A">
            <w:pPr>
              <w:pStyle w:val="Body"/>
              <w:spacing w:line="240" w:lineRule="auto"/>
              <w:ind w:firstLineChars="0" w:firstLine="0"/>
              <w:rPr>
                <w:lang w:eastAsia="zh-CN"/>
              </w:rPr>
            </w:pPr>
            <w:r>
              <w:rPr>
                <w:lang w:eastAsia="zh-CN"/>
              </w:rPr>
              <w:t>}</w:t>
            </w:r>
          </w:p>
          <w:p w14:paraId="573351A2" w14:textId="77777777" w:rsidR="00FA176B" w:rsidRDefault="00FA176B" w:rsidP="0034722A">
            <w:pPr>
              <w:pStyle w:val="Body"/>
              <w:spacing w:line="240" w:lineRule="auto"/>
              <w:ind w:firstLineChars="0" w:firstLine="0"/>
              <w:rPr>
                <w:lang w:eastAsia="zh-CN"/>
              </w:rPr>
            </w:pPr>
            <w:r>
              <w:rPr>
                <w:lang w:eastAsia="zh-CN"/>
              </w:rPr>
              <w:t xml:space="preserve"> </w:t>
            </w:r>
          </w:p>
          <w:p w14:paraId="66CF9E79" w14:textId="77777777" w:rsidR="00FA176B" w:rsidRDefault="00FA176B" w:rsidP="0034722A">
            <w:pPr>
              <w:pStyle w:val="Body"/>
              <w:spacing w:line="240" w:lineRule="auto"/>
              <w:ind w:firstLineChars="0" w:firstLine="0"/>
              <w:rPr>
                <w:rFonts w:hint="eastAsia"/>
                <w:lang w:eastAsia="zh-CN"/>
              </w:rPr>
            </w:pPr>
            <w:r>
              <w:rPr>
                <w:rFonts w:hint="eastAsia"/>
                <w:lang w:eastAsia="zh-CN"/>
              </w:rPr>
              <w:t xml:space="preserve">// </w:t>
            </w:r>
            <w:r>
              <w:rPr>
                <w:rFonts w:hint="eastAsia"/>
                <w:lang w:eastAsia="zh-CN"/>
              </w:rPr>
              <w:t>从双链表中删除</w:t>
            </w:r>
            <w:r>
              <w:rPr>
                <w:rFonts w:hint="eastAsia"/>
                <w:lang w:eastAsia="zh-CN"/>
              </w:rPr>
              <w:t>entry</w:t>
            </w:r>
            <w:r>
              <w:rPr>
                <w:rFonts w:hint="eastAsia"/>
                <w:lang w:eastAsia="zh-CN"/>
              </w:rPr>
              <w:t>节点，并将</w:t>
            </w:r>
            <w:r>
              <w:rPr>
                <w:rFonts w:hint="eastAsia"/>
                <w:lang w:eastAsia="zh-CN"/>
              </w:rPr>
              <w:t>entry</w:t>
            </w:r>
            <w:r>
              <w:rPr>
                <w:rFonts w:hint="eastAsia"/>
                <w:lang w:eastAsia="zh-CN"/>
              </w:rPr>
              <w:t>节点的前继节点和后继节点都指向</w:t>
            </w:r>
            <w:r>
              <w:rPr>
                <w:rFonts w:hint="eastAsia"/>
                <w:lang w:eastAsia="zh-CN"/>
              </w:rPr>
              <w:t>entry</w:t>
            </w:r>
            <w:r>
              <w:rPr>
                <w:rFonts w:hint="eastAsia"/>
                <w:lang w:eastAsia="zh-CN"/>
              </w:rPr>
              <w:t>本身。</w:t>
            </w:r>
          </w:p>
          <w:p w14:paraId="45FF7401" w14:textId="77777777" w:rsidR="00FA176B" w:rsidRDefault="00FA176B" w:rsidP="0034722A">
            <w:pPr>
              <w:pStyle w:val="Body"/>
              <w:spacing w:line="240" w:lineRule="auto"/>
              <w:ind w:firstLineChars="0" w:firstLine="0"/>
              <w:rPr>
                <w:lang w:eastAsia="zh-CN"/>
              </w:rPr>
            </w:pPr>
            <w:r>
              <w:rPr>
                <w:lang w:eastAsia="zh-CN"/>
              </w:rPr>
              <w:t xml:space="preserve">static inline void </w:t>
            </w:r>
            <w:proofErr w:type="spellStart"/>
            <w:r>
              <w:rPr>
                <w:lang w:eastAsia="zh-CN"/>
              </w:rPr>
              <w:t>list_del_init</w:t>
            </w:r>
            <w:proofErr w:type="spellEnd"/>
            <w:r>
              <w:rPr>
                <w:lang w:eastAsia="zh-CN"/>
              </w:rPr>
              <w:t xml:space="preserve">(struct </w:t>
            </w:r>
            <w:proofErr w:type="spellStart"/>
            <w:r>
              <w:rPr>
                <w:lang w:eastAsia="zh-CN"/>
              </w:rPr>
              <w:t>list_head</w:t>
            </w:r>
            <w:proofErr w:type="spellEnd"/>
            <w:r>
              <w:rPr>
                <w:lang w:eastAsia="zh-CN"/>
              </w:rPr>
              <w:t xml:space="preserve"> *entry)</w:t>
            </w:r>
          </w:p>
          <w:p w14:paraId="7412215A" w14:textId="77777777" w:rsidR="00FA176B" w:rsidRDefault="00FA176B" w:rsidP="0034722A">
            <w:pPr>
              <w:pStyle w:val="Body"/>
              <w:spacing w:line="240" w:lineRule="auto"/>
              <w:ind w:firstLineChars="0" w:firstLine="0"/>
              <w:rPr>
                <w:lang w:eastAsia="zh-CN"/>
              </w:rPr>
            </w:pPr>
            <w:r>
              <w:rPr>
                <w:lang w:eastAsia="zh-CN"/>
              </w:rPr>
              <w:t>{</w:t>
            </w:r>
          </w:p>
          <w:p w14:paraId="76967579" w14:textId="77777777" w:rsidR="00FA176B" w:rsidRDefault="00FA176B" w:rsidP="0034722A">
            <w:pPr>
              <w:pStyle w:val="Body"/>
              <w:spacing w:line="240" w:lineRule="auto"/>
              <w:ind w:firstLineChars="0" w:firstLine="0"/>
              <w:rPr>
                <w:lang w:eastAsia="zh-CN"/>
              </w:rPr>
            </w:pPr>
            <w:r>
              <w:rPr>
                <w:lang w:eastAsia="zh-CN"/>
              </w:rPr>
              <w:t xml:space="preserve">    __</w:t>
            </w:r>
            <w:proofErr w:type="spellStart"/>
            <w:r>
              <w:rPr>
                <w:lang w:eastAsia="zh-CN"/>
              </w:rPr>
              <w:t>list_del_entry</w:t>
            </w:r>
            <w:proofErr w:type="spellEnd"/>
            <w:r>
              <w:rPr>
                <w:lang w:eastAsia="zh-CN"/>
              </w:rPr>
              <w:t>(entry);</w:t>
            </w:r>
          </w:p>
          <w:p w14:paraId="0525A5DC" w14:textId="77777777" w:rsidR="00FA176B" w:rsidRDefault="00FA176B" w:rsidP="0034722A">
            <w:pPr>
              <w:pStyle w:val="Body"/>
              <w:spacing w:line="240" w:lineRule="auto"/>
              <w:ind w:firstLineChars="0" w:firstLine="0"/>
              <w:rPr>
                <w:lang w:eastAsia="zh-CN"/>
              </w:rPr>
            </w:pPr>
            <w:r>
              <w:rPr>
                <w:lang w:eastAsia="zh-CN"/>
              </w:rPr>
              <w:t xml:space="preserve">    INIT_LIST_HEAD(entry);</w:t>
            </w:r>
          </w:p>
          <w:p w14:paraId="1058A8FD" w14:textId="77777777" w:rsidR="00FA176B" w:rsidRDefault="00FA176B" w:rsidP="0034722A">
            <w:pPr>
              <w:pStyle w:val="Body"/>
              <w:spacing w:line="240" w:lineRule="auto"/>
              <w:ind w:firstLineChars="0" w:firstLine="0"/>
              <w:rPr>
                <w:lang w:eastAsia="zh-CN"/>
              </w:rPr>
            </w:pPr>
            <w:r>
              <w:rPr>
                <w:lang w:eastAsia="zh-CN"/>
              </w:rPr>
              <w:t>}</w:t>
            </w:r>
          </w:p>
          <w:p w14:paraId="7F8A1A74" w14:textId="77777777" w:rsidR="00C55C93" w:rsidRDefault="00C55C93" w:rsidP="0034722A">
            <w:pPr>
              <w:pStyle w:val="Body"/>
              <w:spacing w:line="240" w:lineRule="auto"/>
              <w:ind w:firstLineChars="0" w:firstLine="0"/>
              <w:rPr>
                <w:lang w:eastAsia="zh-CN"/>
              </w:rPr>
            </w:pPr>
          </w:p>
        </w:tc>
      </w:tr>
    </w:tbl>
    <w:p w14:paraId="0A410860" w14:textId="77777777" w:rsidR="004D3944" w:rsidRDefault="004D3944" w:rsidP="0034722A">
      <w:pPr>
        <w:ind w:firstLine="480"/>
        <w:rPr>
          <w:rFonts w:hint="eastAsia"/>
          <w:lang w:eastAsia="zh-CN"/>
        </w:rPr>
      </w:pPr>
      <w:r>
        <w:rPr>
          <w:rFonts w:hint="eastAsia"/>
          <w:lang w:eastAsia="zh-CN"/>
        </w:rPr>
        <w:lastRenderedPageBreak/>
        <w:t>我们需要删除</w:t>
      </w:r>
      <w:proofErr w:type="spellStart"/>
      <w:r>
        <w:rPr>
          <w:rFonts w:hint="eastAsia"/>
          <w:lang w:eastAsia="zh-CN"/>
        </w:rPr>
        <w:t>nf_sockopts</w:t>
      </w:r>
      <w:proofErr w:type="spellEnd"/>
      <w:r>
        <w:rPr>
          <w:rFonts w:hint="eastAsia"/>
          <w:lang w:eastAsia="zh-CN"/>
        </w:rPr>
        <w:t>链表中添加的</w:t>
      </w:r>
      <w:proofErr w:type="spellStart"/>
      <w:r>
        <w:rPr>
          <w:rFonts w:hint="eastAsia"/>
          <w:lang w:eastAsia="zh-CN"/>
        </w:rPr>
        <w:t>new_sockopt</w:t>
      </w:r>
      <w:proofErr w:type="spellEnd"/>
      <w:r>
        <w:rPr>
          <w:rFonts w:hint="eastAsia"/>
          <w:lang w:eastAsia="zh-CN"/>
        </w:rPr>
        <w:t>项时，我们这么操作：</w:t>
      </w:r>
    </w:p>
    <w:tbl>
      <w:tblPr>
        <w:tblStyle w:val="af2"/>
        <w:tblW w:w="0" w:type="auto"/>
        <w:tblLook w:val="04A0" w:firstRow="1" w:lastRow="0" w:firstColumn="1" w:lastColumn="0" w:noHBand="0" w:noVBand="1"/>
      </w:tblPr>
      <w:tblGrid>
        <w:gridCol w:w="9890"/>
      </w:tblGrid>
      <w:tr w:rsidR="00C55C93" w14:paraId="684E5B67" w14:textId="77777777" w:rsidTr="004825C7">
        <w:tc>
          <w:tcPr>
            <w:tcW w:w="9890" w:type="dxa"/>
            <w:shd w:val="clear" w:color="auto" w:fill="F2F2F2" w:themeFill="background1" w:themeFillShade="F2"/>
          </w:tcPr>
          <w:p w14:paraId="2A786884" w14:textId="48AF8FB7" w:rsidR="00C55C93" w:rsidRDefault="00FA176B" w:rsidP="0034722A">
            <w:pPr>
              <w:pStyle w:val="Body"/>
              <w:spacing w:line="240" w:lineRule="auto"/>
              <w:ind w:firstLineChars="0" w:firstLine="0"/>
              <w:rPr>
                <w:rFonts w:hint="eastAsia"/>
                <w:lang w:eastAsia="zh-CN"/>
              </w:rPr>
            </w:pPr>
            <w:proofErr w:type="spellStart"/>
            <w:r>
              <w:rPr>
                <w:lang w:eastAsia="zh-CN"/>
              </w:rPr>
              <w:t>list_del</w:t>
            </w:r>
            <w:proofErr w:type="spellEnd"/>
            <w:r>
              <w:rPr>
                <w:lang w:eastAsia="zh-CN"/>
              </w:rPr>
              <w:t>(&amp;</w:t>
            </w:r>
            <w:proofErr w:type="spellStart"/>
            <w:r>
              <w:rPr>
                <w:lang w:eastAsia="zh-CN"/>
              </w:rPr>
              <w:t>new_sockopt.list</w:t>
            </w:r>
            <w:proofErr w:type="spellEnd"/>
            <w:r>
              <w:rPr>
                <w:lang w:eastAsia="zh-CN"/>
              </w:rPr>
              <w:t>);</w:t>
            </w:r>
          </w:p>
        </w:tc>
      </w:tr>
    </w:tbl>
    <w:p w14:paraId="7F272BA4" w14:textId="48E65DF6" w:rsidR="004D3944" w:rsidRDefault="004D3944" w:rsidP="004D3944">
      <w:pPr>
        <w:pStyle w:val="Body"/>
        <w:ind w:firstLine="480"/>
        <w:rPr>
          <w:lang w:eastAsia="zh-CN"/>
        </w:rPr>
      </w:pPr>
    </w:p>
    <w:p w14:paraId="1CC23F5F" w14:textId="77777777" w:rsidR="004D3944" w:rsidRDefault="004D3944" w:rsidP="0034722A">
      <w:pPr>
        <w:ind w:firstLine="480"/>
        <w:rPr>
          <w:rFonts w:hint="eastAsia"/>
          <w:lang w:eastAsia="zh-CN"/>
        </w:rPr>
      </w:pPr>
      <w:r>
        <w:rPr>
          <w:rFonts w:hint="eastAsia"/>
          <w:lang w:eastAsia="zh-CN"/>
        </w:rPr>
        <w:t>被剔除下来的</w:t>
      </w:r>
      <w:proofErr w:type="spellStart"/>
      <w:r>
        <w:rPr>
          <w:rFonts w:hint="eastAsia"/>
          <w:lang w:eastAsia="zh-CN"/>
        </w:rPr>
        <w:t>new_sockopt.list</w:t>
      </w:r>
      <w:proofErr w:type="spellEnd"/>
      <w:r>
        <w:rPr>
          <w:rFonts w:hint="eastAsia"/>
          <w:lang w:eastAsia="zh-CN"/>
        </w:rPr>
        <w:t>，</w:t>
      </w:r>
      <w:proofErr w:type="spellStart"/>
      <w:r>
        <w:rPr>
          <w:rFonts w:hint="eastAsia"/>
          <w:lang w:eastAsia="zh-CN"/>
        </w:rPr>
        <w:t>prev</w:t>
      </w:r>
      <w:proofErr w:type="spellEnd"/>
      <w:r>
        <w:rPr>
          <w:rFonts w:hint="eastAsia"/>
          <w:lang w:eastAsia="zh-CN"/>
        </w:rPr>
        <w:t>、</w:t>
      </w:r>
      <w:r>
        <w:rPr>
          <w:rFonts w:hint="eastAsia"/>
          <w:lang w:eastAsia="zh-CN"/>
        </w:rPr>
        <w:t>next</w:t>
      </w:r>
      <w:r>
        <w:rPr>
          <w:rFonts w:hint="eastAsia"/>
          <w:lang w:eastAsia="zh-CN"/>
        </w:rPr>
        <w:t>指针分别被设为</w:t>
      </w:r>
      <w:r>
        <w:rPr>
          <w:rFonts w:hint="eastAsia"/>
          <w:lang w:eastAsia="zh-CN"/>
        </w:rPr>
        <w:t>LIST_POSITION2</w:t>
      </w:r>
      <w:r>
        <w:rPr>
          <w:rFonts w:hint="eastAsia"/>
          <w:lang w:eastAsia="zh-CN"/>
        </w:rPr>
        <w:t>和</w:t>
      </w:r>
      <w:r>
        <w:rPr>
          <w:rFonts w:hint="eastAsia"/>
          <w:lang w:eastAsia="zh-CN"/>
        </w:rPr>
        <w:t>LIST_POSITION1</w:t>
      </w:r>
      <w:r>
        <w:rPr>
          <w:rFonts w:hint="eastAsia"/>
          <w:lang w:eastAsia="zh-CN"/>
        </w:rPr>
        <w:t>两个特殊值，这样设置是为了保证不在链表中的节点项不可访问</w:t>
      </w:r>
      <w:r>
        <w:rPr>
          <w:rFonts w:hint="eastAsia"/>
          <w:lang w:eastAsia="zh-CN"/>
        </w:rPr>
        <w:t>--</w:t>
      </w:r>
      <w:r>
        <w:rPr>
          <w:rFonts w:hint="eastAsia"/>
          <w:lang w:eastAsia="zh-CN"/>
        </w:rPr>
        <w:t>对</w:t>
      </w:r>
      <w:r>
        <w:rPr>
          <w:rFonts w:hint="eastAsia"/>
          <w:lang w:eastAsia="zh-CN"/>
        </w:rPr>
        <w:t>LIST_POSITION1</w:t>
      </w:r>
      <w:r>
        <w:rPr>
          <w:rFonts w:hint="eastAsia"/>
          <w:lang w:eastAsia="zh-CN"/>
        </w:rPr>
        <w:t>和</w:t>
      </w:r>
      <w:r>
        <w:rPr>
          <w:rFonts w:hint="eastAsia"/>
          <w:lang w:eastAsia="zh-CN"/>
        </w:rPr>
        <w:t>LIST_POSITION2</w:t>
      </w:r>
      <w:r>
        <w:rPr>
          <w:rFonts w:hint="eastAsia"/>
          <w:lang w:eastAsia="zh-CN"/>
        </w:rPr>
        <w:t>的访问都将引起页故障。与之相对应，</w:t>
      </w:r>
      <w:proofErr w:type="spellStart"/>
      <w:r>
        <w:rPr>
          <w:rFonts w:hint="eastAsia"/>
          <w:lang w:eastAsia="zh-CN"/>
        </w:rPr>
        <w:t>list_del_init</w:t>
      </w:r>
      <w:proofErr w:type="spellEnd"/>
      <w:r>
        <w:rPr>
          <w:rFonts w:hint="eastAsia"/>
          <w:lang w:eastAsia="zh-CN"/>
        </w:rPr>
        <w:t>()</w:t>
      </w:r>
      <w:r>
        <w:rPr>
          <w:rFonts w:hint="eastAsia"/>
          <w:lang w:eastAsia="zh-CN"/>
        </w:rPr>
        <w:t>函数将节点从链表中解下来之后，调用</w:t>
      </w:r>
      <w:r>
        <w:rPr>
          <w:rFonts w:hint="eastAsia"/>
          <w:lang w:eastAsia="zh-CN"/>
        </w:rPr>
        <w:t>LIST_INIT_HEAD()</w:t>
      </w:r>
      <w:r>
        <w:rPr>
          <w:rFonts w:hint="eastAsia"/>
          <w:lang w:eastAsia="zh-CN"/>
        </w:rPr>
        <w:t>将节点置为空链状态。</w:t>
      </w:r>
    </w:p>
    <w:p w14:paraId="6305DEAD" w14:textId="77777777" w:rsidR="004D3944" w:rsidRDefault="004D3944" w:rsidP="004D3944">
      <w:pPr>
        <w:pStyle w:val="Body"/>
        <w:ind w:firstLine="480"/>
        <w:rPr>
          <w:lang w:eastAsia="zh-CN"/>
        </w:rPr>
      </w:pPr>
    </w:p>
    <w:p w14:paraId="733C7168" w14:textId="7DB5FA68" w:rsidR="004D3944" w:rsidRDefault="004D3944" w:rsidP="004446D2">
      <w:pPr>
        <w:pStyle w:val="4"/>
        <w:spacing w:before="166" w:after="166"/>
        <w:rPr>
          <w:rFonts w:hint="eastAsia"/>
          <w:lang w:eastAsia="zh-CN"/>
        </w:rPr>
      </w:pPr>
      <w:r>
        <w:rPr>
          <w:rFonts w:hint="eastAsia"/>
          <w:lang w:eastAsia="zh-CN"/>
        </w:rPr>
        <w:t>搬移</w:t>
      </w:r>
    </w:p>
    <w:p w14:paraId="1727E240" w14:textId="77777777" w:rsidR="004D3944" w:rsidRDefault="004D3944" w:rsidP="0034722A">
      <w:pPr>
        <w:ind w:firstLine="480"/>
        <w:rPr>
          <w:rFonts w:hint="eastAsia"/>
          <w:lang w:eastAsia="zh-CN"/>
        </w:rPr>
      </w:pPr>
      <w:r>
        <w:rPr>
          <w:rFonts w:hint="eastAsia"/>
          <w:lang w:eastAsia="zh-CN"/>
        </w:rPr>
        <w:t>Linux</w:t>
      </w:r>
      <w:r>
        <w:rPr>
          <w:rFonts w:hint="eastAsia"/>
          <w:lang w:eastAsia="zh-CN"/>
        </w:rPr>
        <w:t>提供了将原本属于一个链表的节点移动到另一个链表的操作，并根据插入到新链表的位置分为两类：</w:t>
      </w:r>
    </w:p>
    <w:tbl>
      <w:tblPr>
        <w:tblStyle w:val="af2"/>
        <w:tblW w:w="0" w:type="auto"/>
        <w:tblLook w:val="04A0" w:firstRow="1" w:lastRow="0" w:firstColumn="1" w:lastColumn="0" w:noHBand="0" w:noVBand="1"/>
      </w:tblPr>
      <w:tblGrid>
        <w:gridCol w:w="9890"/>
      </w:tblGrid>
      <w:tr w:rsidR="009C4773" w14:paraId="351331DE" w14:textId="77777777" w:rsidTr="004825C7">
        <w:tc>
          <w:tcPr>
            <w:tcW w:w="9890" w:type="dxa"/>
            <w:shd w:val="clear" w:color="auto" w:fill="F2F2F2" w:themeFill="background1" w:themeFillShade="F2"/>
          </w:tcPr>
          <w:p w14:paraId="43781CC4" w14:textId="77777777" w:rsidR="00360D0D" w:rsidRDefault="00360D0D" w:rsidP="00360D0D">
            <w:pPr>
              <w:pStyle w:val="Body"/>
              <w:ind w:firstLineChars="0" w:firstLine="0"/>
              <w:rPr>
                <w:lang w:eastAsia="zh-CN"/>
              </w:rPr>
            </w:pPr>
            <w:r>
              <w:rPr>
                <w:lang w:eastAsia="zh-CN"/>
              </w:rPr>
              <w:t xml:space="preserve">static inline void </w:t>
            </w:r>
            <w:proofErr w:type="spellStart"/>
            <w:r>
              <w:rPr>
                <w:lang w:eastAsia="zh-CN"/>
              </w:rPr>
              <w:t>list_move</w:t>
            </w:r>
            <w:proofErr w:type="spellEnd"/>
            <w:r>
              <w:rPr>
                <w:lang w:eastAsia="zh-CN"/>
              </w:rPr>
              <w:t xml:space="preserve">(struct </w:t>
            </w:r>
            <w:proofErr w:type="spellStart"/>
            <w:r>
              <w:rPr>
                <w:lang w:eastAsia="zh-CN"/>
              </w:rPr>
              <w:t>list_head</w:t>
            </w:r>
            <w:proofErr w:type="spellEnd"/>
            <w:r>
              <w:rPr>
                <w:lang w:eastAsia="zh-CN"/>
              </w:rPr>
              <w:t xml:space="preserve"> *list, struct </w:t>
            </w:r>
            <w:proofErr w:type="spellStart"/>
            <w:r>
              <w:rPr>
                <w:lang w:eastAsia="zh-CN"/>
              </w:rPr>
              <w:t>list_head</w:t>
            </w:r>
            <w:proofErr w:type="spellEnd"/>
            <w:r>
              <w:rPr>
                <w:lang w:eastAsia="zh-CN"/>
              </w:rPr>
              <w:t xml:space="preserve"> *head);</w:t>
            </w:r>
          </w:p>
          <w:p w14:paraId="367B5907" w14:textId="71F45C46" w:rsidR="009C4773" w:rsidRDefault="00360D0D" w:rsidP="00360D0D">
            <w:pPr>
              <w:pStyle w:val="Body"/>
              <w:spacing w:line="240" w:lineRule="auto"/>
              <w:ind w:firstLineChars="0" w:firstLine="0"/>
              <w:rPr>
                <w:lang w:eastAsia="zh-CN"/>
              </w:rPr>
            </w:pPr>
            <w:r>
              <w:rPr>
                <w:lang w:eastAsia="zh-CN"/>
              </w:rPr>
              <w:t xml:space="preserve">static inline void </w:t>
            </w:r>
            <w:proofErr w:type="spellStart"/>
            <w:r>
              <w:rPr>
                <w:lang w:eastAsia="zh-CN"/>
              </w:rPr>
              <w:t>list_move_tail</w:t>
            </w:r>
            <w:proofErr w:type="spellEnd"/>
            <w:r>
              <w:rPr>
                <w:lang w:eastAsia="zh-CN"/>
              </w:rPr>
              <w:t xml:space="preserve">(struct </w:t>
            </w:r>
            <w:proofErr w:type="spellStart"/>
            <w:r>
              <w:rPr>
                <w:lang w:eastAsia="zh-CN"/>
              </w:rPr>
              <w:t>list_head</w:t>
            </w:r>
            <w:proofErr w:type="spellEnd"/>
            <w:r>
              <w:rPr>
                <w:lang w:eastAsia="zh-CN"/>
              </w:rPr>
              <w:t xml:space="preserve"> *list, struct </w:t>
            </w:r>
            <w:proofErr w:type="spellStart"/>
            <w:r>
              <w:rPr>
                <w:lang w:eastAsia="zh-CN"/>
              </w:rPr>
              <w:t>list_head</w:t>
            </w:r>
            <w:proofErr w:type="spellEnd"/>
            <w:r>
              <w:rPr>
                <w:lang w:eastAsia="zh-CN"/>
              </w:rPr>
              <w:t xml:space="preserve"> *head);</w:t>
            </w:r>
          </w:p>
        </w:tc>
      </w:tr>
    </w:tbl>
    <w:p w14:paraId="108116BE" w14:textId="77777777" w:rsidR="004D3944" w:rsidRDefault="004D3944" w:rsidP="0034722A">
      <w:pPr>
        <w:ind w:firstLine="480"/>
        <w:rPr>
          <w:rFonts w:hint="eastAsia"/>
          <w:lang w:eastAsia="zh-CN"/>
        </w:rPr>
      </w:pPr>
      <w:r>
        <w:rPr>
          <w:rFonts w:hint="eastAsia"/>
          <w:lang w:eastAsia="zh-CN"/>
        </w:rPr>
        <w:t>例如</w:t>
      </w:r>
      <w:proofErr w:type="spellStart"/>
      <w:r>
        <w:rPr>
          <w:rFonts w:hint="eastAsia"/>
          <w:lang w:eastAsia="zh-CN"/>
        </w:rPr>
        <w:t>list_move</w:t>
      </w:r>
      <w:proofErr w:type="spellEnd"/>
      <w:r>
        <w:rPr>
          <w:rFonts w:hint="eastAsia"/>
          <w:lang w:eastAsia="zh-CN"/>
        </w:rPr>
        <w:t>(&amp;new_sockopt.list,&amp;</w:t>
      </w:r>
      <w:proofErr w:type="spellStart"/>
      <w:r>
        <w:rPr>
          <w:rFonts w:hint="eastAsia"/>
          <w:lang w:eastAsia="zh-CN"/>
        </w:rPr>
        <w:t>nf_sockopts</w:t>
      </w:r>
      <w:proofErr w:type="spellEnd"/>
      <w:r>
        <w:rPr>
          <w:rFonts w:hint="eastAsia"/>
          <w:lang w:eastAsia="zh-CN"/>
        </w:rPr>
        <w:t>)</w:t>
      </w:r>
      <w:r>
        <w:rPr>
          <w:rFonts w:hint="eastAsia"/>
          <w:lang w:eastAsia="zh-CN"/>
        </w:rPr>
        <w:t>会把</w:t>
      </w:r>
      <w:proofErr w:type="spellStart"/>
      <w:r>
        <w:rPr>
          <w:rFonts w:hint="eastAsia"/>
          <w:lang w:eastAsia="zh-CN"/>
        </w:rPr>
        <w:t>new_sockopt</w:t>
      </w:r>
      <w:proofErr w:type="spellEnd"/>
      <w:r>
        <w:rPr>
          <w:rFonts w:hint="eastAsia"/>
          <w:lang w:eastAsia="zh-CN"/>
        </w:rPr>
        <w:t>从它所在的链表上删除，并将其再链入</w:t>
      </w:r>
      <w:proofErr w:type="spellStart"/>
      <w:r>
        <w:rPr>
          <w:rFonts w:hint="eastAsia"/>
          <w:lang w:eastAsia="zh-CN"/>
        </w:rPr>
        <w:t>nf_sockopts</w:t>
      </w:r>
      <w:proofErr w:type="spellEnd"/>
      <w:r>
        <w:rPr>
          <w:rFonts w:hint="eastAsia"/>
          <w:lang w:eastAsia="zh-CN"/>
        </w:rPr>
        <w:t>的表头。</w:t>
      </w:r>
    </w:p>
    <w:p w14:paraId="43522747" w14:textId="77777777" w:rsidR="004D3944" w:rsidRDefault="004D3944" w:rsidP="004D3944">
      <w:pPr>
        <w:pStyle w:val="Body"/>
        <w:ind w:firstLine="480"/>
        <w:rPr>
          <w:lang w:eastAsia="zh-CN"/>
        </w:rPr>
      </w:pPr>
    </w:p>
    <w:p w14:paraId="41B9A7BC" w14:textId="49546C08" w:rsidR="004D3944" w:rsidRDefault="004D3944" w:rsidP="004446D2">
      <w:pPr>
        <w:pStyle w:val="4"/>
        <w:spacing w:before="166" w:after="166"/>
        <w:rPr>
          <w:rFonts w:hint="eastAsia"/>
          <w:lang w:eastAsia="zh-CN"/>
        </w:rPr>
      </w:pPr>
      <w:r>
        <w:rPr>
          <w:rFonts w:hint="eastAsia"/>
          <w:lang w:eastAsia="zh-CN"/>
        </w:rPr>
        <w:lastRenderedPageBreak/>
        <w:t>合并</w:t>
      </w:r>
    </w:p>
    <w:p w14:paraId="51AA9761" w14:textId="77777777" w:rsidR="004D3944" w:rsidRDefault="004D3944" w:rsidP="0034722A">
      <w:pPr>
        <w:ind w:firstLine="480"/>
        <w:rPr>
          <w:rFonts w:hint="eastAsia"/>
          <w:lang w:eastAsia="zh-CN"/>
        </w:rPr>
      </w:pPr>
      <w:r>
        <w:rPr>
          <w:rFonts w:hint="eastAsia"/>
          <w:lang w:eastAsia="zh-CN"/>
        </w:rPr>
        <w:t>除了针对节点的插入、删除操作，</w:t>
      </w:r>
      <w:r>
        <w:rPr>
          <w:rFonts w:hint="eastAsia"/>
          <w:lang w:eastAsia="zh-CN"/>
        </w:rPr>
        <w:t>Linux</w:t>
      </w:r>
      <w:r>
        <w:rPr>
          <w:rFonts w:hint="eastAsia"/>
          <w:lang w:eastAsia="zh-CN"/>
        </w:rPr>
        <w:t>链表还提供了整个链表的插入功能：</w:t>
      </w:r>
    </w:p>
    <w:tbl>
      <w:tblPr>
        <w:tblStyle w:val="af2"/>
        <w:tblW w:w="0" w:type="auto"/>
        <w:tblLook w:val="04A0" w:firstRow="1" w:lastRow="0" w:firstColumn="1" w:lastColumn="0" w:noHBand="0" w:noVBand="1"/>
      </w:tblPr>
      <w:tblGrid>
        <w:gridCol w:w="9890"/>
      </w:tblGrid>
      <w:tr w:rsidR="009C4773" w14:paraId="50955A38" w14:textId="77777777" w:rsidTr="004825C7">
        <w:tc>
          <w:tcPr>
            <w:tcW w:w="9890" w:type="dxa"/>
            <w:shd w:val="clear" w:color="auto" w:fill="F2F2F2" w:themeFill="background1" w:themeFillShade="F2"/>
          </w:tcPr>
          <w:p w14:paraId="1B69EEC1" w14:textId="77777777" w:rsidR="00095B7B" w:rsidRDefault="00095B7B" w:rsidP="0034722A">
            <w:pPr>
              <w:pStyle w:val="Body"/>
              <w:spacing w:line="240" w:lineRule="auto"/>
              <w:ind w:firstLineChars="0" w:firstLine="0"/>
              <w:rPr>
                <w:rFonts w:hint="eastAsia"/>
                <w:lang w:eastAsia="zh-CN"/>
              </w:rPr>
            </w:pPr>
            <w:r>
              <w:rPr>
                <w:rFonts w:hint="eastAsia"/>
                <w:lang w:eastAsia="zh-CN"/>
              </w:rPr>
              <w:t xml:space="preserve">// </w:t>
            </w:r>
            <w:r>
              <w:rPr>
                <w:rFonts w:hint="eastAsia"/>
                <w:lang w:eastAsia="zh-CN"/>
              </w:rPr>
              <w:t>用</w:t>
            </w:r>
            <w:r>
              <w:rPr>
                <w:rFonts w:hint="eastAsia"/>
                <w:lang w:eastAsia="zh-CN"/>
              </w:rPr>
              <w:t>new</w:t>
            </w:r>
            <w:r>
              <w:rPr>
                <w:rFonts w:hint="eastAsia"/>
                <w:lang w:eastAsia="zh-CN"/>
              </w:rPr>
              <w:t>节点取代</w:t>
            </w:r>
            <w:r>
              <w:rPr>
                <w:rFonts w:hint="eastAsia"/>
                <w:lang w:eastAsia="zh-CN"/>
              </w:rPr>
              <w:t>old</w:t>
            </w:r>
            <w:r>
              <w:rPr>
                <w:rFonts w:hint="eastAsia"/>
                <w:lang w:eastAsia="zh-CN"/>
              </w:rPr>
              <w:t>节点</w:t>
            </w:r>
          </w:p>
          <w:p w14:paraId="49F91EE1" w14:textId="77777777" w:rsidR="00095B7B" w:rsidRDefault="00095B7B" w:rsidP="0034722A">
            <w:pPr>
              <w:pStyle w:val="Body"/>
              <w:spacing w:line="240" w:lineRule="auto"/>
              <w:ind w:firstLineChars="0" w:firstLine="0"/>
              <w:rPr>
                <w:lang w:eastAsia="zh-CN"/>
              </w:rPr>
            </w:pPr>
            <w:r>
              <w:rPr>
                <w:lang w:eastAsia="zh-CN"/>
              </w:rPr>
              <w:t xml:space="preserve">static inline void </w:t>
            </w:r>
            <w:proofErr w:type="spellStart"/>
            <w:r>
              <w:rPr>
                <w:lang w:eastAsia="zh-CN"/>
              </w:rPr>
              <w:t>list_replace</w:t>
            </w:r>
            <w:proofErr w:type="spellEnd"/>
            <w:r>
              <w:rPr>
                <w:lang w:eastAsia="zh-CN"/>
              </w:rPr>
              <w:t xml:space="preserve">(struct </w:t>
            </w:r>
            <w:proofErr w:type="spellStart"/>
            <w:r>
              <w:rPr>
                <w:lang w:eastAsia="zh-CN"/>
              </w:rPr>
              <w:t>list_head</w:t>
            </w:r>
            <w:proofErr w:type="spellEnd"/>
            <w:r>
              <w:rPr>
                <w:lang w:eastAsia="zh-CN"/>
              </w:rPr>
              <w:t xml:space="preserve"> *old,</w:t>
            </w:r>
          </w:p>
          <w:p w14:paraId="7522837D" w14:textId="77777777" w:rsidR="00095B7B" w:rsidRDefault="00095B7B" w:rsidP="0034722A">
            <w:pPr>
              <w:pStyle w:val="Body"/>
              <w:spacing w:line="240" w:lineRule="auto"/>
              <w:ind w:firstLineChars="0" w:firstLine="0"/>
              <w:rPr>
                <w:lang w:eastAsia="zh-CN"/>
              </w:rPr>
            </w:pPr>
            <w:r>
              <w:rPr>
                <w:lang w:eastAsia="zh-CN"/>
              </w:rPr>
              <w:t xml:space="preserve">                struct </w:t>
            </w:r>
            <w:proofErr w:type="spellStart"/>
            <w:r>
              <w:rPr>
                <w:lang w:eastAsia="zh-CN"/>
              </w:rPr>
              <w:t>list_head</w:t>
            </w:r>
            <w:proofErr w:type="spellEnd"/>
            <w:r>
              <w:rPr>
                <w:lang w:eastAsia="zh-CN"/>
              </w:rPr>
              <w:t xml:space="preserve"> *new)</w:t>
            </w:r>
          </w:p>
          <w:p w14:paraId="481B45E0" w14:textId="77777777" w:rsidR="00095B7B" w:rsidRDefault="00095B7B" w:rsidP="0034722A">
            <w:pPr>
              <w:pStyle w:val="Body"/>
              <w:spacing w:line="240" w:lineRule="auto"/>
              <w:ind w:firstLineChars="0" w:firstLine="0"/>
              <w:rPr>
                <w:lang w:eastAsia="zh-CN"/>
              </w:rPr>
            </w:pPr>
            <w:r>
              <w:rPr>
                <w:lang w:eastAsia="zh-CN"/>
              </w:rPr>
              <w:t>{</w:t>
            </w:r>
          </w:p>
          <w:p w14:paraId="595478C4" w14:textId="77777777" w:rsidR="00095B7B" w:rsidRDefault="00095B7B" w:rsidP="0034722A">
            <w:pPr>
              <w:pStyle w:val="Body"/>
              <w:spacing w:line="240" w:lineRule="auto"/>
              <w:ind w:firstLineChars="0" w:firstLine="0"/>
              <w:rPr>
                <w:lang w:eastAsia="zh-CN"/>
              </w:rPr>
            </w:pPr>
            <w:r>
              <w:rPr>
                <w:lang w:eastAsia="zh-CN"/>
              </w:rPr>
              <w:t xml:space="preserve">    new-&gt;next = old-&gt;next;</w:t>
            </w:r>
          </w:p>
          <w:p w14:paraId="18A9E19B" w14:textId="77777777" w:rsidR="00095B7B" w:rsidRDefault="00095B7B" w:rsidP="0034722A">
            <w:pPr>
              <w:pStyle w:val="Body"/>
              <w:spacing w:line="240" w:lineRule="auto"/>
              <w:ind w:firstLineChars="0" w:firstLine="0"/>
              <w:rPr>
                <w:lang w:eastAsia="zh-CN"/>
              </w:rPr>
            </w:pPr>
            <w:r>
              <w:rPr>
                <w:lang w:eastAsia="zh-CN"/>
              </w:rPr>
              <w:t xml:space="preserve">    new-&gt;next-&gt;</w:t>
            </w:r>
            <w:proofErr w:type="spellStart"/>
            <w:r>
              <w:rPr>
                <w:lang w:eastAsia="zh-CN"/>
              </w:rPr>
              <w:t>prev</w:t>
            </w:r>
            <w:proofErr w:type="spellEnd"/>
            <w:r>
              <w:rPr>
                <w:lang w:eastAsia="zh-CN"/>
              </w:rPr>
              <w:t xml:space="preserve"> = new;</w:t>
            </w:r>
          </w:p>
          <w:p w14:paraId="4840A816" w14:textId="77777777" w:rsidR="00095B7B" w:rsidRDefault="00095B7B" w:rsidP="0034722A">
            <w:pPr>
              <w:pStyle w:val="Body"/>
              <w:spacing w:line="240" w:lineRule="auto"/>
              <w:ind w:firstLineChars="0" w:firstLine="0"/>
              <w:rPr>
                <w:lang w:eastAsia="zh-CN"/>
              </w:rPr>
            </w:pPr>
            <w:r>
              <w:rPr>
                <w:lang w:eastAsia="zh-CN"/>
              </w:rPr>
              <w:t xml:space="preserve">    new-&gt;</w:t>
            </w:r>
            <w:proofErr w:type="spellStart"/>
            <w:r>
              <w:rPr>
                <w:lang w:eastAsia="zh-CN"/>
              </w:rPr>
              <w:t>prev</w:t>
            </w:r>
            <w:proofErr w:type="spellEnd"/>
            <w:r>
              <w:rPr>
                <w:lang w:eastAsia="zh-CN"/>
              </w:rPr>
              <w:t xml:space="preserve"> = old-&gt;</w:t>
            </w:r>
            <w:proofErr w:type="spellStart"/>
            <w:r>
              <w:rPr>
                <w:lang w:eastAsia="zh-CN"/>
              </w:rPr>
              <w:t>prev</w:t>
            </w:r>
            <w:proofErr w:type="spellEnd"/>
            <w:r>
              <w:rPr>
                <w:lang w:eastAsia="zh-CN"/>
              </w:rPr>
              <w:t>;</w:t>
            </w:r>
          </w:p>
          <w:p w14:paraId="737D3758" w14:textId="77777777" w:rsidR="00095B7B" w:rsidRDefault="00095B7B" w:rsidP="0034722A">
            <w:pPr>
              <w:pStyle w:val="Body"/>
              <w:spacing w:line="240" w:lineRule="auto"/>
              <w:ind w:firstLineChars="0" w:firstLine="0"/>
              <w:rPr>
                <w:lang w:eastAsia="zh-CN"/>
              </w:rPr>
            </w:pPr>
            <w:r>
              <w:rPr>
                <w:lang w:eastAsia="zh-CN"/>
              </w:rPr>
              <w:t xml:space="preserve">    new-&gt;</w:t>
            </w:r>
            <w:proofErr w:type="spellStart"/>
            <w:r>
              <w:rPr>
                <w:lang w:eastAsia="zh-CN"/>
              </w:rPr>
              <w:t>prev</w:t>
            </w:r>
            <w:proofErr w:type="spellEnd"/>
            <w:r>
              <w:rPr>
                <w:lang w:eastAsia="zh-CN"/>
              </w:rPr>
              <w:t>-&gt;next = new;</w:t>
            </w:r>
          </w:p>
          <w:p w14:paraId="69E6A6AE" w14:textId="25C125A1" w:rsidR="009C4773" w:rsidRDefault="00095B7B" w:rsidP="0034722A">
            <w:pPr>
              <w:pStyle w:val="Body"/>
              <w:spacing w:line="240" w:lineRule="auto"/>
              <w:ind w:firstLineChars="0" w:firstLine="0"/>
              <w:rPr>
                <w:lang w:eastAsia="zh-CN"/>
              </w:rPr>
            </w:pPr>
            <w:r>
              <w:rPr>
                <w:lang w:eastAsia="zh-CN"/>
              </w:rPr>
              <w:t>}</w:t>
            </w:r>
          </w:p>
        </w:tc>
      </w:tr>
    </w:tbl>
    <w:p w14:paraId="5FC9FFDD" w14:textId="2891D3BB" w:rsidR="004D3944" w:rsidRDefault="004D3944" w:rsidP="0034722A">
      <w:pPr>
        <w:ind w:firstLine="480"/>
        <w:rPr>
          <w:lang w:eastAsia="zh-CN"/>
        </w:rPr>
      </w:pPr>
      <w:r>
        <w:rPr>
          <w:rFonts w:hint="eastAsia"/>
          <w:lang w:eastAsia="zh-CN"/>
        </w:rPr>
        <w:t>假设当前有两个链表，表头分别是</w:t>
      </w:r>
      <w:r>
        <w:rPr>
          <w:rFonts w:hint="eastAsia"/>
          <w:lang w:eastAsia="zh-CN"/>
        </w:rPr>
        <w:t>list1</w:t>
      </w:r>
      <w:r>
        <w:rPr>
          <w:rFonts w:hint="eastAsia"/>
          <w:lang w:eastAsia="zh-CN"/>
        </w:rPr>
        <w:t>和</w:t>
      </w:r>
      <w:r>
        <w:rPr>
          <w:rFonts w:hint="eastAsia"/>
          <w:lang w:eastAsia="zh-CN"/>
        </w:rPr>
        <w:t>list2</w:t>
      </w:r>
      <w:r>
        <w:rPr>
          <w:rFonts w:hint="eastAsia"/>
          <w:lang w:eastAsia="zh-CN"/>
        </w:rPr>
        <w:t>（都是</w:t>
      </w:r>
      <w:r>
        <w:rPr>
          <w:rFonts w:hint="eastAsia"/>
          <w:lang w:eastAsia="zh-CN"/>
        </w:rPr>
        <w:t xml:space="preserve">struct </w:t>
      </w:r>
      <w:proofErr w:type="spellStart"/>
      <w:r>
        <w:rPr>
          <w:rFonts w:hint="eastAsia"/>
          <w:lang w:eastAsia="zh-CN"/>
        </w:rPr>
        <w:t>list_head</w:t>
      </w:r>
      <w:proofErr w:type="spellEnd"/>
      <w:r>
        <w:rPr>
          <w:rFonts w:hint="eastAsia"/>
          <w:lang w:eastAsia="zh-CN"/>
        </w:rPr>
        <w:t>变量），当调用</w:t>
      </w:r>
      <w:proofErr w:type="spellStart"/>
      <w:r>
        <w:rPr>
          <w:rFonts w:hint="eastAsia"/>
          <w:lang w:eastAsia="zh-CN"/>
        </w:rPr>
        <w:t>list_splice</w:t>
      </w:r>
      <w:proofErr w:type="spellEnd"/>
      <w:r>
        <w:rPr>
          <w:rFonts w:hint="eastAsia"/>
          <w:lang w:eastAsia="zh-CN"/>
        </w:rPr>
        <w:t>(&amp;list1,&amp;list2)</w:t>
      </w:r>
      <w:r>
        <w:rPr>
          <w:rFonts w:hint="eastAsia"/>
          <w:lang w:eastAsia="zh-CN"/>
        </w:rPr>
        <w:t>时，只要</w:t>
      </w:r>
      <w:r>
        <w:rPr>
          <w:rFonts w:hint="eastAsia"/>
          <w:lang w:eastAsia="zh-CN"/>
        </w:rPr>
        <w:t>list1</w:t>
      </w:r>
      <w:r>
        <w:rPr>
          <w:rFonts w:hint="eastAsia"/>
          <w:lang w:eastAsia="zh-CN"/>
        </w:rPr>
        <w:t>非空，</w:t>
      </w:r>
      <w:r>
        <w:rPr>
          <w:rFonts w:hint="eastAsia"/>
          <w:lang w:eastAsia="zh-CN"/>
        </w:rPr>
        <w:t>list1</w:t>
      </w:r>
      <w:r>
        <w:rPr>
          <w:rFonts w:hint="eastAsia"/>
          <w:lang w:eastAsia="zh-CN"/>
        </w:rPr>
        <w:t>链表的内容将被挂接在</w:t>
      </w:r>
      <w:r>
        <w:rPr>
          <w:rFonts w:hint="eastAsia"/>
          <w:lang w:eastAsia="zh-CN"/>
        </w:rPr>
        <w:t>list2</w:t>
      </w:r>
      <w:r>
        <w:rPr>
          <w:rFonts w:hint="eastAsia"/>
          <w:lang w:eastAsia="zh-CN"/>
        </w:rPr>
        <w:t>链表上，位于</w:t>
      </w:r>
      <w:r>
        <w:rPr>
          <w:rFonts w:hint="eastAsia"/>
          <w:lang w:eastAsia="zh-CN"/>
        </w:rPr>
        <w:t>list2</w:t>
      </w:r>
      <w:r>
        <w:rPr>
          <w:rFonts w:hint="eastAsia"/>
          <w:lang w:eastAsia="zh-CN"/>
        </w:rPr>
        <w:t>和</w:t>
      </w:r>
      <w:r>
        <w:rPr>
          <w:rFonts w:hint="eastAsia"/>
          <w:lang w:eastAsia="zh-CN"/>
        </w:rPr>
        <w:t>list2.next</w:t>
      </w:r>
      <w:r>
        <w:rPr>
          <w:rFonts w:hint="eastAsia"/>
          <w:lang w:eastAsia="zh-CN"/>
        </w:rPr>
        <w:t>（原</w:t>
      </w:r>
      <w:r>
        <w:rPr>
          <w:rFonts w:hint="eastAsia"/>
          <w:lang w:eastAsia="zh-CN"/>
        </w:rPr>
        <w:t>list2</w:t>
      </w:r>
      <w:r>
        <w:rPr>
          <w:rFonts w:hint="eastAsia"/>
          <w:lang w:eastAsia="zh-CN"/>
        </w:rPr>
        <w:t>表的第一个节点）之间。新</w:t>
      </w:r>
      <w:r>
        <w:rPr>
          <w:rFonts w:hint="eastAsia"/>
          <w:lang w:eastAsia="zh-CN"/>
        </w:rPr>
        <w:t>list2</w:t>
      </w:r>
      <w:r>
        <w:rPr>
          <w:rFonts w:hint="eastAsia"/>
          <w:lang w:eastAsia="zh-CN"/>
        </w:rPr>
        <w:t>链表将以原</w:t>
      </w:r>
      <w:r>
        <w:rPr>
          <w:rFonts w:hint="eastAsia"/>
          <w:lang w:eastAsia="zh-CN"/>
        </w:rPr>
        <w:t>list1</w:t>
      </w:r>
      <w:r>
        <w:rPr>
          <w:rFonts w:hint="eastAsia"/>
          <w:lang w:eastAsia="zh-CN"/>
        </w:rPr>
        <w:t>表的第一个节点为首节点，而尾节点不变。如图（虚箭头为</w:t>
      </w:r>
      <w:r>
        <w:rPr>
          <w:rFonts w:hint="eastAsia"/>
          <w:lang w:eastAsia="zh-CN"/>
        </w:rPr>
        <w:t>next</w:t>
      </w:r>
      <w:r>
        <w:rPr>
          <w:rFonts w:hint="eastAsia"/>
          <w:lang w:eastAsia="zh-CN"/>
        </w:rPr>
        <w:t>指针）：</w:t>
      </w:r>
    </w:p>
    <w:p w14:paraId="7D7468B9" w14:textId="77777777" w:rsidR="0034722A" w:rsidRDefault="0034722A" w:rsidP="0034722A">
      <w:pPr>
        <w:ind w:firstLine="480"/>
        <w:rPr>
          <w:rFonts w:hint="eastAsia"/>
          <w:lang w:eastAsia="zh-CN"/>
        </w:rPr>
      </w:pPr>
    </w:p>
    <w:p w14:paraId="58B311AD" w14:textId="0DD723DA" w:rsidR="000C746F" w:rsidRDefault="000C746F" w:rsidP="000C746F">
      <w:pPr>
        <w:pStyle w:val="af6"/>
        <w:ind w:firstLine="482"/>
      </w:pPr>
      <w:bookmarkStart w:id="14" w:name="_Toc121760151"/>
      <w:r>
        <w:t xml:space="preserve">Figure </w:t>
      </w:r>
      <w:r w:rsidR="005F443F">
        <w:fldChar w:fldCharType="begin"/>
      </w:r>
      <w:r w:rsidR="005F443F">
        <w:instrText xml:space="preserve"> STYLEREF 1 \s </w:instrText>
      </w:r>
      <w:r w:rsidR="005F443F">
        <w:fldChar w:fldCharType="separate"/>
      </w:r>
      <w:r w:rsidR="005F443F">
        <w:rPr>
          <w:noProof/>
        </w:rPr>
        <w:t>3</w:t>
      </w:r>
      <w:r w:rsidR="005F443F">
        <w:fldChar w:fldCharType="end"/>
      </w:r>
      <w:r w:rsidR="005F443F">
        <w:t>.</w:t>
      </w:r>
      <w:r w:rsidR="005F443F">
        <w:fldChar w:fldCharType="begin"/>
      </w:r>
      <w:r w:rsidR="005F443F">
        <w:instrText xml:space="preserve"> SEQ Figure \* ARABIC \s 1 </w:instrText>
      </w:r>
      <w:r w:rsidR="005F443F">
        <w:fldChar w:fldCharType="separate"/>
      </w:r>
      <w:r w:rsidR="005F443F">
        <w:rPr>
          <w:noProof/>
        </w:rPr>
        <w:t>3</w:t>
      </w:r>
      <w:r w:rsidR="005F443F">
        <w:fldChar w:fldCharType="end"/>
      </w:r>
      <w:r w:rsidRPr="00540D2B">
        <w:rPr>
          <w:rFonts w:hint="eastAsia"/>
        </w:rPr>
        <w:t>链表合并</w:t>
      </w:r>
      <w:r w:rsidRPr="00540D2B">
        <w:t>list_splice(&amp;list1,&amp;list2)</w:t>
      </w:r>
      <w:bookmarkEnd w:id="14"/>
    </w:p>
    <w:p w14:paraId="63699F78" w14:textId="2EC02D3B" w:rsidR="004D3944" w:rsidRDefault="00BB257D" w:rsidP="004D3944">
      <w:pPr>
        <w:pStyle w:val="Body"/>
        <w:ind w:firstLine="480"/>
        <w:rPr>
          <w:lang w:eastAsia="zh-CN"/>
        </w:rPr>
      </w:pPr>
      <w:r>
        <w:rPr>
          <w:noProof/>
          <w:lang w:eastAsia="zh-CN"/>
        </w:rPr>
        <w:drawing>
          <wp:inline distT="0" distB="0" distL="0" distR="0" wp14:anchorId="41B9BF6D" wp14:editId="63938E1F">
            <wp:extent cx="4953000" cy="2981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981325"/>
                    </a:xfrm>
                    <a:prstGeom prst="rect">
                      <a:avLst/>
                    </a:prstGeom>
                    <a:noFill/>
                  </pic:spPr>
                </pic:pic>
              </a:graphicData>
            </a:graphic>
          </wp:inline>
        </w:drawing>
      </w:r>
    </w:p>
    <w:p w14:paraId="3B669F3A" w14:textId="77777777" w:rsidR="004D3944" w:rsidRDefault="004D3944" w:rsidP="004D3944">
      <w:pPr>
        <w:pStyle w:val="Body"/>
        <w:ind w:firstLine="480"/>
        <w:rPr>
          <w:lang w:eastAsia="zh-CN"/>
        </w:rPr>
      </w:pPr>
    </w:p>
    <w:p w14:paraId="6AF73A33" w14:textId="77777777" w:rsidR="004D3944" w:rsidRDefault="004D3944" w:rsidP="0034722A">
      <w:pPr>
        <w:ind w:firstLine="480"/>
        <w:rPr>
          <w:rFonts w:hint="eastAsia"/>
          <w:lang w:eastAsia="zh-CN"/>
        </w:rPr>
      </w:pPr>
      <w:r>
        <w:rPr>
          <w:rFonts w:hint="eastAsia"/>
          <w:lang w:eastAsia="zh-CN"/>
        </w:rPr>
        <w:lastRenderedPageBreak/>
        <w:t>当</w:t>
      </w:r>
      <w:r>
        <w:rPr>
          <w:rFonts w:hint="eastAsia"/>
          <w:lang w:eastAsia="zh-CN"/>
        </w:rPr>
        <w:t>list1</w:t>
      </w:r>
      <w:r>
        <w:rPr>
          <w:rFonts w:hint="eastAsia"/>
          <w:lang w:eastAsia="zh-CN"/>
        </w:rPr>
        <w:t>被挂接到</w:t>
      </w:r>
      <w:r>
        <w:rPr>
          <w:rFonts w:hint="eastAsia"/>
          <w:lang w:eastAsia="zh-CN"/>
        </w:rPr>
        <w:t>list2</w:t>
      </w:r>
      <w:r>
        <w:rPr>
          <w:rFonts w:hint="eastAsia"/>
          <w:lang w:eastAsia="zh-CN"/>
        </w:rPr>
        <w:t>之后，作为原表头指针的</w:t>
      </w:r>
      <w:r>
        <w:rPr>
          <w:rFonts w:hint="eastAsia"/>
          <w:lang w:eastAsia="zh-CN"/>
        </w:rPr>
        <w:t>list1</w:t>
      </w:r>
      <w:r>
        <w:rPr>
          <w:rFonts w:hint="eastAsia"/>
          <w:lang w:eastAsia="zh-CN"/>
        </w:rPr>
        <w:t>的</w:t>
      </w:r>
      <w:r>
        <w:rPr>
          <w:rFonts w:hint="eastAsia"/>
          <w:lang w:eastAsia="zh-CN"/>
        </w:rPr>
        <w:t>next</w:t>
      </w:r>
      <w:r>
        <w:rPr>
          <w:rFonts w:hint="eastAsia"/>
          <w:lang w:eastAsia="zh-CN"/>
        </w:rPr>
        <w:t>、</w:t>
      </w:r>
      <w:proofErr w:type="spellStart"/>
      <w:r>
        <w:rPr>
          <w:rFonts w:hint="eastAsia"/>
          <w:lang w:eastAsia="zh-CN"/>
        </w:rPr>
        <w:t>prev</w:t>
      </w:r>
      <w:proofErr w:type="spellEnd"/>
      <w:r>
        <w:rPr>
          <w:rFonts w:hint="eastAsia"/>
          <w:lang w:eastAsia="zh-CN"/>
        </w:rPr>
        <w:t>仍然指向原来的节点，为了避免引起混乱，</w:t>
      </w:r>
      <w:r>
        <w:rPr>
          <w:rFonts w:hint="eastAsia"/>
          <w:lang w:eastAsia="zh-CN"/>
        </w:rPr>
        <w:t>Linux</w:t>
      </w:r>
      <w:r>
        <w:rPr>
          <w:rFonts w:hint="eastAsia"/>
          <w:lang w:eastAsia="zh-CN"/>
        </w:rPr>
        <w:t>提供了一个</w:t>
      </w:r>
      <w:proofErr w:type="spellStart"/>
      <w:r>
        <w:rPr>
          <w:rFonts w:hint="eastAsia"/>
          <w:lang w:eastAsia="zh-CN"/>
        </w:rPr>
        <w:t>list_splice_init</w:t>
      </w:r>
      <w:proofErr w:type="spellEnd"/>
      <w:r>
        <w:rPr>
          <w:rFonts w:hint="eastAsia"/>
          <w:lang w:eastAsia="zh-CN"/>
        </w:rPr>
        <w:t>()</w:t>
      </w:r>
      <w:r>
        <w:rPr>
          <w:rFonts w:hint="eastAsia"/>
          <w:lang w:eastAsia="zh-CN"/>
        </w:rPr>
        <w:t>函数：</w:t>
      </w:r>
    </w:p>
    <w:p w14:paraId="4A05F4A5" w14:textId="77777777" w:rsidR="004D3944" w:rsidRDefault="004D3944" w:rsidP="004D3944">
      <w:pPr>
        <w:pStyle w:val="Body"/>
        <w:ind w:firstLine="480"/>
        <w:rPr>
          <w:lang w:eastAsia="zh-CN"/>
        </w:rPr>
      </w:pPr>
      <w:r>
        <w:rPr>
          <w:lang w:eastAsia="zh-CN"/>
        </w:rPr>
        <w:t xml:space="preserve">static inline void </w:t>
      </w:r>
      <w:proofErr w:type="spellStart"/>
      <w:r>
        <w:rPr>
          <w:lang w:eastAsia="zh-CN"/>
        </w:rPr>
        <w:t>list_splice_init</w:t>
      </w:r>
      <w:proofErr w:type="spellEnd"/>
      <w:r>
        <w:rPr>
          <w:lang w:eastAsia="zh-CN"/>
        </w:rPr>
        <w:t xml:space="preserve">(struct </w:t>
      </w:r>
      <w:proofErr w:type="spellStart"/>
      <w:r>
        <w:rPr>
          <w:lang w:eastAsia="zh-CN"/>
        </w:rPr>
        <w:t>list_head</w:t>
      </w:r>
      <w:proofErr w:type="spellEnd"/>
      <w:r>
        <w:rPr>
          <w:lang w:eastAsia="zh-CN"/>
        </w:rPr>
        <w:t xml:space="preserve"> *list, struct </w:t>
      </w:r>
      <w:proofErr w:type="spellStart"/>
      <w:r>
        <w:rPr>
          <w:lang w:eastAsia="zh-CN"/>
        </w:rPr>
        <w:t>list_head</w:t>
      </w:r>
      <w:proofErr w:type="spellEnd"/>
      <w:r>
        <w:rPr>
          <w:lang w:eastAsia="zh-CN"/>
        </w:rPr>
        <w:t xml:space="preserve"> *head);</w:t>
      </w:r>
    </w:p>
    <w:p w14:paraId="618743B1" w14:textId="77777777" w:rsidR="004D3944" w:rsidRDefault="004D3944" w:rsidP="0034722A">
      <w:pPr>
        <w:ind w:firstLine="480"/>
        <w:rPr>
          <w:rFonts w:hint="eastAsia"/>
          <w:lang w:eastAsia="zh-CN"/>
        </w:rPr>
      </w:pPr>
      <w:r>
        <w:rPr>
          <w:rFonts w:hint="eastAsia"/>
          <w:lang w:eastAsia="zh-CN"/>
        </w:rPr>
        <w:t>该函数在将</w:t>
      </w:r>
      <w:r>
        <w:rPr>
          <w:rFonts w:hint="eastAsia"/>
          <w:lang w:eastAsia="zh-CN"/>
        </w:rPr>
        <w:t>list</w:t>
      </w:r>
      <w:r>
        <w:rPr>
          <w:rFonts w:hint="eastAsia"/>
          <w:lang w:eastAsia="zh-CN"/>
        </w:rPr>
        <w:t>合并到</w:t>
      </w:r>
      <w:r>
        <w:rPr>
          <w:rFonts w:hint="eastAsia"/>
          <w:lang w:eastAsia="zh-CN"/>
        </w:rPr>
        <w:t>head</w:t>
      </w:r>
      <w:r>
        <w:rPr>
          <w:rFonts w:hint="eastAsia"/>
          <w:lang w:eastAsia="zh-CN"/>
        </w:rPr>
        <w:t>链表的基础上，调用</w:t>
      </w:r>
      <w:r>
        <w:rPr>
          <w:rFonts w:hint="eastAsia"/>
          <w:lang w:eastAsia="zh-CN"/>
        </w:rPr>
        <w:t>INIT_LIST_HEAD(list)</w:t>
      </w:r>
      <w:r>
        <w:rPr>
          <w:rFonts w:hint="eastAsia"/>
          <w:lang w:eastAsia="zh-CN"/>
        </w:rPr>
        <w:t>将</w:t>
      </w:r>
      <w:r>
        <w:rPr>
          <w:rFonts w:hint="eastAsia"/>
          <w:lang w:eastAsia="zh-CN"/>
        </w:rPr>
        <w:t>list</w:t>
      </w:r>
      <w:r>
        <w:rPr>
          <w:rFonts w:hint="eastAsia"/>
          <w:lang w:eastAsia="zh-CN"/>
        </w:rPr>
        <w:t>设置为空链。</w:t>
      </w:r>
    </w:p>
    <w:p w14:paraId="1D3CD0C5" w14:textId="77777777" w:rsidR="004D3944" w:rsidRDefault="004D3944" w:rsidP="004D3944">
      <w:pPr>
        <w:pStyle w:val="Body"/>
        <w:ind w:firstLine="480"/>
        <w:rPr>
          <w:lang w:eastAsia="zh-CN"/>
        </w:rPr>
      </w:pPr>
    </w:p>
    <w:p w14:paraId="4121C585" w14:textId="46C1394F" w:rsidR="004D3944" w:rsidRDefault="004D3944" w:rsidP="004446D2">
      <w:pPr>
        <w:pStyle w:val="3"/>
        <w:spacing w:before="166" w:after="166"/>
        <w:rPr>
          <w:rFonts w:hint="eastAsia"/>
        </w:rPr>
      </w:pPr>
      <w:bookmarkStart w:id="15" w:name="_Toc121760144"/>
      <w:r>
        <w:rPr>
          <w:rFonts w:hint="eastAsia"/>
        </w:rPr>
        <w:t>遍历</w:t>
      </w:r>
      <w:bookmarkEnd w:id="15"/>
    </w:p>
    <w:tbl>
      <w:tblPr>
        <w:tblStyle w:val="af2"/>
        <w:tblW w:w="0" w:type="auto"/>
        <w:tblLook w:val="04A0" w:firstRow="1" w:lastRow="0" w:firstColumn="1" w:lastColumn="0" w:noHBand="0" w:noVBand="1"/>
      </w:tblPr>
      <w:tblGrid>
        <w:gridCol w:w="9890"/>
      </w:tblGrid>
      <w:tr w:rsidR="009C4773" w14:paraId="7164DEB4" w14:textId="77777777" w:rsidTr="004825C7">
        <w:tc>
          <w:tcPr>
            <w:tcW w:w="9890" w:type="dxa"/>
            <w:shd w:val="clear" w:color="auto" w:fill="F2F2F2" w:themeFill="background1" w:themeFillShade="F2"/>
          </w:tcPr>
          <w:p w14:paraId="3BD7B258" w14:textId="77777777" w:rsidR="00095B7B" w:rsidRDefault="00095B7B" w:rsidP="0034722A">
            <w:pPr>
              <w:pStyle w:val="Body"/>
              <w:spacing w:line="240" w:lineRule="auto"/>
              <w:ind w:firstLineChars="0" w:firstLine="0"/>
              <w:rPr>
                <w:rFonts w:hint="eastAsia"/>
                <w:lang w:eastAsia="zh-CN"/>
              </w:rPr>
            </w:pPr>
            <w:r>
              <w:rPr>
                <w:rFonts w:hint="eastAsia"/>
                <w:lang w:eastAsia="zh-CN"/>
              </w:rPr>
              <w:t xml:space="preserve">// </w:t>
            </w:r>
            <w:r>
              <w:rPr>
                <w:rFonts w:hint="eastAsia"/>
                <w:lang w:eastAsia="zh-CN"/>
              </w:rPr>
              <w:t>遍历双向链表</w:t>
            </w:r>
          </w:p>
          <w:p w14:paraId="5CE1BE85" w14:textId="77777777" w:rsidR="00095B7B" w:rsidRDefault="00095B7B" w:rsidP="0034722A">
            <w:pPr>
              <w:pStyle w:val="Body"/>
              <w:spacing w:line="240" w:lineRule="auto"/>
              <w:ind w:firstLineChars="0" w:firstLine="0"/>
              <w:rPr>
                <w:lang w:eastAsia="zh-CN"/>
              </w:rPr>
            </w:pPr>
            <w:r>
              <w:rPr>
                <w:lang w:eastAsia="zh-CN"/>
              </w:rPr>
              <w:t xml:space="preserve">#define </w:t>
            </w:r>
            <w:proofErr w:type="spellStart"/>
            <w:r>
              <w:rPr>
                <w:lang w:eastAsia="zh-CN"/>
              </w:rPr>
              <w:t>list_for_each</w:t>
            </w:r>
            <w:proofErr w:type="spellEnd"/>
            <w:r>
              <w:rPr>
                <w:lang w:eastAsia="zh-CN"/>
              </w:rPr>
              <w:t>(pos, head) \</w:t>
            </w:r>
          </w:p>
          <w:p w14:paraId="5B56EB60" w14:textId="77777777" w:rsidR="00095B7B" w:rsidRDefault="00095B7B" w:rsidP="0034722A">
            <w:pPr>
              <w:pStyle w:val="Body"/>
              <w:spacing w:line="240" w:lineRule="auto"/>
              <w:ind w:firstLineChars="0" w:firstLine="0"/>
              <w:rPr>
                <w:lang w:eastAsia="zh-CN"/>
              </w:rPr>
            </w:pPr>
            <w:r>
              <w:rPr>
                <w:lang w:eastAsia="zh-CN"/>
              </w:rPr>
              <w:t xml:space="preserve">    for (pos = (head)-&gt;next; pos != (head); pos = pos-&gt;next)</w:t>
            </w:r>
          </w:p>
          <w:p w14:paraId="3090B3C4" w14:textId="77777777" w:rsidR="00095B7B" w:rsidRDefault="00095B7B" w:rsidP="0034722A">
            <w:pPr>
              <w:pStyle w:val="Body"/>
              <w:spacing w:line="240" w:lineRule="auto"/>
              <w:ind w:firstLineChars="0" w:firstLine="0"/>
              <w:rPr>
                <w:lang w:eastAsia="zh-CN"/>
              </w:rPr>
            </w:pPr>
            <w:r>
              <w:rPr>
                <w:lang w:eastAsia="zh-CN"/>
              </w:rPr>
              <w:t xml:space="preserve"> </w:t>
            </w:r>
          </w:p>
          <w:p w14:paraId="3A4D43A4" w14:textId="77777777" w:rsidR="00095B7B" w:rsidRDefault="00095B7B" w:rsidP="0034722A">
            <w:pPr>
              <w:pStyle w:val="Body"/>
              <w:spacing w:line="240" w:lineRule="auto"/>
              <w:ind w:firstLineChars="0" w:firstLine="0"/>
              <w:rPr>
                <w:lang w:eastAsia="zh-CN"/>
              </w:rPr>
            </w:pPr>
            <w:r>
              <w:rPr>
                <w:lang w:eastAsia="zh-CN"/>
              </w:rPr>
              <w:t xml:space="preserve">#define </w:t>
            </w:r>
            <w:proofErr w:type="spellStart"/>
            <w:r>
              <w:rPr>
                <w:lang w:eastAsia="zh-CN"/>
              </w:rPr>
              <w:t>list_for_each_safe</w:t>
            </w:r>
            <w:proofErr w:type="spellEnd"/>
            <w:r>
              <w:rPr>
                <w:lang w:eastAsia="zh-CN"/>
              </w:rPr>
              <w:t>(pos, n, head) \</w:t>
            </w:r>
          </w:p>
          <w:p w14:paraId="4128B176" w14:textId="77777777" w:rsidR="00095B7B" w:rsidRDefault="00095B7B" w:rsidP="0034722A">
            <w:pPr>
              <w:pStyle w:val="Body"/>
              <w:spacing w:line="240" w:lineRule="auto"/>
              <w:ind w:firstLineChars="0" w:firstLine="0"/>
              <w:rPr>
                <w:lang w:eastAsia="zh-CN"/>
              </w:rPr>
            </w:pPr>
            <w:r>
              <w:rPr>
                <w:lang w:eastAsia="zh-CN"/>
              </w:rPr>
              <w:t xml:space="preserve">    for (pos = (head)-&gt;next, n = pos-&gt;next; pos != (head); \</w:t>
            </w:r>
          </w:p>
          <w:p w14:paraId="512CCF43" w14:textId="77777777" w:rsidR="00095B7B" w:rsidRDefault="00095B7B" w:rsidP="0034722A">
            <w:pPr>
              <w:pStyle w:val="Body"/>
              <w:spacing w:line="240" w:lineRule="auto"/>
              <w:ind w:firstLineChars="0" w:firstLine="0"/>
              <w:rPr>
                <w:lang w:eastAsia="zh-CN"/>
              </w:rPr>
            </w:pPr>
            <w:r>
              <w:rPr>
                <w:lang w:eastAsia="zh-CN"/>
              </w:rPr>
              <w:t xml:space="preserve">        pos = n, n = pos-&gt;next)</w:t>
            </w:r>
          </w:p>
          <w:p w14:paraId="3F181D8C" w14:textId="77777777" w:rsidR="00095B7B" w:rsidRDefault="00095B7B" w:rsidP="0034722A">
            <w:pPr>
              <w:pStyle w:val="Body"/>
              <w:spacing w:line="240" w:lineRule="auto"/>
              <w:ind w:firstLineChars="0" w:firstLine="0"/>
              <w:rPr>
                <w:lang w:eastAsia="zh-CN"/>
              </w:rPr>
            </w:pPr>
            <w:r>
              <w:rPr>
                <w:lang w:eastAsia="zh-CN"/>
              </w:rPr>
              <w:t xml:space="preserve"> </w:t>
            </w:r>
          </w:p>
          <w:p w14:paraId="1B326665" w14:textId="77777777" w:rsidR="00095B7B" w:rsidRDefault="00095B7B" w:rsidP="0034722A">
            <w:pPr>
              <w:pStyle w:val="Body"/>
              <w:spacing w:line="240" w:lineRule="auto"/>
              <w:ind w:firstLineChars="0" w:firstLine="0"/>
              <w:rPr>
                <w:lang w:eastAsia="zh-CN"/>
              </w:rPr>
            </w:pPr>
            <w:r>
              <w:rPr>
                <w:lang w:eastAsia="zh-CN"/>
              </w:rPr>
              <w:t xml:space="preserve">#define </w:t>
            </w:r>
            <w:proofErr w:type="spellStart"/>
            <w:r>
              <w:rPr>
                <w:lang w:eastAsia="zh-CN"/>
              </w:rPr>
              <w:t>list_entry</w:t>
            </w:r>
            <w:proofErr w:type="spellEnd"/>
            <w:r>
              <w:rPr>
                <w:lang w:eastAsia="zh-CN"/>
              </w:rPr>
              <w:t>(</w:t>
            </w:r>
            <w:proofErr w:type="spellStart"/>
            <w:r>
              <w:rPr>
                <w:lang w:eastAsia="zh-CN"/>
              </w:rPr>
              <w:t>ptr</w:t>
            </w:r>
            <w:proofErr w:type="spellEnd"/>
            <w:r>
              <w:rPr>
                <w:lang w:eastAsia="zh-CN"/>
              </w:rPr>
              <w:t>, type, member) \</w:t>
            </w:r>
          </w:p>
          <w:p w14:paraId="5D070558" w14:textId="778EDEB2" w:rsidR="009C4773" w:rsidRDefault="00095B7B" w:rsidP="0034722A">
            <w:pPr>
              <w:pStyle w:val="Body"/>
              <w:spacing w:line="240" w:lineRule="auto"/>
              <w:ind w:firstLineChars="0" w:firstLine="0"/>
              <w:rPr>
                <w:lang w:eastAsia="zh-CN"/>
              </w:rPr>
            </w:pPr>
            <w:r>
              <w:rPr>
                <w:lang w:eastAsia="zh-CN"/>
              </w:rPr>
              <w:t xml:space="preserve">    </w:t>
            </w:r>
            <w:proofErr w:type="spellStart"/>
            <w:r>
              <w:rPr>
                <w:lang w:eastAsia="zh-CN"/>
              </w:rPr>
              <w:t>container_of</w:t>
            </w:r>
            <w:proofErr w:type="spellEnd"/>
            <w:r>
              <w:rPr>
                <w:lang w:eastAsia="zh-CN"/>
              </w:rPr>
              <w:t>(</w:t>
            </w:r>
            <w:proofErr w:type="spellStart"/>
            <w:r>
              <w:rPr>
                <w:lang w:eastAsia="zh-CN"/>
              </w:rPr>
              <w:t>ptr</w:t>
            </w:r>
            <w:proofErr w:type="spellEnd"/>
            <w:r>
              <w:rPr>
                <w:lang w:eastAsia="zh-CN"/>
              </w:rPr>
              <w:t>, type, member)</w:t>
            </w:r>
          </w:p>
        </w:tc>
      </w:tr>
    </w:tbl>
    <w:p w14:paraId="20BAD6BF" w14:textId="77777777" w:rsidR="004D3944" w:rsidRDefault="004D3944" w:rsidP="004D3944">
      <w:pPr>
        <w:pStyle w:val="Body"/>
        <w:ind w:firstLine="480"/>
        <w:rPr>
          <w:lang w:eastAsia="zh-CN"/>
        </w:rPr>
      </w:pPr>
    </w:p>
    <w:p w14:paraId="3ACD11C3" w14:textId="77777777" w:rsidR="004D3944" w:rsidRDefault="004D3944" w:rsidP="0034722A">
      <w:pPr>
        <w:ind w:firstLine="480"/>
        <w:rPr>
          <w:rFonts w:hint="eastAsia"/>
          <w:lang w:eastAsia="zh-CN"/>
        </w:rPr>
      </w:pPr>
      <w:r>
        <w:rPr>
          <w:rFonts w:hint="eastAsia"/>
          <w:lang w:eastAsia="zh-CN"/>
        </w:rPr>
        <w:t>遍历是链表最经常的操作之一，为了方便核心应用遍历链表，</w:t>
      </w:r>
      <w:r>
        <w:rPr>
          <w:rFonts w:hint="eastAsia"/>
          <w:lang w:eastAsia="zh-CN"/>
        </w:rPr>
        <w:t>Linux</w:t>
      </w:r>
      <w:r>
        <w:rPr>
          <w:rFonts w:hint="eastAsia"/>
          <w:lang w:eastAsia="zh-CN"/>
        </w:rPr>
        <w:t>链表将遍历操作抽象成几个宏。在介绍遍历宏之前，我们先看看如何从链表中访问到我们真正需要的数据项。</w:t>
      </w:r>
    </w:p>
    <w:p w14:paraId="682F3E67" w14:textId="77777777" w:rsidR="004D3944" w:rsidRDefault="004D3944" w:rsidP="004D3944">
      <w:pPr>
        <w:pStyle w:val="Body"/>
        <w:ind w:firstLine="480"/>
        <w:rPr>
          <w:lang w:eastAsia="zh-CN"/>
        </w:rPr>
      </w:pPr>
    </w:p>
    <w:p w14:paraId="7779EA14" w14:textId="7DC073B2" w:rsidR="004D3944" w:rsidRDefault="004D3944" w:rsidP="004446D2">
      <w:pPr>
        <w:pStyle w:val="4"/>
        <w:spacing w:before="166" w:after="166"/>
        <w:rPr>
          <w:rFonts w:hint="eastAsia"/>
          <w:lang w:eastAsia="zh-CN"/>
        </w:rPr>
      </w:pPr>
      <w:r>
        <w:rPr>
          <w:rFonts w:hint="eastAsia"/>
          <w:lang w:eastAsia="zh-CN"/>
        </w:rPr>
        <w:t>由链表节点到数据项变量</w:t>
      </w:r>
    </w:p>
    <w:p w14:paraId="1B15FA5A" w14:textId="77777777" w:rsidR="004D3944" w:rsidRDefault="004D3944" w:rsidP="004D3944">
      <w:pPr>
        <w:pStyle w:val="Body"/>
        <w:ind w:firstLine="480"/>
        <w:rPr>
          <w:lang w:eastAsia="zh-CN"/>
        </w:rPr>
      </w:pPr>
    </w:p>
    <w:p w14:paraId="3532168D" w14:textId="77777777" w:rsidR="004D3944" w:rsidRDefault="004D3944" w:rsidP="0034722A">
      <w:pPr>
        <w:ind w:firstLine="480"/>
        <w:rPr>
          <w:rFonts w:hint="eastAsia"/>
          <w:lang w:eastAsia="zh-CN"/>
        </w:rPr>
      </w:pPr>
      <w:r>
        <w:rPr>
          <w:rFonts w:hint="eastAsia"/>
          <w:lang w:eastAsia="zh-CN"/>
        </w:rPr>
        <w:t>我们知道，</w:t>
      </w:r>
      <w:r>
        <w:rPr>
          <w:rFonts w:hint="eastAsia"/>
          <w:lang w:eastAsia="zh-CN"/>
        </w:rPr>
        <w:t>Linux</w:t>
      </w:r>
      <w:r>
        <w:rPr>
          <w:rFonts w:hint="eastAsia"/>
          <w:lang w:eastAsia="zh-CN"/>
        </w:rPr>
        <w:t>链表中仅保存了数据项结构中</w:t>
      </w:r>
      <w:proofErr w:type="spellStart"/>
      <w:r>
        <w:rPr>
          <w:rFonts w:hint="eastAsia"/>
          <w:lang w:eastAsia="zh-CN"/>
        </w:rPr>
        <w:t>list_head</w:t>
      </w:r>
      <w:proofErr w:type="spellEnd"/>
      <w:r>
        <w:rPr>
          <w:rFonts w:hint="eastAsia"/>
          <w:lang w:eastAsia="zh-CN"/>
        </w:rPr>
        <w:t>成员变量的地址，那么我们如何通过这个</w:t>
      </w:r>
      <w:proofErr w:type="spellStart"/>
      <w:r>
        <w:rPr>
          <w:rFonts w:hint="eastAsia"/>
          <w:lang w:eastAsia="zh-CN"/>
        </w:rPr>
        <w:t>list_head</w:t>
      </w:r>
      <w:proofErr w:type="spellEnd"/>
      <w:r>
        <w:rPr>
          <w:rFonts w:hint="eastAsia"/>
          <w:lang w:eastAsia="zh-CN"/>
        </w:rPr>
        <w:t>成员访问到作为它的所有者的节点数据呢？</w:t>
      </w:r>
      <w:r>
        <w:rPr>
          <w:rFonts w:hint="eastAsia"/>
          <w:lang w:eastAsia="zh-CN"/>
        </w:rPr>
        <w:t>Linux</w:t>
      </w:r>
      <w:r>
        <w:rPr>
          <w:rFonts w:hint="eastAsia"/>
          <w:lang w:eastAsia="zh-CN"/>
        </w:rPr>
        <w:t>为此提供了一个</w:t>
      </w:r>
      <w:proofErr w:type="spellStart"/>
      <w:r>
        <w:rPr>
          <w:rFonts w:hint="eastAsia"/>
          <w:lang w:eastAsia="zh-CN"/>
        </w:rPr>
        <w:t>list_entry</w:t>
      </w:r>
      <w:proofErr w:type="spellEnd"/>
      <w:r>
        <w:rPr>
          <w:rFonts w:hint="eastAsia"/>
          <w:lang w:eastAsia="zh-CN"/>
        </w:rPr>
        <w:t>(</w:t>
      </w:r>
      <w:proofErr w:type="spellStart"/>
      <w:r>
        <w:rPr>
          <w:rFonts w:hint="eastAsia"/>
          <w:lang w:eastAsia="zh-CN"/>
        </w:rPr>
        <w:t>ptr,type,member</w:t>
      </w:r>
      <w:proofErr w:type="spellEnd"/>
      <w:r>
        <w:rPr>
          <w:rFonts w:hint="eastAsia"/>
          <w:lang w:eastAsia="zh-CN"/>
        </w:rPr>
        <w:t>)</w:t>
      </w:r>
      <w:r>
        <w:rPr>
          <w:rFonts w:hint="eastAsia"/>
          <w:lang w:eastAsia="zh-CN"/>
        </w:rPr>
        <w:t>宏，其中</w:t>
      </w:r>
      <w:proofErr w:type="spellStart"/>
      <w:r>
        <w:rPr>
          <w:rFonts w:hint="eastAsia"/>
          <w:lang w:eastAsia="zh-CN"/>
        </w:rPr>
        <w:t>ptr</w:t>
      </w:r>
      <w:proofErr w:type="spellEnd"/>
      <w:r>
        <w:rPr>
          <w:rFonts w:hint="eastAsia"/>
          <w:lang w:eastAsia="zh-CN"/>
        </w:rPr>
        <w:t>是指向该数据中</w:t>
      </w:r>
      <w:proofErr w:type="spellStart"/>
      <w:r>
        <w:rPr>
          <w:rFonts w:hint="eastAsia"/>
          <w:lang w:eastAsia="zh-CN"/>
        </w:rPr>
        <w:t>list_head</w:t>
      </w:r>
      <w:proofErr w:type="spellEnd"/>
      <w:r>
        <w:rPr>
          <w:rFonts w:hint="eastAsia"/>
          <w:lang w:eastAsia="zh-CN"/>
        </w:rPr>
        <w:t>成员的指针，也就是存储在链表中的地址值，</w:t>
      </w:r>
      <w:r>
        <w:rPr>
          <w:rFonts w:hint="eastAsia"/>
          <w:lang w:eastAsia="zh-CN"/>
        </w:rPr>
        <w:t>type</w:t>
      </w:r>
      <w:r>
        <w:rPr>
          <w:rFonts w:hint="eastAsia"/>
          <w:lang w:eastAsia="zh-CN"/>
        </w:rPr>
        <w:t>是数据项的类型，</w:t>
      </w:r>
      <w:r>
        <w:rPr>
          <w:rFonts w:hint="eastAsia"/>
          <w:lang w:eastAsia="zh-CN"/>
        </w:rPr>
        <w:t>member</w:t>
      </w:r>
      <w:r>
        <w:rPr>
          <w:rFonts w:hint="eastAsia"/>
          <w:lang w:eastAsia="zh-CN"/>
        </w:rPr>
        <w:t>则是数据项类型定义中</w:t>
      </w:r>
      <w:proofErr w:type="spellStart"/>
      <w:r>
        <w:rPr>
          <w:rFonts w:hint="eastAsia"/>
          <w:lang w:eastAsia="zh-CN"/>
        </w:rPr>
        <w:t>list_head</w:t>
      </w:r>
      <w:proofErr w:type="spellEnd"/>
      <w:r>
        <w:rPr>
          <w:rFonts w:hint="eastAsia"/>
          <w:lang w:eastAsia="zh-CN"/>
        </w:rPr>
        <w:t>成员的变量名，例如，我们要访问</w:t>
      </w:r>
      <w:proofErr w:type="spellStart"/>
      <w:r>
        <w:rPr>
          <w:rFonts w:hint="eastAsia"/>
          <w:lang w:eastAsia="zh-CN"/>
        </w:rPr>
        <w:t>nf_sockopts</w:t>
      </w:r>
      <w:proofErr w:type="spellEnd"/>
      <w:r>
        <w:rPr>
          <w:rFonts w:hint="eastAsia"/>
          <w:lang w:eastAsia="zh-CN"/>
        </w:rPr>
        <w:t>链表中首个</w:t>
      </w:r>
      <w:proofErr w:type="spellStart"/>
      <w:r>
        <w:rPr>
          <w:rFonts w:hint="eastAsia"/>
          <w:lang w:eastAsia="zh-CN"/>
        </w:rPr>
        <w:t>nf_sockopt_ops</w:t>
      </w:r>
      <w:proofErr w:type="spellEnd"/>
      <w:r>
        <w:rPr>
          <w:rFonts w:hint="eastAsia"/>
          <w:lang w:eastAsia="zh-CN"/>
        </w:rPr>
        <w:t>变量，则如此调用：</w:t>
      </w:r>
    </w:p>
    <w:p w14:paraId="5D98007A" w14:textId="77777777" w:rsidR="004D3944" w:rsidRDefault="004D3944" w:rsidP="004D3944">
      <w:pPr>
        <w:pStyle w:val="Body"/>
        <w:ind w:firstLine="480"/>
        <w:rPr>
          <w:lang w:eastAsia="zh-CN"/>
        </w:rPr>
      </w:pPr>
    </w:p>
    <w:p w14:paraId="2B573FAF" w14:textId="5A9200EB" w:rsidR="004D3944" w:rsidRDefault="004D3944" w:rsidP="004D3944">
      <w:pPr>
        <w:pStyle w:val="Body"/>
        <w:ind w:firstLine="480"/>
        <w:rPr>
          <w:lang w:eastAsia="zh-CN"/>
        </w:rPr>
      </w:pPr>
    </w:p>
    <w:tbl>
      <w:tblPr>
        <w:tblStyle w:val="af2"/>
        <w:tblW w:w="0" w:type="auto"/>
        <w:tblLook w:val="04A0" w:firstRow="1" w:lastRow="0" w:firstColumn="1" w:lastColumn="0" w:noHBand="0" w:noVBand="1"/>
      </w:tblPr>
      <w:tblGrid>
        <w:gridCol w:w="9890"/>
      </w:tblGrid>
      <w:tr w:rsidR="009C4773" w14:paraId="1716C9E9" w14:textId="77777777" w:rsidTr="004825C7">
        <w:tc>
          <w:tcPr>
            <w:tcW w:w="9890" w:type="dxa"/>
            <w:shd w:val="clear" w:color="auto" w:fill="F2F2F2" w:themeFill="background1" w:themeFillShade="F2"/>
          </w:tcPr>
          <w:p w14:paraId="2871214A" w14:textId="2E3A2C69" w:rsidR="009C4773" w:rsidRDefault="00095B7B" w:rsidP="004825C7">
            <w:pPr>
              <w:pStyle w:val="Body"/>
              <w:spacing w:line="240" w:lineRule="auto"/>
              <w:ind w:firstLineChars="0" w:firstLine="0"/>
              <w:rPr>
                <w:lang w:eastAsia="zh-CN"/>
              </w:rPr>
            </w:pPr>
            <w:proofErr w:type="spellStart"/>
            <w:r>
              <w:rPr>
                <w:lang w:eastAsia="zh-CN"/>
              </w:rPr>
              <w:t>list_entry</w:t>
            </w:r>
            <w:proofErr w:type="spellEnd"/>
            <w:r>
              <w:rPr>
                <w:lang w:eastAsia="zh-CN"/>
              </w:rPr>
              <w:t>(</w:t>
            </w:r>
            <w:proofErr w:type="spellStart"/>
            <w:r>
              <w:rPr>
                <w:lang w:eastAsia="zh-CN"/>
              </w:rPr>
              <w:t>nf_sockopts</w:t>
            </w:r>
            <w:proofErr w:type="spellEnd"/>
            <w:r>
              <w:rPr>
                <w:lang w:eastAsia="zh-CN"/>
              </w:rPr>
              <w:t xml:space="preserve">-&gt;next, struct </w:t>
            </w:r>
            <w:proofErr w:type="spellStart"/>
            <w:r>
              <w:rPr>
                <w:lang w:eastAsia="zh-CN"/>
              </w:rPr>
              <w:t>nf_sockopt_ops</w:t>
            </w:r>
            <w:proofErr w:type="spellEnd"/>
            <w:r>
              <w:rPr>
                <w:lang w:eastAsia="zh-CN"/>
              </w:rPr>
              <w:t>, list);</w:t>
            </w:r>
          </w:p>
        </w:tc>
      </w:tr>
    </w:tbl>
    <w:p w14:paraId="33B59342" w14:textId="77777777" w:rsidR="009C4773" w:rsidRDefault="009C4773" w:rsidP="004D3944">
      <w:pPr>
        <w:pStyle w:val="Body"/>
        <w:ind w:firstLine="480"/>
        <w:rPr>
          <w:lang w:eastAsia="zh-CN"/>
        </w:rPr>
      </w:pPr>
    </w:p>
    <w:p w14:paraId="4D32DD9D" w14:textId="77777777" w:rsidR="004D3944" w:rsidRDefault="004D3944" w:rsidP="004D3944">
      <w:pPr>
        <w:pStyle w:val="Body"/>
        <w:ind w:firstLine="480"/>
        <w:rPr>
          <w:rFonts w:hint="eastAsia"/>
          <w:lang w:eastAsia="zh-CN"/>
        </w:rPr>
      </w:pPr>
      <w:r>
        <w:rPr>
          <w:rFonts w:hint="eastAsia"/>
          <w:lang w:eastAsia="zh-CN"/>
        </w:rPr>
        <w:t>这里</w:t>
      </w:r>
      <w:r>
        <w:rPr>
          <w:rFonts w:hint="eastAsia"/>
          <w:lang w:eastAsia="zh-CN"/>
        </w:rPr>
        <w:t>"list"</w:t>
      </w:r>
      <w:r>
        <w:rPr>
          <w:rFonts w:hint="eastAsia"/>
          <w:lang w:eastAsia="zh-CN"/>
        </w:rPr>
        <w:t>正是</w:t>
      </w:r>
      <w:proofErr w:type="spellStart"/>
      <w:r>
        <w:rPr>
          <w:rFonts w:hint="eastAsia"/>
          <w:lang w:eastAsia="zh-CN"/>
        </w:rPr>
        <w:t>nf_sockopt_ops</w:t>
      </w:r>
      <w:proofErr w:type="spellEnd"/>
      <w:r>
        <w:rPr>
          <w:rFonts w:hint="eastAsia"/>
          <w:lang w:eastAsia="zh-CN"/>
        </w:rPr>
        <w:t>结构中定义的用于链表操作的节点成员变量名。</w:t>
      </w:r>
    </w:p>
    <w:p w14:paraId="68CF5E4A" w14:textId="77777777" w:rsidR="004D3944" w:rsidRDefault="004D3944" w:rsidP="0034722A">
      <w:pPr>
        <w:ind w:firstLine="480"/>
        <w:rPr>
          <w:rFonts w:hint="eastAsia"/>
          <w:lang w:eastAsia="zh-CN"/>
        </w:rPr>
      </w:pPr>
      <w:proofErr w:type="spellStart"/>
      <w:r>
        <w:rPr>
          <w:rFonts w:hint="eastAsia"/>
          <w:lang w:eastAsia="zh-CN"/>
        </w:rPr>
        <w:t>list_entry</w:t>
      </w:r>
      <w:proofErr w:type="spellEnd"/>
      <w:r>
        <w:rPr>
          <w:rFonts w:hint="eastAsia"/>
          <w:lang w:eastAsia="zh-CN"/>
        </w:rPr>
        <w:t>的使用相当简单，相比之下，它的实现则有一些难懂：</w:t>
      </w:r>
    </w:p>
    <w:p w14:paraId="3A434F2C" w14:textId="445BC38A" w:rsidR="004D3944" w:rsidRPr="00095B7B" w:rsidRDefault="004D3944" w:rsidP="004D3944">
      <w:pPr>
        <w:pStyle w:val="Body"/>
        <w:ind w:firstLine="480"/>
        <w:rPr>
          <w:lang w:eastAsia="zh-CN"/>
        </w:rPr>
      </w:pPr>
    </w:p>
    <w:tbl>
      <w:tblPr>
        <w:tblStyle w:val="af2"/>
        <w:tblW w:w="0" w:type="auto"/>
        <w:tblLook w:val="04A0" w:firstRow="1" w:lastRow="0" w:firstColumn="1" w:lastColumn="0" w:noHBand="0" w:noVBand="1"/>
      </w:tblPr>
      <w:tblGrid>
        <w:gridCol w:w="9890"/>
      </w:tblGrid>
      <w:tr w:rsidR="009C4773" w14:paraId="5D54D962" w14:textId="77777777" w:rsidTr="004825C7">
        <w:tc>
          <w:tcPr>
            <w:tcW w:w="9890" w:type="dxa"/>
            <w:shd w:val="clear" w:color="auto" w:fill="F2F2F2" w:themeFill="background1" w:themeFillShade="F2"/>
          </w:tcPr>
          <w:p w14:paraId="0F695FE0" w14:textId="77777777" w:rsidR="00095B7B" w:rsidRDefault="00095B7B" w:rsidP="0034722A">
            <w:pPr>
              <w:pStyle w:val="Body"/>
              <w:spacing w:line="240" w:lineRule="auto"/>
              <w:ind w:firstLineChars="0" w:firstLine="0"/>
              <w:rPr>
                <w:lang w:eastAsia="zh-CN"/>
              </w:rPr>
            </w:pPr>
            <w:r>
              <w:rPr>
                <w:lang w:eastAsia="zh-CN"/>
              </w:rPr>
              <w:t xml:space="preserve">#define </w:t>
            </w:r>
            <w:proofErr w:type="spellStart"/>
            <w:r>
              <w:rPr>
                <w:lang w:eastAsia="zh-CN"/>
              </w:rPr>
              <w:t>list_entry</w:t>
            </w:r>
            <w:proofErr w:type="spellEnd"/>
            <w:r>
              <w:rPr>
                <w:lang w:eastAsia="zh-CN"/>
              </w:rPr>
              <w:t>(</w:t>
            </w:r>
            <w:proofErr w:type="spellStart"/>
            <w:r>
              <w:rPr>
                <w:lang w:eastAsia="zh-CN"/>
              </w:rPr>
              <w:t>ptr</w:t>
            </w:r>
            <w:proofErr w:type="spellEnd"/>
            <w:r>
              <w:rPr>
                <w:lang w:eastAsia="zh-CN"/>
              </w:rPr>
              <w:t xml:space="preserve">, type, member) </w:t>
            </w:r>
            <w:proofErr w:type="spellStart"/>
            <w:r>
              <w:rPr>
                <w:lang w:eastAsia="zh-CN"/>
              </w:rPr>
              <w:t>container_of</w:t>
            </w:r>
            <w:proofErr w:type="spellEnd"/>
            <w:r>
              <w:rPr>
                <w:lang w:eastAsia="zh-CN"/>
              </w:rPr>
              <w:t>(</w:t>
            </w:r>
            <w:proofErr w:type="spellStart"/>
            <w:r>
              <w:rPr>
                <w:lang w:eastAsia="zh-CN"/>
              </w:rPr>
              <w:t>ptr</w:t>
            </w:r>
            <w:proofErr w:type="spellEnd"/>
            <w:r>
              <w:rPr>
                <w:lang w:eastAsia="zh-CN"/>
              </w:rPr>
              <w:t>, type, member)</w:t>
            </w:r>
          </w:p>
          <w:p w14:paraId="588FC693" w14:textId="77777777" w:rsidR="00095B7B" w:rsidRDefault="00095B7B" w:rsidP="0034722A">
            <w:pPr>
              <w:pStyle w:val="Body"/>
              <w:spacing w:line="240" w:lineRule="auto"/>
              <w:ind w:firstLineChars="0" w:firstLine="0"/>
              <w:rPr>
                <w:rFonts w:hint="eastAsia"/>
                <w:lang w:eastAsia="zh-CN"/>
              </w:rPr>
            </w:pPr>
            <w:proofErr w:type="spellStart"/>
            <w:r>
              <w:rPr>
                <w:rFonts w:hint="eastAsia"/>
                <w:lang w:eastAsia="zh-CN"/>
              </w:rPr>
              <w:t>container_of</w:t>
            </w:r>
            <w:proofErr w:type="spellEnd"/>
            <w:r>
              <w:rPr>
                <w:rFonts w:hint="eastAsia"/>
                <w:lang w:eastAsia="zh-CN"/>
              </w:rPr>
              <w:t>宏定义在</w:t>
            </w:r>
            <w:r>
              <w:rPr>
                <w:rFonts w:hint="eastAsia"/>
                <w:lang w:eastAsia="zh-CN"/>
              </w:rPr>
              <w:t>[include/</w:t>
            </w:r>
            <w:proofErr w:type="spellStart"/>
            <w:r>
              <w:rPr>
                <w:rFonts w:hint="eastAsia"/>
                <w:lang w:eastAsia="zh-CN"/>
              </w:rPr>
              <w:t>linux</w:t>
            </w:r>
            <w:proofErr w:type="spellEnd"/>
            <w:r>
              <w:rPr>
                <w:rFonts w:hint="eastAsia"/>
                <w:lang w:eastAsia="zh-CN"/>
              </w:rPr>
              <w:t>/</w:t>
            </w:r>
            <w:proofErr w:type="spellStart"/>
            <w:r>
              <w:rPr>
                <w:rFonts w:hint="eastAsia"/>
                <w:lang w:eastAsia="zh-CN"/>
              </w:rPr>
              <w:t>kernel.h</w:t>
            </w:r>
            <w:proofErr w:type="spellEnd"/>
            <w:r>
              <w:rPr>
                <w:rFonts w:hint="eastAsia"/>
                <w:lang w:eastAsia="zh-CN"/>
              </w:rPr>
              <w:t>]</w:t>
            </w:r>
            <w:r>
              <w:rPr>
                <w:rFonts w:hint="eastAsia"/>
                <w:lang w:eastAsia="zh-CN"/>
              </w:rPr>
              <w:t>中：</w:t>
            </w:r>
          </w:p>
          <w:p w14:paraId="1EC1EA11" w14:textId="77777777" w:rsidR="00095B7B" w:rsidRDefault="00095B7B" w:rsidP="0034722A">
            <w:pPr>
              <w:pStyle w:val="Body"/>
              <w:spacing w:line="240" w:lineRule="auto"/>
              <w:ind w:firstLineChars="0" w:firstLine="0"/>
              <w:rPr>
                <w:lang w:eastAsia="zh-CN"/>
              </w:rPr>
            </w:pPr>
            <w:r>
              <w:rPr>
                <w:lang w:eastAsia="zh-CN"/>
              </w:rPr>
              <w:t xml:space="preserve">#define </w:t>
            </w:r>
            <w:proofErr w:type="spellStart"/>
            <w:r>
              <w:rPr>
                <w:lang w:eastAsia="zh-CN"/>
              </w:rPr>
              <w:t>container_of</w:t>
            </w:r>
            <w:proofErr w:type="spellEnd"/>
            <w:r>
              <w:rPr>
                <w:lang w:eastAsia="zh-CN"/>
              </w:rPr>
              <w:t>(</w:t>
            </w:r>
            <w:proofErr w:type="spellStart"/>
            <w:r>
              <w:rPr>
                <w:lang w:eastAsia="zh-CN"/>
              </w:rPr>
              <w:t>ptr</w:t>
            </w:r>
            <w:proofErr w:type="spellEnd"/>
            <w:r>
              <w:rPr>
                <w:lang w:eastAsia="zh-CN"/>
              </w:rPr>
              <w:t>, type, member) ({ \</w:t>
            </w:r>
          </w:p>
          <w:p w14:paraId="103D60E6" w14:textId="77777777" w:rsidR="00095B7B" w:rsidRDefault="00095B7B" w:rsidP="0034722A">
            <w:pPr>
              <w:pStyle w:val="Body"/>
              <w:spacing w:line="240" w:lineRule="auto"/>
              <w:ind w:firstLineChars="0" w:firstLine="0"/>
              <w:rPr>
                <w:lang w:eastAsia="zh-CN"/>
              </w:rPr>
            </w:pPr>
            <w:r>
              <w:rPr>
                <w:lang w:eastAsia="zh-CN"/>
              </w:rPr>
              <w:t xml:space="preserve">const </w:t>
            </w:r>
            <w:proofErr w:type="spellStart"/>
            <w:r>
              <w:rPr>
                <w:lang w:eastAsia="zh-CN"/>
              </w:rPr>
              <w:t>typeof</w:t>
            </w:r>
            <w:proofErr w:type="spellEnd"/>
            <w:r>
              <w:rPr>
                <w:lang w:eastAsia="zh-CN"/>
              </w:rPr>
              <w:t>( ((type *)0)-&gt;member ) *__</w:t>
            </w:r>
            <w:proofErr w:type="spellStart"/>
            <w:r>
              <w:rPr>
                <w:lang w:eastAsia="zh-CN"/>
              </w:rPr>
              <w:t>mptr</w:t>
            </w:r>
            <w:proofErr w:type="spellEnd"/>
            <w:r>
              <w:rPr>
                <w:lang w:eastAsia="zh-CN"/>
              </w:rPr>
              <w:t xml:space="preserve"> = (</w:t>
            </w:r>
            <w:proofErr w:type="spellStart"/>
            <w:r>
              <w:rPr>
                <w:lang w:eastAsia="zh-CN"/>
              </w:rPr>
              <w:t>ptr</w:t>
            </w:r>
            <w:proofErr w:type="spellEnd"/>
            <w:r>
              <w:rPr>
                <w:lang w:eastAsia="zh-CN"/>
              </w:rPr>
              <w:t>); \</w:t>
            </w:r>
          </w:p>
          <w:p w14:paraId="1DBB1F6A" w14:textId="77777777" w:rsidR="00095B7B" w:rsidRDefault="00095B7B" w:rsidP="0034722A">
            <w:pPr>
              <w:pStyle w:val="Body"/>
              <w:spacing w:line="240" w:lineRule="auto"/>
              <w:ind w:firstLineChars="0" w:firstLine="0"/>
              <w:rPr>
                <w:lang w:eastAsia="zh-CN"/>
              </w:rPr>
            </w:pPr>
            <w:r>
              <w:rPr>
                <w:lang w:eastAsia="zh-CN"/>
              </w:rPr>
              <w:t>(type *)( (char *)__</w:t>
            </w:r>
            <w:proofErr w:type="spellStart"/>
            <w:r>
              <w:rPr>
                <w:lang w:eastAsia="zh-CN"/>
              </w:rPr>
              <w:t>mptr</w:t>
            </w:r>
            <w:proofErr w:type="spellEnd"/>
            <w:r>
              <w:rPr>
                <w:lang w:eastAsia="zh-CN"/>
              </w:rPr>
              <w:t xml:space="preserve"> - </w:t>
            </w:r>
            <w:proofErr w:type="spellStart"/>
            <w:r>
              <w:rPr>
                <w:lang w:eastAsia="zh-CN"/>
              </w:rPr>
              <w:t>offsetof</w:t>
            </w:r>
            <w:proofErr w:type="spellEnd"/>
            <w:r>
              <w:rPr>
                <w:lang w:eastAsia="zh-CN"/>
              </w:rPr>
              <w:t>(</w:t>
            </w:r>
            <w:proofErr w:type="spellStart"/>
            <w:r>
              <w:rPr>
                <w:lang w:eastAsia="zh-CN"/>
              </w:rPr>
              <w:t>type,member</w:t>
            </w:r>
            <w:proofErr w:type="spellEnd"/>
            <w:r>
              <w:rPr>
                <w:lang w:eastAsia="zh-CN"/>
              </w:rPr>
              <w:t>) );})</w:t>
            </w:r>
          </w:p>
          <w:p w14:paraId="2EB0E067" w14:textId="77777777" w:rsidR="00095B7B" w:rsidRDefault="00095B7B" w:rsidP="0034722A">
            <w:pPr>
              <w:pStyle w:val="Body"/>
              <w:spacing w:line="240" w:lineRule="auto"/>
              <w:ind w:firstLineChars="0" w:firstLine="0"/>
              <w:rPr>
                <w:rFonts w:hint="eastAsia"/>
                <w:lang w:eastAsia="zh-CN"/>
              </w:rPr>
            </w:pPr>
            <w:proofErr w:type="spellStart"/>
            <w:r>
              <w:rPr>
                <w:rFonts w:hint="eastAsia"/>
                <w:lang w:eastAsia="zh-CN"/>
              </w:rPr>
              <w:t>offsetof</w:t>
            </w:r>
            <w:proofErr w:type="spellEnd"/>
            <w:r>
              <w:rPr>
                <w:rFonts w:hint="eastAsia"/>
                <w:lang w:eastAsia="zh-CN"/>
              </w:rPr>
              <w:t>宏定义在</w:t>
            </w:r>
            <w:r>
              <w:rPr>
                <w:rFonts w:hint="eastAsia"/>
                <w:lang w:eastAsia="zh-CN"/>
              </w:rPr>
              <w:t>[include/</w:t>
            </w:r>
            <w:proofErr w:type="spellStart"/>
            <w:r>
              <w:rPr>
                <w:rFonts w:hint="eastAsia"/>
                <w:lang w:eastAsia="zh-CN"/>
              </w:rPr>
              <w:t>linux</w:t>
            </w:r>
            <w:proofErr w:type="spellEnd"/>
            <w:r>
              <w:rPr>
                <w:rFonts w:hint="eastAsia"/>
                <w:lang w:eastAsia="zh-CN"/>
              </w:rPr>
              <w:t>/</w:t>
            </w:r>
            <w:proofErr w:type="spellStart"/>
            <w:r>
              <w:rPr>
                <w:rFonts w:hint="eastAsia"/>
                <w:lang w:eastAsia="zh-CN"/>
              </w:rPr>
              <w:t>stddef.h</w:t>
            </w:r>
            <w:proofErr w:type="spellEnd"/>
            <w:r>
              <w:rPr>
                <w:rFonts w:hint="eastAsia"/>
                <w:lang w:eastAsia="zh-CN"/>
              </w:rPr>
              <w:t>]</w:t>
            </w:r>
            <w:r>
              <w:rPr>
                <w:rFonts w:hint="eastAsia"/>
                <w:lang w:eastAsia="zh-CN"/>
              </w:rPr>
              <w:t>中：</w:t>
            </w:r>
          </w:p>
          <w:p w14:paraId="588ABBD6" w14:textId="529DA06A" w:rsidR="009C4773" w:rsidRDefault="00095B7B" w:rsidP="0034722A">
            <w:pPr>
              <w:pStyle w:val="Body"/>
              <w:spacing w:line="240" w:lineRule="auto"/>
              <w:ind w:firstLineChars="0" w:firstLine="0"/>
              <w:rPr>
                <w:lang w:eastAsia="zh-CN"/>
              </w:rPr>
            </w:pPr>
            <w:r>
              <w:rPr>
                <w:lang w:eastAsia="zh-CN"/>
              </w:rPr>
              <w:t xml:space="preserve">#define </w:t>
            </w:r>
            <w:proofErr w:type="spellStart"/>
            <w:r>
              <w:rPr>
                <w:lang w:eastAsia="zh-CN"/>
              </w:rPr>
              <w:t>offsetof</w:t>
            </w:r>
            <w:proofErr w:type="spellEnd"/>
            <w:r>
              <w:rPr>
                <w:lang w:eastAsia="zh-CN"/>
              </w:rPr>
              <w:t>(TYPE, MEMBER) ((</w:t>
            </w:r>
            <w:proofErr w:type="spellStart"/>
            <w:r>
              <w:rPr>
                <w:lang w:eastAsia="zh-CN"/>
              </w:rPr>
              <w:t>size_t</w:t>
            </w:r>
            <w:proofErr w:type="spellEnd"/>
            <w:r>
              <w:rPr>
                <w:lang w:eastAsia="zh-CN"/>
              </w:rPr>
              <w:t>) &amp;((TYPE *)0)-&gt;MEMBER)</w:t>
            </w:r>
          </w:p>
        </w:tc>
      </w:tr>
    </w:tbl>
    <w:p w14:paraId="76C401EC" w14:textId="77777777" w:rsidR="009C4773" w:rsidRDefault="009C4773" w:rsidP="004D3944">
      <w:pPr>
        <w:pStyle w:val="Body"/>
        <w:ind w:firstLine="480"/>
        <w:rPr>
          <w:lang w:eastAsia="zh-CN"/>
        </w:rPr>
      </w:pPr>
    </w:p>
    <w:p w14:paraId="43411ADC" w14:textId="77777777" w:rsidR="004D3944" w:rsidRDefault="004D3944" w:rsidP="0034722A">
      <w:pPr>
        <w:ind w:firstLine="480"/>
        <w:rPr>
          <w:rFonts w:hint="eastAsia"/>
          <w:lang w:eastAsia="zh-CN"/>
        </w:rPr>
      </w:pPr>
      <w:proofErr w:type="spellStart"/>
      <w:r>
        <w:rPr>
          <w:rFonts w:hint="eastAsia"/>
          <w:lang w:eastAsia="zh-CN"/>
        </w:rPr>
        <w:t>size_t</w:t>
      </w:r>
      <w:proofErr w:type="spellEnd"/>
      <w:r>
        <w:rPr>
          <w:rFonts w:hint="eastAsia"/>
          <w:lang w:eastAsia="zh-CN"/>
        </w:rPr>
        <w:t>最终定义为</w:t>
      </w:r>
      <w:r>
        <w:rPr>
          <w:rFonts w:hint="eastAsia"/>
          <w:lang w:eastAsia="zh-CN"/>
        </w:rPr>
        <w:t>unsigned int</w:t>
      </w:r>
      <w:r>
        <w:rPr>
          <w:rFonts w:hint="eastAsia"/>
          <w:lang w:eastAsia="zh-CN"/>
        </w:rPr>
        <w:t>（</w:t>
      </w:r>
      <w:r>
        <w:rPr>
          <w:rFonts w:hint="eastAsia"/>
          <w:lang w:eastAsia="zh-CN"/>
        </w:rPr>
        <w:t>i386</w:t>
      </w:r>
      <w:r>
        <w:rPr>
          <w:rFonts w:hint="eastAsia"/>
          <w:lang w:eastAsia="zh-CN"/>
        </w:rPr>
        <w:t>）。</w:t>
      </w:r>
    </w:p>
    <w:p w14:paraId="0A023A16" w14:textId="77777777" w:rsidR="004D3944" w:rsidRDefault="004D3944" w:rsidP="0034722A">
      <w:pPr>
        <w:ind w:firstLine="480"/>
        <w:rPr>
          <w:rFonts w:hint="eastAsia"/>
          <w:lang w:eastAsia="zh-CN"/>
        </w:rPr>
      </w:pPr>
      <w:r>
        <w:rPr>
          <w:rFonts w:hint="eastAsia"/>
          <w:lang w:eastAsia="zh-CN"/>
        </w:rPr>
        <w:t>这里使用的是一个利用编译器技术的小技巧，即先求得结构成员在与结构中的偏移量，然后根据成员变量的地址反过来得出属主结构变量的地址。</w:t>
      </w:r>
    </w:p>
    <w:p w14:paraId="18A45FE3" w14:textId="77777777" w:rsidR="004D3944" w:rsidRDefault="004D3944" w:rsidP="0034722A">
      <w:pPr>
        <w:ind w:firstLine="480"/>
        <w:rPr>
          <w:rFonts w:hint="eastAsia"/>
          <w:lang w:eastAsia="zh-CN"/>
        </w:rPr>
      </w:pPr>
      <w:proofErr w:type="spellStart"/>
      <w:r>
        <w:rPr>
          <w:rFonts w:hint="eastAsia"/>
          <w:lang w:eastAsia="zh-CN"/>
        </w:rPr>
        <w:t>container_of</w:t>
      </w:r>
      <w:proofErr w:type="spellEnd"/>
      <w:r>
        <w:rPr>
          <w:rFonts w:hint="eastAsia"/>
          <w:lang w:eastAsia="zh-CN"/>
        </w:rPr>
        <w:t>()</w:t>
      </w:r>
      <w:r>
        <w:rPr>
          <w:rFonts w:hint="eastAsia"/>
          <w:lang w:eastAsia="zh-CN"/>
        </w:rPr>
        <w:t>和</w:t>
      </w:r>
      <w:proofErr w:type="spellStart"/>
      <w:r>
        <w:rPr>
          <w:rFonts w:hint="eastAsia"/>
          <w:lang w:eastAsia="zh-CN"/>
        </w:rPr>
        <w:t>offsetof</w:t>
      </w:r>
      <w:proofErr w:type="spellEnd"/>
      <w:r>
        <w:rPr>
          <w:rFonts w:hint="eastAsia"/>
          <w:lang w:eastAsia="zh-CN"/>
        </w:rPr>
        <w:t>()</w:t>
      </w:r>
      <w:r>
        <w:rPr>
          <w:rFonts w:hint="eastAsia"/>
          <w:lang w:eastAsia="zh-CN"/>
        </w:rPr>
        <w:t>并不仅用于链表操作，这里最有趣的地方是</w:t>
      </w:r>
      <w:r>
        <w:rPr>
          <w:rFonts w:hint="eastAsia"/>
          <w:lang w:eastAsia="zh-CN"/>
        </w:rPr>
        <w:t>((type *)0)-&gt;member</w:t>
      </w:r>
      <w:r>
        <w:rPr>
          <w:rFonts w:hint="eastAsia"/>
          <w:lang w:eastAsia="zh-CN"/>
        </w:rPr>
        <w:t>，它将</w:t>
      </w:r>
      <w:r>
        <w:rPr>
          <w:rFonts w:hint="eastAsia"/>
          <w:lang w:eastAsia="zh-CN"/>
        </w:rPr>
        <w:t>0</w:t>
      </w:r>
      <w:r>
        <w:rPr>
          <w:rFonts w:hint="eastAsia"/>
          <w:lang w:eastAsia="zh-CN"/>
        </w:rPr>
        <w:t>地址强制</w:t>
      </w:r>
      <w:r>
        <w:rPr>
          <w:rFonts w:hint="eastAsia"/>
          <w:lang w:eastAsia="zh-CN"/>
        </w:rPr>
        <w:t>"</w:t>
      </w:r>
      <w:r>
        <w:rPr>
          <w:rFonts w:hint="eastAsia"/>
          <w:lang w:eastAsia="zh-CN"/>
        </w:rPr>
        <w:t>转换</w:t>
      </w:r>
      <w:r>
        <w:rPr>
          <w:rFonts w:hint="eastAsia"/>
          <w:lang w:eastAsia="zh-CN"/>
        </w:rPr>
        <w:t>"</w:t>
      </w:r>
      <w:r>
        <w:rPr>
          <w:rFonts w:hint="eastAsia"/>
          <w:lang w:eastAsia="zh-CN"/>
        </w:rPr>
        <w:t>为</w:t>
      </w:r>
      <w:r>
        <w:rPr>
          <w:rFonts w:hint="eastAsia"/>
          <w:lang w:eastAsia="zh-CN"/>
        </w:rPr>
        <w:t>type</w:t>
      </w:r>
      <w:r>
        <w:rPr>
          <w:rFonts w:hint="eastAsia"/>
          <w:lang w:eastAsia="zh-CN"/>
        </w:rPr>
        <w:t>结构的指针，再访问到</w:t>
      </w:r>
      <w:r>
        <w:rPr>
          <w:rFonts w:hint="eastAsia"/>
          <w:lang w:eastAsia="zh-CN"/>
        </w:rPr>
        <w:t>type</w:t>
      </w:r>
      <w:r>
        <w:rPr>
          <w:rFonts w:hint="eastAsia"/>
          <w:lang w:eastAsia="zh-CN"/>
        </w:rPr>
        <w:t>结构中的</w:t>
      </w:r>
      <w:r>
        <w:rPr>
          <w:rFonts w:hint="eastAsia"/>
          <w:lang w:eastAsia="zh-CN"/>
        </w:rPr>
        <w:t>member</w:t>
      </w:r>
      <w:r>
        <w:rPr>
          <w:rFonts w:hint="eastAsia"/>
          <w:lang w:eastAsia="zh-CN"/>
        </w:rPr>
        <w:t>成员。在</w:t>
      </w:r>
      <w:proofErr w:type="spellStart"/>
      <w:r>
        <w:rPr>
          <w:rFonts w:hint="eastAsia"/>
          <w:lang w:eastAsia="zh-CN"/>
        </w:rPr>
        <w:t>container_of</w:t>
      </w:r>
      <w:proofErr w:type="spellEnd"/>
      <w:r>
        <w:rPr>
          <w:rFonts w:hint="eastAsia"/>
          <w:lang w:eastAsia="zh-CN"/>
        </w:rPr>
        <w:t>宏中，它用来给</w:t>
      </w:r>
      <w:proofErr w:type="spellStart"/>
      <w:r>
        <w:rPr>
          <w:rFonts w:hint="eastAsia"/>
          <w:lang w:eastAsia="zh-CN"/>
        </w:rPr>
        <w:t>typeof</w:t>
      </w:r>
      <w:proofErr w:type="spellEnd"/>
      <w:r>
        <w:rPr>
          <w:rFonts w:hint="eastAsia"/>
          <w:lang w:eastAsia="zh-CN"/>
        </w:rPr>
        <w:t>()</w:t>
      </w:r>
      <w:r>
        <w:rPr>
          <w:rFonts w:hint="eastAsia"/>
          <w:lang w:eastAsia="zh-CN"/>
        </w:rPr>
        <w:t>提供参数（</w:t>
      </w:r>
      <w:proofErr w:type="spellStart"/>
      <w:r>
        <w:rPr>
          <w:rFonts w:hint="eastAsia"/>
          <w:lang w:eastAsia="zh-CN"/>
        </w:rPr>
        <w:t>typeof</w:t>
      </w:r>
      <w:proofErr w:type="spellEnd"/>
      <w:r>
        <w:rPr>
          <w:rFonts w:hint="eastAsia"/>
          <w:lang w:eastAsia="zh-CN"/>
        </w:rPr>
        <w:t>()</w:t>
      </w:r>
      <w:r>
        <w:rPr>
          <w:rFonts w:hint="eastAsia"/>
          <w:lang w:eastAsia="zh-CN"/>
        </w:rPr>
        <w:t>是</w:t>
      </w:r>
      <w:proofErr w:type="spellStart"/>
      <w:r>
        <w:rPr>
          <w:rFonts w:hint="eastAsia"/>
          <w:lang w:eastAsia="zh-CN"/>
        </w:rPr>
        <w:t>gcc</w:t>
      </w:r>
      <w:proofErr w:type="spellEnd"/>
      <w:r>
        <w:rPr>
          <w:rFonts w:hint="eastAsia"/>
          <w:lang w:eastAsia="zh-CN"/>
        </w:rPr>
        <w:t>的扩展，和</w:t>
      </w:r>
      <w:proofErr w:type="spellStart"/>
      <w:r>
        <w:rPr>
          <w:rFonts w:hint="eastAsia"/>
          <w:lang w:eastAsia="zh-CN"/>
        </w:rPr>
        <w:t>sizeof</w:t>
      </w:r>
      <w:proofErr w:type="spellEnd"/>
      <w:r>
        <w:rPr>
          <w:rFonts w:hint="eastAsia"/>
          <w:lang w:eastAsia="zh-CN"/>
        </w:rPr>
        <w:t>()</w:t>
      </w:r>
      <w:r>
        <w:rPr>
          <w:rFonts w:hint="eastAsia"/>
          <w:lang w:eastAsia="zh-CN"/>
        </w:rPr>
        <w:t>类似），以获得</w:t>
      </w:r>
      <w:r>
        <w:rPr>
          <w:rFonts w:hint="eastAsia"/>
          <w:lang w:eastAsia="zh-CN"/>
        </w:rPr>
        <w:t>member</w:t>
      </w:r>
      <w:r>
        <w:rPr>
          <w:rFonts w:hint="eastAsia"/>
          <w:lang w:eastAsia="zh-CN"/>
        </w:rPr>
        <w:t>成员的数据类型；在</w:t>
      </w:r>
      <w:proofErr w:type="spellStart"/>
      <w:r>
        <w:rPr>
          <w:rFonts w:hint="eastAsia"/>
          <w:lang w:eastAsia="zh-CN"/>
        </w:rPr>
        <w:t>offsetof</w:t>
      </w:r>
      <w:proofErr w:type="spellEnd"/>
      <w:r>
        <w:rPr>
          <w:rFonts w:hint="eastAsia"/>
          <w:lang w:eastAsia="zh-CN"/>
        </w:rPr>
        <w:t>()</w:t>
      </w:r>
      <w:r>
        <w:rPr>
          <w:rFonts w:hint="eastAsia"/>
          <w:lang w:eastAsia="zh-CN"/>
        </w:rPr>
        <w:t>中，这个</w:t>
      </w:r>
      <w:r>
        <w:rPr>
          <w:rFonts w:hint="eastAsia"/>
          <w:lang w:eastAsia="zh-CN"/>
        </w:rPr>
        <w:t>member</w:t>
      </w:r>
      <w:r>
        <w:rPr>
          <w:rFonts w:hint="eastAsia"/>
          <w:lang w:eastAsia="zh-CN"/>
        </w:rPr>
        <w:t>成员的地址实际上就是</w:t>
      </w:r>
      <w:r>
        <w:rPr>
          <w:rFonts w:hint="eastAsia"/>
          <w:lang w:eastAsia="zh-CN"/>
        </w:rPr>
        <w:t>type</w:t>
      </w:r>
      <w:r>
        <w:rPr>
          <w:rFonts w:hint="eastAsia"/>
          <w:lang w:eastAsia="zh-CN"/>
        </w:rPr>
        <w:t>数据结构中</w:t>
      </w:r>
      <w:r>
        <w:rPr>
          <w:rFonts w:hint="eastAsia"/>
          <w:lang w:eastAsia="zh-CN"/>
        </w:rPr>
        <w:t>member</w:t>
      </w:r>
      <w:r>
        <w:rPr>
          <w:rFonts w:hint="eastAsia"/>
          <w:lang w:eastAsia="zh-CN"/>
        </w:rPr>
        <w:t>成员相对于结构变量的偏移量。</w:t>
      </w:r>
    </w:p>
    <w:p w14:paraId="7EF23C4E" w14:textId="5F61F0DD" w:rsidR="004D3944" w:rsidRDefault="004D3944" w:rsidP="0034722A">
      <w:pPr>
        <w:ind w:firstLine="480"/>
        <w:rPr>
          <w:lang w:eastAsia="zh-CN"/>
        </w:rPr>
      </w:pPr>
      <w:r>
        <w:rPr>
          <w:rFonts w:hint="eastAsia"/>
          <w:lang w:eastAsia="zh-CN"/>
        </w:rPr>
        <w:t>如果这么说还不好理解的话，不妨看看下面这张图：</w:t>
      </w:r>
    </w:p>
    <w:p w14:paraId="4B624A71" w14:textId="77777777" w:rsidR="00956668" w:rsidRDefault="00956668" w:rsidP="004D3944">
      <w:pPr>
        <w:pStyle w:val="Body"/>
        <w:ind w:firstLine="480"/>
        <w:rPr>
          <w:rFonts w:hint="eastAsia"/>
          <w:lang w:eastAsia="zh-CN"/>
        </w:rPr>
      </w:pPr>
    </w:p>
    <w:p w14:paraId="4EF2C8DD" w14:textId="0E7446DD" w:rsidR="005F443F" w:rsidRDefault="005F443F" w:rsidP="005F443F">
      <w:pPr>
        <w:pStyle w:val="af6"/>
        <w:ind w:firstLine="482"/>
      </w:pPr>
      <w:bookmarkStart w:id="16" w:name="_Toc121760152"/>
      <w:r>
        <w:lastRenderedPageBreak/>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rsidRPr="003D5AFC">
        <w:t xml:space="preserve"> </w:t>
      </w:r>
      <w:proofErr w:type="spellStart"/>
      <w:r w:rsidRPr="003D5AFC">
        <w:t>offsetof</w:t>
      </w:r>
      <w:proofErr w:type="spellEnd"/>
      <w:r w:rsidRPr="003D5AFC">
        <w:t>()</w:t>
      </w:r>
      <w:proofErr w:type="spellStart"/>
      <w:r w:rsidRPr="003D5AFC">
        <w:t>宏的原理</w:t>
      </w:r>
      <w:bookmarkEnd w:id="16"/>
      <w:proofErr w:type="spellEnd"/>
    </w:p>
    <w:p w14:paraId="2E0078F1" w14:textId="11F4245A" w:rsidR="004D3944" w:rsidRDefault="006F1E26" w:rsidP="004D3944">
      <w:pPr>
        <w:pStyle w:val="Body"/>
        <w:ind w:firstLine="480"/>
        <w:rPr>
          <w:lang w:eastAsia="zh-CN"/>
        </w:rPr>
      </w:pPr>
      <w:r>
        <w:rPr>
          <w:noProof/>
          <w:lang w:eastAsia="zh-CN"/>
        </w:rPr>
        <w:drawing>
          <wp:inline distT="0" distB="0" distL="0" distR="0" wp14:anchorId="0E9E8A34" wp14:editId="0EE568DA">
            <wp:extent cx="4114800" cy="1695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695450"/>
                    </a:xfrm>
                    <a:prstGeom prst="rect">
                      <a:avLst/>
                    </a:prstGeom>
                    <a:noFill/>
                  </pic:spPr>
                </pic:pic>
              </a:graphicData>
            </a:graphic>
          </wp:inline>
        </w:drawing>
      </w:r>
    </w:p>
    <w:p w14:paraId="6C396FDA" w14:textId="77777777" w:rsidR="004D3944" w:rsidRDefault="004D3944" w:rsidP="004D3944">
      <w:pPr>
        <w:pStyle w:val="Body"/>
        <w:ind w:firstLine="480"/>
        <w:rPr>
          <w:lang w:eastAsia="zh-CN"/>
        </w:rPr>
      </w:pPr>
    </w:p>
    <w:p w14:paraId="7284E49F" w14:textId="77777777" w:rsidR="004D3944" w:rsidRDefault="004D3944" w:rsidP="0034722A">
      <w:pPr>
        <w:ind w:firstLine="480"/>
        <w:rPr>
          <w:rFonts w:hint="eastAsia"/>
          <w:lang w:eastAsia="zh-CN"/>
        </w:rPr>
      </w:pPr>
      <w:r>
        <w:rPr>
          <w:rFonts w:hint="eastAsia"/>
          <w:lang w:eastAsia="zh-CN"/>
        </w:rPr>
        <w:t>对于给定一个结构，</w:t>
      </w:r>
      <w:proofErr w:type="spellStart"/>
      <w:r>
        <w:rPr>
          <w:rFonts w:hint="eastAsia"/>
          <w:lang w:eastAsia="zh-CN"/>
        </w:rPr>
        <w:t>offsetof</w:t>
      </w:r>
      <w:proofErr w:type="spellEnd"/>
      <w:r>
        <w:rPr>
          <w:rFonts w:hint="eastAsia"/>
          <w:lang w:eastAsia="zh-CN"/>
        </w:rPr>
        <w:t>(</w:t>
      </w:r>
      <w:proofErr w:type="spellStart"/>
      <w:r>
        <w:rPr>
          <w:rFonts w:hint="eastAsia"/>
          <w:lang w:eastAsia="zh-CN"/>
        </w:rPr>
        <w:t>type,member</w:t>
      </w:r>
      <w:proofErr w:type="spellEnd"/>
      <w:r>
        <w:rPr>
          <w:rFonts w:hint="eastAsia"/>
          <w:lang w:eastAsia="zh-CN"/>
        </w:rPr>
        <w:t>)</w:t>
      </w:r>
      <w:r>
        <w:rPr>
          <w:rFonts w:hint="eastAsia"/>
          <w:lang w:eastAsia="zh-CN"/>
        </w:rPr>
        <w:t>是一个常量，</w:t>
      </w:r>
      <w:proofErr w:type="spellStart"/>
      <w:r>
        <w:rPr>
          <w:rFonts w:hint="eastAsia"/>
          <w:lang w:eastAsia="zh-CN"/>
        </w:rPr>
        <w:t>list_entry</w:t>
      </w:r>
      <w:proofErr w:type="spellEnd"/>
      <w:r>
        <w:rPr>
          <w:rFonts w:hint="eastAsia"/>
          <w:lang w:eastAsia="zh-CN"/>
        </w:rPr>
        <w:t>()</w:t>
      </w:r>
      <w:r>
        <w:rPr>
          <w:rFonts w:hint="eastAsia"/>
          <w:lang w:eastAsia="zh-CN"/>
        </w:rPr>
        <w:t>正是利用这个不变的偏移量来求得链表数据项的变量地址。</w:t>
      </w:r>
    </w:p>
    <w:p w14:paraId="6F438D49" w14:textId="77777777" w:rsidR="004D3944" w:rsidRDefault="004D3944" w:rsidP="004D3944">
      <w:pPr>
        <w:pStyle w:val="Body"/>
        <w:ind w:firstLine="480"/>
        <w:rPr>
          <w:lang w:eastAsia="zh-CN"/>
        </w:rPr>
      </w:pPr>
    </w:p>
    <w:p w14:paraId="0D902E85" w14:textId="5B23785C" w:rsidR="004D3944" w:rsidRDefault="004D3944" w:rsidP="004446D2">
      <w:pPr>
        <w:pStyle w:val="4"/>
        <w:spacing w:before="166" w:after="166"/>
        <w:rPr>
          <w:rFonts w:hint="eastAsia"/>
          <w:lang w:eastAsia="zh-CN"/>
        </w:rPr>
      </w:pPr>
      <w:r>
        <w:rPr>
          <w:rFonts w:hint="eastAsia"/>
          <w:lang w:eastAsia="zh-CN"/>
        </w:rPr>
        <w:t>遍历宏</w:t>
      </w:r>
    </w:p>
    <w:p w14:paraId="6F5567AD" w14:textId="77777777" w:rsidR="004D3944" w:rsidRDefault="004D3944" w:rsidP="004D3944">
      <w:pPr>
        <w:pStyle w:val="Body"/>
        <w:ind w:firstLine="480"/>
        <w:rPr>
          <w:lang w:eastAsia="zh-CN"/>
        </w:rPr>
      </w:pPr>
    </w:p>
    <w:p w14:paraId="3A773D00" w14:textId="77777777" w:rsidR="004D3944" w:rsidRDefault="004D3944" w:rsidP="0034722A">
      <w:pPr>
        <w:ind w:firstLine="480"/>
        <w:rPr>
          <w:rFonts w:hint="eastAsia"/>
          <w:lang w:eastAsia="zh-CN"/>
        </w:rPr>
      </w:pPr>
      <w:r>
        <w:rPr>
          <w:rFonts w:hint="eastAsia"/>
          <w:lang w:eastAsia="zh-CN"/>
        </w:rPr>
        <w:t>在</w:t>
      </w:r>
      <w:r>
        <w:rPr>
          <w:rFonts w:hint="eastAsia"/>
          <w:lang w:eastAsia="zh-CN"/>
        </w:rPr>
        <w:t>[net/core/</w:t>
      </w:r>
      <w:proofErr w:type="spellStart"/>
      <w:r>
        <w:rPr>
          <w:rFonts w:hint="eastAsia"/>
          <w:lang w:eastAsia="zh-CN"/>
        </w:rPr>
        <w:t>netfilter.c</w:t>
      </w:r>
      <w:proofErr w:type="spellEnd"/>
      <w:r>
        <w:rPr>
          <w:rFonts w:hint="eastAsia"/>
          <w:lang w:eastAsia="zh-CN"/>
        </w:rPr>
        <w:t>]</w:t>
      </w:r>
      <w:r>
        <w:rPr>
          <w:rFonts w:hint="eastAsia"/>
          <w:lang w:eastAsia="zh-CN"/>
        </w:rPr>
        <w:t>的</w:t>
      </w:r>
      <w:proofErr w:type="spellStart"/>
      <w:r>
        <w:rPr>
          <w:rFonts w:hint="eastAsia"/>
          <w:lang w:eastAsia="zh-CN"/>
        </w:rPr>
        <w:t>nf_register_sockopt</w:t>
      </w:r>
      <w:proofErr w:type="spellEnd"/>
      <w:r>
        <w:rPr>
          <w:rFonts w:hint="eastAsia"/>
          <w:lang w:eastAsia="zh-CN"/>
        </w:rPr>
        <w:t>()</w:t>
      </w:r>
      <w:r>
        <w:rPr>
          <w:rFonts w:hint="eastAsia"/>
          <w:lang w:eastAsia="zh-CN"/>
        </w:rPr>
        <w:t>函数中有这么一段话：</w:t>
      </w:r>
    </w:p>
    <w:tbl>
      <w:tblPr>
        <w:tblStyle w:val="af2"/>
        <w:tblW w:w="0" w:type="auto"/>
        <w:tblLook w:val="04A0" w:firstRow="1" w:lastRow="0" w:firstColumn="1" w:lastColumn="0" w:noHBand="0" w:noVBand="1"/>
      </w:tblPr>
      <w:tblGrid>
        <w:gridCol w:w="9890"/>
      </w:tblGrid>
      <w:tr w:rsidR="009C4773" w14:paraId="7302980A" w14:textId="77777777" w:rsidTr="004825C7">
        <w:tc>
          <w:tcPr>
            <w:tcW w:w="9890" w:type="dxa"/>
            <w:shd w:val="clear" w:color="auto" w:fill="F2F2F2" w:themeFill="background1" w:themeFillShade="F2"/>
          </w:tcPr>
          <w:p w14:paraId="599CA886" w14:textId="77777777" w:rsidR="005E1B4E" w:rsidRDefault="005E1B4E" w:rsidP="0034722A">
            <w:pPr>
              <w:pStyle w:val="Body"/>
              <w:spacing w:line="240" w:lineRule="auto"/>
              <w:ind w:firstLineChars="0" w:firstLine="0"/>
              <w:rPr>
                <w:lang w:eastAsia="zh-CN"/>
              </w:rPr>
            </w:pPr>
            <w:r>
              <w:rPr>
                <w:rFonts w:hint="eastAsia"/>
                <w:lang w:eastAsia="zh-CN"/>
              </w:rPr>
              <w:t>……</w:t>
            </w:r>
          </w:p>
          <w:p w14:paraId="69F9FA6A" w14:textId="77777777" w:rsidR="005E1B4E" w:rsidRDefault="005E1B4E" w:rsidP="0034722A">
            <w:pPr>
              <w:pStyle w:val="Body"/>
              <w:spacing w:line="240" w:lineRule="auto"/>
              <w:ind w:firstLineChars="0" w:firstLine="0"/>
              <w:rPr>
                <w:lang w:eastAsia="zh-CN"/>
              </w:rPr>
            </w:pPr>
            <w:r>
              <w:rPr>
                <w:lang w:eastAsia="zh-CN"/>
              </w:rPr>
              <w:t xml:space="preserve">struct </w:t>
            </w:r>
            <w:proofErr w:type="spellStart"/>
            <w:r>
              <w:rPr>
                <w:lang w:eastAsia="zh-CN"/>
              </w:rPr>
              <w:t>list_head</w:t>
            </w:r>
            <w:proofErr w:type="spellEnd"/>
            <w:r>
              <w:rPr>
                <w:lang w:eastAsia="zh-CN"/>
              </w:rPr>
              <w:t xml:space="preserve"> *</w:t>
            </w:r>
            <w:proofErr w:type="spellStart"/>
            <w:r>
              <w:rPr>
                <w:lang w:eastAsia="zh-CN"/>
              </w:rPr>
              <w:t>i</w:t>
            </w:r>
            <w:proofErr w:type="spellEnd"/>
            <w:r>
              <w:rPr>
                <w:lang w:eastAsia="zh-CN"/>
              </w:rPr>
              <w:t>;</w:t>
            </w:r>
          </w:p>
          <w:p w14:paraId="36089744" w14:textId="77777777" w:rsidR="005E1B4E" w:rsidRDefault="005E1B4E" w:rsidP="0034722A">
            <w:pPr>
              <w:pStyle w:val="Body"/>
              <w:spacing w:line="240" w:lineRule="auto"/>
              <w:ind w:firstLineChars="0" w:firstLine="0"/>
              <w:rPr>
                <w:lang w:eastAsia="zh-CN"/>
              </w:rPr>
            </w:pPr>
            <w:r>
              <w:rPr>
                <w:rFonts w:hint="eastAsia"/>
                <w:lang w:eastAsia="zh-CN"/>
              </w:rPr>
              <w:t>……</w:t>
            </w:r>
          </w:p>
          <w:p w14:paraId="029FCE9E" w14:textId="77777777" w:rsidR="005E1B4E" w:rsidRDefault="005E1B4E" w:rsidP="0034722A">
            <w:pPr>
              <w:pStyle w:val="Body"/>
              <w:spacing w:line="240" w:lineRule="auto"/>
              <w:ind w:firstLineChars="0" w:firstLine="0"/>
              <w:rPr>
                <w:lang w:eastAsia="zh-CN"/>
              </w:rPr>
            </w:pPr>
            <w:proofErr w:type="spellStart"/>
            <w:r>
              <w:rPr>
                <w:lang w:eastAsia="zh-CN"/>
              </w:rPr>
              <w:t>list_for_each</w:t>
            </w:r>
            <w:proofErr w:type="spellEnd"/>
            <w:r>
              <w:rPr>
                <w:lang w:eastAsia="zh-CN"/>
              </w:rPr>
              <w:t>(</w:t>
            </w:r>
            <w:proofErr w:type="spellStart"/>
            <w:r>
              <w:rPr>
                <w:lang w:eastAsia="zh-CN"/>
              </w:rPr>
              <w:t>i</w:t>
            </w:r>
            <w:proofErr w:type="spellEnd"/>
            <w:r>
              <w:rPr>
                <w:lang w:eastAsia="zh-CN"/>
              </w:rPr>
              <w:t>, &amp;</w:t>
            </w:r>
            <w:proofErr w:type="spellStart"/>
            <w:r>
              <w:rPr>
                <w:lang w:eastAsia="zh-CN"/>
              </w:rPr>
              <w:t>nf_sockopts</w:t>
            </w:r>
            <w:proofErr w:type="spellEnd"/>
            <w:r>
              <w:rPr>
                <w:lang w:eastAsia="zh-CN"/>
              </w:rPr>
              <w:t>) {</w:t>
            </w:r>
          </w:p>
          <w:p w14:paraId="47C63EBE" w14:textId="77777777" w:rsidR="005E1B4E" w:rsidRDefault="005E1B4E" w:rsidP="0034722A">
            <w:pPr>
              <w:pStyle w:val="Body"/>
              <w:spacing w:line="240" w:lineRule="auto"/>
              <w:ind w:firstLineChars="0" w:firstLine="0"/>
              <w:rPr>
                <w:lang w:eastAsia="zh-CN"/>
              </w:rPr>
            </w:pPr>
            <w:r>
              <w:rPr>
                <w:lang w:eastAsia="zh-CN"/>
              </w:rPr>
              <w:t xml:space="preserve">struct </w:t>
            </w:r>
            <w:proofErr w:type="spellStart"/>
            <w:r>
              <w:rPr>
                <w:lang w:eastAsia="zh-CN"/>
              </w:rPr>
              <w:t>nf_sockopt_ops</w:t>
            </w:r>
            <w:proofErr w:type="spellEnd"/>
            <w:r>
              <w:rPr>
                <w:lang w:eastAsia="zh-CN"/>
              </w:rPr>
              <w:t xml:space="preserve"> *ops = (struct </w:t>
            </w:r>
            <w:proofErr w:type="spellStart"/>
            <w:r>
              <w:rPr>
                <w:lang w:eastAsia="zh-CN"/>
              </w:rPr>
              <w:t>nf_sockopt_ops</w:t>
            </w:r>
            <w:proofErr w:type="spellEnd"/>
            <w:r>
              <w:rPr>
                <w:lang w:eastAsia="zh-CN"/>
              </w:rPr>
              <w:t xml:space="preserve"> *)</w:t>
            </w:r>
            <w:proofErr w:type="spellStart"/>
            <w:r>
              <w:rPr>
                <w:lang w:eastAsia="zh-CN"/>
              </w:rPr>
              <w:t>i</w:t>
            </w:r>
            <w:proofErr w:type="spellEnd"/>
            <w:r>
              <w:rPr>
                <w:lang w:eastAsia="zh-CN"/>
              </w:rPr>
              <w:t>;</w:t>
            </w:r>
          </w:p>
          <w:p w14:paraId="1B61D379" w14:textId="77777777" w:rsidR="005E1B4E" w:rsidRDefault="005E1B4E" w:rsidP="0034722A">
            <w:pPr>
              <w:pStyle w:val="Body"/>
              <w:spacing w:line="240" w:lineRule="auto"/>
              <w:ind w:firstLineChars="0" w:firstLine="0"/>
              <w:rPr>
                <w:lang w:eastAsia="zh-CN"/>
              </w:rPr>
            </w:pPr>
            <w:r>
              <w:rPr>
                <w:rFonts w:hint="eastAsia"/>
                <w:lang w:eastAsia="zh-CN"/>
              </w:rPr>
              <w:t>……</w:t>
            </w:r>
          </w:p>
          <w:p w14:paraId="12FA8846" w14:textId="77777777" w:rsidR="005E1B4E" w:rsidRDefault="005E1B4E" w:rsidP="0034722A">
            <w:pPr>
              <w:pStyle w:val="Body"/>
              <w:spacing w:line="240" w:lineRule="auto"/>
              <w:ind w:firstLineChars="0" w:firstLine="0"/>
              <w:rPr>
                <w:lang w:eastAsia="zh-CN"/>
              </w:rPr>
            </w:pPr>
            <w:r>
              <w:rPr>
                <w:lang w:eastAsia="zh-CN"/>
              </w:rPr>
              <w:t>}</w:t>
            </w:r>
          </w:p>
          <w:p w14:paraId="304AAB90" w14:textId="77777777" w:rsidR="005E1B4E" w:rsidRDefault="005E1B4E" w:rsidP="0034722A">
            <w:pPr>
              <w:pStyle w:val="Body"/>
              <w:spacing w:line="240" w:lineRule="auto"/>
              <w:ind w:firstLineChars="0" w:firstLine="0"/>
              <w:rPr>
                <w:lang w:eastAsia="zh-CN"/>
              </w:rPr>
            </w:pPr>
            <w:r>
              <w:rPr>
                <w:rFonts w:hint="eastAsia"/>
                <w:lang w:eastAsia="zh-CN"/>
              </w:rPr>
              <w:t>……</w:t>
            </w:r>
          </w:p>
          <w:p w14:paraId="2CE547DC" w14:textId="77777777" w:rsidR="009C4773" w:rsidRDefault="009C4773" w:rsidP="0034722A">
            <w:pPr>
              <w:pStyle w:val="Body"/>
              <w:spacing w:line="240" w:lineRule="auto"/>
              <w:ind w:firstLineChars="0" w:firstLine="0"/>
              <w:rPr>
                <w:lang w:eastAsia="zh-CN"/>
              </w:rPr>
            </w:pPr>
          </w:p>
        </w:tc>
      </w:tr>
    </w:tbl>
    <w:p w14:paraId="0B6C0B3C" w14:textId="77777777" w:rsidR="004D3944" w:rsidRDefault="004D3944" w:rsidP="004D3944">
      <w:pPr>
        <w:pStyle w:val="Body"/>
        <w:ind w:firstLine="480"/>
        <w:rPr>
          <w:lang w:eastAsia="zh-CN"/>
        </w:rPr>
      </w:pPr>
    </w:p>
    <w:p w14:paraId="21783ECC" w14:textId="77777777" w:rsidR="004D3944" w:rsidRDefault="004D3944" w:rsidP="0034722A">
      <w:pPr>
        <w:ind w:firstLine="480"/>
        <w:rPr>
          <w:rFonts w:hint="eastAsia"/>
          <w:lang w:eastAsia="zh-CN"/>
        </w:rPr>
      </w:pPr>
      <w:r>
        <w:rPr>
          <w:rFonts w:hint="eastAsia"/>
          <w:lang w:eastAsia="zh-CN"/>
        </w:rPr>
        <w:t>函数首先定义一个</w:t>
      </w:r>
      <w:r>
        <w:rPr>
          <w:rFonts w:hint="eastAsia"/>
          <w:lang w:eastAsia="zh-CN"/>
        </w:rPr>
        <w:t xml:space="preserve">(struct </w:t>
      </w:r>
      <w:proofErr w:type="spellStart"/>
      <w:r>
        <w:rPr>
          <w:rFonts w:hint="eastAsia"/>
          <w:lang w:eastAsia="zh-CN"/>
        </w:rPr>
        <w:t>list_head</w:t>
      </w:r>
      <w:proofErr w:type="spellEnd"/>
      <w:r>
        <w:rPr>
          <w:rFonts w:hint="eastAsia"/>
          <w:lang w:eastAsia="zh-CN"/>
        </w:rPr>
        <w:t xml:space="preserve"> *)</w:t>
      </w:r>
      <w:r>
        <w:rPr>
          <w:rFonts w:hint="eastAsia"/>
          <w:lang w:eastAsia="zh-CN"/>
        </w:rPr>
        <w:t>指针变量</w:t>
      </w:r>
      <w:proofErr w:type="spellStart"/>
      <w:r>
        <w:rPr>
          <w:rFonts w:hint="eastAsia"/>
          <w:lang w:eastAsia="zh-CN"/>
        </w:rPr>
        <w:t>i</w:t>
      </w:r>
      <w:proofErr w:type="spellEnd"/>
      <w:r>
        <w:rPr>
          <w:rFonts w:hint="eastAsia"/>
          <w:lang w:eastAsia="zh-CN"/>
        </w:rPr>
        <w:t>，然后调用</w:t>
      </w:r>
      <w:proofErr w:type="spellStart"/>
      <w:r>
        <w:rPr>
          <w:rFonts w:hint="eastAsia"/>
          <w:lang w:eastAsia="zh-CN"/>
        </w:rPr>
        <w:t>list_for_each</w:t>
      </w:r>
      <w:proofErr w:type="spellEnd"/>
      <w:r>
        <w:rPr>
          <w:rFonts w:hint="eastAsia"/>
          <w:lang w:eastAsia="zh-CN"/>
        </w:rPr>
        <w:t>(</w:t>
      </w:r>
      <w:proofErr w:type="spellStart"/>
      <w:r>
        <w:rPr>
          <w:rFonts w:hint="eastAsia"/>
          <w:lang w:eastAsia="zh-CN"/>
        </w:rPr>
        <w:t>i</w:t>
      </w:r>
      <w:proofErr w:type="spellEnd"/>
      <w:r>
        <w:rPr>
          <w:rFonts w:hint="eastAsia"/>
          <w:lang w:eastAsia="zh-CN"/>
        </w:rPr>
        <w:t>,&amp;</w:t>
      </w:r>
      <w:proofErr w:type="spellStart"/>
      <w:r>
        <w:rPr>
          <w:rFonts w:hint="eastAsia"/>
          <w:lang w:eastAsia="zh-CN"/>
        </w:rPr>
        <w:t>nf_sockopts</w:t>
      </w:r>
      <w:proofErr w:type="spellEnd"/>
      <w:r>
        <w:rPr>
          <w:rFonts w:hint="eastAsia"/>
          <w:lang w:eastAsia="zh-CN"/>
        </w:rPr>
        <w:t>)</w:t>
      </w:r>
      <w:r>
        <w:rPr>
          <w:rFonts w:hint="eastAsia"/>
          <w:lang w:eastAsia="zh-CN"/>
        </w:rPr>
        <w:t>进行遍历。在</w:t>
      </w:r>
      <w:r>
        <w:rPr>
          <w:rFonts w:hint="eastAsia"/>
          <w:lang w:eastAsia="zh-CN"/>
        </w:rPr>
        <w:t>[include/</w:t>
      </w:r>
      <w:proofErr w:type="spellStart"/>
      <w:r>
        <w:rPr>
          <w:rFonts w:hint="eastAsia"/>
          <w:lang w:eastAsia="zh-CN"/>
        </w:rPr>
        <w:t>linux</w:t>
      </w:r>
      <w:proofErr w:type="spellEnd"/>
      <w:r>
        <w:rPr>
          <w:rFonts w:hint="eastAsia"/>
          <w:lang w:eastAsia="zh-CN"/>
        </w:rPr>
        <w:t>/</w:t>
      </w:r>
      <w:proofErr w:type="spellStart"/>
      <w:r>
        <w:rPr>
          <w:rFonts w:hint="eastAsia"/>
          <w:lang w:eastAsia="zh-CN"/>
        </w:rPr>
        <w:t>list.h</w:t>
      </w:r>
      <w:proofErr w:type="spellEnd"/>
      <w:r>
        <w:rPr>
          <w:rFonts w:hint="eastAsia"/>
          <w:lang w:eastAsia="zh-CN"/>
        </w:rPr>
        <w:t>]</w:t>
      </w:r>
      <w:r>
        <w:rPr>
          <w:rFonts w:hint="eastAsia"/>
          <w:lang w:eastAsia="zh-CN"/>
        </w:rPr>
        <w:t>中，</w:t>
      </w:r>
      <w:proofErr w:type="spellStart"/>
      <w:r>
        <w:rPr>
          <w:rFonts w:hint="eastAsia"/>
          <w:lang w:eastAsia="zh-CN"/>
        </w:rPr>
        <w:t>list_for_each</w:t>
      </w:r>
      <w:proofErr w:type="spellEnd"/>
      <w:r>
        <w:rPr>
          <w:rFonts w:hint="eastAsia"/>
          <w:lang w:eastAsia="zh-CN"/>
        </w:rPr>
        <w:t>()</w:t>
      </w:r>
      <w:r>
        <w:rPr>
          <w:rFonts w:hint="eastAsia"/>
          <w:lang w:eastAsia="zh-CN"/>
        </w:rPr>
        <w:t>宏是这么定义的：</w:t>
      </w:r>
    </w:p>
    <w:tbl>
      <w:tblPr>
        <w:tblStyle w:val="af2"/>
        <w:tblW w:w="0" w:type="auto"/>
        <w:tblLook w:val="04A0" w:firstRow="1" w:lastRow="0" w:firstColumn="1" w:lastColumn="0" w:noHBand="0" w:noVBand="1"/>
      </w:tblPr>
      <w:tblGrid>
        <w:gridCol w:w="9890"/>
      </w:tblGrid>
      <w:tr w:rsidR="009C4773" w14:paraId="06BC7CE2" w14:textId="77777777" w:rsidTr="004825C7">
        <w:tc>
          <w:tcPr>
            <w:tcW w:w="9890" w:type="dxa"/>
            <w:shd w:val="clear" w:color="auto" w:fill="F2F2F2" w:themeFill="background1" w:themeFillShade="F2"/>
          </w:tcPr>
          <w:p w14:paraId="737D8249" w14:textId="77777777" w:rsidR="005E1B4E" w:rsidRDefault="005E1B4E" w:rsidP="005E1B4E">
            <w:pPr>
              <w:pStyle w:val="Body"/>
              <w:ind w:firstLine="480"/>
              <w:rPr>
                <w:lang w:eastAsia="zh-CN"/>
              </w:rPr>
            </w:pPr>
            <w:bookmarkStart w:id="17" w:name="_Hlk121759768"/>
            <w:r>
              <w:rPr>
                <w:lang w:eastAsia="zh-CN"/>
              </w:rPr>
              <w:t xml:space="preserve">#define </w:t>
            </w:r>
            <w:proofErr w:type="spellStart"/>
            <w:r>
              <w:rPr>
                <w:lang w:eastAsia="zh-CN"/>
              </w:rPr>
              <w:t>list_for_each</w:t>
            </w:r>
            <w:proofErr w:type="spellEnd"/>
            <w:r>
              <w:rPr>
                <w:lang w:eastAsia="zh-CN"/>
              </w:rPr>
              <w:t>(pos, head) \</w:t>
            </w:r>
          </w:p>
          <w:p w14:paraId="30FC31FE" w14:textId="77777777" w:rsidR="005E1B4E" w:rsidRDefault="005E1B4E" w:rsidP="005E1B4E">
            <w:pPr>
              <w:pStyle w:val="Body"/>
              <w:ind w:firstLine="480"/>
              <w:rPr>
                <w:lang w:eastAsia="zh-CN"/>
              </w:rPr>
            </w:pPr>
            <w:r>
              <w:rPr>
                <w:lang w:eastAsia="zh-CN"/>
              </w:rPr>
              <w:t>for (pos = (head)-&gt;next, prefetch(pos-&gt;next); pos != (head); \</w:t>
            </w:r>
          </w:p>
          <w:p w14:paraId="01D941C3" w14:textId="5616A055" w:rsidR="009C4773" w:rsidRDefault="005E1B4E" w:rsidP="005E1B4E">
            <w:pPr>
              <w:pStyle w:val="Body"/>
              <w:spacing w:line="240" w:lineRule="auto"/>
              <w:ind w:firstLineChars="0" w:firstLine="0"/>
              <w:rPr>
                <w:lang w:eastAsia="zh-CN"/>
              </w:rPr>
            </w:pPr>
            <w:r>
              <w:rPr>
                <w:lang w:eastAsia="zh-CN"/>
              </w:rPr>
              <w:t>pos = pos-&gt;next, prefetch(pos-&gt;next))</w:t>
            </w:r>
          </w:p>
        </w:tc>
      </w:tr>
    </w:tbl>
    <w:bookmarkEnd w:id="17"/>
    <w:p w14:paraId="7E3A2334" w14:textId="77777777" w:rsidR="004D3944" w:rsidRDefault="004D3944" w:rsidP="0034722A">
      <w:pPr>
        <w:ind w:firstLine="480"/>
        <w:rPr>
          <w:rFonts w:hint="eastAsia"/>
          <w:lang w:eastAsia="zh-CN"/>
        </w:rPr>
      </w:pPr>
      <w:r>
        <w:rPr>
          <w:rFonts w:hint="eastAsia"/>
          <w:lang w:eastAsia="zh-CN"/>
        </w:rPr>
        <w:lastRenderedPageBreak/>
        <w:t>它实际上是一个</w:t>
      </w:r>
      <w:r>
        <w:rPr>
          <w:rFonts w:hint="eastAsia"/>
          <w:lang w:eastAsia="zh-CN"/>
        </w:rPr>
        <w:t>for</w:t>
      </w:r>
      <w:r>
        <w:rPr>
          <w:rFonts w:hint="eastAsia"/>
          <w:lang w:eastAsia="zh-CN"/>
        </w:rPr>
        <w:t>循环，利用传入的</w:t>
      </w:r>
      <w:r>
        <w:rPr>
          <w:rFonts w:hint="eastAsia"/>
          <w:lang w:eastAsia="zh-CN"/>
        </w:rPr>
        <w:t>pos</w:t>
      </w:r>
      <w:r>
        <w:rPr>
          <w:rFonts w:hint="eastAsia"/>
          <w:lang w:eastAsia="zh-CN"/>
        </w:rPr>
        <w:t>作为循环变量，从表头</w:t>
      </w:r>
      <w:r>
        <w:rPr>
          <w:rFonts w:hint="eastAsia"/>
          <w:lang w:eastAsia="zh-CN"/>
        </w:rPr>
        <w:t>head</w:t>
      </w:r>
      <w:r>
        <w:rPr>
          <w:rFonts w:hint="eastAsia"/>
          <w:lang w:eastAsia="zh-CN"/>
        </w:rPr>
        <w:t>开始，逐项向后（</w:t>
      </w:r>
      <w:r>
        <w:rPr>
          <w:rFonts w:hint="eastAsia"/>
          <w:lang w:eastAsia="zh-CN"/>
        </w:rPr>
        <w:t>next</w:t>
      </w:r>
      <w:r>
        <w:rPr>
          <w:rFonts w:hint="eastAsia"/>
          <w:lang w:eastAsia="zh-CN"/>
        </w:rPr>
        <w:t>方向）移动</w:t>
      </w:r>
      <w:r>
        <w:rPr>
          <w:rFonts w:hint="eastAsia"/>
          <w:lang w:eastAsia="zh-CN"/>
        </w:rPr>
        <w:t>pos</w:t>
      </w:r>
      <w:r>
        <w:rPr>
          <w:rFonts w:hint="eastAsia"/>
          <w:lang w:eastAsia="zh-CN"/>
        </w:rPr>
        <w:t>，直至又回到</w:t>
      </w:r>
      <w:r>
        <w:rPr>
          <w:rFonts w:hint="eastAsia"/>
          <w:lang w:eastAsia="zh-CN"/>
        </w:rPr>
        <w:t>head</w:t>
      </w:r>
      <w:r>
        <w:rPr>
          <w:rFonts w:hint="eastAsia"/>
          <w:lang w:eastAsia="zh-CN"/>
        </w:rPr>
        <w:t>（</w:t>
      </w:r>
      <w:r>
        <w:rPr>
          <w:rFonts w:hint="eastAsia"/>
          <w:lang w:eastAsia="zh-CN"/>
        </w:rPr>
        <w:t>prefetch()</w:t>
      </w:r>
      <w:r>
        <w:rPr>
          <w:rFonts w:hint="eastAsia"/>
          <w:lang w:eastAsia="zh-CN"/>
        </w:rPr>
        <w:t>可以不考虑，用于预取以提高遍历速度）。</w:t>
      </w:r>
    </w:p>
    <w:p w14:paraId="2BDDC8CF" w14:textId="77777777" w:rsidR="004D3944" w:rsidRDefault="004D3944" w:rsidP="0034722A">
      <w:pPr>
        <w:ind w:firstLine="480"/>
        <w:rPr>
          <w:rFonts w:hint="eastAsia"/>
          <w:lang w:eastAsia="zh-CN"/>
        </w:rPr>
      </w:pPr>
      <w:r>
        <w:rPr>
          <w:rFonts w:hint="eastAsia"/>
          <w:lang w:eastAsia="zh-CN"/>
        </w:rPr>
        <w:t>那么在</w:t>
      </w:r>
      <w:proofErr w:type="spellStart"/>
      <w:r>
        <w:rPr>
          <w:rFonts w:hint="eastAsia"/>
          <w:lang w:eastAsia="zh-CN"/>
        </w:rPr>
        <w:t>nf_register_sockopt</w:t>
      </w:r>
      <w:proofErr w:type="spellEnd"/>
      <w:r>
        <w:rPr>
          <w:rFonts w:hint="eastAsia"/>
          <w:lang w:eastAsia="zh-CN"/>
        </w:rPr>
        <w:t>()</w:t>
      </w:r>
      <w:r>
        <w:rPr>
          <w:rFonts w:hint="eastAsia"/>
          <w:lang w:eastAsia="zh-CN"/>
        </w:rPr>
        <w:t>中实际上就是遍历</w:t>
      </w:r>
      <w:proofErr w:type="spellStart"/>
      <w:r>
        <w:rPr>
          <w:rFonts w:hint="eastAsia"/>
          <w:lang w:eastAsia="zh-CN"/>
        </w:rPr>
        <w:t>nf_sockopts</w:t>
      </w:r>
      <w:proofErr w:type="spellEnd"/>
      <w:r>
        <w:rPr>
          <w:rFonts w:hint="eastAsia"/>
          <w:lang w:eastAsia="zh-CN"/>
        </w:rPr>
        <w:t>链表。为什么能直接将获得的</w:t>
      </w:r>
      <w:proofErr w:type="spellStart"/>
      <w:r>
        <w:rPr>
          <w:rFonts w:hint="eastAsia"/>
          <w:lang w:eastAsia="zh-CN"/>
        </w:rPr>
        <w:t>list_head</w:t>
      </w:r>
      <w:proofErr w:type="spellEnd"/>
      <w:r>
        <w:rPr>
          <w:rFonts w:hint="eastAsia"/>
          <w:lang w:eastAsia="zh-CN"/>
        </w:rPr>
        <w:t>成员变量地址当成</w:t>
      </w:r>
      <w:r>
        <w:rPr>
          <w:rFonts w:hint="eastAsia"/>
          <w:lang w:eastAsia="zh-CN"/>
        </w:rPr>
        <w:t xml:space="preserve">struct </w:t>
      </w:r>
      <w:proofErr w:type="spellStart"/>
      <w:r>
        <w:rPr>
          <w:rFonts w:hint="eastAsia"/>
          <w:lang w:eastAsia="zh-CN"/>
        </w:rPr>
        <w:t>nf_sockopt_ops</w:t>
      </w:r>
      <w:proofErr w:type="spellEnd"/>
      <w:r>
        <w:rPr>
          <w:rFonts w:hint="eastAsia"/>
          <w:lang w:eastAsia="zh-CN"/>
        </w:rPr>
        <w:t>数据项变量的地址呢？我们注意到在</w:t>
      </w:r>
      <w:r>
        <w:rPr>
          <w:rFonts w:hint="eastAsia"/>
          <w:lang w:eastAsia="zh-CN"/>
        </w:rPr>
        <w:t xml:space="preserve">struct </w:t>
      </w:r>
      <w:proofErr w:type="spellStart"/>
      <w:r>
        <w:rPr>
          <w:rFonts w:hint="eastAsia"/>
          <w:lang w:eastAsia="zh-CN"/>
        </w:rPr>
        <w:t>nf_sockopt_ops</w:t>
      </w:r>
      <w:proofErr w:type="spellEnd"/>
      <w:r>
        <w:rPr>
          <w:rFonts w:hint="eastAsia"/>
          <w:lang w:eastAsia="zh-CN"/>
        </w:rPr>
        <w:t>结构中，</w:t>
      </w:r>
      <w:r>
        <w:rPr>
          <w:rFonts w:hint="eastAsia"/>
          <w:lang w:eastAsia="zh-CN"/>
        </w:rPr>
        <w:t>list</w:t>
      </w:r>
      <w:r>
        <w:rPr>
          <w:rFonts w:hint="eastAsia"/>
          <w:lang w:eastAsia="zh-CN"/>
        </w:rPr>
        <w:t>是其中的第一项成员，因此，它的地址也就是结构变量的地址。更规范的获得数据变量地址的用法应该是：</w:t>
      </w:r>
    </w:p>
    <w:tbl>
      <w:tblPr>
        <w:tblStyle w:val="af2"/>
        <w:tblW w:w="0" w:type="auto"/>
        <w:tblLook w:val="04A0" w:firstRow="1" w:lastRow="0" w:firstColumn="1" w:lastColumn="0" w:noHBand="0" w:noVBand="1"/>
      </w:tblPr>
      <w:tblGrid>
        <w:gridCol w:w="9890"/>
      </w:tblGrid>
      <w:tr w:rsidR="005E1B4E" w14:paraId="5A59D782" w14:textId="77777777" w:rsidTr="004825C7">
        <w:tc>
          <w:tcPr>
            <w:tcW w:w="9890" w:type="dxa"/>
            <w:shd w:val="clear" w:color="auto" w:fill="F2F2F2" w:themeFill="background1" w:themeFillShade="F2"/>
          </w:tcPr>
          <w:p w14:paraId="568F8122" w14:textId="36BE0E23" w:rsidR="005E1B4E" w:rsidRDefault="005E1B4E" w:rsidP="004825C7">
            <w:pPr>
              <w:pStyle w:val="Body"/>
              <w:spacing w:line="240" w:lineRule="auto"/>
              <w:ind w:firstLineChars="0" w:firstLine="0"/>
              <w:rPr>
                <w:lang w:eastAsia="zh-CN"/>
              </w:rPr>
            </w:pPr>
            <w:r>
              <w:rPr>
                <w:lang w:eastAsia="zh-CN"/>
              </w:rPr>
              <w:t xml:space="preserve">struct </w:t>
            </w:r>
            <w:proofErr w:type="spellStart"/>
            <w:r>
              <w:rPr>
                <w:lang w:eastAsia="zh-CN"/>
              </w:rPr>
              <w:t>nf_sockopt_ops</w:t>
            </w:r>
            <w:proofErr w:type="spellEnd"/>
            <w:r>
              <w:rPr>
                <w:lang w:eastAsia="zh-CN"/>
              </w:rPr>
              <w:t xml:space="preserve"> *ops = </w:t>
            </w:r>
            <w:proofErr w:type="spellStart"/>
            <w:r>
              <w:rPr>
                <w:lang w:eastAsia="zh-CN"/>
              </w:rPr>
              <w:t>list_entry</w:t>
            </w:r>
            <w:proofErr w:type="spellEnd"/>
            <w:r>
              <w:rPr>
                <w:lang w:eastAsia="zh-CN"/>
              </w:rPr>
              <w:t>(</w:t>
            </w:r>
            <w:proofErr w:type="spellStart"/>
            <w:r>
              <w:rPr>
                <w:lang w:eastAsia="zh-CN"/>
              </w:rPr>
              <w:t>i</w:t>
            </w:r>
            <w:proofErr w:type="spellEnd"/>
            <w:r>
              <w:rPr>
                <w:lang w:eastAsia="zh-CN"/>
              </w:rPr>
              <w:t xml:space="preserve">, struct </w:t>
            </w:r>
            <w:proofErr w:type="spellStart"/>
            <w:r>
              <w:rPr>
                <w:lang w:eastAsia="zh-CN"/>
              </w:rPr>
              <w:t>nf_sockopt_ops</w:t>
            </w:r>
            <w:proofErr w:type="spellEnd"/>
            <w:r>
              <w:rPr>
                <w:lang w:eastAsia="zh-CN"/>
              </w:rPr>
              <w:t>, list);</w:t>
            </w:r>
          </w:p>
        </w:tc>
      </w:tr>
    </w:tbl>
    <w:p w14:paraId="4C680998" w14:textId="77777777" w:rsidR="004D3944" w:rsidRDefault="004D3944" w:rsidP="0034722A">
      <w:pPr>
        <w:ind w:firstLine="480"/>
        <w:rPr>
          <w:rFonts w:hint="eastAsia"/>
          <w:lang w:eastAsia="zh-CN"/>
        </w:rPr>
      </w:pPr>
      <w:r>
        <w:rPr>
          <w:rFonts w:hint="eastAsia"/>
          <w:lang w:eastAsia="zh-CN"/>
        </w:rPr>
        <w:t>大多数情况下，遍历链表的时候都需要获得链表节点数据项，也就是说</w:t>
      </w:r>
      <w:proofErr w:type="spellStart"/>
      <w:r>
        <w:rPr>
          <w:rFonts w:hint="eastAsia"/>
          <w:lang w:eastAsia="zh-CN"/>
        </w:rPr>
        <w:t>list_for_each</w:t>
      </w:r>
      <w:proofErr w:type="spellEnd"/>
      <w:r>
        <w:rPr>
          <w:rFonts w:hint="eastAsia"/>
          <w:lang w:eastAsia="zh-CN"/>
        </w:rPr>
        <w:t>()</w:t>
      </w:r>
      <w:r>
        <w:rPr>
          <w:rFonts w:hint="eastAsia"/>
          <w:lang w:eastAsia="zh-CN"/>
        </w:rPr>
        <w:t>和</w:t>
      </w:r>
      <w:proofErr w:type="spellStart"/>
      <w:r>
        <w:rPr>
          <w:rFonts w:hint="eastAsia"/>
          <w:lang w:eastAsia="zh-CN"/>
        </w:rPr>
        <w:t>list_entry</w:t>
      </w:r>
      <w:proofErr w:type="spellEnd"/>
      <w:r>
        <w:rPr>
          <w:rFonts w:hint="eastAsia"/>
          <w:lang w:eastAsia="zh-CN"/>
        </w:rPr>
        <w:t>()</w:t>
      </w:r>
      <w:r>
        <w:rPr>
          <w:rFonts w:hint="eastAsia"/>
          <w:lang w:eastAsia="zh-CN"/>
        </w:rPr>
        <w:t>总是同时使用。对此</w:t>
      </w:r>
      <w:r>
        <w:rPr>
          <w:rFonts w:hint="eastAsia"/>
          <w:lang w:eastAsia="zh-CN"/>
        </w:rPr>
        <w:t>Linux</w:t>
      </w:r>
      <w:r>
        <w:rPr>
          <w:rFonts w:hint="eastAsia"/>
          <w:lang w:eastAsia="zh-CN"/>
        </w:rPr>
        <w:t>给出了一个</w:t>
      </w:r>
      <w:proofErr w:type="spellStart"/>
      <w:r>
        <w:rPr>
          <w:rFonts w:hint="eastAsia"/>
          <w:lang w:eastAsia="zh-CN"/>
        </w:rPr>
        <w:t>list_for_each_entry</w:t>
      </w:r>
      <w:proofErr w:type="spellEnd"/>
      <w:r>
        <w:rPr>
          <w:rFonts w:hint="eastAsia"/>
          <w:lang w:eastAsia="zh-CN"/>
        </w:rPr>
        <w:t>()</w:t>
      </w:r>
      <w:r>
        <w:rPr>
          <w:rFonts w:hint="eastAsia"/>
          <w:lang w:eastAsia="zh-CN"/>
        </w:rPr>
        <w:t>宏：</w:t>
      </w:r>
    </w:p>
    <w:tbl>
      <w:tblPr>
        <w:tblStyle w:val="af2"/>
        <w:tblW w:w="0" w:type="auto"/>
        <w:tblLook w:val="04A0" w:firstRow="1" w:lastRow="0" w:firstColumn="1" w:lastColumn="0" w:noHBand="0" w:noVBand="1"/>
      </w:tblPr>
      <w:tblGrid>
        <w:gridCol w:w="9890"/>
      </w:tblGrid>
      <w:tr w:rsidR="005E1B4E" w14:paraId="2A11973B" w14:textId="77777777" w:rsidTr="004825C7">
        <w:tc>
          <w:tcPr>
            <w:tcW w:w="9890" w:type="dxa"/>
            <w:shd w:val="clear" w:color="auto" w:fill="F2F2F2" w:themeFill="background1" w:themeFillShade="F2"/>
          </w:tcPr>
          <w:p w14:paraId="1CE576F7" w14:textId="078AC35A" w:rsidR="005E1B4E" w:rsidRDefault="005E1B4E" w:rsidP="004825C7">
            <w:pPr>
              <w:pStyle w:val="Body"/>
              <w:spacing w:line="240" w:lineRule="auto"/>
              <w:ind w:firstLineChars="0" w:firstLine="0"/>
              <w:rPr>
                <w:lang w:eastAsia="zh-CN"/>
              </w:rPr>
            </w:pPr>
            <w:r>
              <w:rPr>
                <w:lang w:eastAsia="zh-CN"/>
              </w:rPr>
              <w:t xml:space="preserve">#define </w:t>
            </w:r>
            <w:proofErr w:type="spellStart"/>
            <w:r>
              <w:rPr>
                <w:lang w:eastAsia="zh-CN"/>
              </w:rPr>
              <w:t>list_for_each_entry</w:t>
            </w:r>
            <w:proofErr w:type="spellEnd"/>
            <w:r>
              <w:rPr>
                <w:lang w:eastAsia="zh-CN"/>
              </w:rPr>
              <w:t>(pos, head, member) ……</w:t>
            </w:r>
          </w:p>
        </w:tc>
      </w:tr>
    </w:tbl>
    <w:p w14:paraId="48D9C76C" w14:textId="77777777" w:rsidR="004D3944" w:rsidRDefault="004D3944" w:rsidP="0034722A">
      <w:pPr>
        <w:ind w:firstLine="480"/>
        <w:rPr>
          <w:rFonts w:hint="eastAsia"/>
          <w:lang w:eastAsia="zh-CN"/>
        </w:rPr>
      </w:pPr>
      <w:r>
        <w:rPr>
          <w:rFonts w:hint="eastAsia"/>
          <w:lang w:eastAsia="zh-CN"/>
        </w:rPr>
        <w:t>与</w:t>
      </w:r>
      <w:proofErr w:type="spellStart"/>
      <w:r>
        <w:rPr>
          <w:rFonts w:hint="eastAsia"/>
          <w:lang w:eastAsia="zh-CN"/>
        </w:rPr>
        <w:t>list_for_each</w:t>
      </w:r>
      <w:proofErr w:type="spellEnd"/>
      <w:r>
        <w:rPr>
          <w:rFonts w:hint="eastAsia"/>
          <w:lang w:eastAsia="zh-CN"/>
        </w:rPr>
        <w:t>()</w:t>
      </w:r>
      <w:r>
        <w:rPr>
          <w:rFonts w:hint="eastAsia"/>
          <w:lang w:eastAsia="zh-CN"/>
        </w:rPr>
        <w:t>不同，这里的</w:t>
      </w:r>
      <w:r>
        <w:rPr>
          <w:rFonts w:hint="eastAsia"/>
          <w:lang w:eastAsia="zh-CN"/>
        </w:rPr>
        <w:t>pos</w:t>
      </w:r>
      <w:r>
        <w:rPr>
          <w:rFonts w:hint="eastAsia"/>
          <w:lang w:eastAsia="zh-CN"/>
        </w:rPr>
        <w:t>是数据项结构指针类型，而不是</w:t>
      </w:r>
      <w:r>
        <w:rPr>
          <w:rFonts w:hint="eastAsia"/>
          <w:lang w:eastAsia="zh-CN"/>
        </w:rPr>
        <w:t xml:space="preserve">(struct </w:t>
      </w:r>
      <w:proofErr w:type="spellStart"/>
      <w:r>
        <w:rPr>
          <w:rFonts w:hint="eastAsia"/>
          <w:lang w:eastAsia="zh-CN"/>
        </w:rPr>
        <w:t>list_head</w:t>
      </w:r>
      <w:proofErr w:type="spellEnd"/>
      <w:r>
        <w:rPr>
          <w:rFonts w:hint="eastAsia"/>
          <w:lang w:eastAsia="zh-CN"/>
        </w:rPr>
        <w:t xml:space="preserve"> *)</w:t>
      </w:r>
      <w:r>
        <w:rPr>
          <w:rFonts w:hint="eastAsia"/>
          <w:lang w:eastAsia="zh-CN"/>
        </w:rPr>
        <w:t>。</w:t>
      </w:r>
      <w:proofErr w:type="spellStart"/>
      <w:r>
        <w:rPr>
          <w:rFonts w:hint="eastAsia"/>
          <w:lang w:eastAsia="zh-CN"/>
        </w:rPr>
        <w:t>nf_register_sockopt</w:t>
      </w:r>
      <w:proofErr w:type="spellEnd"/>
      <w:r>
        <w:rPr>
          <w:rFonts w:hint="eastAsia"/>
          <w:lang w:eastAsia="zh-CN"/>
        </w:rPr>
        <w:t>()</w:t>
      </w:r>
      <w:r>
        <w:rPr>
          <w:rFonts w:hint="eastAsia"/>
          <w:lang w:eastAsia="zh-CN"/>
        </w:rPr>
        <w:t>函数可以利用这个宏而设计得更简单：</w:t>
      </w:r>
    </w:p>
    <w:p w14:paraId="59A429BB" w14:textId="48A51B3D" w:rsidR="004D3944" w:rsidRDefault="004D3944" w:rsidP="004D3944">
      <w:pPr>
        <w:pStyle w:val="Body"/>
        <w:ind w:firstLine="480"/>
        <w:rPr>
          <w:lang w:eastAsia="zh-CN"/>
        </w:rPr>
      </w:pPr>
    </w:p>
    <w:tbl>
      <w:tblPr>
        <w:tblStyle w:val="af2"/>
        <w:tblW w:w="0" w:type="auto"/>
        <w:tblLook w:val="04A0" w:firstRow="1" w:lastRow="0" w:firstColumn="1" w:lastColumn="0" w:noHBand="0" w:noVBand="1"/>
      </w:tblPr>
      <w:tblGrid>
        <w:gridCol w:w="9890"/>
      </w:tblGrid>
      <w:tr w:rsidR="009C4773" w14:paraId="29C16763" w14:textId="77777777" w:rsidTr="004825C7">
        <w:tc>
          <w:tcPr>
            <w:tcW w:w="9890" w:type="dxa"/>
            <w:shd w:val="clear" w:color="auto" w:fill="F2F2F2" w:themeFill="background1" w:themeFillShade="F2"/>
          </w:tcPr>
          <w:p w14:paraId="1C0A51E1" w14:textId="77777777" w:rsidR="005E1B4E" w:rsidRDefault="005E1B4E" w:rsidP="0034722A">
            <w:pPr>
              <w:pStyle w:val="Body"/>
              <w:spacing w:line="240" w:lineRule="auto"/>
              <w:ind w:firstLineChars="0" w:firstLine="0"/>
              <w:rPr>
                <w:lang w:eastAsia="zh-CN"/>
              </w:rPr>
            </w:pPr>
            <w:r>
              <w:rPr>
                <w:rFonts w:hint="eastAsia"/>
                <w:lang w:eastAsia="zh-CN"/>
              </w:rPr>
              <w:t>……</w:t>
            </w:r>
          </w:p>
          <w:p w14:paraId="52F3D2D1" w14:textId="77777777" w:rsidR="005E1B4E" w:rsidRDefault="005E1B4E" w:rsidP="0034722A">
            <w:pPr>
              <w:pStyle w:val="Body"/>
              <w:spacing w:line="240" w:lineRule="auto"/>
              <w:ind w:firstLineChars="0" w:firstLine="0"/>
              <w:rPr>
                <w:lang w:eastAsia="zh-CN"/>
              </w:rPr>
            </w:pPr>
            <w:r>
              <w:rPr>
                <w:lang w:eastAsia="zh-CN"/>
              </w:rPr>
              <w:t xml:space="preserve">struct </w:t>
            </w:r>
            <w:proofErr w:type="spellStart"/>
            <w:r>
              <w:rPr>
                <w:lang w:eastAsia="zh-CN"/>
              </w:rPr>
              <w:t>nf_sockopt_ops</w:t>
            </w:r>
            <w:proofErr w:type="spellEnd"/>
            <w:r>
              <w:rPr>
                <w:lang w:eastAsia="zh-CN"/>
              </w:rPr>
              <w:t xml:space="preserve"> *ops;</w:t>
            </w:r>
          </w:p>
          <w:p w14:paraId="6EEB90F6" w14:textId="77777777" w:rsidR="005E1B4E" w:rsidRDefault="005E1B4E" w:rsidP="0034722A">
            <w:pPr>
              <w:pStyle w:val="Body"/>
              <w:spacing w:line="240" w:lineRule="auto"/>
              <w:ind w:firstLineChars="0" w:firstLine="0"/>
              <w:rPr>
                <w:lang w:eastAsia="zh-CN"/>
              </w:rPr>
            </w:pPr>
            <w:proofErr w:type="spellStart"/>
            <w:r>
              <w:rPr>
                <w:lang w:eastAsia="zh-CN"/>
              </w:rPr>
              <w:t>list_for_each_entry</w:t>
            </w:r>
            <w:proofErr w:type="spellEnd"/>
            <w:r>
              <w:rPr>
                <w:lang w:eastAsia="zh-CN"/>
              </w:rPr>
              <w:t>(ops,&amp;</w:t>
            </w:r>
            <w:proofErr w:type="spellStart"/>
            <w:r>
              <w:rPr>
                <w:lang w:eastAsia="zh-CN"/>
              </w:rPr>
              <w:t>nf_sockopts,list</w:t>
            </w:r>
            <w:proofErr w:type="spellEnd"/>
            <w:r>
              <w:rPr>
                <w:lang w:eastAsia="zh-CN"/>
              </w:rPr>
              <w:t>){</w:t>
            </w:r>
          </w:p>
          <w:p w14:paraId="5E2522EE" w14:textId="77777777" w:rsidR="005E1B4E" w:rsidRDefault="005E1B4E" w:rsidP="0034722A">
            <w:pPr>
              <w:pStyle w:val="Body"/>
              <w:spacing w:line="240" w:lineRule="auto"/>
              <w:ind w:firstLineChars="0" w:firstLine="0"/>
              <w:rPr>
                <w:lang w:eastAsia="zh-CN"/>
              </w:rPr>
            </w:pPr>
            <w:r>
              <w:rPr>
                <w:rFonts w:hint="eastAsia"/>
                <w:lang w:eastAsia="zh-CN"/>
              </w:rPr>
              <w:t>……</w:t>
            </w:r>
          </w:p>
          <w:p w14:paraId="51B9DE26" w14:textId="77777777" w:rsidR="005E1B4E" w:rsidRDefault="005E1B4E" w:rsidP="0034722A">
            <w:pPr>
              <w:pStyle w:val="Body"/>
              <w:spacing w:line="240" w:lineRule="auto"/>
              <w:ind w:firstLineChars="0" w:firstLine="0"/>
              <w:rPr>
                <w:lang w:eastAsia="zh-CN"/>
              </w:rPr>
            </w:pPr>
            <w:r>
              <w:rPr>
                <w:lang w:eastAsia="zh-CN"/>
              </w:rPr>
              <w:t>}</w:t>
            </w:r>
          </w:p>
          <w:p w14:paraId="34A1442E" w14:textId="628C41E7" w:rsidR="009C4773" w:rsidRDefault="005E1B4E" w:rsidP="0034722A">
            <w:pPr>
              <w:pStyle w:val="Body"/>
              <w:spacing w:line="240" w:lineRule="auto"/>
              <w:ind w:firstLineChars="0" w:firstLine="0"/>
              <w:rPr>
                <w:lang w:eastAsia="zh-CN"/>
              </w:rPr>
            </w:pPr>
            <w:r>
              <w:rPr>
                <w:rFonts w:hint="eastAsia"/>
                <w:lang w:eastAsia="zh-CN"/>
              </w:rPr>
              <w:t>……</w:t>
            </w:r>
          </w:p>
        </w:tc>
      </w:tr>
    </w:tbl>
    <w:p w14:paraId="47C03AEC" w14:textId="77777777" w:rsidR="009C4773" w:rsidRDefault="009C4773" w:rsidP="004D3944">
      <w:pPr>
        <w:pStyle w:val="Body"/>
        <w:ind w:firstLine="480"/>
        <w:rPr>
          <w:rFonts w:hint="eastAsia"/>
          <w:lang w:eastAsia="zh-CN"/>
        </w:rPr>
      </w:pPr>
    </w:p>
    <w:p w14:paraId="09E1D689" w14:textId="77777777" w:rsidR="004D3944" w:rsidRDefault="004D3944" w:rsidP="0034722A">
      <w:pPr>
        <w:ind w:firstLine="480"/>
        <w:rPr>
          <w:rFonts w:hint="eastAsia"/>
          <w:lang w:eastAsia="zh-CN"/>
        </w:rPr>
      </w:pPr>
      <w:r>
        <w:rPr>
          <w:rFonts w:hint="eastAsia"/>
          <w:lang w:eastAsia="zh-CN"/>
        </w:rPr>
        <w:t>某些应用需要反向遍历链表，</w:t>
      </w:r>
      <w:r>
        <w:rPr>
          <w:rFonts w:hint="eastAsia"/>
          <w:lang w:eastAsia="zh-CN"/>
        </w:rPr>
        <w:t>Linux</w:t>
      </w:r>
      <w:r>
        <w:rPr>
          <w:rFonts w:hint="eastAsia"/>
          <w:lang w:eastAsia="zh-CN"/>
        </w:rPr>
        <w:t>提供了</w:t>
      </w:r>
      <w:proofErr w:type="spellStart"/>
      <w:r>
        <w:rPr>
          <w:rFonts w:hint="eastAsia"/>
          <w:lang w:eastAsia="zh-CN"/>
        </w:rPr>
        <w:t>list_for_each_prev</w:t>
      </w:r>
      <w:proofErr w:type="spellEnd"/>
      <w:r>
        <w:rPr>
          <w:rFonts w:hint="eastAsia"/>
          <w:lang w:eastAsia="zh-CN"/>
        </w:rPr>
        <w:t>()</w:t>
      </w:r>
      <w:r>
        <w:rPr>
          <w:rFonts w:hint="eastAsia"/>
          <w:lang w:eastAsia="zh-CN"/>
        </w:rPr>
        <w:t>和</w:t>
      </w:r>
      <w:proofErr w:type="spellStart"/>
      <w:r>
        <w:rPr>
          <w:rFonts w:hint="eastAsia"/>
          <w:lang w:eastAsia="zh-CN"/>
        </w:rPr>
        <w:t>list_for_each_entry_reverse</w:t>
      </w:r>
      <w:proofErr w:type="spellEnd"/>
      <w:r>
        <w:rPr>
          <w:rFonts w:hint="eastAsia"/>
          <w:lang w:eastAsia="zh-CN"/>
        </w:rPr>
        <w:t>()</w:t>
      </w:r>
      <w:r>
        <w:rPr>
          <w:rFonts w:hint="eastAsia"/>
          <w:lang w:eastAsia="zh-CN"/>
        </w:rPr>
        <w:t>来完成这一操作，使用方法和上面介绍的</w:t>
      </w:r>
      <w:proofErr w:type="spellStart"/>
      <w:r>
        <w:rPr>
          <w:rFonts w:hint="eastAsia"/>
          <w:lang w:eastAsia="zh-CN"/>
        </w:rPr>
        <w:t>list_for_each</w:t>
      </w:r>
      <w:proofErr w:type="spellEnd"/>
      <w:r>
        <w:rPr>
          <w:rFonts w:hint="eastAsia"/>
          <w:lang w:eastAsia="zh-CN"/>
        </w:rPr>
        <w:t>()</w:t>
      </w:r>
      <w:r>
        <w:rPr>
          <w:rFonts w:hint="eastAsia"/>
          <w:lang w:eastAsia="zh-CN"/>
        </w:rPr>
        <w:t>、</w:t>
      </w:r>
      <w:proofErr w:type="spellStart"/>
      <w:r>
        <w:rPr>
          <w:rFonts w:hint="eastAsia"/>
          <w:lang w:eastAsia="zh-CN"/>
        </w:rPr>
        <w:t>list_for_each_entry</w:t>
      </w:r>
      <w:proofErr w:type="spellEnd"/>
      <w:r>
        <w:rPr>
          <w:rFonts w:hint="eastAsia"/>
          <w:lang w:eastAsia="zh-CN"/>
        </w:rPr>
        <w:t>()</w:t>
      </w:r>
      <w:r>
        <w:rPr>
          <w:rFonts w:hint="eastAsia"/>
          <w:lang w:eastAsia="zh-CN"/>
        </w:rPr>
        <w:t>完全相同。</w:t>
      </w:r>
    </w:p>
    <w:p w14:paraId="0B48426D" w14:textId="77777777" w:rsidR="004D3944" w:rsidRDefault="004D3944" w:rsidP="0034722A">
      <w:pPr>
        <w:ind w:firstLine="480"/>
        <w:rPr>
          <w:rFonts w:hint="eastAsia"/>
          <w:lang w:eastAsia="zh-CN"/>
        </w:rPr>
      </w:pPr>
      <w:r>
        <w:rPr>
          <w:rFonts w:hint="eastAsia"/>
          <w:lang w:eastAsia="zh-CN"/>
        </w:rPr>
        <w:t>如果遍历不是从链表头开始，而是从已知的某个节点</w:t>
      </w:r>
      <w:r>
        <w:rPr>
          <w:rFonts w:hint="eastAsia"/>
          <w:lang w:eastAsia="zh-CN"/>
        </w:rPr>
        <w:t>pos</w:t>
      </w:r>
      <w:r>
        <w:rPr>
          <w:rFonts w:hint="eastAsia"/>
          <w:lang w:eastAsia="zh-CN"/>
        </w:rPr>
        <w:t>开始，则可以使用</w:t>
      </w:r>
      <w:proofErr w:type="spellStart"/>
      <w:r>
        <w:rPr>
          <w:rFonts w:hint="eastAsia"/>
          <w:lang w:eastAsia="zh-CN"/>
        </w:rPr>
        <w:t>list_for_each_entry_continue</w:t>
      </w:r>
      <w:proofErr w:type="spellEnd"/>
      <w:r>
        <w:rPr>
          <w:rFonts w:hint="eastAsia"/>
          <w:lang w:eastAsia="zh-CN"/>
        </w:rPr>
        <w:t>(</w:t>
      </w:r>
      <w:proofErr w:type="spellStart"/>
      <w:r>
        <w:rPr>
          <w:rFonts w:hint="eastAsia"/>
          <w:lang w:eastAsia="zh-CN"/>
        </w:rPr>
        <w:t>pos,head,member</w:t>
      </w:r>
      <w:proofErr w:type="spellEnd"/>
      <w:r>
        <w:rPr>
          <w:rFonts w:hint="eastAsia"/>
          <w:lang w:eastAsia="zh-CN"/>
        </w:rPr>
        <w:t>)</w:t>
      </w:r>
      <w:r>
        <w:rPr>
          <w:rFonts w:hint="eastAsia"/>
          <w:lang w:eastAsia="zh-CN"/>
        </w:rPr>
        <w:t>。有时还会出现这种需求，即经过一系列计算后，如果</w:t>
      </w:r>
      <w:r>
        <w:rPr>
          <w:rFonts w:hint="eastAsia"/>
          <w:lang w:eastAsia="zh-CN"/>
        </w:rPr>
        <w:t>pos</w:t>
      </w:r>
      <w:r>
        <w:rPr>
          <w:rFonts w:hint="eastAsia"/>
          <w:lang w:eastAsia="zh-CN"/>
        </w:rPr>
        <w:t>有值，则从</w:t>
      </w:r>
      <w:r>
        <w:rPr>
          <w:rFonts w:hint="eastAsia"/>
          <w:lang w:eastAsia="zh-CN"/>
        </w:rPr>
        <w:t>pos</w:t>
      </w:r>
      <w:r>
        <w:rPr>
          <w:rFonts w:hint="eastAsia"/>
          <w:lang w:eastAsia="zh-CN"/>
        </w:rPr>
        <w:t>开始遍历，如果没有，则从链表头开始，为此，</w:t>
      </w:r>
      <w:r>
        <w:rPr>
          <w:rFonts w:hint="eastAsia"/>
          <w:lang w:eastAsia="zh-CN"/>
        </w:rPr>
        <w:t>Linux</w:t>
      </w:r>
      <w:r>
        <w:rPr>
          <w:rFonts w:hint="eastAsia"/>
          <w:lang w:eastAsia="zh-CN"/>
        </w:rPr>
        <w:t>专门提供</w:t>
      </w:r>
      <w:r>
        <w:rPr>
          <w:rFonts w:hint="eastAsia"/>
          <w:lang w:eastAsia="zh-CN"/>
        </w:rPr>
        <w:lastRenderedPageBreak/>
        <w:t>了一个</w:t>
      </w:r>
      <w:proofErr w:type="spellStart"/>
      <w:r>
        <w:rPr>
          <w:rFonts w:hint="eastAsia"/>
          <w:lang w:eastAsia="zh-CN"/>
        </w:rPr>
        <w:t>list_prepare_entry</w:t>
      </w:r>
      <w:proofErr w:type="spellEnd"/>
      <w:r>
        <w:rPr>
          <w:rFonts w:hint="eastAsia"/>
          <w:lang w:eastAsia="zh-CN"/>
        </w:rPr>
        <w:t>(</w:t>
      </w:r>
      <w:proofErr w:type="spellStart"/>
      <w:r>
        <w:rPr>
          <w:rFonts w:hint="eastAsia"/>
          <w:lang w:eastAsia="zh-CN"/>
        </w:rPr>
        <w:t>pos,head,member</w:t>
      </w:r>
      <w:proofErr w:type="spellEnd"/>
      <w:r>
        <w:rPr>
          <w:rFonts w:hint="eastAsia"/>
          <w:lang w:eastAsia="zh-CN"/>
        </w:rPr>
        <w:t>)</w:t>
      </w:r>
      <w:r>
        <w:rPr>
          <w:rFonts w:hint="eastAsia"/>
          <w:lang w:eastAsia="zh-CN"/>
        </w:rPr>
        <w:t>宏，将它的返回值作为</w:t>
      </w:r>
      <w:proofErr w:type="spellStart"/>
      <w:r>
        <w:rPr>
          <w:rFonts w:hint="eastAsia"/>
          <w:lang w:eastAsia="zh-CN"/>
        </w:rPr>
        <w:t>list_for_each_entry_continue</w:t>
      </w:r>
      <w:proofErr w:type="spellEnd"/>
      <w:r>
        <w:rPr>
          <w:rFonts w:hint="eastAsia"/>
          <w:lang w:eastAsia="zh-CN"/>
        </w:rPr>
        <w:t>()</w:t>
      </w:r>
      <w:r>
        <w:rPr>
          <w:rFonts w:hint="eastAsia"/>
          <w:lang w:eastAsia="zh-CN"/>
        </w:rPr>
        <w:t>的</w:t>
      </w:r>
      <w:r>
        <w:rPr>
          <w:rFonts w:hint="eastAsia"/>
          <w:lang w:eastAsia="zh-CN"/>
        </w:rPr>
        <w:t>pos</w:t>
      </w:r>
      <w:r>
        <w:rPr>
          <w:rFonts w:hint="eastAsia"/>
          <w:lang w:eastAsia="zh-CN"/>
        </w:rPr>
        <w:t>参数，就可以满足这一要求。</w:t>
      </w:r>
    </w:p>
    <w:p w14:paraId="6E290385" w14:textId="77777777" w:rsidR="004D3944" w:rsidRDefault="004D3944" w:rsidP="004D3944">
      <w:pPr>
        <w:pStyle w:val="Body"/>
        <w:ind w:firstLine="480"/>
        <w:rPr>
          <w:lang w:eastAsia="zh-CN"/>
        </w:rPr>
      </w:pPr>
    </w:p>
    <w:p w14:paraId="367900CD" w14:textId="7ACD55A2" w:rsidR="004D3944" w:rsidRDefault="004D3944" w:rsidP="004446D2">
      <w:pPr>
        <w:pStyle w:val="1"/>
        <w:spacing w:after="332"/>
        <w:rPr>
          <w:rFonts w:hint="eastAsia"/>
        </w:rPr>
      </w:pPr>
      <w:bookmarkStart w:id="18" w:name="_Toc121760145"/>
      <w:r>
        <w:rPr>
          <w:rFonts w:hint="eastAsia"/>
        </w:rPr>
        <w:t>安全性考虑</w:t>
      </w:r>
      <w:bookmarkEnd w:id="18"/>
    </w:p>
    <w:p w14:paraId="5B207922" w14:textId="77777777" w:rsidR="004D3944" w:rsidRDefault="004D3944" w:rsidP="0034722A">
      <w:pPr>
        <w:ind w:firstLine="480"/>
        <w:rPr>
          <w:rFonts w:hint="eastAsia"/>
          <w:lang w:eastAsia="zh-CN"/>
        </w:rPr>
      </w:pPr>
      <w:r>
        <w:rPr>
          <w:rFonts w:hint="eastAsia"/>
          <w:lang w:eastAsia="zh-CN"/>
        </w:rPr>
        <w:t>在并发执行的环境下，链表操作通常都应该考虑同步安全性问题，为了方便，</w:t>
      </w:r>
      <w:r>
        <w:rPr>
          <w:rFonts w:hint="eastAsia"/>
          <w:lang w:eastAsia="zh-CN"/>
        </w:rPr>
        <w:t>Linux</w:t>
      </w:r>
      <w:r>
        <w:rPr>
          <w:rFonts w:hint="eastAsia"/>
          <w:lang w:eastAsia="zh-CN"/>
        </w:rPr>
        <w:t>将这一操作留给应用自己处理。</w:t>
      </w:r>
      <w:r>
        <w:rPr>
          <w:rFonts w:hint="eastAsia"/>
          <w:lang w:eastAsia="zh-CN"/>
        </w:rPr>
        <w:t>Linux</w:t>
      </w:r>
      <w:r>
        <w:rPr>
          <w:rFonts w:hint="eastAsia"/>
          <w:lang w:eastAsia="zh-CN"/>
        </w:rPr>
        <w:t>链表自己考虑的安全性主要有两个方面：</w:t>
      </w:r>
    </w:p>
    <w:p w14:paraId="07D40431" w14:textId="77777777" w:rsidR="004D3944" w:rsidRDefault="004D3944" w:rsidP="004D3944">
      <w:pPr>
        <w:pStyle w:val="Body"/>
        <w:ind w:firstLine="480"/>
        <w:rPr>
          <w:lang w:eastAsia="zh-CN"/>
        </w:rPr>
      </w:pPr>
    </w:p>
    <w:p w14:paraId="6BB1826C" w14:textId="325B1D7D" w:rsidR="004D3944" w:rsidRDefault="004D3944" w:rsidP="004446D2">
      <w:pPr>
        <w:pStyle w:val="20"/>
        <w:spacing w:before="166" w:after="166"/>
        <w:rPr>
          <w:rFonts w:hint="eastAsia"/>
        </w:rPr>
      </w:pPr>
      <w:bookmarkStart w:id="19" w:name="_Toc121760146"/>
      <w:proofErr w:type="spellStart"/>
      <w:r>
        <w:rPr>
          <w:rFonts w:hint="eastAsia"/>
        </w:rPr>
        <w:t>list_empty</w:t>
      </w:r>
      <w:proofErr w:type="spellEnd"/>
      <w:r>
        <w:rPr>
          <w:rFonts w:hint="eastAsia"/>
        </w:rPr>
        <w:t>()</w:t>
      </w:r>
      <w:r>
        <w:rPr>
          <w:rFonts w:hint="eastAsia"/>
        </w:rPr>
        <w:t>判断</w:t>
      </w:r>
      <w:bookmarkEnd w:id="19"/>
    </w:p>
    <w:p w14:paraId="13E55309" w14:textId="77777777" w:rsidR="004D3944" w:rsidRDefault="004D3944" w:rsidP="004D3944">
      <w:pPr>
        <w:pStyle w:val="Body"/>
        <w:ind w:firstLine="480"/>
        <w:rPr>
          <w:lang w:eastAsia="zh-CN"/>
        </w:rPr>
      </w:pPr>
    </w:p>
    <w:p w14:paraId="5FAF4607" w14:textId="77777777" w:rsidR="004D3944" w:rsidRDefault="004D3944" w:rsidP="0034722A">
      <w:pPr>
        <w:ind w:firstLine="480"/>
        <w:rPr>
          <w:rFonts w:hint="eastAsia"/>
          <w:lang w:eastAsia="zh-CN"/>
        </w:rPr>
      </w:pPr>
      <w:r>
        <w:rPr>
          <w:rFonts w:hint="eastAsia"/>
          <w:lang w:eastAsia="zh-CN"/>
        </w:rPr>
        <w:t>基本的</w:t>
      </w:r>
      <w:proofErr w:type="spellStart"/>
      <w:r>
        <w:rPr>
          <w:rFonts w:hint="eastAsia"/>
          <w:lang w:eastAsia="zh-CN"/>
        </w:rPr>
        <w:t>list_empty</w:t>
      </w:r>
      <w:proofErr w:type="spellEnd"/>
      <w:r>
        <w:rPr>
          <w:rFonts w:hint="eastAsia"/>
          <w:lang w:eastAsia="zh-CN"/>
        </w:rPr>
        <w:t>()</w:t>
      </w:r>
      <w:r>
        <w:rPr>
          <w:rFonts w:hint="eastAsia"/>
          <w:lang w:eastAsia="zh-CN"/>
        </w:rPr>
        <w:t>仅以头指针的</w:t>
      </w:r>
      <w:r>
        <w:rPr>
          <w:rFonts w:hint="eastAsia"/>
          <w:lang w:eastAsia="zh-CN"/>
        </w:rPr>
        <w:t>next</w:t>
      </w:r>
      <w:r>
        <w:rPr>
          <w:rFonts w:hint="eastAsia"/>
          <w:lang w:eastAsia="zh-CN"/>
        </w:rPr>
        <w:t>是否指向自己来判断链表是否为空，</w:t>
      </w:r>
      <w:r>
        <w:rPr>
          <w:rFonts w:hint="eastAsia"/>
          <w:lang w:eastAsia="zh-CN"/>
        </w:rPr>
        <w:t>Linux</w:t>
      </w:r>
      <w:r>
        <w:rPr>
          <w:rFonts w:hint="eastAsia"/>
          <w:lang w:eastAsia="zh-CN"/>
        </w:rPr>
        <w:t>链表另行提供了一个</w:t>
      </w:r>
      <w:proofErr w:type="spellStart"/>
      <w:r>
        <w:rPr>
          <w:rFonts w:hint="eastAsia"/>
          <w:lang w:eastAsia="zh-CN"/>
        </w:rPr>
        <w:t>list_empty_careful</w:t>
      </w:r>
      <w:proofErr w:type="spellEnd"/>
      <w:r>
        <w:rPr>
          <w:rFonts w:hint="eastAsia"/>
          <w:lang w:eastAsia="zh-CN"/>
        </w:rPr>
        <w:t>()</w:t>
      </w:r>
      <w:r>
        <w:rPr>
          <w:rFonts w:hint="eastAsia"/>
          <w:lang w:eastAsia="zh-CN"/>
        </w:rPr>
        <w:t>宏，它同时判断头指针的</w:t>
      </w:r>
      <w:r>
        <w:rPr>
          <w:rFonts w:hint="eastAsia"/>
          <w:lang w:eastAsia="zh-CN"/>
        </w:rPr>
        <w:t>next</w:t>
      </w:r>
      <w:r>
        <w:rPr>
          <w:rFonts w:hint="eastAsia"/>
          <w:lang w:eastAsia="zh-CN"/>
        </w:rPr>
        <w:t>和</w:t>
      </w:r>
      <w:proofErr w:type="spellStart"/>
      <w:r>
        <w:rPr>
          <w:rFonts w:hint="eastAsia"/>
          <w:lang w:eastAsia="zh-CN"/>
        </w:rPr>
        <w:t>prev</w:t>
      </w:r>
      <w:proofErr w:type="spellEnd"/>
      <w:r>
        <w:rPr>
          <w:rFonts w:hint="eastAsia"/>
          <w:lang w:eastAsia="zh-CN"/>
        </w:rPr>
        <w:t>，仅当两者都指向自己时才返回真。这主要是为了应付另一个</w:t>
      </w:r>
      <w:proofErr w:type="spellStart"/>
      <w:r>
        <w:rPr>
          <w:rFonts w:hint="eastAsia"/>
          <w:lang w:eastAsia="zh-CN"/>
        </w:rPr>
        <w:t>cpu</w:t>
      </w:r>
      <w:proofErr w:type="spellEnd"/>
      <w:r>
        <w:rPr>
          <w:rFonts w:hint="eastAsia"/>
          <w:lang w:eastAsia="zh-CN"/>
        </w:rPr>
        <w:t>正在处理同一个链表而造成</w:t>
      </w:r>
      <w:r>
        <w:rPr>
          <w:rFonts w:hint="eastAsia"/>
          <w:lang w:eastAsia="zh-CN"/>
        </w:rPr>
        <w:t>next</w:t>
      </w:r>
      <w:r>
        <w:rPr>
          <w:rFonts w:hint="eastAsia"/>
          <w:lang w:eastAsia="zh-CN"/>
        </w:rPr>
        <w:t>、</w:t>
      </w:r>
      <w:proofErr w:type="spellStart"/>
      <w:r>
        <w:rPr>
          <w:rFonts w:hint="eastAsia"/>
          <w:lang w:eastAsia="zh-CN"/>
        </w:rPr>
        <w:t>prev</w:t>
      </w:r>
      <w:proofErr w:type="spellEnd"/>
      <w:r>
        <w:rPr>
          <w:rFonts w:hint="eastAsia"/>
          <w:lang w:eastAsia="zh-CN"/>
        </w:rPr>
        <w:t>不一致的情况。但代码注释也承认，这一安全保障能力有限：除非其他</w:t>
      </w:r>
      <w:proofErr w:type="spellStart"/>
      <w:r>
        <w:rPr>
          <w:rFonts w:hint="eastAsia"/>
          <w:lang w:eastAsia="zh-CN"/>
        </w:rPr>
        <w:t>cpu</w:t>
      </w:r>
      <w:proofErr w:type="spellEnd"/>
      <w:r>
        <w:rPr>
          <w:rFonts w:hint="eastAsia"/>
          <w:lang w:eastAsia="zh-CN"/>
        </w:rPr>
        <w:t>的链表操作只有</w:t>
      </w:r>
      <w:proofErr w:type="spellStart"/>
      <w:r>
        <w:rPr>
          <w:rFonts w:hint="eastAsia"/>
          <w:lang w:eastAsia="zh-CN"/>
        </w:rPr>
        <w:t>list_del_init</w:t>
      </w:r>
      <w:proofErr w:type="spellEnd"/>
      <w:r>
        <w:rPr>
          <w:rFonts w:hint="eastAsia"/>
          <w:lang w:eastAsia="zh-CN"/>
        </w:rPr>
        <w:t>()</w:t>
      </w:r>
      <w:r>
        <w:rPr>
          <w:rFonts w:hint="eastAsia"/>
          <w:lang w:eastAsia="zh-CN"/>
        </w:rPr>
        <w:t>，否则仍然不能保证安全，也就是说，还是需要加锁保护。</w:t>
      </w:r>
    </w:p>
    <w:p w14:paraId="621E5880" w14:textId="77777777" w:rsidR="004D3944" w:rsidRDefault="004D3944" w:rsidP="004D3944">
      <w:pPr>
        <w:pStyle w:val="Body"/>
        <w:ind w:firstLine="480"/>
        <w:rPr>
          <w:lang w:eastAsia="zh-CN"/>
        </w:rPr>
      </w:pPr>
    </w:p>
    <w:p w14:paraId="41361E29" w14:textId="6C872524" w:rsidR="004D3944" w:rsidRDefault="004D3944" w:rsidP="004446D2">
      <w:pPr>
        <w:pStyle w:val="20"/>
        <w:spacing w:before="166" w:after="166"/>
        <w:rPr>
          <w:rFonts w:hint="eastAsia"/>
        </w:rPr>
      </w:pPr>
      <w:bookmarkStart w:id="20" w:name="_Toc121760147"/>
      <w:r>
        <w:rPr>
          <w:rFonts w:hint="eastAsia"/>
        </w:rPr>
        <w:t>遍历时节点删除</w:t>
      </w:r>
      <w:bookmarkEnd w:id="20"/>
    </w:p>
    <w:p w14:paraId="4CDCACAA" w14:textId="77777777" w:rsidR="004D3944" w:rsidRDefault="004D3944" w:rsidP="0034722A">
      <w:pPr>
        <w:ind w:firstLine="480"/>
        <w:rPr>
          <w:rFonts w:hint="eastAsia"/>
          <w:lang w:eastAsia="zh-CN"/>
        </w:rPr>
      </w:pPr>
      <w:r>
        <w:rPr>
          <w:rFonts w:hint="eastAsia"/>
          <w:lang w:eastAsia="zh-CN"/>
        </w:rPr>
        <w:t>前面介绍了用于链表遍历的几个宏，它们都是通过移动</w:t>
      </w:r>
      <w:r>
        <w:rPr>
          <w:rFonts w:hint="eastAsia"/>
          <w:lang w:eastAsia="zh-CN"/>
        </w:rPr>
        <w:t>pos</w:t>
      </w:r>
      <w:r>
        <w:rPr>
          <w:rFonts w:hint="eastAsia"/>
          <w:lang w:eastAsia="zh-CN"/>
        </w:rPr>
        <w:t>指针来达到遍历的目的。但如果遍历的操作中包含删除</w:t>
      </w:r>
      <w:r>
        <w:rPr>
          <w:rFonts w:hint="eastAsia"/>
          <w:lang w:eastAsia="zh-CN"/>
        </w:rPr>
        <w:t>pos</w:t>
      </w:r>
      <w:r>
        <w:rPr>
          <w:rFonts w:hint="eastAsia"/>
          <w:lang w:eastAsia="zh-CN"/>
        </w:rPr>
        <w:t>指针所指向的节点，</w:t>
      </w:r>
      <w:r>
        <w:rPr>
          <w:rFonts w:hint="eastAsia"/>
          <w:lang w:eastAsia="zh-CN"/>
        </w:rPr>
        <w:t>pos</w:t>
      </w:r>
      <w:r>
        <w:rPr>
          <w:rFonts w:hint="eastAsia"/>
          <w:lang w:eastAsia="zh-CN"/>
        </w:rPr>
        <w:t>指针的移动就会被中断，因为</w:t>
      </w:r>
      <w:proofErr w:type="spellStart"/>
      <w:r>
        <w:rPr>
          <w:rFonts w:hint="eastAsia"/>
          <w:lang w:eastAsia="zh-CN"/>
        </w:rPr>
        <w:t>list_del</w:t>
      </w:r>
      <w:proofErr w:type="spellEnd"/>
      <w:r>
        <w:rPr>
          <w:rFonts w:hint="eastAsia"/>
          <w:lang w:eastAsia="zh-CN"/>
        </w:rPr>
        <w:t>(pos)</w:t>
      </w:r>
      <w:r>
        <w:rPr>
          <w:rFonts w:hint="eastAsia"/>
          <w:lang w:eastAsia="zh-CN"/>
        </w:rPr>
        <w:t>将把</w:t>
      </w:r>
      <w:r>
        <w:rPr>
          <w:rFonts w:hint="eastAsia"/>
          <w:lang w:eastAsia="zh-CN"/>
        </w:rPr>
        <w:t>pos</w:t>
      </w:r>
      <w:r>
        <w:rPr>
          <w:rFonts w:hint="eastAsia"/>
          <w:lang w:eastAsia="zh-CN"/>
        </w:rPr>
        <w:t>的</w:t>
      </w:r>
      <w:r>
        <w:rPr>
          <w:rFonts w:hint="eastAsia"/>
          <w:lang w:eastAsia="zh-CN"/>
        </w:rPr>
        <w:t>next</w:t>
      </w:r>
      <w:r>
        <w:rPr>
          <w:rFonts w:hint="eastAsia"/>
          <w:lang w:eastAsia="zh-CN"/>
        </w:rPr>
        <w:t>、</w:t>
      </w:r>
      <w:proofErr w:type="spellStart"/>
      <w:r>
        <w:rPr>
          <w:rFonts w:hint="eastAsia"/>
          <w:lang w:eastAsia="zh-CN"/>
        </w:rPr>
        <w:t>prev</w:t>
      </w:r>
      <w:proofErr w:type="spellEnd"/>
      <w:r>
        <w:rPr>
          <w:rFonts w:hint="eastAsia"/>
          <w:lang w:eastAsia="zh-CN"/>
        </w:rPr>
        <w:t>置成</w:t>
      </w:r>
      <w:r>
        <w:rPr>
          <w:rFonts w:hint="eastAsia"/>
          <w:lang w:eastAsia="zh-CN"/>
        </w:rPr>
        <w:t>LIST_POSITION2</w:t>
      </w:r>
      <w:r>
        <w:rPr>
          <w:rFonts w:hint="eastAsia"/>
          <w:lang w:eastAsia="zh-CN"/>
        </w:rPr>
        <w:t>和</w:t>
      </w:r>
      <w:r>
        <w:rPr>
          <w:rFonts w:hint="eastAsia"/>
          <w:lang w:eastAsia="zh-CN"/>
        </w:rPr>
        <w:t>LIST_POSITION1</w:t>
      </w:r>
      <w:r>
        <w:rPr>
          <w:rFonts w:hint="eastAsia"/>
          <w:lang w:eastAsia="zh-CN"/>
        </w:rPr>
        <w:t>的特殊值。</w:t>
      </w:r>
    </w:p>
    <w:p w14:paraId="43FC6B96" w14:textId="77777777" w:rsidR="004D3944" w:rsidRDefault="004D3944" w:rsidP="004D3944">
      <w:pPr>
        <w:pStyle w:val="Body"/>
        <w:ind w:firstLine="480"/>
        <w:rPr>
          <w:rFonts w:hint="eastAsia"/>
          <w:lang w:eastAsia="zh-CN"/>
        </w:rPr>
      </w:pPr>
      <w:r>
        <w:rPr>
          <w:rFonts w:hint="eastAsia"/>
          <w:lang w:eastAsia="zh-CN"/>
        </w:rPr>
        <w:t>当然，调用者完全可以自己缓存</w:t>
      </w:r>
      <w:r>
        <w:rPr>
          <w:rFonts w:hint="eastAsia"/>
          <w:lang w:eastAsia="zh-CN"/>
        </w:rPr>
        <w:t>next</w:t>
      </w:r>
      <w:r>
        <w:rPr>
          <w:rFonts w:hint="eastAsia"/>
          <w:lang w:eastAsia="zh-CN"/>
        </w:rPr>
        <w:t>指针使遍历操作能够连贯起来，但为了编程的一致性，</w:t>
      </w:r>
      <w:r>
        <w:rPr>
          <w:rFonts w:hint="eastAsia"/>
          <w:lang w:eastAsia="zh-CN"/>
        </w:rPr>
        <w:t>Linux</w:t>
      </w:r>
      <w:r>
        <w:rPr>
          <w:rFonts w:hint="eastAsia"/>
          <w:lang w:eastAsia="zh-CN"/>
        </w:rPr>
        <w:t>链表仍然提供了两个对应于基本遍历操作的</w:t>
      </w:r>
      <w:r>
        <w:rPr>
          <w:rFonts w:hint="eastAsia"/>
          <w:lang w:eastAsia="zh-CN"/>
        </w:rPr>
        <w:t>"_safe"</w:t>
      </w:r>
      <w:r>
        <w:rPr>
          <w:rFonts w:hint="eastAsia"/>
          <w:lang w:eastAsia="zh-CN"/>
        </w:rPr>
        <w:t>接口：</w:t>
      </w:r>
      <w:proofErr w:type="spellStart"/>
      <w:r>
        <w:rPr>
          <w:rFonts w:hint="eastAsia"/>
          <w:lang w:eastAsia="zh-CN"/>
        </w:rPr>
        <w:t>list_for_each_safe</w:t>
      </w:r>
      <w:proofErr w:type="spellEnd"/>
      <w:r>
        <w:rPr>
          <w:rFonts w:hint="eastAsia"/>
          <w:lang w:eastAsia="zh-CN"/>
        </w:rPr>
        <w:t>(pos, n, head)</w:t>
      </w:r>
      <w:r>
        <w:rPr>
          <w:rFonts w:hint="eastAsia"/>
          <w:lang w:eastAsia="zh-CN"/>
        </w:rPr>
        <w:t>、</w:t>
      </w:r>
      <w:proofErr w:type="spellStart"/>
      <w:r>
        <w:rPr>
          <w:rFonts w:hint="eastAsia"/>
          <w:lang w:eastAsia="zh-CN"/>
        </w:rPr>
        <w:t>list_for_each_entry_safe</w:t>
      </w:r>
      <w:proofErr w:type="spellEnd"/>
      <w:r>
        <w:rPr>
          <w:rFonts w:hint="eastAsia"/>
          <w:lang w:eastAsia="zh-CN"/>
        </w:rPr>
        <w:t>(pos, n, head, member)</w:t>
      </w:r>
      <w:r>
        <w:rPr>
          <w:rFonts w:hint="eastAsia"/>
          <w:lang w:eastAsia="zh-CN"/>
        </w:rPr>
        <w:t>，它们要求调用者另外提供一个与</w:t>
      </w:r>
      <w:r>
        <w:rPr>
          <w:rFonts w:hint="eastAsia"/>
          <w:lang w:eastAsia="zh-CN"/>
        </w:rPr>
        <w:t>pos</w:t>
      </w:r>
      <w:r>
        <w:rPr>
          <w:rFonts w:hint="eastAsia"/>
          <w:lang w:eastAsia="zh-CN"/>
        </w:rPr>
        <w:t>同类型的指针</w:t>
      </w:r>
      <w:r>
        <w:rPr>
          <w:rFonts w:hint="eastAsia"/>
          <w:lang w:eastAsia="zh-CN"/>
        </w:rPr>
        <w:t>n</w:t>
      </w:r>
      <w:r>
        <w:rPr>
          <w:rFonts w:hint="eastAsia"/>
          <w:lang w:eastAsia="zh-CN"/>
        </w:rPr>
        <w:t>，在</w:t>
      </w:r>
      <w:r>
        <w:rPr>
          <w:rFonts w:hint="eastAsia"/>
          <w:lang w:eastAsia="zh-CN"/>
        </w:rPr>
        <w:t>for</w:t>
      </w:r>
      <w:r>
        <w:rPr>
          <w:rFonts w:hint="eastAsia"/>
          <w:lang w:eastAsia="zh-CN"/>
        </w:rPr>
        <w:t>循环中暂存</w:t>
      </w:r>
      <w:r>
        <w:rPr>
          <w:rFonts w:hint="eastAsia"/>
          <w:lang w:eastAsia="zh-CN"/>
        </w:rPr>
        <w:t>pos</w:t>
      </w:r>
      <w:r>
        <w:rPr>
          <w:rFonts w:hint="eastAsia"/>
          <w:lang w:eastAsia="zh-CN"/>
        </w:rPr>
        <w:t>下一个节点的地址，避免因</w:t>
      </w:r>
      <w:r>
        <w:rPr>
          <w:rFonts w:hint="eastAsia"/>
          <w:lang w:eastAsia="zh-CN"/>
        </w:rPr>
        <w:t>pos</w:t>
      </w:r>
      <w:r>
        <w:rPr>
          <w:rFonts w:hint="eastAsia"/>
          <w:lang w:eastAsia="zh-CN"/>
        </w:rPr>
        <w:t>节点被释放而造成的断链。</w:t>
      </w:r>
    </w:p>
    <w:p w14:paraId="45B82E50" w14:textId="77777777" w:rsidR="004D3944" w:rsidRDefault="004D3944" w:rsidP="004D3944">
      <w:pPr>
        <w:pStyle w:val="Body"/>
        <w:ind w:firstLine="480"/>
        <w:rPr>
          <w:lang w:eastAsia="zh-CN"/>
        </w:rPr>
      </w:pPr>
    </w:p>
    <w:p w14:paraId="45D57E37" w14:textId="0CA4940C" w:rsidR="004D3944" w:rsidRDefault="004D3944" w:rsidP="004446D2">
      <w:pPr>
        <w:pStyle w:val="20"/>
        <w:spacing w:before="166" w:after="166"/>
      </w:pPr>
      <w:bookmarkStart w:id="21" w:name="_Toc121760148"/>
      <w:r>
        <w:rPr>
          <w:rFonts w:hint="eastAsia"/>
        </w:rPr>
        <w:lastRenderedPageBreak/>
        <w:t>测试</w:t>
      </w:r>
      <w:r w:rsidR="004446D2">
        <w:rPr>
          <w:rFonts w:hint="eastAsia"/>
        </w:rPr>
        <w:t>代码</w:t>
      </w:r>
      <w:bookmarkEnd w:id="21"/>
    </w:p>
    <w:tbl>
      <w:tblPr>
        <w:tblStyle w:val="af2"/>
        <w:tblW w:w="0" w:type="auto"/>
        <w:tblLook w:val="04A0" w:firstRow="1" w:lastRow="0" w:firstColumn="1" w:lastColumn="0" w:noHBand="0" w:noVBand="1"/>
      </w:tblPr>
      <w:tblGrid>
        <w:gridCol w:w="9890"/>
      </w:tblGrid>
      <w:tr w:rsidR="009C4773" w14:paraId="4F40A64F" w14:textId="77777777" w:rsidTr="004825C7">
        <w:tc>
          <w:tcPr>
            <w:tcW w:w="9890" w:type="dxa"/>
            <w:shd w:val="clear" w:color="auto" w:fill="F2F2F2" w:themeFill="background1" w:themeFillShade="F2"/>
          </w:tcPr>
          <w:p w14:paraId="0852CAC3" w14:textId="77777777" w:rsidR="005E1B4E" w:rsidRDefault="005E1B4E" w:rsidP="0034722A">
            <w:pPr>
              <w:pStyle w:val="Body"/>
              <w:spacing w:line="240" w:lineRule="auto"/>
              <w:ind w:firstLineChars="0" w:firstLine="0"/>
              <w:rPr>
                <w:lang w:eastAsia="zh-CN"/>
              </w:rPr>
            </w:pPr>
            <w:r>
              <w:rPr>
                <w:lang w:eastAsia="zh-CN"/>
              </w:rPr>
              <w:t>#include &lt;</w:t>
            </w:r>
            <w:proofErr w:type="spellStart"/>
            <w:r>
              <w:rPr>
                <w:lang w:eastAsia="zh-CN"/>
              </w:rPr>
              <w:t>stdio.h</w:t>
            </w:r>
            <w:proofErr w:type="spellEnd"/>
            <w:r>
              <w:rPr>
                <w:lang w:eastAsia="zh-CN"/>
              </w:rPr>
              <w:t>&gt;</w:t>
            </w:r>
          </w:p>
          <w:p w14:paraId="6B395728" w14:textId="77777777" w:rsidR="005E1B4E" w:rsidRDefault="005E1B4E" w:rsidP="0034722A">
            <w:pPr>
              <w:pStyle w:val="Body"/>
              <w:spacing w:line="240" w:lineRule="auto"/>
              <w:ind w:firstLineChars="0" w:firstLine="0"/>
              <w:rPr>
                <w:lang w:eastAsia="zh-CN"/>
              </w:rPr>
            </w:pPr>
            <w:r>
              <w:rPr>
                <w:lang w:eastAsia="zh-CN"/>
              </w:rPr>
              <w:t>#include &lt;</w:t>
            </w:r>
            <w:proofErr w:type="spellStart"/>
            <w:r>
              <w:rPr>
                <w:lang w:eastAsia="zh-CN"/>
              </w:rPr>
              <w:t>stdlib.h</w:t>
            </w:r>
            <w:proofErr w:type="spellEnd"/>
            <w:r>
              <w:rPr>
                <w:lang w:eastAsia="zh-CN"/>
              </w:rPr>
              <w:t>&gt;</w:t>
            </w:r>
          </w:p>
          <w:p w14:paraId="11D17BD7" w14:textId="77777777" w:rsidR="005E1B4E" w:rsidRDefault="005E1B4E" w:rsidP="0034722A">
            <w:pPr>
              <w:pStyle w:val="Body"/>
              <w:spacing w:line="240" w:lineRule="auto"/>
              <w:ind w:firstLineChars="0" w:firstLine="0"/>
              <w:rPr>
                <w:lang w:eastAsia="zh-CN"/>
              </w:rPr>
            </w:pPr>
            <w:r>
              <w:rPr>
                <w:lang w:eastAsia="zh-CN"/>
              </w:rPr>
              <w:t>#include &lt;</w:t>
            </w:r>
            <w:proofErr w:type="spellStart"/>
            <w:r>
              <w:rPr>
                <w:lang w:eastAsia="zh-CN"/>
              </w:rPr>
              <w:t>string.h</w:t>
            </w:r>
            <w:proofErr w:type="spellEnd"/>
            <w:r>
              <w:rPr>
                <w:lang w:eastAsia="zh-CN"/>
              </w:rPr>
              <w:t>&gt;</w:t>
            </w:r>
          </w:p>
          <w:p w14:paraId="2C88A692" w14:textId="77777777" w:rsidR="005E1B4E" w:rsidRDefault="005E1B4E" w:rsidP="0034722A">
            <w:pPr>
              <w:pStyle w:val="Body"/>
              <w:spacing w:line="240" w:lineRule="auto"/>
              <w:ind w:firstLineChars="0" w:firstLine="0"/>
              <w:rPr>
                <w:lang w:eastAsia="zh-CN"/>
              </w:rPr>
            </w:pPr>
            <w:r>
              <w:rPr>
                <w:lang w:eastAsia="zh-CN"/>
              </w:rPr>
              <w:t>#include "</w:t>
            </w:r>
            <w:proofErr w:type="spellStart"/>
            <w:r>
              <w:rPr>
                <w:lang w:eastAsia="zh-CN"/>
              </w:rPr>
              <w:t>list.h</w:t>
            </w:r>
            <w:proofErr w:type="spellEnd"/>
            <w:r>
              <w:rPr>
                <w:lang w:eastAsia="zh-CN"/>
              </w:rPr>
              <w:t>"</w:t>
            </w:r>
          </w:p>
          <w:p w14:paraId="116B031D" w14:textId="77777777" w:rsidR="005E1B4E" w:rsidRDefault="005E1B4E" w:rsidP="0034722A">
            <w:pPr>
              <w:pStyle w:val="Body"/>
              <w:spacing w:line="240" w:lineRule="auto"/>
              <w:ind w:firstLineChars="0" w:firstLine="0"/>
              <w:rPr>
                <w:lang w:eastAsia="zh-CN"/>
              </w:rPr>
            </w:pPr>
            <w:r>
              <w:rPr>
                <w:lang w:eastAsia="zh-CN"/>
              </w:rPr>
              <w:t xml:space="preserve"> </w:t>
            </w:r>
          </w:p>
          <w:p w14:paraId="51631B5E" w14:textId="77777777" w:rsidR="005E1B4E" w:rsidRDefault="005E1B4E" w:rsidP="0034722A">
            <w:pPr>
              <w:pStyle w:val="Body"/>
              <w:spacing w:line="240" w:lineRule="auto"/>
              <w:ind w:firstLineChars="0" w:firstLine="0"/>
              <w:rPr>
                <w:lang w:eastAsia="zh-CN"/>
              </w:rPr>
            </w:pPr>
            <w:r>
              <w:rPr>
                <w:lang w:eastAsia="zh-CN"/>
              </w:rPr>
              <w:t>struct person</w:t>
            </w:r>
          </w:p>
          <w:p w14:paraId="621DC8F3" w14:textId="77777777" w:rsidR="005E1B4E" w:rsidRDefault="005E1B4E" w:rsidP="0034722A">
            <w:pPr>
              <w:pStyle w:val="Body"/>
              <w:spacing w:line="240" w:lineRule="auto"/>
              <w:ind w:firstLineChars="0" w:firstLine="0"/>
              <w:rPr>
                <w:lang w:eastAsia="zh-CN"/>
              </w:rPr>
            </w:pPr>
            <w:r>
              <w:rPr>
                <w:lang w:eastAsia="zh-CN"/>
              </w:rPr>
              <w:t>{</w:t>
            </w:r>
          </w:p>
          <w:p w14:paraId="2BB31062" w14:textId="77777777" w:rsidR="005E1B4E" w:rsidRDefault="005E1B4E" w:rsidP="0034722A">
            <w:pPr>
              <w:pStyle w:val="Body"/>
              <w:spacing w:line="240" w:lineRule="auto"/>
              <w:ind w:firstLineChars="0" w:firstLine="0"/>
              <w:rPr>
                <w:lang w:eastAsia="zh-CN"/>
              </w:rPr>
            </w:pPr>
            <w:r>
              <w:rPr>
                <w:lang w:eastAsia="zh-CN"/>
              </w:rPr>
              <w:t xml:space="preserve">    int age;</w:t>
            </w:r>
          </w:p>
          <w:p w14:paraId="0F884DFB" w14:textId="77777777" w:rsidR="005E1B4E" w:rsidRDefault="005E1B4E" w:rsidP="0034722A">
            <w:pPr>
              <w:pStyle w:val="Body"/>
              <w:spacing w:line="240" w:lineRule="auto"/>
              <w:ind w:firstLineChars="0" w:firstLine="0"/>
              <w:rPr>
                <w:lang w:eastAsia="zh-CN"/>
              </w:rPr>
            </w:pPr>
            <w:r>
              <w:rPr>
                <w:lang w:eastAsia="zh-CN"/>
              </w:rPr>
              <w:t xml:space="preserve">    char name[20];</w:t>
            </w:r>
          </w:p>
          <w:p w14:paraId="7B244982" w14:textId="77777777" w:rsidR="005E1B4E" w:rsidRDefault="005E1B4E" w:rsidP="0034722A">
            <w:pPr>
              <w:pStyle w:val="Body"/>
              <w:spacing w:line="240" w:lineRule="auto"/>
              <w:ind w:firstLineChars="0" w:firstLine="0"/>
              <w:rPr>
                <w:lang w:eastAsia="zh-CN"/>
              </w:rPr>
            </w:pPr>
            <w:r>
              <w:rPr>
                <w:lang w:eastAsia="zh-CN"/>
              </w:rPr>
              <w:t xml:space="preserve">    struct </w:t>
            </w:r>
            <w:proofErr w:type="spellStart"/>
            <w:r>
              <w:rPr>
                <w:lang w:eastAsia="zh-CN"/>
              </w:rPr>
              <w:t>list_head</w:t>
            </w:r>
            <w:proofErr w:type="spellEnd"/>
            <w:r>
              <w:rPr>
                <w:lang w:eastAsia="zh-CN"/>
              </w:rPr>
              <w:t xml:space="preserve"> list;</w:t>
            </w:r>
          </w:p>
          <w:p w14:paraId="3A24EA53" w14:textId="77777777" w:rsidR="005E1B4E" w:rsidRDefault="005E1B4E" w:rsidP="0034722A">
            <w:pPr>
              <w:pStyle w:val="Body"/>
              <w:spacing w:line="240" w:lineRule="auto"/>
              <w:ind w:firstLineChars="0" w:firstLine="0"/>
              <w:rPr>
                <w:lang w:eastAsia="zh-CN"/>
              </w:rPr>
            </w:pPr>
            <w:r>
              <w:rPr>
                <w:lang w:eastAsia="zh-CN"/>
              </w:rPr>
              <w:t>};</w:t>
            </w:r>
          </w:p>
          <w:p w14:paraId="353E53C9" w14:textId="77777777" w:rsidR="005E1B4E" w:rsidRDefault="005E1B4E" w:rsidP="0034722A">
            <w:pPr>
              <w:pStyle w:val="Body"/>
              <w:spacing w:line="240" w:lineRule="auto"/>
              <w:ind w:firstLineChars="0" w:firstLine="0"/>
              <w:rPr>
                <w:lang w:eastAsia="zh-CN"/>
              </w:rPr>
            </w:pPr>
            <w:r>
              <w:rPr>
                <w:lang w:eastAsia="zh-CN"/>
              </w:rPr>
              <w:t xml:space="preserve"> </w:t>
            </w:r>
          </w:p>
          <w:p w14:paraId="3321137F" w14:textId="77777777" w:rsidR="005E1B4E" w:rsidRDefault="005E1B4E" w:rsidP="0034722A">
            <w:pPr>
              <w:pStyle w:val="Body"/>
              <w:spacing w:line="240" w:lineRule="auto"/>
              <w:ind w:firstLineChars="0" w:firstLine="0"/>
              <w:rPr>
                <w:lang w:eastAsia="zh-CN"/>
              </w:rPr>
            </w:pPr>
            <w:r>
              <w:rPr>
                <w:lang w:eastAsia="zh-CN"/>
              </w:rPr>
              <w:t xml:space="preserve">void main(int </w:t>
            </w:r>
            <w:proofErr w:type="spellStart"/>
            <w:r>
              <w:rPr>
                <w:lang w:eastAsia="zh-CN"/>
              </w:rPr>
              <w:t>argc</w:t>
            </w:r>
            <w:proofErr w:type="spellEnd"/>
            <w:r>
              <w:rPr>
                <w:lang w:eastAsia="zh-CN"/>
              </w:rPr>
              <w:t xml:space="preserve">, char* </w:t>
            </w:r>
            <w:proofErr w:type="spellStart"/>
            <w:r>
              <w:rPr>
                <w:lang w:eastAsia="zh-CN"/>
              </w:rPr>
              <w:t>argv</w:t>
            </w:r>
            <w:proofErr w:type="spellEnd"/>
            <w:r>
              <w:rPr>
                <w:lang w:eastAsia="zh-CN"/>
              </w:rPr>
              <w:t>[])</w:t>
            </w:r>
          </w:p>
          <w:p w14:paraId="16F5C1EF" w14:textId="77777777" w:rsidR="005E1B4E" w:rsidRDefault="005E1B4E" w:rsidP="0034722A">
            <w:pPr>
              <w:pStyle w:val="Body"/>
              <w:spacing w:line="240" w:lineRule="auto"/>
              <w:ind w:firstLineChars="0" w:firstLine="0"/>
              <w:rPr>
                <w:lang w:eastAsia="zh-CN"/>
              </w:rPr>
            </w:pPr>
            <w:r>
              <w:rPr>
                <w:lang w:eastAsia="zh-CN"/>
              </w:rPr>
              <w:t>{</w:t>
            </w:r>
          </w:p>
          <w:p w14:paraId="6D1DBCA5" w14:textId="77777777" w:rsidR="005E1B4E" w:rsidRDefault="005E1B4E" w:rsidP="0034722A">
            <w:pPr>
              <w:pStyle w:val="Body"/>
              <w:spacing w:line="240" w:lineRule="auto"/>
              <w:ind w:firstLineChars="0" w:firstLine="0"/>
              <w:rPr>
                <w:lang w:eastAsia="zh-CN"/>
              </w:rPr>
            </w:pPr>
            <w:r>
              <w:rPr>
                <w:lang w:eastAsia="zh-CN"/>
              </w:rPr>
              <w:t xml:space="preserve">    struct person *</w:t>
            </w:r>
            <w:proofErr w:type="spellStart"/>
            <w:r>
              <w:rPr>
                <w:lang w:eastAsia="zh-CN"/>
              </w:rPr>
              <w:t>pperson</w:t>
            </w:r>
            <w:proofErr w:type="spellEnd"/>
            <w:r>
              <w:rPr>
                <w:lang w:eastAsia="zh-CN"/>
              </w:rPr>
              <w:t>;</w:t>
            </w:r>
          </w:p>
          <w:p w14:paraId="28DB0971" w14:textId="77777777" w:rsidR="005E1B4E" w:rsidRDefault="005E1B4E" w:rsidP="0034722A">
            <w:pPr>
              <w:pStyle w:val="Body"/>
              <w:spacing w:line="240" w:lineRule="auto"/>
              <w:ind w:firstLineChars="0" w:firstLine="0"/>
              <w:rPr>
                <w:lang w:eastAsia="zh-CN"/>
              </w:rPr>
            </w:pPr>
            <w:r>
              <w:rPr>
                <w:lang w:eastAsia="zh-CN"/>
              </w:rPr>
              <w:t xml:space="preserve">    struct person </w:t>
            </w:r>
            <w:proofErr w:type="spellStart"/>
            <w:r>
              <w:rPr>
                <w:lang w:eastAsia="zh-CN"/>
              </w:rPr>
              <w:t>person_head</w:t>
            </w:r>
            <w:proofErr w:type="spellEnd"/>
            <w:r>
              <w:rPr>
                <w:lang w:eastAsia="zh-CN"/>
              </w:rPr>
              <w:t>;</w:t>
            </w:r>
          </w:p>
          <w:p w14:paraId="7606057F" w14:textId="77777777" w:rsidR="005E1B4E" w:rsidRDefault="005E1B4E" w:rsidP="0034722A">
            <w:pPr>
              <w:pStyle w:val="Body"/>
              <w:spacing w:line="240" w:lineRule="auto"/>
              <w:ind w:firstLineChars="0" w:firstLine="0"/>
              <w:rPr>
                <w:lang w:eastAsia="zh-CN"/>
              </w:rPr>
            </w:pPr>
            <w:r>
              <w:rPr>
                <w:lang w:eastAsia="zh-CN"/>
              </w:rPr>
              <w:t xml:space="preserve">    struct </w:t>
            </w:r>
            <w:proofErr w:type="spellStart"/>
            <w:r>
              <w:rPr>
                <w:lang w:eastAsia="zh-CN"/>
              </w:rPr>
              <w:t>list_head</w:t>
            </w:r>
            <w:proofErr w:type="spellEnd"/>
            <w:r>
              <w:rPr>
                <w:lang w:eastAsia="zh-CN"/>
              </w:rPr>
              <w:t xml:space="preserve"> *pos, *next;</w:t>
            </w:r>
          </w:p>
          <w:p w14:paraId="600DC3FC" w14:textId="77777777" w:rsidR="005E1B4E" w:rsidRDefault="005E1B4E" w:rsidP="0034722A">
            <w:pPr>
              <w:pStyle w:val="Body"/>
              <w:spacing w:line="240" w:lineRule="auto"/>
              <w:ind w:firstLineChars="0" w:firstLine="0"/>
              <w:rPr>
                <w:lang w:eastAsia="zh-CN"/>
              </w:rPr>
            </w:pPr>
            <w:r>
              <w:rPr>
                <w:lang w:eastAsia="zh-CN"/>
              </w:rPr>
              <w:t xml:space="preserve">    int </w:t>
            </w:r>
            <w:proofErr w:type="spellStart"/>
            <w:r>
              <w:rPr>
                <w:lang w:eastAsia="zh-CN"/>
              </w:rPr>
              <w:t>i</w:t>
            </w:r>
            <w:proofErr w:type="spellEnd"/>
            <w:r>
              <w:rPr>
                <w:lang w:eastAsia="zh-CN"/>
              </w:rPr>
              <w:t>;</w:t>
            </w:r>
          </w:p>
          <w:p w14:paraId="0B24754A" w14:textId="77777777" w:rsidR="005E1B4E" w:rsidRDefault="005E1B4E" w:rsidP="0034722A">
            <w:pPr>
              <w:pStyle w:val="Body"/>
              <w:spacing w:line="240" w:lineRule="auto"/>
              <w:ind w:firstLineChars="0" w:firstLine="0"/>
              <w:rPr>
                <w:lang w:eastAsia="zh-CN"/>
              </w:rPr>
            </w:pPr>
            <w:r>
              <w:rPr>
                <w:lang w:eastAsia="zh-CN"/>
              </w:rPr>
              <w:t xml:space="preserve"> </w:t>
            </w:r>
          </w:p>
          <w:p w14:paraId="10B44A17" w14:textId="77777777" w:rsidR="005E1B4E" w:rsidRDefault="005E1B4E" w:rsidP="0034722A">
            <w:pPr>
              <w:pStyle w:val="Body"/>
              <w:spacing w:line="240" w:lineRule="auto"/>
              <w:ind w:firstLineChars="0" w:firstLine="0"/>
              <w:rPr>
                <w:rFonts w:hint="eastAsia"/>
                <w:lang w:eastAsia="zh-CN"/>
              </w:rPr>
            </w:pPr>
            <w:r>
              <w:rPr>
                <w:rFonts w:hint="eastAsia"/>
                <w:lang w:eastAsia="zh-CN"/>
              </w:rPr>
              <w:t xml:space="preserve">    // </w:t>
            </w:r>
            <w:r>
              <w:rPr>
                <w:rFonts w:hint="eastAsia"/>
                <w:lang w:eastAsia="zh-CN"/>
              </w:rPr>
              <w:t>初始化双链表的表头</w:t>
            </w:r>
          </w:p>
          <w:p w14:paraId="6F8AFC4A" w14:textId="77777777" w:rsidR="005E1B4E" w:rsidRDefault="005E1B4E" w:rsidP="0034722A">
            <w:pPr>
              <w:pStyle w:val="Body"/>
              <w:spacing w:line="240" w:lineRule="auto"/>
              <w:ind w:firstLineChars="0" w:firstLine="0"/>
              <w:rPr>
                <w:lang w:eastAsia="zh-CN"/>
              </w:rPr>
            </w:pPr>
            <w:r>
              <w:rPr>
                <w:lang w:eastAsia="zh-CN"/>
              </w:rPr>
              <w:t xml:space="preserve">    INIT_LIST_HEAD(&amp;</w:t>
            </w:r>
            <w:proofErr w:type="spellStart"/>
            <w:r>
              <w:rPr>
                <w:lang w:eastAsia="zh-CN"/>
              </w:rPr>
              <w:t>person_head.list</w:t>
            </w:r>
            <w:proofErr w:type="spellEnd"/>
            <w:r>
              <w:rPr>
                <w:lang w:eastAsia="zh-CN"/>
              </w:rPr>
              <w:t>);</w:t>
            </w:r>
          </w:p>
          <w:p w14:paraId="41FD9BF8" w14:textId="77777777" w:rsidR="005E1B4E" w:rsidRDefault="005E1B4E" w:rsidP="0034722A">
            <w:pPr>
              <w:pStyle w:val="Body"/>
              <w:spacing w:line="240" w:lineRule="auto"/>
              <w:ind w:firstLineChars="0" w:firstLine="0"/>
              <w:rPr>
                <w:lang w:eastAsia="zh-CN"/>
              </w:rPr>
            </w:pPr>
            <w:r>
              <w:rPr>
                <w:lang w:eastAsia="zh-CN"/>
              </w:rPr>
              <w:t xml:space="preserve"> </w:t>
            </w:r>
          </w:p>
          <w:p w14:paraId="395540F3" w14:textId="77777777" w:rsidR="005E1B4E" w:rsidRDefault="005E1B4E" w:rsidP="0034722A">
            <w:pPr>
              <w:pStyle w:val="Body"/>
              <w:spacing w:line="240" w:lineRule="auto"/>
              <w:ind w:firstLineChars="0" w:firstLine="0"/>
              <w:rPr>
                <w:rFonts w:hint="eastAsia"/>
                <w:lang w:eastAsia="zh-CN"/>
              </w:rPr>
            </w:pPr>
            <w:r>
              <w:rPr>
                <w:rFonts w:hint="eastAsia"/>
                <w:lang w:eastAsia="zh-CN"/>
              </w:rPr>
              <w:t xml:space="preserve">    // </w:t>
            </w:r>
            <w:r>
              <w:rPr>
                <w:rFonts w:hint="eastAsia"/>
                <w:lang w:eastAsia="zh-CN"/>
              </w:rPr>
              <w:t>添加节点</w:t>
            </w:r>
          </w:p>
          <w:p w14:paraId="16A98B8A" w14:textId="77777777" w:rsidR="005E1B4E" w:rsidRDefault="005E1B4E" w:rsidP="0034722A">
            <w:pPr>
              <w:pStyle w:val="Body"/>
              <w:spacing w:line="240" w:lineRule="auto"/>
              <w:ind w:firstLineChars="0" w:firstLine="0"/>
              <w:rPr>
                <w:lang w:eastAsia="zh-CN"/>
              </w:rPr>
            </w:pPr>
            <w:r>
              <w:rPr>
                <w:lang w:eastAsia="zh-CN"/>
              </w:rPr>
              <w:t xml:space="preserve">    for (</w:t>
            </w:r>
            <w:proofErr w:type="spellStart"/>
            <w:r>
              <w:rPr>
                <w:lang w:eastAsia="zh-CN"/>
              </w:rPr>
              <w:t>i</w:t>
            </w:r>
            <w:proofErr w:type="spellEnd"/>
            <w:r>
              <w:rPr>
                <w:lang w:eastAsia="zh-CN"/>
              </w:rPr>
              <w:t xml:space="preserve">=0; </w:t>
            </w:r>
            <w:proofErr w:type="spellStart"/>
            <w:r>
              <w:rPr>
                <w:lang w:eastAsia="zh-CN"/>
              </w:rPr>
              <w:t>i</w:t>
            </w:r>
            <w:proofErr w:type="spellEnd"/>
            <w:r>
              <w:rPr>
                <w:lang w:eastAsia="zh-CN"/>
              </w:rPr>
              <w:t xml:space="preserve">&lt;5; </w:t>
            </w:r>
            <w:proofErr w:type="spellStart"/>
            <w:r>
              <w:rPr>
                <w:lang w:eastAsia="zh-CN"/>
              </w:rPr>
              <w:t>i</w:t>
            </w:r>
            <w:proofErr w:type="spellEnd"/>
            <w:r>
              <w:rPr>
                <w:lang w:eastAsia="zh-CN"/>
              </w:rPr>
              <w:t>++)</w:t>
            </w:r>
          </w:p>
          <w:p w14:paraId="015AD7C5" w14:textId="77777777" w:rsidR="005E1B4E" w:rsidRDefault="005E1B4E" w:rsidP="0034722A">
            <w:pPr>
              <w:pStyle w:val="Body"/>
              <w:spacing w:line="240" w:lineRule="auto"/>
              <w:ind w:firstLineChars="0" w:firstLine="0"/>
              <w:rPr>
                <w:lang w:eastAsia="zh-CN"/>
              </w:rPr>
            </w:pPr>
            <w:r>
              <w:rPr>
                <w:lang w:eastAsia="zh-CN"/>
              </w:rPr>
              <w:t xml:space="preserve">    {</w:t>
            </w:r>
          </w:p>
          <w:p w14:paraId="1514619B" w14:textId="77777777" w:rsidR="005E1B4E" w:rsidRDefault="005E1B4E" w:rsidP="0034722A">
            <w:pPr>
              <w:pStyle w:val="Body"/>
              <w:spacing w:line="240" w:lineRule="auto"/>
              <w:ind w:firstLineChars="0" w:firstLine="0"/>
              <w:rPr>
                <w:lang w:eastAsia="zh-CN"/>
              </w:rPr>
            </w:pPr>
            <w:r>
              <w:rPr>
                <w:lang w:eastAsia="zh-CN"/>
              </w:rPr>
              <w:t xml:space="preserve">        </w:t>
            </w:r>
            <w:proofErr w:type="spellStart"/>
            <w:r>
              <w:rPr>
                <w:lang w:eastAsia="zh-CN"/>
              </w:rPr>
              <w:t>pperson</w:t>
            </w:r>
            <w:proofErr w:type="spellEnd"/>
            <w:r>
              <w:rPr>
                <w:lang w:eastAsia="zh-CN"/>
              </w:rPr>
              <w:t xml:space="preserve"> = (struct person*)malloc(</w:t>
            </w:r>
            <w:proofErr w:type="spellStart"/>
            <w:r>
              <w:rPr>
                <w:lang w:eastAsia="zh-CN"/>
              </w:rPr>
              <w:t>sizeof</w:t>
            </w:r>
            <w:proofErr w:type="spellEnd"/>
            <w:r>
              <w:rPr>
                <w:lang w:eastAsia="zh-CN"/>
              </w:rPr>
              <w:t>(struct person));</w:t>
            </w:r>
          </w:p>
          <w:p w14:paraId="49F14443" w14:textId="77777777" w:rsidR="005E1B4E" w:rsidRDefault="005E1B4E" w:rsidP="0034722A">
            <w:pPr>
              <w:pStyle w:val="Body"/>
              <w:spacing w:line="240" w:lineRule="auto"/>
              <w:ind w:firstLineChars="0" w:firstLine="0"/>
              <w:rPr>
                <w:lang w:eastAsia="zh-CN"/>
              </w:rPr>
            </w:pPr>
            <w:r>
              <w:rPr>
                <w:lang w:eastAsia="zh-CN"/>
              </w:rPr>
              <w:t xml:space="preserve">        </w:t>
            </w:r>
            <w:proofErr w:type="spellStart"/>
            <w:r>
              <w:rPr>
                <w:lang w:eastAsia="zh-CN"/>
              </w:rPr>
              <w:t>pperson</w:t>
            </w:r>
            <w:proofErr w:type="spellEnd"/>
            <w:r>
              <w:rPr>
                <w:lang w:eastAsia="zh-CN"/>
              </w:rPr>
              <w:t>-&gt;age = (i+1)*10;</w:t>
            </w:r>
          </w:p>
          <w:p w14:paraId="47D49239" w14:textId="77777777" w:rsidR="005E1B4E" w:rsidRDefault="005E1B4E" w:rsidP="0034722A">
            <w:pPr>
              <w:pStyle w:val="Body"/>
              <w:spacing w:line="240" w:lineRule="auto"/>
              <w:ind w:firstLineChars="0" w:firstLine="0"/>
              <w:rPr>
                <w:lang w:eastAsia="zh-CN"/>
              </w:rPr>
            </w:pPr>
            <w:r>
              <w:rPr>
                <w:lang w:eastAsia="zh-CN"/>
              </w:rPr>
              <w:t xml:space="preserve">        </w:t>
            </w:r>
            <w:proofErr w:type="spellStart"/>
            <w:r>
              <w:rPr>
                <w:lang w:eastAsia="zh-CN"/>
              </w:rPr>
              <w:t>sprintf</w:t>
            </w:r>
            <w:proofErr w:type="spellEnd"/>
            <w:r>
              <w:rPr>
                <w:lang w:eastAsia="zh-CN"/>
              </w:rPr>
              <w:t>(</w:t>
            </w:r>
            <w:proofErr w:type="spellStart"/>
            <w:r>
              <w:rPr>
                <w:lang w:eastAsia="zh-CN"/>
              </w:rPr>
              <w:t>pperson</w:t>
            </w:r>
            <w:proofErr w:type="spellEnd"/>
            <w:r>
              <w:rPr>
                <w:lang w:eastAsia="zh-CN"/>
              </w:rPr>
              <w:t>-&gt;name, "%d", i+1);</w:t>
            </w:r>
          </w:p>
          <w:p w14:paraId="40FA68A1" w14:textId="77777777" w:rsidR="005E1B4E" w:rsidRDefault="005E1B4E" w:rsidP="0034722A">
            <w:pPr>
              <w:pStyle w:val="Body"/>
              <w:spacing w:line="240" w:lineRule="auto"/>
              <w:ind w:firstLineChars="0" w:firstLine="0"/>
              <w:rPr>
                <w:rFonts w:hint="eastAsia"/>
                <w:lang w:eastAsia="zh-CN"/>
              </w:rPr>
            </w:pPr>
            <w:r>
              <w:rPr>
                <w:rFonts w:hint="eastAsia"/>
                <w:lang w:eastAsia="zh-CN"/>
              </w:rPr>
              <w:t xml:space="preserve">        // </w:t>
            </w:r>
            <w:r>
              <w:rPr>
                <w:rFonts w:hint="eastAsia"/>
                <w:lang w:eastAsia="zh-CN"/>
              </w:rPr>
              <w:t>将节点链接到链表的末尾</w:t>
            </w:r>
          </w:p>
          <w:p w14:paraId="618CACBF" w14:textId="77777777" w:rsidR="005E1B4E" w:rsidRDefault="005E1B4E" w:rsidP="0034722A">
            <w:pPr>
              <w:pStyle w:val="Body"/>
              <w:spacing w:line="240" w:lineRule="auto"/>
              <w:ind w:firstLineChars="0" w:firstLine="0"/>
              <w:rPr>
                <w:rFonts w:hint="eastAsia"/>
                <w:lang w:eastAsia="zh-CN"/>
              </w:rPr>
            </w:pPr>
            <w:r>
              <w:rPr>
                <w:rFonts w:hint="eastAsia"/>
                <w:lang w:eastAsia="zh-CN"/>
              </w:rPr>
              <w:t xml:space="preserve">        // </w:t>
            </w:r>
            <w:r>
              <w:rPr>
                <w:rFonts w:hint="eastAsia"/>
                <w:lang w:eastAsia="zh-CN"/>
              </w:rPr>
              <w:t>如果想把节点链接到链表的表头后面，则使用</w:t>
            </w:r>
            <w:r>
              <w:rPr>
                <w:rFonts w:hint="eastAsia"/>
                <w:lang w:eastAsia="zh-CN"/>
              </w:rPr>
              <w:t xml:space="preserve"> </w:t>
            </w:r>
            <w:proofErr w:type="spellStart"/>
            <w:r>
              <w:rPr>
                <w:rFonts w:hint="eastAsia"/>
                <w:lang w:eastAsia="zh-CN"/>
              </w:rPr>
              <w:t>list_add</w:t>
            </w:r>
            <w:proofErr w:type="spellEnd"/>
          </w:p>
          <w:p w14:paraId="6CCC076E" w14:textId="77777777" w:rsidR="005E1B4E" w:rsidRDefault="005E1B4E" w:rsidP="0034722A">
            <w:pPr>
              <w:pStyle w:val="Body"/>
              <w:spacing w:line="240" w:lineRule="auto"/>
              <w:ind w:firstLineChars="0" w:firstLine="0"/>
              <w:rPr>
                <w:lang w:eastAsia="zh-CN"/>
              </w:rPr>
            </w:pPr>
            <w:r>
              <w:rPr>
                <w:lang w:eastAsia="zh-CN"/>
              </w:rPr>
              <w:t xml:space="preserve">        </w:t>
            </w:r>
            <w:proofErr w:type="spellStart"/>
            <w:r>
              <w:rPr>
                <w:lang w:eastAsia="zh-CN"/>
              </w:rPr>
              <w:t>list_add_tail</w:t>
            </w:r>
            <w:proofErr w:type="spellEnd"/>
            <w:r>
              <w:rPr>
                <w:lang w:eastAsia="zh-CN"/>
              </w:rPr>
              <w:t>(&amp;(</w:t>
            </w:r>
            <w:proofErr w:type="spellStart"/>
            <w:r>
              <w:rPr>
                <w:lang w:eastAsia="zh-CN"/>
              </w:rPr>
              <w:t>pperson</w:t>
            </w:r>
            <w:proofErr w:type="spellEnd"/>
            <w:r>
              <w:rPr>
                <w:lang w:eastAsia="zh-CN"/>
              </w:rPr>
              <w:t>-&gt;list), &amp;(</w:t>
            </w:r>
            <w:proofErr w:type="spellStart"/>
            <w:r>
              <w:rPr>
                <w:lang w:eastAsia="zh-CN"/>
              </w:rPr>
              <w:t>person_head.list</w:t>
            </w:r>
            <w:proofErr w:type="spellEnd"/>
            <w:r>
              <w:rPr>
                <w:lang w:eastAsia="zh-CN"/>
              </w:rPr>
              <w:t>));</w:t>
            </w:r>
          </w:p>
          <w:p w14:paraId="6A460450" w14:textId="77777777" w:rsidR="005E1B4E" w:rsidRDefault="005E1B4E" w:rsidP="0034722A">
            <w:pPr>
              <w:pStyle w:val="Body"/>
              <w:spacing w:line="240" w:lineRule="auto"/>
              <w:ind w:firstLineChars="0" w:firstLine="0"/>
              <w:rPr>
                <w:lang w:eastAsia="zh-CN"/>
              </w:rPr>
            </w:pPr>
            <w:r>
              <w:rPr>
                <w:lang w:eastAsia="zh-CN"/>
              </w:rPr>
              <w:t xml:space="preserve">    }</w:t>
            </w:r>
          </w:p>
          <w:p w14:paraId="1B206CEC" w14:textId="77777777" w:rsidR="005E1B4E" w:rsidRDefault="005E1B4E" w:rsidP="0034722A">
            <w:pPr>
              <w:pStyle w:val="Body"/>
              <w:spacing w:line="240" w:lineRule="auto"/>
              <w:ind w:firstLineChars="0" w:firstLine="0"/>
              <w:rPr>
                <w:lang w:eastAsia="zh-CN"/>
              </w:rPr>
            </w:pPr>
            <w:r>
              <w:rPr>
                <w:lang w:eastAsia="zh-CN"/>
              </w:rPr>
              <w:t xml:space="preserve"> </w:t>
            </w:r>
          </w:p>
          <w:p w14:paraId="45FF56E0" w14:textId="77777777" w:rsidR="005E1B4E" w:rsidRDefault="005E1B4E" w:rsidP="0034722A">
            <w:pPr>
              <w:pStyle w:val="Body"/>
              <w:spacing w:line="240" w:lineRule="auto"/>
              <w:ind w:firstLineChars="0" w:firstLine="0"/>
              <w:rPr>
                <w:rFonts w:hint="eastAsia"/>
                <w:lang w:eastAsia="zh-CN"/>
              </w:rPr>
            </w:pPr>
            <w:r>
              <w:rPr>
                <w:rFonts w:hint="eastAsia"/>
                <w:lang w:eastAsia="zh-CN"/>
              </w:rPr>
              <w:t xml:space="preserve">    // </w:t>
            </w:r>
            <w:r>
              <w:rPr>
                <w:rFonts w:hint="eastAsia"/>
                <w:lang w:eastAsia="zh-CN"/>
              </w:rPr>
              <w:t>遍历链表</w:t>
            </w:r>
          </w:p>
          <w:p w14:paraId="6FB4B19A" w14:textId="77777777" w:rsidR="005E1B4E" w:rsidRDefault="005E1B4E" w:rsidP="0034722A">
            <w:pPr>
              <w:pStyle w:val="Body"/>
              <w:spacing w:line="240" w:lineRule="auto"/>
              <w:ind w:firstLineChars="0" w:firstLine="0"/>
              <w:rPr>
                <w:lang w:eastAsia="zh-CN"/>
              </w:rPr>
            </w:pPr>
            <w:r>
              <w:rPr>
                <w:lang w:eastAsia="zh-CN"/>
              </w:rPr>
              <w:t xml:space="preserve">    </w:t>
            </w:r>
            <w:proofErr w:type="spellStart"/>
            <w:r>
              <w:rPr>
                <w:lang w:eastAsia="zh-CN"/>
              </w:rPr>
              <w:t>printf</w:t>
            </w:r>
            <w:proofErr w:type="spellEnd"/>
            <w:r>
              <w:rPr>
                <w:lang w:eastAsia="zh-CN"/>
              </w:rPr>
              <w:t xml:space="preserve">("==== 1st iterator </w:t>
            </w:r>
            <w:proofErr w:type="spellStart"/>
            <w:r>
              <w:rPr>
                <w:lang w:eastAsia="zh-CN"/>
              </w:rPr>
              <w:t>d-link</w:t>
            </w:r>
            <w:proofErr w:type="spellEnd"/>
            <w:r>
              <w:rPr>
                <w:lang w:eastAsia="zh-CN"/>
              </w:rPr>
              <w:t xml:space="preserve"> ====\n");</w:t>
            </w:r>
          </w:p>
          <w:p w14:paraId="020E662C" w14:textId="77777777" w:rsidR="005E1B4E" w:rsidRDefault="005E1B4E" w:rsidP="0034722A">
            <w:pPr>
              <w:pStyle w:val="Body"/>
              <w:spacing w:line="240" w:lineRule="auto"/>
              <w:ind w:firstLineChars="0" w:firstLine="0"/>
              <w:rPr>
                <w:lang w:eastAsia="zh-CN"/>
              </w:rPr>
            </w:pPr>
            <w:r>
              <w:rPr>
                <w:lang w:eastAsia="zh-CN"/>
              </w:rPr>
              <w:lastRenderedPageBreak/>
              <w:t xml:space="preserve">    </w:t>
            </w:r>
            <w:proofErr w:type="spellStart"/>
            <w:r>
              <w:rPr>
                <w:lang w:eastAsia="zh-CN"/>
              </w:rPr>
              <w:t>list_for_each</w:t>
            </w:r>
            <w:proofErr w:type="spellEnd"/>
            <w:r>
              <w:rPr>
                <w:lang w:eastAsia="zh-CN"/>
              </w:rPr>
              <w:t>(pos, &amp;</w:t>
            </w:r>
            <w:proofErr w:type="spellStart"/>
            <w:r>
              <w:rPr>
                <w:lang w:eastAsia="zh-CN"/>
              </w:rPr>
              <w:t>person_head.list</w:t>
            </w:r>
            <w:proofErr w:type="spellEnd"/>
            <w:r>
              <w:rPr>
                <w:lang w:eastAsia="zh-CN"/>
              </w:rPr>
              <w:t>)</w:t>
            </w:r>
          </w:p>
          <w:p w14:paraId="7D7257F5" w14:textId="77777777" w:rsidR="005E1B4E" w:rsidRDefault="005E1B4E" w:rsidP="0034722A">
            <w:pPr>
              <w:pStyle w:val="Body"/>
              <w:spacing w:line="240" w:lineRule="auto"/>
              <w:ind w:firstLineChars="0" w:firstLine="0"/>
              <w:rPr>
                <w:lang w:eastAsia="zh-CN"/>
              </w:rPr>
            </w:pPr>
            <w:r>
              <w:rPr>
                <w:lang w:eastAsia="zh-CN"/>
              </w:rPr>
              <w:t xml:space="preserve">    {</w:t>
            </w:r>
          </w:p>
          <w:p w14:paraId="26A55821" w14:textId="77777777" w:rsidR="005E1B4E" w:rsidRDefault="005E1B4E" w:rsidP="0034722A">
            <w:pPr>
              <w:pStyle w:val="Body"/>
              <w:spacing w:line="240" w:lineRule="auto"/>
              <w:ind w:firstLineChars="0" w:firstLine="0"/>
              <w:rPr>
                <w:lang w:eastAsia="zh-CN"/>
              </w:rPr>
            </w:pPr>
            <w:r>
              <w:rPr>
                <w:lang w:eastAsia="zh-CN"/>
              </w:rPr>
              <w:t xml:space="preserve">        </w:t>
            </w:r>
            <w:proofErr w:type="spellStart"/>
            <w:r>
              <w:rPr>
                <w:lang w:eastAsia="zh-CN"/>
              </w:rPr>
              <w:t>pperson</w:t>
            </w:r>
            <w:proofErr w:type="spellEnd"/>
            <w:r>
              <w:rPr>
                <w:lang w:eastAsia="zh-CN"/>
              </w:rPr>
              <w:t xml:space="preserve"> = </w:t>
            </w:r>
            <w:proofErr w:type="spellStart"/>
            <w:r>
              <w:rPr>
                <w:lang w:eastAsia="zh-CN"/>
              </w:rPr>
              <w:t>list_entry</w:t>
            </w:r>
            <w:proofErr w:type="spellEnd"/>
            <w:r>
              <w:rPr>
                <w:lang w:eastAsia="zh-CN"/>
              </w:rPr>
              <w:t>(pos, struct person, list);</w:t>
            </w:r>
          </w:p>
          <w:p w14:paraId="3032B9CA" w14:textId="77777777" w:rsidR="005E1B4E" w:rsidRDefault="005E1B4E" w:rsidP="0034722A">
            <w:pPr>
              <w:pStyle w:val="Body"/>
              <w:spacing w:line="240" w:lineRule="auto"/>
              <w:ind w:firstLineChars="0" w:firstLine="0"/>
              <w:rPr>
                <w:lang w:eastAsia="zh-CN"/>
              </w:rPr>
            </w:pPr>
            <w:r>
              <w:rPr>
                <w:lang w:eastAsia="zh-CN"/>
              </w:rPr>
              <w:t xml:space="preserve">        </w:t>
            </w:r>
            <w:proofErr w:type="spellStart"/>
            <w:r>
              <w:rPr>
                <w:lang w:eastAsia="zh-CN"/>
              </w:rPr>
              <w:t>printf</w:t>
            </w:r>
            <w:proofErr w:type="spellEnd"/>
            <w:r>
              <w:rPr>
                <w:lang w:eastAsia="zh-CN"/>
              </w:rPr>
              <w:t xml:space="preserve">("name:%-2s, age:%d\n", </w:t>
            </w:r>
            <w:proofErr w:type="spellStart"/>
            <w:r>
              <w:rPr>
                <w:lang w:eastAsia="zh-CN"/>
              </w:rPr>
              <w:t>pperson</w:t>
            </w:r>
            <w:proofErr w:type="spellEnd"/>
            <w:r>
              <w:rPr>
                <w:lang w:eastAsia="zh-CN"/>
              </w:rPr>
              <w:t xml:space="preserve">-&gt;name, </w:t>
            </w:r>
            <w:proofErr w:type="spellStart"/>
            <w:r>
              <w:rPr>
                <w:lang w:eastAsia="zh-CN"/>
              </w:rPr>
              <w:t>pperson</w:t>
            </w:r>
            <w:proofErr w:type="spellEnd"/>
            <w:r>
              <w:rPr>
                <w:lang w:eastAsia="zh-CN"/>
              </w:rPr>
              <w:t>-&gt;age);</w:t>
            </w:r>
          </w:p>
          <w:p w14:paraId="250E3F05" w14:textId="77777777" w:rsidR="005E1B4E" w:rsidRDefault="005E1B4E" w:rsidP="0034722A">
            <w:pPr>
              <w:pStyle w:val="Body"/>
              <w:spacing w:line="240" w:lineRule="auto"/>
              <w:ind w:firstLineChars="0" w:firstLine="0"/>
              <w:rPr>
                <w:lang w:eastAsia="zh-CN"/>
              </w:rPr>
            </w:pPr>
            <w:r>
              <w:rPr>
                <w:lang w:eastAsia="zh-CN"/>
              </w:rPr>
              <w:t xml:space="preserve">    }</w:t>
            </w:r>
          </w:p>
          <w:p w14:paraId="2E9464FB" w14:textId="77777777" w:rsidR="005E1B4E" w:rsidRDefault="005E1B4E" w:rsidP="0034722A">
            <w:pPr>
              <w:pStyle w:val="Body"/>
              <w:spacing w:line="240" w:lineRule="auto"/>
              <w:ind w:firstLineChars="0" w:firstLine="0"/>
              <w:rPr>
                <w:lang w:eastAsia="zh-CN"/>
              </w:rPr>
            </w:pPr>
            <w:r>
              <w:rPr>
                <w:lang w:eastAsia="zh-CN"/>
              </w:rPr>
              <w:t xml:space="preserve"> </w:t>
            </w:r>
          </w:p>
          <w:p w14:paraId="0DF2B393" w14:textId="77777777" w:rsidR="005E1B4E" w:rsidRDefault="005E1B4E" w:rsidP="0034722A">
            <w:pPr>
              <w:pStyle w:val="Body"/>
              <w:spacing w:line="240" w:lineRule="auto"/>
              <w:ind w:firstLineChars="0" w:firstLine="0"/>
              <w:rPr>
                <w:rFonts w:hint="eastAsia"/>
                <w:lang w:eastAsia="zh-CN"/>
              </w:rPr>
            </w:pPr>
            <w:r>
              <w:rPr>
                <w:rFonts w:hint="eastAsia"/>
                <w:lang w:eastAsia="zh-CN"/>
              </w:rPr>
              <w:t xml:space="preserve">    // </w:t>
            </w:r>
            <w:r>
              <w:rPr>
                <w:rFonts w:hint="eastAsia"/>
                <w:lang w:eastAsia="zh-CN"/>
              </w:rPr>
              <w:t>删除节点</w:t>
            </w:r>
            <w:r>
              <w:rPr>
                <w:rFonts w:hint="eastAsia"/>
                <w:lang w:eastAsia="zh-CN"/>
              </w:rPr>
              <w:t>age</w:t>
            </w:r>
            <w:r>
              <w:rPr>
                <w:rFonts w:hint="eastAsia"/>
                <w:lang w:eastAsia="zh-CN"/>
              </w:rPr>
              <w:t>为</w:t>
            </w:r>
            <w:r>
              <w:rPr>
                <w:rFonts w:hint="eastAsia"/>
                <w:lang w:eastAsia="zh-CN"/>
              </w:rPr>
              <w:t>20</w:t>
            </w:r>
            <w:r>
              <w:rPr>
                <w:rFonts w:hint="eastAsia"/>
                <w:lang w:eastAsia="zh-CN"/>
              </w:rPr>
              <w:t>的节点</w:t>
            </w:r>
          </w:p>
          <w:p w14:paraId="32DFBF55" w14:textId="77777777" w:rsidR="005E1B4E" w:rsidRDefault="005E1B4E" w:rsidP="0034722A">
            <w:pPr>
              <w:pStyle w:val="Body"/>
              <w:spacing w:line="240" w:lineRule="auto"/>
              <w:ind w:firstLineChars="0" w:firstLine="0"/>
              <w:rPr>
                <w:lang w:eastAsia="zh-CN"/>
              </w:rPr>
            </w:pPr>
            <w:r>
              <w:rPr>
                <w:lang w:eastAsia="zh-CN"/>
              </w:rPr>
              <w:t xml:space="preserve">    </w:t>
            </w:r>
            <w:proofErr w:type="spellStart"/>
            <w:r>
              <w:rPr>
                <w:lang w:eastAsia="zh-CN"/>
              </w:rPr>
              <w:t>printf</w:t>
            </w:r>
            <w:proofErr w:type="spellEnd"/>
            <w:r>
              <w:rPr>
                <w:lang w:eastAsia="zh-CN"/>
              </w:rPr>
              <w:t>("==== delete node(age:20) ====\n");</w:t>
            </w:r>
          </w:p>
          <w:p w14:paraId="4CBBEACF" w14:textId="77777777" w:rsidR="005E1B4E" w:rsidRDefault="005E1B4E" w:rsidP="0034722A">
            <w:pPr>
              <w:pStyle w:val="Body"/>
              <w:spacing w:line="240" w:lineRule="auto"/>
              <w:ind w:firstLineChars="0" w:firstLine="0"/>
              <w:rPr>
                <w:lang w:eastAsia="zh-CN"/>
              </w:rPr>
            </w:pPr>
            <w:r>
              <w:rPr>
                <w:lang w:eastAsia="zh-CN"/>
              </w:rPr>
              <w:t xml:space="preserve">    </w:t>
            </w:r>
            <w:proofErr w:type="spellStart"/>
            <w:r>
              <w:rPr>
                <w:lang w:eastAsia="zh-CN"/>
              </w:rPr>
              <w:t>list_for_each_safe</w:t>
            </w:r>
            <w:proofErr w:type="spellEnd"/>
            <w:r>
              <w:rPr>
                <w:lang w:eastAsia="zh-CN"/>
              </w:rPr>
              <w:t>(pos, next, &amp;</w:t>
            </w:r>
            <w:proofErr w:type="spellStart"/>
            <w:r>
              <w:rPr>
                <w:lang w:eastAsia="zh-CN"/>
              </w:rPr>
              <w:t>person_head.list</w:t>
            </w:r>
            <w:proofErr w:type="spellEnd"/>
            <w:r>
              <w:rPr>
                <w:lang w:eastAsia="zh-CN"/>
              </w:rPr>
              <w:t>)</w:t>
            </w:r>
          </w:p>
          <w:p w14:paraId="602BD340" w14:textId="77777777" w:rsidR="005E1B4E" w:rsidRDefault="005E1B4E" w:rsidP="0034722A">
            <w:pPr>
              <w:pStyle w:val="Body"/>
              <w:spacing w:line="240" w:lineRule="auto"/>
              <w:ind w:firstLineChars="0" w:firstLine="0"/>
              <w:rPr>
                <w:lang w:eastAsia="zh-CN"/>
              </w:rPr>
            </w:pPr>
            <w:r>
              <w:rPr>
                <w:lang w:eastAsia="zh-CN"/>
              </w:rPr>
              <w:t xml:space="preserve">    {</w:t>
            </w:r>
          </w:p>
          <w:p w14:paraId="0C54261B" w14:textId="77777777" w:rsidR="005E1B4E" w:rsidRDefault="005E1B4E" w:rsidP="0034722A">
            <w:pPr>
              <w:pStyle w:val="Body"/>
              <w:spacing w:line="240" w:lineRule="auto"/>
              <w:ind w:firstLineChars="0" w:firstLine="0"/>
              <w:rPr>
                <w:lang w:eastAsia="zh-CN"/>
              </w:rPr>
            </w:pPr>
            <w:r>
              <w:rPr>
                <w:lang w:eastAsia="zh-CN"/>
              </w:rPr>
              <w:t xml:space="preserve">        </w:t>
            </w:r>
            <w:proofErr w:type="spellStart"/>
            <w:r>
              <w:rPr>
                <w:lang w:eastAsia="zh-CN"/>
              </w:rPr>
              <w:t>pperson</w:t>
            </w:r>
            <w:proofErr w:type="spellEnd"/>
            <w:r>
              <w:rPr>
                <w:lang w:eastAsia="zh-CN"/>
              </w:rPr>
              <w:t xml:space="preserve"> = </w:t>
            </w:r>
            <w:proofErr w:type="spellStart"/>
            <w:r>
              <w:rPr>
                <w:lang w:eastAsia="zh-CN"/>
              </w:rPr>
              <w:t>list_entry</w:t>
            </w:r>
            <w:proofErr w:type="spellEnd"/>
            <w:r>
              <w:rPr>
                <w:lang w:eastAsia="zh-CN"/>
              </w:rPr>
              <w:t>(pos, struct person, list);</w:t>
            </w:r>
          </w:p>
          <w:p w14:paraId="134683D9" w14:textId="77777777" w:rsidR="005E1B4E" w:rsidRDefault="005E1B4E" w:rsidP="0034722A">
            <w:pPr>
              <w:pStyle w:val="Body"/>
              <w:spacing w:line="240" w:lineRule="auto"/>
              <w:ind w:firstLineChars="0" w:firstLine="0"/>
              <w:rPr>
                <w:lang w:eastAsia="zh-CN"/>
              </w:rPr>
            </w:pPr>
            <w:r>
              <w:rPr>
                <w:lang w:eastAsia="zh-CN"/>
              </w:rPr>
              <w:t xml:space="preserve">        if(</w:t>
            </w:r>
            <w:proofErr w:type="spellStart"/>
            <w:r>
              <w:rPr>
                <w:lang w:eastAsia="zh-CN"/>
              </w:rPr>
              <w:t>pperson</w:t>
            </w:r>
            <w:proofErr w:type="spellEnd"/>
            <w:r>
              <w:rPr>
                <w:lang w:eastAsia="zh-CN"/>
              </w:rPr>
              <w:t>-&gt;age == 20)</w:t>
            </w:r>
          </w:p>
          <w:p w14:paraId="133CCB7D" w14:textId="77777777" w:rsidR="005E1B4E" w:rsidRDefault="005E1B4E" w:rsidP="0034722A">
            <w:pPr>
              <w:pStyle w:val="Body"/>
              <w:spacing w:line="240" w:lineRule="auto"/>
              <w:ind w:firstLineChars="0" w:firstLine="0"/>
              <w:rPr>
                <w:lang w:eastAsia="zh-CN"/>
              </w:rPr>
            </w:pPr>
            <w:r>
              <w:rPr>
                <w:lang w:eastAsia="zh-CN"/>
              </w:rPr>
              <w:t xml:space="preserve">        {</w:t>
            </w:r>
          </w:p>
          <w:p w14:paraId="1E5741F8" w14:textId="77777777" w:rsidR="005E1B4E" w:rsidRDefault="005E1B4E" w:rsidP="0034722A">
            <w:pPr>
              <w:pStyle w:val="Body"/>
              <w:spacing w:line="240" w:lineRule="auto"/>
              <w:ind w:firstLineChars="0" w:firstLine="0"/>
              <w:rPr>
                <w:lang w:eastAsia="zh-CN"/>
              </w:rPr>
            </w:pPr>
            <w:r>
              <w:rPr>
                <w:lang w:eastAsia="zh-CN"/>
              </w:rPr>
              <w:t xml:space="preserve">            </w:t>
            </w:r>
            <w:proofErr w:type="spellStart"/>
            <w:r>
              <w:rPr>
                <w:lang w:eastAsia="zh-CN"/>
              </w:rPr>
              <w:t>list_del_init</w:t>
            </w:r>
            <w:proofErr w:type="spellEnd"/>
            <w:r>
              <w:rPr>
                <w:lang w:eastAsia="zh-CN"/>
              </w:rPr>
              <w:t>(pos);</w:t>
            </w:r>
          </w:p>
          <w:p w14:paraId="148A8C7B" w14:textId="77777777" w:rsidR="005E1B4E" w:rsidRDefault="005E1B4E" w:rsidP="0034722A">
            <w:pPr>
              <w:pStyle w:val="Body"/>
              <w:spacing w:line="240" w:lineRule="auto"/>
              <w:ind w:firstLineChars="0" w:firstLine="0"/>
              <w:rPr>
                <w:lang w:eastAsia="zh-CN"/>
              </w:rPr>
            </w:pPr>
            <w:r>
              <w:rPr>
                <w:lang w:eastAsia="zh-CN"/>
              </w:rPr>
              <w:t xml:space="preserve">            free(</w:t>
            </w:r>
            <w:proofErr w:type="spellStart"/>
            <w:r>
              <w:rPr>
                <w:lang w:eastAsia="zh-CN"/>
              </w:rPr>
              <w:t>pperson</w:t>
            </w:r>
            <w:proofErr w:type="spellEnd"/>
            <w:r>
              <w:rPr>
                <w:lang w:eastAsia="zh-CN"/>
              </w:rPr>
              <w:t>);</w:t>
            </w:r>
          </w:p>
          <w:p w14:paraId="223C05CE" w14:textId="77777777" w:rsidR="005E1B4E" w:rsidRDefault="005E1B4E" w:rsidP="0034722A">
            <w:pPr>
              <w:pStyle w:val="Body"/>
              <w:spacing w:line="240" w:lineRule="auto"/>
              <w:ind w:firstLineChars="0" w:firstLine="0"/>
              <w:rPr>
                <w:lang w:eastAsia="zh-CN"/>
              </w:rPr>
            </w:pPr>
            <w:r>
              <w:rPr>
                <w:lang w:eastAsia="zh-CN"/>
              </w:rPr>
              <w:t xml:space="preserve">        }</w:t>
            </w:r>
          </w:p>
          <w:p w14:paraId="73B76F5F" w14:textId="77777777" w:rsidR="005E1B4E" w:rsidRDefault="005E1B4E" w:rsidP="0034722A">
            <w:pPr>
              <w:pStyle w:val="Body"/>
              <w:spacing w:line="240" w:lineRule="auto"/>
              <w:ind w:firstLineChars="0" w:firstLine="0"/>
              <w:rPr>
                <w:lang w:eastAsia="zh-CN"/>
              </w:rPr>
            </w:pPr>
            <w:r>
              <w:rPr>
                <w:lang w:eastAsia="zh-CN"/>
              </w:rPr>
              <w:t xml:space="preserve">    }</w:t>
            </w:r>
          </w:p>
          <w:p w14:paraId="5F3890E9" w14:textId="77777777" w:rsidR="005E1B4E" w:rsidRDefault="005E1B4E" w:rsidP="0034722A">
            <w:pPr>
              <w:pStyle w:val="Body"/>
              <w:spacing w:line="240" w:lineRule="auto"/>
              <w:ind w:firstLineChars="0" w:firstLine="0"/>
              <w:rPr>
                <w:lang w:eastAsia="zh-CN"/>
              </w:rPr>
            </w:pPr>
            <w:r>
              <w:rPr>
                <w:lang w:eastAsia="zh-CN"/>
              </w:rPr>
              <w:t xml:space="preserve"> </w:t>
            </w:r>
          </w:p>
          <w:p w14:paraId="181C2F29" w14:textId="77777777" w:rsidR="005E1B4E" w:rsidRDefault="005E1B4E" w:rsidP="0034722A">
            <w:pPr>
              <w:pStyle w:val="Body"/>
              <w:spacing w:line="240" w:lineRule="auto"/>
              <w:ind w:firstLineChars="0" w:firstLine="0"/>
              <w:rPr>
                <w:rFonts w:hint="eastAsia"/>
                <w:lang w:eastAsia="zh-CN"/>
              </w:rPr>
            </w:pPr>
            <w:r>
              <w:rPr>
                <w:rFonts w:hint="eastAsia"/>
                <w:lang w:eastAsia="zh-CN"/>
              </w:rPr>
              <w:t xml:space="preserve">    // </w:t>
            </w:r>
            <w:r>
              <w:rPr>
                <w:rFonts w:hint="eastAsia"/>
                <w:lang w:eastAsia="zh-CN"/>
              </w:rPr>
              <w:t>再次遍历链表</w:t>
            </w:r>
          </w:p>
          <w:p w14:paraId="0C49FCAF" w14:textId="77777777" w:rsidR="005E1B4E" w:rsidRDefault="005E1B4E" w:rsidP="0034722A">
            <w:pPr>
              <w:pStyle w:val="Body"/>
              <w:spacing w:line="240" w:lineRule="auto"/>
              <w:ind w:firstLineChars="0" w:firstLine="0"/>
              <w:rPr>
                <w:lang w:eastAsia="zh-CN"/>
              </w:rPr>
            </w:pPr>
            <w:r>
              <w:rPr>
                <w:lang w:eastAsia="zh-CN"/>
              </w:rPr>
              <w:t xml:space="preserve">    </w:t>
            </w:r>
            <w:proofErr w:type="spellStart"/>
            <w:r>
              <w:rPr>
                <w:lang w:eastAsia="zh-CN"/>
              </w:rPr>
              <w:t>printf</w:t>
            </w:r>
            <w:proofErr w:type="spellEnd"/>
            <w:r>
              <w:rPr>
                <w:lang w:eastAsia="zh-CN"/>
              </w:rPr>
              <w:t xml:space="preserve">("==== 2nd iterator </w:t>
            </w:r>
            <w:proofErr w:type="spellStart"/>
            <w:r>
              <w:rPr>
                <w:lang w:eastAsia="zh-CN"/>
              </w:rPr>
              <w:t>d-link</w:t>
            </w:r>
            <w:proofErr w:type="spellEnd"/>
            <w:r>
              <w:rPr>
                <w:lang w:eastAsia="zh-CN"/>
              </w:rPr>
              <w:t xml:space="preserve"> ====\n");</w:t>
            </w:r>
          </w:p>
          <w:p w14:paraId="0D6F6F50" w14:textId="77777777" w:rsidR="005E1B4E" w:rsidRDefault="005E1B4E" w:rsidP="0034722A">
            <w:pPr>
              <w:pStyle w:val="Body"/>
              <w:spacing w:line="240" w:lineRule="auto"/>
              <w:ind w:firstLineChars="0" w:firstLine="0"/>
              <w:rPr>
                <w:lang w:eastAsia="zh-CN"/>
              </w:rPr>
            </w:pPr>
            <w:r>
              <w:rPr>
                <w:lang w:eastAsia="zh-CN"/>
              </w:rPr>
              <w:t xml:space="preserve">    </w:t>
            </w:r>
            <w:proofErr w:type="spellStart"/>
            <w:r>
              <w:rPr>
                <w:lang w:eastAsia="zh-CN"/>
              </w:rPr>
              <w:t>list_for_each</w:t>
            </w:r>
            <w:proofErr w:type="spellEnd"/>
            <w:r>
              <w:rPr>
                <w:lang w:eastAsia="zh-CN"/>
              </w:rPr>
              <w:t>(pos, &amp;</w:t>
            </w:r>
            <w:proofErr w:type="spellStart"/>
            <w:r>
              <w:rPr>
                <w:lang w:eastAsia="zh-CN"/>
              </w:rPr>
              <w:t>person_head.list</w:t>
            </w:r>
            <w:proofErr w:type="spellEnd"/>
            <w:r>
              <w:rPr>
                <w:lang w:eastAsia="zh-CN"/>
              </w:rPr>
              <w:t>)</w:t>
            </w:r>
          </w:p>
          <w:p w14:paraId="070E0A36" w14:textId="77777777" w:rsidR="005E1B4E" w:rsidRDefault="005E1B4E" w:rsidP="0034722A">
            <w:pPr>
              <w:pStyle w:val="Body"/>
              <w:spacing w:line="240" w:lineRule="auto"/>
              <w:ind w:firstLineChars="0" w:firstLine="0"/>
              <w:rPr>
                <w:lang w:eastAsia="zh-CN"/>
              </w:rPr>
            </w:pPr>
            <w:r>
              <w:rPr>
                <w:lang w:eastAsia="zh-CN"/>
              </w:rPr>
              <w:t xml:space="preserve">    {</w:t>
            </w:r>
          </w:p>
          <w:p w14:paraId="40AA6B4C" w14:textId="77777777" w:rsidR="005E1B4E" w:rsidRDefault="005E1B4E" w:rsidP="0034722A">
            <w:pPr>
              <w:pStyle w:val="Body"/>
              <w:spacing w:line="240" w:lineRule="auto"/>
              <w:ind w:firstLineChars="0" w:firstLine="0"/>
              <w:rPr>
                <w:lang w:eastAsia="zh-CN"/>
              </w:rPr>
            </w:pPr>
            <w:r>
              <w:rPr>
                <w:lang w:eastAsia="zh-CN"/>
              </w:rPr>
              <w:t xml:space="preserve">        </w:t>
            </w:r>
            <w:proofErr w:type="spellStart"/>
            <w:r>
              <w:rPr>
                <w:lang w:eastAsia="zh-CN"/>
              </w:rPr>
              <w:t>pperson</w:t>
            </w:r>
            <w:proofErr w:type="spellEnd"/>
            <w:r>
              <w:rPr>
                <w:lang w:eastAsia="zh-CN"/>
              </w:rPr>
              <w:t xml:space="preserve"> = </w:t>
            </w:r>
            <w:proofErr w:type="spellStart"/>
            <w:r>
              <w:rPr>
                <w:lang w:eastAsia="zh-CN"/>
              </w:rPr>
              <w:t>list_entry</w:t>
            </w:r>
            <w:proofErr w:type="spellEnd"/>
            <w:r>
              <w:rPr>
                <w:lang w:eastAsia="zh-CN"/>
              </w:rPr>
              <w:t>(pos, struct person, list);</w:t>
            </w:r>
          </w:p>
          <w:p w14:paraId="64E3067E" w14:textId="77777777" w:rsidR="005E1B4E" w:rsidRDefault="005E1B4E" w:rsidP="0034722A">
            <w:pPr>
              <w:pStyle w:val="Body"/>
              <w:spacing w:line="240" w:lineRule="auto"/>
              <w:ind w:firstLineChars="0" w:firstLine="0"/>
              <w:rPr>
                <w:lang w:eastAsia="zh-CN"/>
              </w:rPr>
            </w:pPr>
            <w:r>
              <w:rPr>
                <w:lang w:eastAsia="zh-CN"/>
              </w:rPr>
              <w:t xml:space="preserve">        </w:t>
            </w:r>
            <w:proofErr w:type="spellStart"/>
            <w:r>
              <w:rPr>
                <w:lang w:eastAsia="zh-CN"/>
              </w:rPr>
              <w:t>printf</w:t>
            </w:r>
            <w:proofErr w:type="spellEnd"/>
            <w:r>
              <w:rPr>
                <w:lang w:eastAsia="zh-CN"/>
              </w:rPr>
              <w:t xml:space="preserve">("name:%-2s, age:%d\n", </w:t>
            </w:r>
            <w:proofErr w:type="spellStart"/>
            <w:r>
              <w:rPr>
                <w:lang w:eastAsia="zh-CN"/>
              </w:rPr>
              <w:t>pperson</w:t>
            </w:r>
            <w:proofErr w:type="spellEnd"/>
            <w:r>
              <w:rPr>
                <w:lang w:eastAsia="zh-CN"/>
              </w:rPr>
              <w:t xml:space="preserve">-&gt;name, </w:t>
            </w:r>
            <w:proofErr w:type="spellStart"/>
            <w:r>
              <w:rPr>
                <w:lang w:eastAsia="zh-CN"/>
              </w:rPr>
              <w:t>pperson</w:t>
            </w:r>
            <w:proofErr w:type="spellEnd"/>
            <w:r>
              <w:rPr>
                <w:lang w:eastAsia="zh-CN"/>
              </w:rPr>
              <w:t>-&gt;age);</w:t>
            </w:r>
          </w:p>
          <w:p w14:paraId="747CFF57" w14:textId="77777777" w:rsidR="005E1B4E" w:rsidRDefault="005E1B4E" w:rsidP="0034722A">
            <w:pPr>
              <w:pStyle w:val="Body"/>
              <w:spacing w:line="240" w:lineRule="auto"/>
              <w:ind w:firstLineChars="0" w:firstLine="0"/>
              <w:rPr>
                <w:lang w:eastAsia="zh-CN"/>
              </w:rPr>
            </w:pPr>
            <w:r>
              <w:rPr>
                <w:lang w:eastAsia="zh-CN"/>
              </w:rPr>
              <w:t xml:space="preserve">    }</w:t>
            </w:r>
          </w:p>
          <w:p w14:paraId="7A5C9833" w14:textId="77777777" w:rsidR="005E1B4E" w:rsidRDefault="005E1B4E" w:rsidP="0034722A">
            <w:pPr>
              <w:pStyle w:val="Body"/>
              <w:spacing w:line="240" w:lineRule="auto"/>
              <w:ind w:firstLineChars="0" w:firstLine="0"/>
              <w:rPr>
                <w:lang w:eastAsia="zh-CN"/>
              </w:rPr>
            </w:pPr>
            <w:r>
              <w:rPr>
                <w:lang w:eastAsia="zh-CN"/>
              </w:rPr>
              <w:t xml:space="preserve"> </w:t>
            </w:r>
          </w:p>
          <w:p w14:paraId="4D47D66F" w14:textId="77777777" w:rsidR="005E1B4E" w:rsidRDefault="005E1B4E" w:rsidP="0034722A">
            <w:pPr>
              <w:pStyle w:val="Body"/>
              <w:spacing w:line="240" w:lineRule="auto"/>
              <w:ind w:firstLineChars="0" w:firstLine="0"/>
              <w:rPr>
                <w:rFonts w:hint="eastAsia"/>
                <w:lang w:eastAsia="zh-CN"/>
              </w:rPr>
            </w:pPr>
            <w:r>
              <w:rPr>
                <w:rFonts w:hint="eastAsia"/>
                <w:lang w:eastAsia="zh-CN"/>
              </w:rPr>
              <w:t xml:space="preserve">    // </w:t>
            </w:r>
            <w:r>
              <w:rPr>
                <w:rFonts w:hint="eastAsia"/>
                <w:lang w:eastAsia="zh-CN"/>
              </w:rPr>
              <w:t>释放资源</w:t>
            </w:r>
          </w:p>
          <w:p w14:paraId="57FA4E8B" w14:textId="77777777" w:rsidR="005E1B4E" w:rsidRDefault="005E1B4E" w:rsidP="0034722A">
            <w:pPr>
              <w:pStyle w:val="Body"/>
              <w:spacing w:line="240" w:lineRule="auto"/>
              <w:ind w:firstLineChars="0" w:firstLine="0"/>
              <w:rPr>
                <w:lang w:eastAsia="zh-CN"/>
              </w:rPr>
            </w:pPr>
            <w:r>
              <w:rPr>
                <w:lang w:eastAsia="zh-CN"/>
              </w:rPr>
              <w:t xml:space="preserve">    </w:t>
            </w:r>
            <w:proofErr w:type="spellStart"/>
            <w:r>
              <w:rPr>
                <w:lang w:eastAsia="zh-CN"/>
              </w:rPr>
              <w:t>list_for_each_safe</w:t>
            </w:r>
            <w:proofErr w:type="spellEnd"/>
            <w:r>
              <w:rPr>
                <w:lang w:eastAsia="zh-CN"/>
              </w:rPr>
              <w:t>(pos, next, &amp;</w:t>
            </w:r>
            <w:proofErr w:type="spellStart"/>
            <w:r>
              <w:rPr>
                <w:lang w:eastAsia="zh-CN"/>
              </w:rPr>
              <w:t>person_head.list</w:t>
            </w:r>
            <w:proofErr w:type="spellEnd"/>
            <w:r>
              <w:rPr>
                <w:lang w:eastAsia="zh-CN"/>
              </w:rPr>
              <w:t>)</w:t>
            </w:r>
          </w:p>
          <w:p w14:paraId="38A40BC1" w14:textId="77777777" w:rsidR="005E1B4E" w:rsidRDefault="005E1B4E" w:rsidP="0034722A">
            <w:pPr>
              <w:pStyle w:val="Body"/>
              <w:spacing w:line="240" w:lineRule="auto"/>
              <w:ind w:firstLineChars="0" w:firstLine="0"/>
              <w:rPr>
                <w:lang w:eastAsia="zh-CN"/>
              </w:rPr>
            </w:pPr>
            <w:r>
              <w:rPr>
                <w:lang w:eastAsia="zh-CN"/>
              </w:rPr>
              <w:t xml:space="preserve">    {</w:t>
            </w:r>
          </w:p>
          <w:p w14:paraId="0863BC1D" w14:textId="77777777" w:rsidR="005E1B4E" w:rsidRDefault="005E1B4E" w:rsidP="0034722A">
            <w:pPr>
              <w:pStyle w:val="Body"/>
              <w:spacing w:line="240" w:lineRule="auto"/>
              <w:ind w:firstLineChars="0" w:firstLine="0"/>
              <w:rPr>
                <w:lang w:eastAsia="zh-CN"/>
              </w:rPr>
            </w:pPr>
            <w:r>
              <w:rPr>
                <w:lang w:eastAsia="zh-CN"/>
              </w:rPr>
              <w:t xml:space="preserve">        </w:t>
            </w:r>
            <w:proofErr w:type="spellStart"/>
            <w:r>
              <w:rPr>
                <w:lang w:eastAsia="zh-CN"/>
              </w:rPr>
              <w:t>pperson</w:t>
            </w:r>
            <w:proofErr w:type="spellEnd"/>
            <w:r>
              <w:rPr>
                <w:lang w:eastAsia="zh-CN"/>
              </w:rPr>
              <w:t xml:space="preserve"> = </w:t>
            </w:r>
            <w:proofErr w:type="spellStart"/>
            <w:r>
              <w:rPr>
                <w:lang w:eastAsia="zh-CN"/>
              </w:rPr>
              <w:t>list_entry</w:t>
            </w:r>
            <w:proofErr w:type="spellEnd"/>
            <w:r>
              <w:rPr>
                <w:lang w:eastAsia="zh-CN"/>
              </w:rPr>
              <w:t>(pos, struct person, list);</w:t>
            </w:r>
          </w:p>
          <w:p w14:paraId="75346592" w14:textId="77777777" w:rsidR="005E1B4E" w:rsidRDefault="005E1B4E" w:rsidP="0034722A">
            <w:pPr>
              <w:pStyle w:val="Body"/>
              <w:spacing w:line="240" w:lineRule="auto"/>
              <w:ind w:firstLineChars="0" w:firstLine="0"/>
              <w:rPr>
                <w:lang w:eastAsia="zh-CN"/>
              </w:rPr>
            </w:pPr>
            <w:r>
              <w:rPr>
                <w:lang w:eastAsia="zh-CN"/>
              </w:rPr>
              <w:t xml:space="preserve">        </w:t>
            </w:r>
            <w:proofErr w:type="spellStart"/>
            <w:r>
              <w:rPr>
                <w:lang w:eastAsia="zh-CN"/>
              </w:rPr>
              <w:t>list_del_init</w:t>
            </w:r>
            <w:proofErr w:type="spellEnd"/>
            <w:r>
              <w:rPr>
                <w:lang w:eastAsia="zh-CN"/>
              </w:rPr>
              <w:t>(pos);</w:t>
            </w:r>
          </w:p>
          <w:p w14:paraId="7629855A" w14:textId="77777777" w:rsidR="005E1B4E" w:rsidRDefault="005E1B4E" w:rsidP="0034722A">
            <w:pPr>
              <w:pStyle w:val="Body"/>
              <w:spacing w:line="240" w:lineRule="auto"/>
              <w:ind w:firstLineChars="0" w:firstLine="0"/>
              <w:rPr>
                <w:lang w:eastAsia="zh-CN"/>
              </w:rPr>
            </w:pPr>
            <w:r>
              <w:rPr>
                <w:lang w:eastAsia="zh-CN"/>
              </w:rPr>
              <w:t xml:space="preserve">        free(</w:t>
            </w:r>
            <w:proofErr w:type="spellStart"/>
            <w:r>
              <w:rPr>
                <w:lang w:eastAsia="zh-CN"/>
              </w:rPr>
              <w:t>pperson</w:t>
            </w:r>
            <w:proofErr w:type="spellEnd"/>
            <w:r>
              <w:rPr>
                <w:lang w:eastAsia="zh-CN"/>
              </w:rPr>
              <w:t>);</w:t>
            </w:r>
          </w:p>
          <w:p w14:paraId="31EDBC84" w14:textId="77777777" w:rsidR="005E1B4E" w:rsidRDefault="005E1B4E" w:rsidP="0034722A">
            <w:pPr>
              <w:pStyle w:val="Body"/>
              <w:spacing w:line="240" w:lineRule="auto"/>
              <w:ind w:firstLineChars="0" w:firstLine="0"/>
              <w:rPr>
                <w:lang w:eastAsia="zh-CN"/>
              </w:rPr>
            </w:pPr>
            <w:r>
              <w:rPr>
                <w:lang w:eastAsia="zh-CN"/>
              </w:rPr>
              <w:t xml:space="preserve">    }</w:t>
            </w:r>
          </w:p>
          <w:p w14:paraId="0865E04F" w14:textId="77777777" w:rsidR="005E1B4E" w:rsidRDefault="005E1B4E" w:rsidP="0034722A">
            <w:pPr>
              <w:pStyle w:val="Body"/>
              <w:spacing w:line="240" w:lineRule="auto"/>
              <w:ind w:firstLineChars="0" w:firstLine="0"/>
              <w:rPr>
                <w:lang w:eastAsia="zh-CN"/>
              </w:rPr>
            </w:pPr>
            <w:r>
              <w:rPr>
                <w:lang w:eastAsia="zh-CN"/>
              </w:rPr>
              <w:t xml:space="preserve"> </w:t>
            </w:r>
          </w:p>
          <w:p w14:paraId="475AEDB2" w14:textId="77777777" w:rsidR="005E1B4E" w:rsidRDefault="005E1B4E" w:rsidP="0034722A">
            <w:pPr>
              <w:pStyle w:val="Body"/>
              <w:spacing w:line="240" w:lineRule="auto"/>
              <w:ind w:firstLineChars="0" w:firstLine="0"/>
              <w:rPr>
                <w:lang w:eastAsia="zh-CN"/>
              </w:rPr>
            </w:pPr>
            <w:r>
              <w:rPr>
                <w:lang w:eastAsia="zh-CN"/>
              </w:rPr>
              <w:t>}</w:t>
            </w:r>
          </w:p>
          <w:p w14:paraId="71F7ECB4" w14:textId="77777777" w:rsidR="009C4773" w:rsidRDefault="009C4773" w:rsidP="0034722A">
            <w:pPr>
              <w:pStyle w:val="Body"/>
              <w:spacing w:line="240" w:lineRule="auto"/>
              <w:ind w:firstLineChars="0" w:firstLine="0"/>
              <w:rPr>
                <w:lang w:eastAsia="zh-CN"/>
              </w:rPr>
            </w:pPr>
          </w:p>
        </w:tc>
      </w:tr>
    </w:tbl>
    <w:p w14:paraId="43FB37A5" w14:textId="7C00B001" w:rsidR="00DB037E" w:rsidRPr="00E722B4" w:rsidRDefault="00DB037E" w:rsidP="005E1B4E">
      <w:pPr>
        <w:pStyle w:val="Body"/>
        <w:ind w:firstLineChars="0" w:firstLine="0"/>
        <w:rPr>
          <w:rFonts w:hint="eastAsia"/>
          <w:lang w:eastAsia="zh-CN"/>
        </w:rPr>
      </w:pPr>
    </w:p>
    <w:sectPr w:rsidR="00DB037E" w:rsidRPr="00E722B4" w:rsidSect="009A2FD1">
      <w:headerReference w:type="even" r:id="rId12"/>
      <w:headerReference w:type="default" r:id="rId13"/>
      <w:footerReference w:type="even" r:id="rId14"/>
      <w:footerReference w:type="default" r:id="rId15"/>
      <w:headerReference w:type="first" r:id="rId16"/>
      <w:footerReference w:type="first" r:id="rId17"/>
      <w:pgSz w:w="12240" w:h="15840" w:code="1"/>
      <w:pgMar w:top="1440" w:right="900" w:bottom="1440" w:left="1440" w:header="1134" w:footer="964" w:gutter="0"/>
      <w:pgBorders>
        <w:top w:val="single" w:sz="4" w:space="1" w:color="auto"/>
        <w:bottom w:val="single" w:sz="4" w:space="1" w:color="auto"/>
      </w:pgBorders>
      <w:cols w:space="720"/>
      <w:docGrid w:type="lines" w:linePitch="332" w:charSpace="29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5A08C" w14:textId="77777777" w:rsidR="0064196A" w:rsidRDefault="0064196A" w:rsidP="00DA4416">
      <w:pPr>
        <w:pStyle w:val="TableText"/>
        <w:ind w:firstLine="480"/>
      </w:pPr>
      <w:r>
        <w:separator/>
      </w:r>
    </w:p>
  </w:endnote>
  <w:endnote w:type="continuationSeparator" w:id="0">
    <w:p w14:paraId="2060299B" w14:textId="77777777" w:rsidR="0064196A" w:rsidRDefault="0064196A" w:rsidP="00DA4416">
      <w:pPr>
        <w:pStyle w:val="TableText"/>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riam">
    <w:charset w:val="B1"/>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9A048" w14:textId="77777777" w:rsidR="00DA0E99" w:rsidRDefault="00DA0E99" w:rsidP="00BC6AAC">
    <w:pPr>
      <w:pStyle w:val="a7"/>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409936"/>
      <w:docPartObj>
        <w:docPartGallery w:val="Page Numbers (Bottom of Page)"/>
        <w:docPartUnique/>
      </w:docPartObj>
    </w:sdtPr>
    <w:sdtEndPr/>
    <w:sdtContent>
      <w:p w14:paraId="5F8FBE68" w14:textId="2C4FA4D3" w:rsidR="00DA0E99" w:rsidRPr="003E4979" w:rsidRDefault="00562E8A" w:rsidP="003E4979">
        <w:pPr>
          <w:pStyle w:val="a7"/>
          <w:ind w:firstLine="480"/>
          <w:jc w:val="center"/>
        </w:pPr>
        <w:r>
          <w:fldChar w:fldCharType="begin"/>
        </w:r>
        <w:r>
          <w:instrText>PAGE   \* MERGEFORMAT</w:instrText>
        </w:r>
        <w:r>
          <w:fldChar w:fldCharType="separate"/>
        </w:r>
        <w:r>
          <w:rPr>
            <w:lang w:val="zh-CN" w:eastAsia="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FD0C2" w14:textId="77777777" w:rsidR="00DA0E99" w:rsidRDefault="00DA0E99" w:rsidP="00BC6AAC">
    <w:pPr>
      <w:pStyle w:val="a7"/>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B7AC3" w14:textId="77777777" w:rsidR="0064196A" w:rsidRDefault="0064196A" w:rsidP="00DA4416">
      <w:pPr>
        <w:pStyle w:val="TableText"/>
        <w:ind w:firstLine="480"/>
      </w:pPr>
      <w:r>
        <w:separator/>
      </w:r>
    </w:p>
  </w:footnote>
  <w:footnote w:type="continuationSeparator" w:id="0">
    <w:p w14:paraId="455AA4A7" w14:textId="77777777" w:rsidR="0064196A" w:rsidRDefault="0064196A" w:rsidP="00DA4416">
      <w:pPr>
        <w:pStyle w:val="TableText"/>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8FE93" w14:textId="0726F3AD" w:rsidR="00DA0E99" w:rsidRDefault="00DA0E99" w:rsidP="00DA4416">
    <w:pPr>
      <w:pStyle w:val="a4"/>
      <w:ind w:firstLine="3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BA60F" w14:textId="43D988B4" w:rsidR="00DA0E99" w:rsidRPr="004508F0" w:rsidRDefault="00DA0E99" w:rsidP="00DA4416">
    <w:pPr>
      <w:pStyle w:val="a4"/>
      <w:tabs>
        <w:tab w:val="clear" w:pos="5760"/>
      </w:tabs>
      <w:spacing w:before="0" w:after="0"/>
      <w:ind w:leftChars="75" w:firstLine="320"/>
      <w:rPr>
        <w:lang w:eastAsia="zh-CN"/>
      </w:rPr>
    </w:pPr>
    <w:r>
      <w:rPr>
        <w:rFonts w:hint="eastAsia"/>
        <w:lang w:eastAsia="zh-CN"/>
      </w:rPr>
      <w:t xml:space="preserve">                                                                                                                                                                  </w:t>
    </w:r>
    <w:r w:rsidR="00562E8A">
      <w:rPr>
        <w:lang w:eastAsia="zh-CN"/>
      </w:rPr>
      <w:t xml:space="preserve">                                           </w:t>
    </w:r>
    <w:r w:rsidR="00562E8A">
      <w:rPr>
        <w:rFonts w:hint="eastAsia"/>
        <w:lang w:eastAsia="zh-CN"/>
      </w:rPr>
      <w:t>xx</w:t>
    </w:r>
    <w:r w:rsidR="00562E8A">
      <w:rPr>
        <w:rFonts w:hint="eastAsia"/>
        <w:lang w:eastAsia="zh-CN"/>
      </w:rPr>
      <w:t>学习笔记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9B15B" w14:textId="5E2D705C" w:rsidR="00DA0E99" w:rsidRDefault="00DA0E99" w:rsidP="00DA4416">
    <w:pPr>
      <w:pStyle w:val="a4"/>
      <w:ind w:firstLine="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7188F02C"/>
    <w:lvl w:ilvl="0">
      <w:start w:val="1"/>
      <w:numFmt w:val="bullet"/>
      <w:pStyle w:val="2"/>
      <w:lvlText w:val=""/>
      <w:lvlJc w:val="left"/>
      <w:pPr>
        <w:tabs>
          <w:tab w:val="num" w:pos="720"/>
        </w:tabs>
        <w:ind w:left="720" w:hanging="360"/>
      </w:pPr>
      <w:rPr>
        <w:rFonts w:ascii="Symbol" w:hAnsi="Symbol" w:hint="default"/>
      </w:rPr>
    </w:lvl>
  </w:abstractNum>
  <w:abstractNum w:abstractNumId="1" w15:restartNumberingAfterBreak="0">
    <w:nsid w:val="02E944E3"/>
    <w:multiLevelType w:val="hybridMultilevel"/>
    <w:tmpl w:val="6CF458DC"/>
    <w:lvl w:ilvl="0" w:tplc="A36C087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7322DAC"/>
    <w:multiLevelType w:val="hybridMultilevel"/>
    <w:tmpl w:val="CCAA10A0"/>
    <w:lvl w:ilvl="0" w:tplc="D9E241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CC54E2"/>
    <w:multiLevelType w:val="hybridMultilevel"/>
    <w:tmpl w:val="7E9473EC"/>
    <w:lvl w:ilvl="0" w:tplc="AF6A1C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99268B2"/>
    <w:multiLevelType w:val="hybridMultilevel"/>
    <w:tmpl w:val="CCAA10A0"/>
    <w:lvl w:ilvl="0" w:tplc="D9E241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A7D033C"/>
    <w:multiLevelType w:val="multilevel"/>
    <w:tmpl w:val="66321962"/>
    <w:lvl w:ilvl="0">
      <w:start w:val="1"/>
      <w:numFmt w:val="decimal"/>
      <w:pStyle w:val="1"/>
      <w:lvlText w:val="%1"/>
      <w:lvlJc w:val="left"/>
      <w:pPr>
        <w:tabs>
          <w:tab w:val="num" w:pos="432"/>
        </w:tabs>
        <w:ind w:left="432" w:hanging="432"/>
      </w:pPr>
      <w:rPr>
        <w:rFonts w:ascii="Times New Roman" w:hAnsi="Times New Roman" w:cs="Times New Roman" w:hint="default"/>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lvlText w:val="%1.%2"/>
      <w:lvlJc w:val="left"/>
      <w:pPr>
        <w:tabs>
          <w:tab w:val="num" w:pos="576"/>
        </w:tabs>
        <w:ind w:left="576" w:hanging="576"/>
      </w:pPr>
      <w:rPr>
        <w:rFonts w:ascii="Times New Roman" w:hAnsi="Times New Roman" w:cs="Times New Roman" w:hint="default"/>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w:lvlJc w:val="left"/>
      <w:pPr>
        <w:ind w:left="1008" w:hanging="1008"/>
      </w:pPr>
      <w:rPr>
        <w:rFonts w:hint="eastAsia"/>
        <w:b w:val="0"/>
        <w:i w:val="0"/>
      </w:rPr>
    </w:lvl>
    <w:lvl w:ilvl="5">
      <w:start w:val="1"/>
      <w:numFmt w:val="decima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 w15:restartNumberingAfterBreak="0">
    <w:nsid w:val="11B04B0D"/>
    <w:multiLevelType w:val="hybridMultilevel"/>
    <w:tmpl w:val="616E0D7E"/>
    <w:lvl w:ilvl="0" w:tplc="CB6C86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2F33B59"/>
    <w:multiLevelType w:val="hybridMultilevel"/>
    <w:tmpl w:val="DF9C0DD0"/>
    <w:lvl w:ilvl="0" w:tplc="A8B470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7EF65F1"/>
    <w:multiLevelType w:val="hybridMultilevel"/>
    <w:tmpl w:val="7E9473EC"/>
    <w:lvl w:ilvl="0" w:tplc="AF6A1C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91206B7"/>
    <w:multiLevelType w:val="hybridMultilevel"/>
    <w:tmpl w:val="126E72C0"/>
    <w:lvl w:ilvl="0" w:tplc="DFE87E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9910BD9"/>
    <w:multiLevelType w:val="hybridMultilevel"/>
    <w:tmpl w:val="851C12EC"/>
    <w:lvl w:ilvl="0" w:tplc="BB240E42">
      <w:start w:val="1"/>
      <w:numFmt w:val="upperLetter"/>
      <w:pStyle w:val="Style1"/>
      <w:lvlText w:val="%1."/>
      <w:lvlJc w:val="left"/>
      <w:pPr>
        <w:tabs>
          <w:tab w:val="num" w:pos="720"/>
        </w:tabs>
        <w:ind w:left="720" w:hanging="360"/>
      </w:pPr>
    </w:lvl>
    <w:lvl w:ilvl="1" w:tplc="36302608" w:tentative="1">
      <w:start w:val="1"/>
      <w:numFmt w:val="lowerLetter"/>
      <w:lvlText w:val="%2."/>
      <w:lvlJc w:val="left"/>
      <w:pPr>
        <w:tabs>
          <w:tab w:val="num" w:pos="1440"/>
        </w:tabs>
        <w:ind w:left="1440" w:hanging="360"/>
      </w:pPr>
    </w:lvl>
    <w:lvl w:ilvl="2" w:tplc="7C52D9AE" w:tentative="1">
      <w:start w:val="1"/>
      <w:numFmt w:val="lowerRoman"/>
      <w:lvlText w:val="%3."/>
      <w:lvlJc w:val="right"/>
      <w:pPr>
        <w:tabs>
          <w:tab w:val="num" w:pos="2160"/>
        </w:tabs>
        <w:ind w:left="2160" w:hanging="180"/>
      </w:pPr>
    </w:lvl>
    <w:lvl w:ilvl="3" w:tplc="8488C16E" w:tentative="1">
      <w:start w:val="1"/>
      <w:numFmt w:val="decimal"/>
      <w:lvlText w:val="%4."/>
      <w:lvlJc w:val="left"/>
      <w:pPr>
        <w:tabs>
          <w:tab w:val="num" w:pos="2880"/>
        </w:tabs>
        <w:ind w:left="2880" w:hanging="360"/>
      </w:pPr>
    </w:lvl>
    <w:lvl w:ilvl="4" w:tplc="5394B5FC" w:tentative="1">
      <w:start w:val="1"/>
      <w:numFmt w:val="lowerLetter"/>
      <w:lvlText w:val="%5."/>
      <w:lvlJc w:val="left"/>
      <w:pPr>
        <w:tabs>
          <w:tab w:val="num" w:pos="3600"/>
        </w:tabs>
        <w:ind w:left="3600" w:hanging="360"/>
      </w:pPr>
    </w:lvl>
    <w:lvl w:ilvl="5" w:tplc="3BF0BDC0" w:tentative="1">
      <w:start w:val="1"/>
      <w:numFmt w:val="lowerRoman"/>
      <w:lvlText w:val="%6."/>
      <w:lvlJc w:val="right"/>
      <w:pPr>
        <w:tabs>
          <w:tab w:val="num" w:pos="4320"/>
        </w:tabs>
        <w:ind w:left="4320" w:hanging="180"/>
      </w:pPr>
    </w:lvl>
    <w:lvl w:ilvl="6" w:tplc="170C9F20" w:tentative="1">
      <w:start w:val="1"/>
      <w:numFmt w:val="decimal"/>
      <w:lvlText w:val="%7."/>
      <w:lvlJc w:val="left"/>
      <w:pPr>
        <w:tabs>
          <w:tab w:val="num" w:pos="5040"/>
        </w:tabs>
        <w:ind w:left="5040" w:hanging="360"/>
      </w:pPr>
    </w:lvl>
    <w:lvl w:ilvl="7" w:tplc="1BF61516" w:tentative="1">
      <w:start w:val="1"/>
      <w:numFmt w:val="lowerLetter"/>
      <w:lvlText w:val="%8."/>
      <w:lvlJc w:val="left"/>
      <w:pPr>
        <w:tabs>
          <w:tab w:val="num" w:pos="5760"/>
        </w:tabs>
        <w:ind w:left="5760" w:hanging="360"/>
      </w:pPr>
    </w:lvl>
    <w:lvl w:ilvl="8" w:tplc="53D8E52E" w:tentative="1">
      <w:start w:val="1"/>
      <w:numFmt w:val="lowerRoman"/>
      <w:lvlText w:val="%9."/>
      <w:lvlJc w:val="right"/>
      <w:pPr>
        <w:tabs>
          <w:tab w:val="num" w:pos="6480"/>
        </w:tabs>
        <w:ind w:left="6480" w:hanging="180"/>
      </w:pPr>
    </w:lvl>
  </w:abstractNum>
  <w:abstractNum w:abstractNumId="11" w15:restartNumberingAfterBreak="0">
    <w:nsid w:val="286971DB"/>
    <w:multiLevelType w:val="hybridMultilevel"/>
    <w:tmpl w:val="C2F6D1BA"/>
    <w:lvl w:ilvl="0" w:tplc="D5D86F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A2F0ED4"/>
    <w:multiLevelType w:val="hybridMultilevel"/>
    <w:tmpl w:val="6B6A2786"/>
    <w:lvl w:ilvl="0" w:tplc="53345C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0364A26"/>
    <w:multiLevelType w:val="multilevel"/>
    <w:tmpl w:val="0534F272"/>
    <w:lvl w:ilvl="0">
      <w:start w:val="1"/>
      <w:numFmt w:val="upperLetter"/>
      <w:pStyle w:val="6"/>
      <w:lvlText w:val="%1"/>
      <w:lvlJc w:val="left"/>
      <w:pPr>
        <w:tabs>
          <w:tab w:val="num" w:pos="432"/>
        </w:tabs>
        <w:ind w:left="432" w:hanging="432"/>
      </w:pPr>
      <w:rPr>
        <w:rFonts w:hint="default"/>
      </w:rPr>
    </w:lvl>
    <w:lvl w:ilvl="1">
      <w:start w:val="1"/>
      <w:numFmt w:val="decimal"/>
      <w:lvlText w:val="%1.%2"/>
      <w:lvlJc w:val="left"/>
      <w:pPr>
        <w:tabs>
          <w:tab w:val="num" w:pos="936"/>
        </w:tabs>
        <w:ind w:left="936" w:hanging="936"/>
      </w:pPr>
      <w:rPr>
        <w:rFonts w:hint="default"/>
      </w:rPr>
    </w:lvl>
    <w:lvl w:ilvl="2">
      <w:start w:val="1"/>
      <w:numFmt w:val="decimal"/>
      <w:lvlText w:val="%1.%2.%3"/>
      <w:lvlJc w:val="left"/>
      <w:pPr>
        <w:tabs>
          <w:tab w:val="num" w:pos="1152"/>
        </w:tabs>
        <w:ind w:left="1152" w:hanging="1152"/>
      </w:pPr>
      <w:rPr>
        <w:rFonts w:hint="default"/>
      </w:rPr>
    </w:lvl>
    <w:lvl w:ilvl="3">
      <w:start w:val="1"/>
      <w:numFmt w:val="decimal"/>
      <w:lvlText w:val="%1.%2.%3.%4"/>
      <w:lvlJc w:val="left"/>
      <w:pPr>
        <w:tabs>
          <w:tab w:val="num" w:pos="1368"/>
        </w:tabs>
        <w:ind w:left="1368" w:hanging="136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1607DC0"/>
    <w:multiLevelType w:val="hybridMultilevel"/>
    <w:tmpl w:val="9A8EC1C8"/>
    <w:lvl w:ilvl="0" w:tplc="2F02BD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8683507"/>
    <w:multiLevelType w:val="hybridMultilevel"/>
    <w:tmpl w:val="EDB6F1C8"/>
    <w:lvl w:ilvl="0" w:tplc="AB28D1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A99423C"/>
    <w:multiLevelType w:val="hybridMultilevel"/>
    <w:tmpl w:val="0BA4F4CC"/>
    <w:lvl w:ilvl="0" w:tplc="D9E241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3AF6229"/>
    <w:multiLevelType w:val="hybridMultilevel"/>
    <w:tmpl w:val="7C4A9CA2"/>
    <w:lvl w:ilvl="0" w:tplc="0EECCD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881430B"/>
    <w:multiLevelType w:val="hybridMultilevel"/>
    <w:tmpl w:val="034CDCC4"/>
    <w:lvl w:ilvl="0" w:tplc="5EF07D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9BC0751"/>
    <w:multiLevelType w:val="hybridMultilevel"/>
    <w:tmpl w:val="5B52C7D2"/>
    <w:lvl w:ilvl="0" w:tplc="6652DB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ADC1FE2"/>
    <w:multiLevelType w:val="hybridMultilevel"/>
    <w:tmpl w:val="BB06534C"/>
    <w:lvl w:ilvl="0" w:tplc="D9E241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D5B6246"/>
    <w:multiLevelType w:val="hybridMultilevel"/>
    <w:tmpl w:val="99AE3C60"/>
    <w:lvl w:ilvl="0" w:tplc="877AB7B0">
      <w:start w:val="1"/>
      <w:numFmt w:val="decimal"/>
      <w:lvlText w:val="%1、"/>
      <w:lvlJc w:val="left"/>
      <w:pPr>
        <w:ind w:left="840" w:hanging="36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8D646E2"/>
    <w:multiLevelType w:val="hybridMultilevel"/>
    <w:tmpl w:val="268E833C"/>
    <w:lvl w:ilvl="0" w:tplc="C3A2B7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9DF1397"/>
    <w:multiLevelType w:val="hybridMultilevel"/>
    <w:tmpl w:val="33F21E0A"/>
    <w:lvl w:ilvl="0" w:tplc="0DD4EB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DA842CE"/>
    <w:multiLevelType w:val="hybridMultilevel"/>
    <w:tmpl w:val="B34E33D0"/>
    <w:lvl w:ilvl="0" w:tplc="76ECC6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E7E5273"/>
    <w:multiLevelType w:val="hybridMultilevel"/>
    <w:tmpl w:val="44562488"/>
    <w:lvl w:ilvl="0" w:tplc="9D4CE0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F2B4E1D"/>
    <w:multiLevelType w:val="hybridMultilevel"/>
    <w:tmpl w:val="12EC63B8"/>
    <w:lvl w:ilvl="0" w:tplc="D9E241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3DE01FC"/>
    <w:multiLevelType w:val="hybridMultilevel"/>
    <w:tmpl w:val="268E833C"/>
    <w:lvl w:ilvl="0" w:tplc="C3A2B7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46260FA"/>
    <w:multiLevelType w:val="multilevel"/>
    <w:tmpl w:val="73307A76"/>
    <w:lvl w:ilvl="0">
      <w:start w:val="1"/>
      <w:numFmt w:val="decimal"/>
      <w:pStyle w:val="a"/>
      <w:suff w:val="nothing"/>
      <w:lvlText w:val="表%1　"/>
      <w:lvlJc w:val="left"/>
      <w:pPr>
        <w:ind w:left="0" w:firstLine="0"/>
      </w:pPr>
      <w:rPr>
        <w:rFonts w:ascii="黑体" w:eastAsia="黑体" w:hAnsi="Times New Roman" w:hint="eastAsia"/>
        <w:b w:val="0"/>
        <w:i w:val="0"/>
        <w:color w:val="auto"/>
        <w:sz w:val="21"/>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684E5754"/>
    <w:multiLevelType w:val="hybridMultilevel"/>
    <w:tmpl w:val="BB06534C"/>
    <w:lvl w:ilvl="0" w:tplc="D9E241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F2F2E0B"/>
    <w:multiLevelType w:val="hybridMultilevel"/>
    <w:tmpl w:val="5E488A20"/>
    <w:lvl w:ilvl="0" w:tplc="C7E89F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1AD4851"/>
    <w:multiLevelType w:val="hybridMultilevel"/>
    <w:tmpl w:val="F0241B54"/>
    <w:lvl w:ilvl="0" w:tplc="E4D0A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9CF41D3"/>
    <w:multiLevelType w:val="hybridMultilevel"/>
    <w:tmpl w:val="0F06BF92"/>
    <w:lvl w:ilvl="0" w:tplc="29F629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B245DFC"/>
    <w:multiLevelType w:val="hybridMultilevel"/>
    <w:tmpl w:val="BB06534C"/>
    <w:lvl w:ilvl="0" w:tplc="D9E241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0"/>
  </w:num>
  <w:num w:numId="3">
    <w:abstractNumId w:val="13"/>
  </w:num>
  <w:num w:numId="4">
    <w:abstractNumId w:val="5"/>
  </w:num>
  <w:num w:numId="5">
    <w:abstractNumId w:val="28"/>
  </w:num>
  <w:num w:numId="6">
    <w:abstractNumId w:val="23"/>
  </w:num>
  <w:num w:numId="7">
    <w:abstractNumId w:val="18"/>
  </w:num>
  <w:num w:numId="8">
    <w:abstractNumId w:val="25"/>
  </w:num>
  <w:num w:numId="9">
    <w:abstractNumId w:val="14"/>
  </w:num>
  <w:num w:numId="10">
    <w:abstractNumId w:val="12"/>
  </w:num>
  <w:num w:numId="11">
    <w:abstractNumId w:val="30"/>
  </w:num>
  <w:num w:numId="12">
    <w:abstractNumId w:val="6"/>
  </w:num>
  <w:num w:numId="13">
    <w:abstractNumId w:val="33"/>
  </w:num>
  <w:num w:numId="14">
    <w:abstractNumId w:val="3"/>
  </w:num>
  <w:num w:numId="15">
    <w:abstractNumId w:val="8"/>
  </w:num>
  <w:num w:numId="16">
    <w:abstractNumId w:val="29"/>
  </w:num>
  <w:num w:numId="17">
    <w:abstractNumId w:val="4"/>
  </w:num>
  <w:num w:numId="18">
    <w:abstractNumId w:val="5"/>
  </w:num>
  <w:num w:numId="19">
    <w:abstractNumId w:val="5"/>
  </w:num>
  <w:num w:numId="20">
    <w:abstractNumId w:val="5"/>
  </w:num>
  <w:num w:numId="21">
    <w:abstractNumId w:val="5"/>
  </w:num>
  <w:num w:numId="22">
    <w:abstractNumId w:val="5"/>
  </w:num>
  <w:num w:numId="23">
    <w:abstractNumId w:val="11"/>
  </w:num>
  <w:num w:numId="24">
    <w:abstractNumId w:val="5"/>
  </w:num>
  <w:num w:numId="25">
    <w:abstractNumId w:val="9"/>
  </w:num>
  <w:num w:numId="26">
    <w:abstractNumId w:val="7"/>
  </w:num>
  <w:num w:numId="27">
    <w:abstractNumId w:val="17"/>
  </w:num>
  <w:num w:numId="28">
    <w:abstractNumId w:val="5"/>
  </w:num>
  <w:num w:numId="29">
    <w:abstractNumId w:val="24"/>
  </w:num>
  <w:num w:numId="30">
    <w:abstractNumId w:val="15"/>
  </w:num>
  <w:num w:numId="31">
    <w:abstractNumId w:val="32"/>
  </w:num>
  <w:num w:numId="32">
    <w:abstractNumId w:val="27"/>
  </w:num>
  <w:num w:numId="33">
    <w:abstractNumId w:val="2"/>
  </w:num>
  <w:num w:numId="34">
    <w:abstractNumId w:val="20"/>
  </w:num>
  <w:num w:numId="35">
    <w:abstractNumId w:val="22"/>
  </w:num>
  <w:num w:numId="36">
    <w:abstractNumId w:val="5"/>
  </w:num>
  <w:num w:numId="37">
    <w:abstractNumId w:val="5"/>
  </w:num>
  <w:num w:numId="38">
    <w:abstractNumId w:val="19"/>
  </w:num>
  <w:num w:numId="39">
    <w:abstractNumId w:val="31"/>
  </w:num>
  <w:num w:numId="40">
    <w:abstractNumId w:val="21"/>
  </w:num>
  <w:num w:numId="41">
    <w:abstractNumId w:val="26"/>
  </w:num>
  <w:num w:numId="42">
    <w:abstractNumId w:val="16"/>
  </w:num>
  <w:num w:numId="43">
    <w:abstractNumId w:val="1"/>
  </w:num>
  <w:num w:numId="44">
    <w:abstractNumId w:val="5"/>
  </w:num>
  <w:num w:numId="45">
    <w:abstractNumId w:val="5"/>
  </w:num>
  <w:num w:numId="46">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embedSystemFonts/>
  <w:bordersDoNotSurroundHeader/>
  <w:bordersDoNotSurroundFooter/>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05"/>
  <w:drawingGridHorizontalSpacing w:val="241"/>
  <w:drawingGridVerticalSpacing w:val="16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0E"/>
    <w:rsid w:val="00000018"/>
    <w:rsid w:val="000000F3"/>
    <w:rsid w:val="0000014C"/>
    <w:rsid w:val="00000163"/>
    <w:rsid w:val="00000206"/>
    <w:rsid w:val="000002A2"/>
    <w:rsid w:val="000006B8"/>
    <w:rsid w:val="00000718"/>
    <w:rsid w:val="0000076B"/>
    <w:rsid w:val="00000791"/>
    <w:rsid w:val="000007CC"/>
    <w:rsid w:val="00000963"/>
    <w:rsid w:val="000009C9"/>
    <w:rsid w:val="00000B30"/>
    <w:rsid w:val="00000C8A"/>
    <w:rsid w:val="00000CE6"/>
    <w:rsid w:val="00000DB1"/>
    <w:rsid w:val="00000E24"/>
    <w:rsid w:val="00001120"/>
    <w:rsid w:val="000011B3"/>
    <w:rsid w:val="000011E3"/>
    <w:rsid w:val="00001200"/>
    <w:rsid w:val="00001310"/>
    <w:rsid w:val="00001415"/>
    <w:rsid w:val="00001473"/>
    <w:rsid w:val="00001832"/>
    <w:rsid w:val="0000190E"/>
    <w:rsid w:val="00001CC5"/>
    <w:rsid w:val="00002153"/>
    <w:rsid w:val="000022A0"/>
    <w:rsid w:val="000023B6"/>
    <w:rsid w:val="000023B7"/>
    <w:rsid w:val="0000245F"/>
    <w:rsid w:val="0000254B"/>
    <w:rsid w:val="000027D7"/>
    <w:rsid w:val="0000294B"/>
    <w:rsid w:val="00002990"/>
    <w:rsid w:val="00002A3E"/>
    <w:rsid w:val="00002A9E"/>
    <w:rsid w:val="00002AAC"/>
    <w:rsid w:val="00002B03"/>
    <w:rsid w:val="00002B8D"/>
    <w:rsid w:val="00002D40"/>
    <w:rsid w:val="00002F97"/>
    <w:rsid w:val="000032B5"/>
    <w:rsid w:val="0000341D"/>
    <w:rsid w:val="0000341E"/>
    <w:rsid w:val="00003439"/>
    <w:rsid w:val="000034DF"/>
    <w:rsid w:val="0000366A"/>
    <w:rsid w:val="000036E1"/>
    <w:rsid w:val="0000393D"/>
    <w:rsid w:val="00003996"/>
    <w:rsid w:val="00003E33"/>
    <w:rsid w:val="00004090"/>
    <w:rsid w:val="0000422C"/>
    <w:rsid w:val="000043BD"/>
    <w:rsid w:val="000043BE"/>
    <w:rsid w:val="0000446B"/>
    <w:rsid w:val="00004488"/>
    <w:rsid w:val="00004592"/>
    <w:rsid w:val="000046A5"/>
    <w:rsid w:val="000047CF"/>
    <w:rsid w:val="000048F1"/>
    <w:rsid w:val="00004980"/>
    <w:rsid w:val="00004B32"/>
    <w:rsid w:val="00004B61"/>
    <w:rsid w:val="00004DF1"/>
    <w:rsid w:val="00004F2F"/>
    <w:rsid w:val="00005051"/>
    <w:rsid w:val="0000505B"/>
    <w:rsid w:val="0000505D"/>
    <w:rsid w:val="000051B6"/>
    <w:rsid w:val="000055A9"/>
    <w:rsid w:val="00005C2A"/>
    <w:rsid w:val="00005D07"/>
    <w:rsid w:val="00005F16"/>
    <w:rsid w:val="00005FF6"/>
    <w:rsid w:val="000060DA"/>
    <w:rsid w:val="000060F9"/>
    <w:rsid w:val="00006104"/>
    <w:rsid w:val="00006371"/>
    <w:rsid w:val="000063AF"/>
    <w:rsid w:val="000063F4"/>
    <w:rsid w:val="0000679E"/>
    <w:rsid w:val="00006840"/>
    <w:rsid w:val="0000686C"/>
    <w:rsid w:val="000068C7"/>
    <w:rsid w:val="00006A03"/>
    <w:rsid w:val="00006AD5"/>
    <w:rsid w:val="00006B78"/>
    <w:rsid w:val="00006C19"/>
    <w:rsid w:val="00006C39"/>
    <w:rsid w:val="00006D09"/>
    <w:rsid w:val="00006F86"/>
    <w:rsid w:val="00006FA0"/>
    <w:rsid w:val="00007014"/>
    <w:rsid w:val="000070B9"/>
    <w:rsid w:val="000071BD"/>
    <w:rsid w:val="000071EE"/>
    <w:rsid w:val="0000720A"/>
    <w:rsid w:val="0000722E"/>
    <w:rsid w:val="0000723C"/>
    <w:rsid w:val="00007416"/>
    <w:rsid w:val="0000757F"/>
    <w:rsid w:val="00007671"/>
    <w:rsid w:val="000076C2"/>
    <w:rsid w:val="000078A8"/>
    <w:rsid w:val="000079D8"/>
    <w:rsid w:val="000079DF"/>
    <w:rsid w:val="00007BCC"/>
    <w:rsid w:val="00007DE1"/>
    <w:rsid w:val="00007F44"/>
    <w:rsid w:val="0001005E"/>
    <w:rsid w:val="00010375"/>
    <w:rsid w:val="0001044F"/>
    <w:rsid w:val="000105BE"/>
    <w:rsid w:val="0001064D"/>
    <w:rsid w:val="00010ACF"/>
    <w:rsid w:val="00010F44"/>
    <w:rsid w:val="00010FCE"/>
    <w:rsid w:val="00010FDC"/>
    <w:rsid w:val="00011064"/>
    <w:rsid w:val="00011181"/>
    <w:rsid w:val="000111B4"/>
    <w:rsid w:val="00011573"/>
    <w:rsid w:val="00011BD0"/>
    <w:rsid w:val="00011E27"/>
    <w:rsid w:val="000121FB"/>
    <w:rsid w:val="0001245E"/>
    <w:rsid w:val="000125D9"/>
    <w:rsid w:val="0001293E"/>
    <w:rsid w:val="0001294E"/>
    <w:rsid w:val="000129BB"/>
    <w:rsid w:val="00012BF3"/>
    <w:rsid w:val="00012F49"/>
    <w:rsid w:val="00012FA1"/>
    <w:rsid w:val="000130EE"/>
    <w:rsid w:val="0001319B"/>
    <w:rsid w:val="00013280"/>
    <w:rsid w:val="000133AE"/>
    <w:rsid w:val="000133D7"/>
    <w:rsid w:val="0001355F"/>
    <w:rsid w:val="00013635"/>
    <w:rsid w:val="0001373D"/>
    <w:rsid w:val="00013A96"/>
    <w:rsid w:val="00013B40"/>
    <w:rsid w:val="00013B83"/>
    <w:rsid w:val="00013B97"/>
    <w:rsid w:val="00013C5E"/>
    <w:rsid w:val="00014097"/>
    <w:rsid w:val="000142FB"/>
    <w:rsid w:val="000144D5"/>
    <w:rsid w:val="000144FE"/>
    <w:rsid w:val="00014980"/>
    <w:rsid w:val="00014A8D"/>
    <w:rsid w:val="00014F0A"/>
    <w:rsid w:val="00014FD5"/>
    <w:rsid w:val="000150F6"/>
    <w:rsid w:val="000152E2"/>
    <w:rsid w:val="000153CD"/>
    <w:rsid w:val="0001544A"/>
    <w:rsid w:val="000154CF"/>
    <w:rsid w:val="000154E1"/>
    <w:rsid w:val="00015814"/>
    <w:rsid w:val="00015C70"/>
    <w:rsid w:val="00015FAA"/>
    <w:rsid w:val="000164CF"/>
    <w:rsid w:val="000167AF"/>
    <w:rsid w:val="00016840"/>
    <w:rsid w:val="000168F3"/>
    <w:rsid w:val="00016922"/>
    <w:rsid w:val="000169C1"/>
    <w:rsid w:val="000169F1"/>
    <w:rsid w:val="00016C3A"/>
    <w:rsid w:val="00016ECF"/>
    <w:rsid w:val="00016FD6"/>
    <w:rsid w:val="00016FF1"/>
    <w:rsid w:val="000171D4"/>
    <w:rsid w:val="00017238"/>
    <w:rsid w:val="00017544"/>
    <w:rsid w:val="0001777C"/>
    <w:rsid w:val="000177E7"/>
    <w:rsid w:val="000177F3"/>
    <w:rsid w:val="0001783D"/>
    <w:rsid w:val="00017A69"/>
    <w:rsid w:val="00017FDC"/>
    <w:rsid w:val="00020152"/>
    <w:rsid w:val="00020293"/>
    <w:rsid w:val="0002033A"/>
    <w:rsid w:val="0002038B"/>
    <w:rsid w:val="00020629"/>
    <w:rsid w:val="000208EA"/>
    <w:rsid w:val="00020A67"/>
    <w:rsid w:val="0002105A"/>
    <w:rsid w:val="00021319"/>
    <w:rsid w:val="00021385"/>
    <w:rsid w:val="00021429"/>
    <w:rsid w:val="0002178A"/>
    <w:rsid w:val="0002186D"/>
    <w:rsid w:val="00021A09"/>
    <w:rsid w:val="00021AE5"/>
    <w:rsid w:val="00021CDF"/>
    <w:rsid w:val="00021DBB"/>
    <w:rsid w:val="00021DC7"/>
    <w:rsid w:val="00021EBC"/>
    <w:rsid w:val="00021FFC"/>
    <w:rsid w:val="00022003"/>
    <w:rsid w:val="00022212"/>
    <w:rsid w:val="00022249"/>
    <w:rsid w:val="000225E2"/>
    <w:rsid w:val="0002275B"/>
    <w:rsid w:val="0002295E"/>
    <w:rsid w:val="00022C14"/>
    <w:rsid w:val="00022D80"/>
    <w:rsid w:val="00022FB0"/>
    <w:rsid w:val="000231E3"/>
    <w:rsid w:val="0002333A"/>
    <w:rsid w:val="000233DE"/>
    <w:rsid w:val="0002358B"/>
    <w:rsid w:val="000237AE"/>
    <w:rsid w:val="000238FC"/>
    <w:rsid w:val="0002398A"/>
    <w:rsid w:val="00023B37"/>
    <w:rsid w:val="00023B6F"/>
    <w:rsid w:val="00023C26"/>
    <w:rsid w:val="00023F48"/>
    <w:rsid w:val="00023F4E"/>
    <w:rsid w:val="000240CA"/>
    <w:rsid w:val="000240D1"/>
    <w:rsid w:val="0002446F"/>
    <w:rsid w:val="00024950"/>
    <w:rsid w:val="0002497C"/>
    <w:rsid w:val="00024AA4"/>
    <w:rsid w:val="00024E5E"/>
    <w:rsid w:val="00024F8B"/>
    <w:rsid w:val="00025136"/>
    <w:rsid w:val="0002515D"/>
    <w:rsid w:val="0002522B"/>
    <w:rsid w:val="00025302"/>
    <w:rsid w:val="00025468"/>
    <w:rsid w:val="0002562A"/>
    <w:rsid w:val="00025669"/>
    <w:rsid w:val="00025810"/>
    <w:rsid w:val="000258EA"/>
    <w:rsid w:val="00025D27"/>
    <w:rsid w:val="00025D38"/>
    <w:rsid w:val="00025EB5"/>
    <w:rsid w:val="00026479"/>
    <w:rsid w:val="00026616"/>
    <w:rsid w:val="0002677B"/>
    <w:rsid w:val="000267AD"/>
    <w:rsid w:val="000267B5"/>
    <w:rsid w:val="00026A51"/>
    <w:rsid w:val="00026B44"/>
    <w:rsid w:val="00026C4D"/>
    <w:rsid w:val="00026DE0"/>
    <w:rsid w:val="00026E24"/>
    <w:rsid w:val="00026F03"/>
    <w:rsid w:val="0002708E"/>
    <w:rsid w:val="00027134"/>
    <w:rsid w:val="000271A7"/>
    <w:rsid w:val="00027300"/>
    <w:rsid w:val="00027481"/>
    <w:rsid w:val="00027494"/>
    <w:rsid w:val="00027552"/>
    <w:rsid w:val="0002786A"/>
    <w:rsid w:val="000278D8"/>
    <w:rsid w:val="00027922"/>
    <w:rsid w:val="00027A4E"/>
    <w:rsid w:val="00027AB7"/>
    <w:rsid w:val="00027B1E"/>
    <w:rsid w:val="00027DA2"/>
    <w:rsid w:val="00027DAF"/>
    <w:rsid w:val="0003003B"/>
    <w:rsid w:val="000302D7"/>
    <w:rsid w:val="000303B7"/>
    <w:rsid w:val="000304C6"/>
    <w:rsid w:val="000307F1"/>
    <w:rsid w:val="0003082A"/>
    <w:rsid w:val="00030955"/>
    <w:rsid w:val="00030AE3"/>
    <w:rsid w:val="00030B2E"/>
    <w:rsid w:val="00030CA6"/>
    <w:rsid w:val="000312ED"/>
    <w:rsid w:val="00031369"/>
    <w:rsid w:val="00031619"/>
    <w:rsid w:val="00031964"/>
    <w:rsid w:val="00031992"/>
    <w:rsid w:val="00031CFA"/>
    <w:rsid w:val="00031DDC"/>
    <w:rsid w:val="00031F89"/>
    <w:rsid w:val="00032090"/>
    <w:rsid w:val="000320E4"/>
    <w:rsid w:val="00032345"/>
    <w:rsid w:val="00032542"/>
    <w:rsid w:val="00032603"/>
    <w:rsid w:val="000327D2"/>
    <w:rsid w:val="00032963"/>
    <w:rsid w:val="00032B88"/>
    <w:rsid w:val="00032D6F"/>
    <w:rsid w:val="00032DB4"/>
    <w:rsid w:val="00032E69"/>
    <w:rsid w:val="00032E72"/>
    <w:rsid w:val="00032EAE"/>
    <w:rsid w:val="00032F6D"/>
    <w:rsid w:val="00033005"/>
    <w:rsid w:val="00033266"/>
    <w:rsid w:val="000338B7"/>
    <w:rsid w:val="000338EA"/>
    <w:rsid w:val="00033B2F"/>
    <w:rsid w:val="00033B49"/>
    <w:rsid w:val="00033CA8"/>
    <w:rsid w:val="00033D81"/>
    <w:rsid w:val="00033EFA"/>
    <w:rsid w:val="0003409B"/>
    <w:rsid w:val="00034157"/>
    <w:rsid w:val="00034461"/>
    <w:rsid w:val="00034488"/>
    <w:rsid w:val="0003450C"/>
    <w:rsid w:val="00034556"/>
    <w:rsid w:val="00034715"/>
    <w:rsid w:val="00034787"/>
    <w:rsid w:val="00034798"/>
    <w:rsid w:val="000347FC"/>
    <w:rsid w:val="00034A27"/>
    <w:rsid w:val="00034EE4"/>
    <w:rsid w:val="000351C3"/>
    <w:rsid w:val="00035827"/>
    <w:rsid w:val="0003583E"/>
    <w:rsid w:val="000358C4"/>
    <w:rsid w:val="000359B0"/>
    <w:rsid w:val="00035A72"/>
    <w:rsid w:val="00035A88"/>
    <w:rsid w:val="00035AAF"/>
    <w:rsid w:val="00035B24"/>
    <w:rsid w:val="00035C89"/>
    <w:rsid w:val="00035CC6"/>
    <w:rsid w:val="00035CCE"/>
    <w:rsid w:val="00035E81"/>
    <w:rsid w:val="00035ECA"/>
    <w:rsid w:val="0003653B"/>
    <w:rsid w:val="00036584"/>
    <w:rsid w:val="000365F6"/>
    <w:rsid w:val="000366A8"/>
    <w:rsid w:val="000366DB"/>
    <w:rsid w:val="0003679B"/>
    <w:rsid w:val="0003690E"/>
    <w:rsid w:val="00036AAF"/>
    <w:rsid w:val="00036DFC"/>
    <w:rsid w:val="00036F35"/>
    <w:rsid w:val="00037032"/>
    <w:rsid w:val="000372DA"/>
    <w:rsid w:val="00037383"/>
    <w:rsid w:val="000378D1"/>
    <w:rsid w:val="00037948"/>
    <w:rsid w:val="0003797B"/>
    <w:rsid w:val="000379D7"/>
    <w:rsid w:val="00037A81"/>
    <w:rsid w:val="00037BA0"/>
    <w:rsid w:val="00037DB8"/>
    <w:rsid w:val="00037F8D"/>
    <w:rsid w:val="00037FDB"/>
    <w:rsid w:val="00040222"/>
    <w:rsid w:val="00040480"/>
    <w:rsid w:val="000404D7"/>
    <w:rsid w:val="00040585"/>
    <w:rsid w:val="000405AD"/>
    <w:rsid w:val="0004081E"/>
    <w:rsid w:val="00040871"/>
    <w:rsid w:val="00040A6D"/>
    <w:rsid w:val="00040C18"/>
    <w:rsid w:val="00040CBD"/>
    <w:rsid w:val="00040CD4"/>
    <w:rsid w:val="00040D20"/>
    <w:rsid w:val="00040DAB"/>
    <w:rsid w:val="00040DBC"/>
    <w:rsid w:val="00040DD2"/>
    <w:rsid w:val="00040F41"/>
    <w:rsid w:val="00040F91"/>
    <w:rsid w:val="000410A9"/>
    <w:rsid w:val="00041225"/>
    <w:rsid w:val="00041498"/>
    <w:rsid w:val="00041499"/>
    <w:rsid w:val="000415BC"/>
    <w:rsid w:val="00041732"/>
    <w:rsid w:val="00041899"/>
    <w:rsid w:val="0004191C"/>
    <w:rsid w:val="00041CF9"/>
    <w:rsid w:val="00041D0E"/>
    <w:rsid w:val="00041DCF"/>
    <w:rsid w:val="00041F67"/>
    <w:rsid w:val="000421A2"/>
    <w:rsid w:val="000421C7"/>
    <w:rsid w:val="0004221C"/>
    <w:rsid w:val="00042289"/>
    <w:rsid w:val="000425C6"/>
    <w:rsid w:val="00043156"/>
    <w:rsid w:val="00043238"/>
    <w:rsid w:val="0004344C"/>
    <w:rsid w:val="00043582"/>
    <w:rsid w:val="000435C8"/>
    <w:rsid w:val="000438A5"/>
    <w:rsid w:val="00043C2E"/>
    <w:rsid w:val="0004401A"/>
    <w:rsid w:val="00044067"/>
    <w:rsid w:val="00044110"/>
    <w:rsid w:val="000441A6"/>
    <w:rsid w:val="000441E3"/>
    <w:rsid w:val="0004424D"/>
    <w:rsid w:val="00044335"/>
    <w:rsid w:val="000443C9"/>
    <w:rsid w:val="000445A6"/>
    <w:rsid w:val="000445DE"/>
    <w:rsid w:val="000446D0"/>
    <w:rsid w:val="00044738"/>
    <w:rsid w:val="00044879"/>
    <w:rsid w:val="0004487B"/>
    <w:rsid w:val="00044D89"/>
    <w:rsid w:val="00044DC3"/>
    <w:rsid w:val="00044EE2"/>
    <w:rsid w:val="00044EFA"/>
    <w:rsid w:val="00044FCB"/>
    <w:rsid w:val="000450C5"/>
    <w:rsid w:val="000451D4"/>
    <w:rsid w:val="0004520D"/>
    <w:rsid w:val="00045947"/>
    <w:rsid w:val="00045AC8"/>
    <w:rsid w:val="00045F38"/>
    <w:rsid w:val="000460E7"/>
    <w:rsid w:val="00046247"/>
    <w:rsid w:val="00046309"/>
    <w:rsid w:val="0004630E"/>
    <w:rsid w:val="00046656"/>
    <w:rsid w:val="00046852"/>
    <w:rsid w:val="00046A0E"/>
    <w:rsid w:val="00046CF7"/>
    <w:rsid w:val="00046D1D"/>
    <w:rsid w:val="00046E76"/>
    <w:rsid w:val="00046FCC"/>
    <w:rsid w:val="00047194"/>
    <w:rsid w:val="00047232"/>
    <w:rsid w:val="000473B6"/>
    <w:rsid w:val="000474B6"/>
    <w:rsid w:val="00047599"/>
    <w:rsid w:val="000475C7"/>
    <w:rsid w:val="00047689"/>
    <w:rsid w:val="00047748"/>
    <w:rsid w:val="00047928"/>
    <w:rsid w:val="00047956"/>
    <w:rsid w:val="00047993"/>
    <w:rsid w:val="00047A0B"/>
    <w:rsid w:val="00047B41"/>
    <w:rsid w:val="00047E05"/>
    <w:rsid w:val="000501FC"/>
    <w:rsid w:val="000503A1"/>
    <w:rsid w:val="00050423"/>
    <w:rsid w:val="000504E4"/>
    <w:rsid w:val="000505BA"/>
    <w:rsid w:val="00050645"/>
    <w:rsid w:val="00050698"/>
    <w:rsid w:val="00050760"/>
    <w:rsid w:val="000507BE"/>
    <w:rsid w:val="000507E1"/>
    <w:rsid w:val="00050A4A"/>
    <w:rsid w:val="00050B17"/>
    <w:rsid w:val="00050C81"/>
    <w:rsid w:val="00050DAC"/>
    <w:rsid w:val="00050E1F"/>
    <w:rsid w:val="00050E28"/>
    <w:rsid w:val="00050F2E"/>
    <w:rsid w:val="00050F62"/>
    <w:rsid w:val="00050FBE"/>
    <w:rsid w:val="000511B6"/>
    <w:rsid w:val="0005188A"/>
    <w:rsid w:val="00051976"/>
    <w:rsid w:val="00051B6F"/>
    <w:rsid w:val="00051E9B"/>
    <w:rsid w:val="00051F3C"/>
    <w:rsid w:val="0005229B"/>
    <w:rsid w:val="00052380"/>
    <w:rsid w:val="000523F6"/>
    <w:rsid w:val="00052448"/>
    <w:rsid w:val="00052458"/>
    <w:rsid w:val="0005251C"/>
    <w:rsid w:val="00052610"/>
    <w:rsid w:val="0005270B"/>
    <w:rsid w:val="00052821"/>
    <w:rsid w:val="000528EA"/>
    <w:rsid w:val="00052908"/>
    <w:rsid w:val="00052972"/>
    <w:rsid w:val="00052B67"/>
    <w:rsid w:val="00052D72"/>
    <w:rsid w:val="00052E06"/>
    <w:rsid w:val="00052ED5"/>
    <w:rsid w:val="00052F3D"/>
    <w:rsid w:val="00053135"/>
    <w:rsid w:val="00053211"/>
    <w:rsid w:val="00053271"/>
    <w:rsid w:val="00053317"/>
    <w:rsid w:val="00053603"/>
    <w:rsid w:val="0005395E"/>
    <w:rsid w:val="00053AD0"/>
    <w:rsid w:val="00053AD3"/>
    <w:rsid w:val="00053AF4"/>
    <w:rsid w:val="00053CA5"/>
    <w:rsid w:val="00053CA8"/>
    <w:rsid w:val="00053D0D"/>
    <w:rsid w:val="00053DA0"/>
    <w:rsid w:val="000540B5"/>
    <w:rsid w:val="00054174"/>
    <w:rsid w:val="000543C4"/>
    <w:rsid w:val="00054438"/>
    <w:rsid w:val="0005458A"/>
    <w:rsid w:val="000545DD"/>
    <w:rsid w:val="000546CE"/>
    <w:rsid w:val="00054789"/>
    <w:rsid w:val="00054851"/>
    <w:rsid w:val="000549CE"/>
    <w:rsid w:val="00054AD0"/>
    <w:rsid w:val="00054C30"/>
    <w:rsid w:val="00054CD1"/>
    <w:rsid w:val="00054D37"/>
    <w:rsid w:val="00054DCA"/>
    <w:rsid w:val="00055299"/>
    <w:rsid w:val="0005547F"/>
    <w:rsid w:val="000556A6"/>
    <w:rsid w:val="000557CC"/>
    <w:rsid w:val="000558A3"/>
    <w:rsid w:val="000558CA"/>
    <w:rsid w:val="0005594A"/>
    <w:rsid w:val="00055A35"/>
    <w:rsid w:val="00055BA0"/>
    <w:rsid w:val="00055C4A"/>
    <w:rsid w:val="00055E49"/>
    <w:rsid w:val="00055E66"/>
    <w:rsid w:val="00055EBC"/>
    <w:rsid w:val="00055F14"/>
    <w:rsid w:val="00056194"/>
    <w:rsid w:val="00056229"/>
    <w:rsid w:val="000562E9"/>
    <w:rsid w:val="00056408"/>
    <w:rsid w:val="000566D5"/>
    <w:rsid w:val="0005695A"/>
    <w:rsid w:val="0005699F"/>
    <w:rsid w:val="00056A28"/>
    <w:rsid w:val="00056A91"/>
    <w:rsid w:val="00056DDC"/>
    <w:rsid w:val="00056E7F"/>
    <w:rsid w:val="00056EAD"/>
    <w:rsid w:val="00056EB5"/>
    <w:rsid w:val="000570F5"/>
    <w:rsid w:val="00057275"/>
    <w:rsid w:val="000574B5"/>
    <w:rsid w:val="00057579"/>
    <w:rsid w:val="00057797"/>
    <w:rsid w:val="0005780B"/>
    <w:rsid w:val="00057844"/>
    <w:rsid w:val="00057A35"/>
    <w:rsid w:val="00057A93"/>
    <w:rsid w:val="00057A9C"/>
    <w:rsid w:val="00057BFB"/>
    <w:rsid w:val="00057E01"/>
    <w:rsid w:val="00057F20"/>
    <w:rsid w:val="00057F54"/>
    <w:rsid w:val="0006010B"/>
    <w:rsid w:val="00060510"/>
    <w:rsid w:val="00060871"/>
    <w:rsid w:val="00060922"/>
    <w:rsid w:val="000609C5"/>
    <w:rsid w:val="000609FD"/>
    <w:rsid w:val="00060F86"/>
    <w:rsid w:val="000610D3"/>
    <w:rsid w:val="000611D2"/>
    <w:rsid w:val="00061248"/>
    <w:rsid w:val="00061297"/>
    <w:rsid w:val="0006148B"/>
    <w:rsid w:val="000614A4"/>
    <w:rsid w:val="000614B7"/>
    <w:rsid w:val="0006181E"/>
    <w:rsid w:val="000618EA"/>
    <w:rsid w:val="0006190E"/>
    <w:rsid w:val="00061B7F"/>
    <w:rsid w:val="00061C74"/>
    <w:rsid w:val="00061CB9"/>
    <w:rsid w:val="00061D9B"/>
    <w:rsid w:val="00061F45"/>
    <w:rsid w:val="00061FAC"/>
    <w:rsid w:val="00062098"/>
    <w:rsid w:val="000620A1"/>
    <w:rsid w:val="000620E8"/>
    <w:rsid w:val="00062515"/>
    <w:rsid w:val="0006259C"/>
    <w:rsid w:val="000625F3"/>
    <w:rsid w:val="000627A9"/>
    <w:rsid w:val="00062945"/>
    <w:rsid w:val="00062AA9"/>
    <w:rsid w:val="00062D1E"/>
    <w:rsid w:val="00062E9B"/>
    <w:rsid w:val="0006313F"/>
    <w:rsid w:val="0006314C"/>
    <w:rsid w:val="00063269"/>
    <w:rsid w:val="000632EA"/>
    <w:rsid w:val="0006340F"/>
    <w:rsid w:val="00063439"/>
    <w:rsid w:val="00063858"/>
    <w:rsid w:val="0006392B"/>
    <w:rsid w:val="000639BC"/>
    <w:rsid w:val="00064425"/>
    <w:rsid w:val="0006447F"/>
    <w:rsid w:val="000644A2"/>
    <w:rsid w:val="0006470D"/>
    <w:rsid w:val="00064C0C"/>
    <w:rsid w:val="00064D06"/>
    <w:rsid w:val="00064DB7"/>
    <w:rsid w:val="00065070"/>
    <w:rsid w:val="00065405"/>
    <w:rsid w:val="000654E2"/>
    <w:rsid w:val="0006550A"/>
    <w:rsid w:val="00065662"/>
    <w:rsid w:val="0006586D"/>
    <w:rsid w:val="00065960"/>
    <w:rsid w:val="00065A2F"/>
    <w:rsid w:val="00065C30"/>
    <w:rsid w:val="00065CEA"/>
    <w:rsid w:val="00065E58"/>
    <w:rsid w:val="00065FBA"/>
    <w:rsid w:val="000662AC"/>
    <w:rsid w:val="0006647F"/>
    <w:rsid w:val="000664BB"/>
    <w:rsid w:val="000665D0"/>
    <w:rsid w:val="0006680E"/>
    <w:rsid w:val="000668AD"/>
    <w:rsid w:val="00066940"/>
    <w:rsid w:val="00066A02"/>
    <w:rsid w:val="00066A08"/>
    <w:rsid w:val="00066BD8"/>
    <w:rsid w:val="00066DC0"/>
    <w:rsid w:val="00066DD5"/>
    <w:rsid w:val="00066F12"/>
    <w:rsid w:val="000670EF"/>
    <w:rsid w:val="000672ED"/>
    <w:rsid w:val="00067304"/>
    <w:rsid w:val="0006733B"/>
    <w:rsid w:val="0006761D"/>
    <w:rsid w:val="00067699"/>
    <w:rsid w:val="0006781D"/>
    <w:rsid w:val="00067B0E"/>
    <w:rsid w:val="00067B8A"/>
    <w:rsid w:val="00067BDA"/>
    <w:rsid w:val="00067CA2"/>
    <w:rsid w:val="00070049"/>
    <w:rsid w:val="0007032D"/>
    <w:rsid w:val="00070353"/>
    <w:rsid w:val="000706CE"/>
    <w:rsid w:val="000706D6"/>
    <w:rsid w:val="0007073B"/>
    <w:rsid w:val="00070830"/>
    <w:rsid w:val="000708DE"/>
    <w:rsid w:val="00070944"/>
    <w:rsid w:val="00070AE3"/>
    <w:rsid w:val="00070CDE"/>
    <w:rsid w:val="00070D8C"/>
    <w:rsid w:val="00070F6A"/>
    <w:rsid w:val="00070FD2"/>
    <w:rsid w:val="0007100E"/>
    <w:rsid w:val="000711B6"/>
    <w:rsid w:val="000715C4"/>
    <w:rsid w:val="0007181C"/>
    <w:rsid w:val="00071A81"/>
    <w:rsid w:val="00071AD7"/>
    <w:rsid w:val="00071C13"/>
    <w:rsid w:val="00071DF4"/>
    <w:rsid w:val="00071F3D"/>
    <w:rsid w:val="00072342"/>
    <w:rsid w:val="00072561"/>
    <w:rsid w:val="000727A9"/>
    <w:rsid w:val="00072D1E"/>
    <w:rsid w:val="00072E85"/>
    <w:rsid w:val="00072ECF"/>
    <w:rsid w:val="000730F8"/>
    <w:rsid w:val="00073100"/>
    <w:rsid w:val="000732B3"/>
    <w:rsid w:val="0007355F"/>
    <w:rsid w:val="000735B7"/>
    <w:rsid w:val="000739E9"/>
    <w:rsid w:val="00073A0D"/>
    <w:rsid w:val="00073A27"/>
    <w:rsid w:val="00073AA6"/>
    <w:rsid w:val="00073D99"/>
    <w:rsid w:val="00074130"/>
    <w:rsid w:val="00074183"/>
    <w:rsid w:val="000741D1"/>
    <w:rsid w:val="000742BA"/>
    <w:rsid w:val="00074441"/>
    <w:rsid w:val="000746F7"/>
    <w:rsid w:val="0007476C"/>
    <w:rsid w:val="00074947"/>
    <w:rsid w:val="00074BA6"/>
    <w:rsid w:val="00074CC1"/>
    <w:rsid w:val="00074CD1"/>
    <w:rsid w:val="00074E26"/>
    <w:rsid w:val="00075239"/>
    <w:rsid w:val="00075894"/>
    <w:rsid w:val="00075BC1"/>
    <w:rsid w:val="00075BE3"/>
    <w:rsid w:val="00075CC0"/>
    <w:rsid w:val="00075FB4"/>
    <w:rsid w:val="000761DB"/>
    <w:rsid w:val="00076384"/>
    <w:rsid w:val="00076636"/>
    <w:rsid w:val="0007666D"/>
    <w:rsid w:val="00076746"/>
    <w:rsid w:val="0007695C"/>
    <w:rsid w:val="00076C4C"/>
    <w:rsid w:val="00076C58"/>
    <w:rsid w:val="00076F0C"/>
    <w:rsid w:val="00076F41"/>
    <w:rsid w:val="00076FBB"/>
    <w:rsid w:val="00077024"/>
    <w:rsid w:val="000771EF"/>
    <w:rsid w:val="0007726C"/>
    <w:rsid w:val="0007733F"/>
    <w:rsid w:val="00077501"/>
    <w:rsid w:val="0007759F"/>
    <w:rsid w:val="00077F7B"/>
    <w:rsid w:val="00077F9B"/>
    <w:rsid w:val="0008041B"/>
    <w:rsid w:val="000806A9"/>
    <w:rsid w:val="0008089D"/>
    <w:rsid w:val="00080918"/>
    <w:rsid w:val="00080B74"/>
    <w:rsid w:val="00080BD9"/>
    <w:rsid w:val="00080CFF"/>
    <w:rsid w:val="00080D2C"/>
    <w:rsid w:val="00080DD7"/>
    <w:rsid w:val="00080E9C"/>
    <w:rsid w:val="00080F05"/>
    <w:rsid w:val="000810FF"/>
    <w:rsid w:val="00081109"/>
    <w:rsid w:val="000811E0"/>
    <w:rsid w:val="000813B8"/>
    <w:rsid w:val="000814BD"/>
    <w:rsid w:val="00081668"/>
    <w:rsid w:val="0008178F"/>
    <w:rsid w:val="00081F07"/>
    <w:rsid w:val="00081F10"/>
    <w:rsid w:val="000822D9"/>
    <w:rsid w:val="000826AC"/>
    <w:rsid w:val="00082745"/>
    <w:rsid w:val="00082A41"/>
    <w:rsid w:val="00082AE6"/>
    <w:rsid w:val="00082CCB"/>
    <w:rsid w:val="00082FE0"/>
    <w:rsid w:val="00083324"/>
    <w:rsid w:val="00083597"/>
    <w:rsid w:val="00083859"/>
    <w:rsid w:val="00083CF5"/>
    <w:rsid w:val="00083CFF"/>
    <w:rsid w:val="00084104"/>
    <w:rsid w:val="00084932"/>
    <w:rsid w:val="00084933"/>
    <w:rsid w:val="0008499F"/>
    <w:rsid w:val="00084C1F"/>
    <w:rsid w:val="00084D5F"/>
    <w:rsid w:val="00084EC4"/>
    <w:rsid w:val="00085031"/>
    <w:rsid w:val="00085179"/>
    <w:rsid w:val="000851BF"/>
    <w:rsid w:val="000851E6"/>
    <w:rsid w:val="0008538F"/>
    <w:rsid w:val="00085600"/>
    <w:rsid w:val="00085713"/>
    <w:rsid w:val="00085848"/>
    <w:rsid w:val="000859FC"/>
    <w:rsid w:val="00085ABF"/>
    <w:rsid w:val="00085AE3"/>
    <w:rsid w:val="00085D64"/>
    <w:rsid w:val="00085FB3"/>
    <w:rsid w:val="00085FE3"/>
    <w:rsid w:val="000860EB"/>
    <w:rsid w:val="00086690"/>
    <w:rsid w:val="00086726"/>
    <w:rsid w:val="0008676A"/>
    <w:rsid w:val="000869BE"/>
    <w:rsid w:val="000869DE"/>
    <w:rsid w:val="00086A0F"/>
    <w:rsid w:val="00086C27"/>
    <w:rsid w:val="00086EAC"/>
    <w:rsid w:val="00086FE1"/>
    <w:rsid w:val="000874A8"/>
    <w:rsid w:val="000874B9"/>
    <w:rsid w:val="000874BA"/>
    <w:rsid w:val="0008760D"/>
    <w:rsid w:val="0008769C"/>
    <w:rsid w:val="000876FD"/>
    <w:rsid w:val="0008774E"/>
    <w:rsid w:val="00087772"/>
    <w:rsid w:val="00087BFC"/>
    <w:rsid w:val="00087CE5"/>
    <w:rsid w:val="00087FC0"/>
    <w:rsid w:val="00087FCE"/>
    <w:rsid w:val="00090133"/>
    <w:rsid w:val="000901E1"/>
    <w:rsid w:val="00090219"/>
    <w:rsid w:val="00090AF1"/>
    <w:rsid w:val="00090B41"/>
    <w:rsid w:val="00090B9A"/>
    <w:rsid w:val="00090BA9"/>
    <w:rsid w:val="00090E6C"/>
    <w:rsid w:val="00090FF3"/>
    <w:rsid w:val="0009112E"/>
    <w:rsid w:val="000911B2"/>
    <w:rsid w:val="0009123A"/>
    <w:rsid w:val="000912DA"/>
    <w:rsid w:val="000914FB"/>
    <w:rsid w:val="0009180E"/>
    <w:rsid w:val="000918B6"/>
    <w:rsid w:val="0009194B"/>
    <w:rsid w:val="00091A4B"/>
    <w:rsid w:val="00091A98"/>
    <w:rsid w:val="00091AAD"/>
    <w:rsid w:val="00091B5D"/>
    <w:rsid w:val="00091B7C"/>
    <w:rsid w:val="00091C95"/>
    <w:rsid w:val="0009252B"/>
    <w:rsid w:val="0009299A"/>
    <w:rsid w:val="00092B89"/>
    <w:rsid w:val="00092C93"/>
    <w:rsid w:val="00093116"/>
    <w:rsid w:val="000931A9"/>
    <w:rsid w:val="00093647"/>
    <w:rsid w:val="00093660"/>
    <w:rsid w:val="0009376D"/>
    <w:rsid w:val="000938C3"/>
    <w:rsid w:val="00093954"/>
    <w:rsid w:val="000939D9"/>
    <w:rsid w:val="00093B2D"/>
    <w:rsid w:val="00093D7F"/>
    <w:rsid w:val="00093E08"/>
    <w:rsid w:val="00093ED6"/>
    <w:rsid w:val="0009421C"/>
    <w:rsid w:val="00094421"/>
    <w:rsid w:val="0009456B"/>
    <w:rsid w:val="00094670"/>
    <w:rsid w:val="000947E5"/>
    <w:rsid w:val="0009480D"/>
    <w:rsid w:val="00094839"/>
    <w:rsid w:val="00094A40"/>
    <w:rsid w:val="00094BEA"/>
    <w:rsid w:val="00095200"/>
    <w:rsid w:val="000952AC"/>
    <w:rsid w:val="000952B9"/>
    <w:rsid w:val="00095327"/>
    <w:rsid w:val="000954A4"/>
    <w:rsid w:val="00095748"/>
    <w:rsid w:val="0009589A"/>
    <w:rsid w:val="00095B7B"/>
    <w:rsid w:val="00095BDC"/>
    <w:rsid w:val="00095CC6"/>
    <w:rsid w:val="00095CE5"/>
    <w:rsid w:val="00095D77"/>
    <w:rsid w:val="00095FB7"/>
    <w:rsid w:val="00096298"/>
    <w:rsid w:val="000964D1"/>
    <w:rsid w:val="0009652D"/>
    <w:rsid w:val="00096637"/>
    <w:rsid w:val="00096AE0"/>
    <w:rsid w:val="00097174"/>
    <w:rsid w:val="00097292"/>
    <w:rsid w:val="00097601"/>
    <w:rsid w:val="000976A0"/>
    <w:rsid w:val="000976C0"/>
    <w:rsid w:val="0009774F"/>
    <w:rsid w:val="00097752"/>
    <w:rsid w:val="00097785"/>
    <w:rsid w:val="0009785D"/>
    <w:rsid w:val="0009788F"/>
    <w:rsid w:val="00097B3F"/>
    <w:rsid w:val="00097B73"/>
    <w:rsid w:val="00097F71"/>
    <w:rsid w:val="000A006C"/>
    <w:rsid w:val="000A0075"/>
    <w:rsid w:val="000A00C7"/>
    <w:rsid w:val="000A0174"/>
    <w:rsid w:val="000A01BD"/>
    <w:rsid w:val="000A0572"/>
    <w:rsid w:val="000A0AE2"/>
    <w:rsid w:val="000A0B76"/>
    <w:rsid w:val="000A0E8A"/>
    <w:rsid w:val="000A0FAE"/>
    <w:rsid w:val="000A144D"/>
    <w:rsid w:val="000A15F6"/>
    <w:rsid w:val="000A1603"/>
    <w:rsid w:val="000A162E"/>
    <w:rsid w:val="000A176E"/>
    <w:rsid w:val="000A189F"/>
    <w:rsid w:val="000A1ACE"/>
    <w:rsid w:val="000A22CE"/>
    <w:rsid w:val="000A22F8"/>
    <w:rsid w:val="000A22FD"/>
    <w:rsid w:val="000A24EF"/>
    <w:rsid w:val="000A262C"/>
    <w:rsid w:val="000A26BC"/>
    <w:rsid w:val="000A270F"/>
    <w:rsid w:val="000A28BB"/>
    <w:rsid w:val="000A2996"/>
    <w:rsid w:val="000A2DE1"/>
    <w:rsid w:val="000A2F28"/>
    <w:rsid w:val="000A31E4"/>
    <w:rsid w:val="000A35C9"/>
    <w:rsid w:val="000A3649"/>
    <w:rsid w:val="000A3727"/>
    <w:rsid w:val="000A3AE2"/>
    <w:rsid w:val="000A3C7C"/>
    <w:rsid w:val="000A3C82"/>
    <w:rsid w:val="000A3CFD"/>
    <w:rsid w:val="000A3EFB"/>
    <w:rsid w:val="000A4020"/>
    <w:rsid w:val="000A40CF"/>
    <w:rsid w:val="000A449D"/>
    <w:rsid w:val="000A44F8"/>
    <w:rsid w:val="000A44FB"/>
    <w:rsid w:val="000A4559"/>
    <w:rsid w:val="000A4770"/>
    <w:rsid w:val="000A47D8"/>
    <w:rsid w:val="000A4832"/>
    <w:rsid w:val="000A4A76"/>
    <w:rsid w:val="000A4BB8"/>
    <w:rsid w:val="000A4E0C"/>
    <w:rsid w:val="000A4F39"/>
    <w:rsid w:val="000A51C1"/>
    <w:rsid w:val="000A5252"/>
    <w:rsid w:val="000A52F6"/>
    <w:rsid w:val="000A53F7"/>
    <w:rsid w:val="000A5402"/>
    <w:rsid w:val="000A5974"/>
    <w:rsid w:val="000A5ACA"/>
    <w:rsid w:val="000A5BCD"/>
    <w:rsid w:val="000A5E0A"/>
    <w:rsid w:val="000A5FBA"/>
    <w:rsid w:val="000A6131"/>
    <w:rsid w:val="000A61BB"/>
    <w:rsid w:val="000A61E3"/>
    <w:rsid w:val="000A646E"/>
    <w:rsid w:val="000A6580"/>
    <w:rsid w:val="000A6940"/>
    <w:rsid w:val="000A6ADB"/>
    <w:rsid w:val="000A6B4D"/>
    <w:rsid w:val="000A6BBD"/>
    <w:rsid w:val="000A6BFF"/>
    <w:rsid w:val="000A6D0B"/>
    <w:rsid w:val="000A6D22"/>
    <w:rsid w:val="000A6E6C"/>
    <w:rsid w:val="000A6E95"/>
    <w:rsid w:val="000A6F84"/>
    <w:rsid w:val="000A7085"/>
    <w:rsid w:val="000A7100"/>
    <w:rsid w:val="000A7277"/>
    <w:rsid w:val="000A75FC"/>
    <w:rsid w:val="000A7656"/>
    <w:rsid w:val="000A7755"/>
    <w:rsid w:val="000A77CE"/>
    <w:rsid w:val="000A794F"/>
    <w:rsid w:val="000A79E3"/>
    <w:rsid w:val="000A7F23"/>
    <w:rsid w:val="000B0164"/>
    <w:rsid w:val="000B01B4"/>
    <w:rsid w:val="000B0222"/>
    <w:rsid w:val="000B0683"/>
    <w:rsid w:val="000B0879"/>
    <w:rsid w:val="000B0989"/>
    <w:rsid w:val="000B0C21"/>
    <w:rsid w:val="000B0CF0"/>
    <w:rsid w:val="000B0CF3"/>
    <w:rsid w:val="000B0D3F"/>
    <w:rsid w:val="000B0E58"/>
    <w:rsid w:val="000B0E5D"/>
    <w:rsid w:val="000B114C"/>
    <w:rsid w:val="000B121E"/>
    <w:rsid w:val="000B1504"/>
    <w:rsid w:val="000B1593"/>
    <w:rsid w:val="000B18ED"/>
    <w:rsid w:val="000B1ADF"/>
    <w:rsid w:val="000B1B3A"/>
    <w:rsid w:val="000B1BB6"/>
    <w:rsid w:val="000B1CD0"/>
    <w:rsid w:val="000B1CE4"/>
    <w:rsid w:val="000B1D70"/>
    <w:rsid w:val="000B1DF9"/>
    <w:rsid w:val="000B1F00"/>
    <w:rsid w:val="000B2046"/>
    <w:rsid w:val="000B210C"/>
    <w:rsid w:val="000B2163"/>
    <w:rsid w:val="000B21A1"/>
    <w:rsid w:val="000B2512"/>
    <w:rsid w:val="000B2559"/>
    <w:rsid w:val="000B2736"/>
    <w:rsid w:val="000B2756"/>
    <w:rsid w:val="000B286D"/>
    <w:rsid w:val="000B28EB"/>
    <w:rsid w:val="000B29A8"/>
    <w:rsid w:val="000B2A99"/>
    <w:rsid w:val="000B2B11"/>
    <w:rsid w:val="000B2B59"/>
    <w:rsid w:val="000B301C"/>
    <w:rsid w:val="000B3114"/>
    <w:rsid w:val="000B3191"/>
    <w:rsid w:val="000B32DC"/>
    <w:rsid w:val="000B344C"/>
    <w:rsid w:val="000B362C"/>
    <w:rsid w:val="000B3801"/>
    <w:rsid w:val="000B3959"/>
    <w:rsid w:val="000B39B7"/>
    <w:rsid w:val="000B39EF"/>
    <w:rsid w:val="000B3CEE"/>
    <w:rsid w:val="000B3D13"/>
    <w:rsid w:val="000B3E02"/>
    <w:rsid w:val="000B3FB4"/>
    <w:rsid w:val="000B429A"/>
    <w:rsid w:val="000B431B"/>
    <w:rsid w:val="000B45D4"/>
    <w:rsid w:val="000B46A4"/>
    <w:rsid w:val="000B4959"/>
    <w:rsid w:val="000B4AAA"/>
    <w:rsid w:val="000B4BA2"/>
    <w:rsid w:val="000B4C6A"/>
    <w:rsid w:val="000B4FF1"/>
    <w:rsid w:val="000B51DC"/>
    <w:rsid w:val="000B5237"/>
    <w:rsid w:val="000B527F"/>
    <w:rsid w:val="000B53D0"/>
    <w:rsid w:val="000B548D"/>
    <w:rsid w:val="000B5634"/>
    <w:rsid w:val="000B571A"/>
    <w:rsid w:val="000B5796"/>
    <w:rsid w:val="000B5BFB"/>
    <w:rsid w:val="000B5D86"/>
    <w:rsid w:val="000B5E38"/>
    <w:rsid w:val="000B60E0"/>
    <w:rsid w:val="000B63AE"/>
    <w:rsid w:val="000B6763"/>
    <w:rsid w:val="000B67A1"/>
    <w:rsid w:val="000B67CB"/>
    <w:rsid w:val="000B6A85"/>
    <w:rsid w:val="000B6B50"/>
    <w:rsid w:val="000B6C8B"/>
    <w:rsid w:val="000B6E98"/>
    <w:rsid w:val="000B6F12"/>
    <w:rsid w:val="000B6FB9"/>
    <w:rsid w:val="000B7006"/>
    <w:rsid w:val="000B73BB"/>
    <w:rsid w:val="000B77DD"/>
    <w:rsid w:val="000B7A84"/>
    <w:rsid w:val="000B7C09"/>
    <w:rsid w:val="000B7EBB"/>
    <w:rsid w:val="000B7F80"/>
    <w:rsid w:val="000C0002"/>
    <w:rsid w:val="000C01FF"/>
    <w:rsid w:val="000C0349"/>
    <w:rsid w:val="000C03E9"/>
    <w:rsid w:val="000C0420"/>
    <w:rsid w:val="000C042C"/>
    <w:rsid w:val="000C0489"/>
    <w:rsid w:val="000C04C8"/>
    <w:rsid w:val="000C0598"/>
    <w:rsid w:val="000C06D7"/>
    <w:rsid w:val="000C0799"/>
    <w:rsid w:val="000C0C5D"/>
    <w:rsid w:val="000C0D16"/>
    <w:rsid w:val="000C1297"/>
    <w:rsid w:val="000C15C5"/>
    <w:rsid w:val="000C15E5"/>
    <w:rsid w:val="000C162D"/>
    <w:rsid w:val="000C1893"/>
    <w:rsid w:val="000C1976"/>
    <w:rsid w:val="000C1A23"/>
    <w:rsid w:val="000C1A3D"/>
    <w:rsid w:val="000C1ACD"/>
    <w:rsid w:val="000C1AE7"/>
    <w:rsid w:val="000C1BF0"/>
    <w:rsid w:val="000C1C78"/>
    <w:rsid w:val="000C1D3E"/>
    <w:rsid w:val="000C204F"/>
    <w:rsid w:val="000C2111"/>
    <w:rsid w:val="000C214F"/>
    <w:rsid w:val="000C2167"/>
    <w:rsid w:val="000C2563"/>
    <w:rsid w:val="000C2569"/>
    <w:rsid w:val="000C2647"/>
    <w:rsid w:val="000C2A07"/>
    <w:rsid w:val="000C2A0B"/>
    <w:rsid w:val="000C2A57"/>
    <w:rsid w:val="000C2C15"/>
    <w:rsid w:val="000C2D50"/>
    <w:rsid w:val="000C2F75"/>
    <w:rsid w:val="000C2FE0"/>
    <w:rsid w:val="000C3020"/>
    <w:rsid w:val="000C32D9"/>
    <w:rsid w:val="000C32E5"/>
    <w:rsid w:val="000C32E7"/>
    <w:rsid w:val="000C3494"/>
    <w:rsid w:val="000C35FD"/>
    <w:rsid w:val="000C36C3"/>
    <w:rsid w:val="000C370B"/>
    <w:rsid w:val="000C3775"/>
    <w:rsid w:val="000C3AF2"/>
    <w:rsid w:val="000C3DDC"/>
    <w:rsid w:val="000C413E"/>
    <w:rsid w:val="000C4189"/>
    <w:rsid w:val="000C4399"/>
    <w:rsid w:val="000C4692"/>
    <w:rsid w:val="000C4722"/>
    <w:rsid w:val="000C4794"/>
    <w:rsid w:val="000C4A80"/>
    <w:rsid w:val="000C4B49"/>
    <w:rsid w:val="000C4C4E"/>
    <w:rsid w:val="000C4DEE"/>
    <w:rsid w:val="000C4F9B"/>
    <w:rsid w:val="000C5613"/>
    <w:rsid w:val="000C56E2"/>
    <w:rsid w:val="000C58D5"/>
    <w:rsid w:val="000C59BD"/>
    <w:rsid w:val="000C5A00"/>
    <w:rsid w:val="000C5A2A"/>
    <w:rsid w:val="000C5BFF"/>
    <w:rsid w:val="000C5CC5"/>
    <w:rsid w:val="000C5D7C"/>
    <w:rsid w:val="000C5E26"/>
    <w:rsid w:val="000C6056"/>
    <w:rsid w:val="000C6135"/>
    <w:rsid w:val="000C6196"/>
    <w:rsid w:val="000C635A"/>
    <w:rsid w:val="000C6449"/>
    <w:rsid w:val="000C6515"/>
    <w:rsid w:val="000C673A"/>
    <w:rsid w:val="000C6798"/>
    <w:rsid w:val="000C6A06"/>
    <w:rsid w:val="000C6C11"/>
    <w:rsid w:val="000C6DA9"/>
    <w:rsid w:val="000C6EB8"/>
    <w:rsid w:val="000C6F92"/>
    <w:rsid w:val="000C744E"/>
    <w:rsid w:val="000C746F"/>
    <w:rsid w:val="000C74F5"/>
    <w:rsid w:val="000C7B10"/>
    <w:rsid w:val="000C7B3B"/>
    <w:rsid w:val="000C7D71"/>
    <w:rsid w:val="000C7DDE"/>
    <w:rsid w:val="000D02F2"/>
    <w:rsid w:val="000D03AE"/>
    <w:rsid w:val="000D0405"/>
    <w:rsid w:val="000D0589"/>
    <w:rsid w:val="000D07F1"/>
    <w:rsid w:val="000D08ED"/>
    <w:rsid w:val="000D09EA"/>
    <w:rsid w:val="000D0B80"/>
    <w:rsid w:val="000D0F8C"/>
    <w:rsid w:val="000D0FBB"/>
    <w:rsid w:val="000D0FD2"/>
    <w:rsid w:val="000D10A1"/>
    <w:rsid w:val="000D1231"/>
    <w:rsid w:val="000D12AD"/>
    <w:rsid w:val="000D1357"/>
    <w:rsid w:val="000D13B7"/>
    <w:rsid w:val="000D1514"/>
    <w:rsid w:val="000D1CD3"/>
    <w:rsid w:val="000D2029"/>
    <w:rsid w:val="000D2080"/>
    <w:rsid w:val="000D20AA"/>
    <w:rsid w:val="000D20B0"/>
    <w:rsid w:val="000D2316"/>
    <w:rsid w:val="000D238A"/>
    <w:rsid w:val="000D2483"/>
    <w:rsid w:val="000D255C"/>
    <w:rsid w:val="000D25A4"/>
    <w:rsid w:val="000D25B3"/>
    <w:rsid w:val="000D27DA"/>
    <w:rsid w:val="000D2979"/>
    <w:rsid w:val="000D29C1"/>
    <w:rsid w:val="000D2BCD"/>
    <w:rsid w:val="000D2BD6"/>
    <w:rsid w:val="000D2EF6"/>
    <w:rsid w:val="000D31F2"/>
    <w:rsid w:val="000D324A"/>
    <w:rsid w:val="000D3264"/>
    <w:rsid w:val="000D328A"/>
    <w:rsid w:val="000D338A"/>
    <w:rsid w:val="000D3917"/>
    <w:rsid w:val="000D3AED"/>
    <w:rsid w:val="000D3D03"/>
    <w:rsid w:val="000D3D5D"/>
    <w:rsid w:val="000D3FC9"/>
    <w:rsid w:val="000D411B"/>
    <w:rsid w:val="000D4369"/>
    <w:rsid w:val="000D45E5"/>
    <w:rsid w:val="000D4BD2"/>
    <w:rsid w:val="000D4C45"/>
    <w:rsid w:val="000D4C61"/>
    <w:rsid w:val="000D4D72"/>
    <w:rsid w:val="000D4D9E"/>
    <w:rsid w:val="000D4ED9"/>
    <w:rsid w:val="000D4F9C"/>
    <w:rsid w:val="000D5247"/>
    <w:rsid w:val="000D5894"/>
    <w:rsid w:val="000D5BAC"/>
    <w:rsid w:val="000D5C0F"/>
    <w:rsid w:val="000D6194"/>
    <w:rsid w:val="000D634E"/>
    <w:rsid w:val="000D6538"/>
    <w:rsid w:val="000D6ED8"/>
    <w:rsid w:val="000D6F58"/>
    <w:rsid w:val="000D70D9"/>
    <w:rsid w:val="000D7482"/>
    <w:rsid w:val="000D7565"/>
    <w:rsid w:val="000D765F"/>
    <w:rsid w:val="000D76D0"/>
    <w:rsid w:val="000D7915"/>
    <w:rsid w:val="000D7B8C"/>
    <w:rsid w:val="000D7C94"/>
    <w:rsid w:val="000D7D03"/>
    <w:rsid w:val="000D7E50"/>
    <w:rsid w:val="000D7FF6"/>
    <w:rsid w:val="000E0033"/>
    <w:rsid w:val="000E017F"/>
    <w:rsid w:val="000E02B2"/>
    <w:rsid w:val="000E03EE"/>
    <w:rsid w:val="000E0432"/>
    <w:rsid w:val="000E07A5"/>
    <w:rsid w:val="000E0CB0"/>
    <w:rsid w:val="000E0DF5"/>
    <w:rsid w:val="000E0E23"/>
    <w:rsid w:val="000E0F28"/>
    <w:rsid w:val="000E1077"/>
    <w:rsid w:val="000E1703"/>
    <w:rsid w:val="000E1739"/>
    <w:rsid w:val="000E17C3"/>
    <w:rsid w:val="000E1807"/>
    <w:rsid w:val="000E184E"/>
    <w:rsid w:val="000E19CE"/>
    <w:rsid w:val="000E1B06"/>
    <w:rsid w:val="000E1CAA"/>
    <w:rsid w:val="000E21C7"/>
    <w:rsid w:val="000E23C4"/>
    <w:rsid w:val="000E2874"/>
    <w:rsid w:val="000E2B14"/>
    <w:rsid w:val="000E2BBA"/>
    <w:rsid w:val="000E2D5B"/>
    <w:rsid w:val="000E2DEB"/>
    <w:rsid w:val="000E2EF5"/>
    <w:rsid w:val="000E2FD8"/>
    <w:rsid w:val="000E3208"/>
    <w:rsid w:val="000E32E3"/>
    <w:rsid w:val="000E333F"/>
    <w:rsid w:val="000E34C4"/>
    <w:rsid w:val="000E3971"/>
    <w:rsid w:val="000E3A7D"/>
    <w:rsid w:val="000E3A82"/>
    <w:rsid w:val="000E3CB6"/>
    <w:rsid w:val="000E3DDE"/>
    <w:rsid w:val="000E3E1A"/>
    <w:rsid w:val="000E3FC1"/>
    <w:rsid w:val="000E401E"/>
    <w:rsid w:val="000E458A"/>
    <w:rsid w:val="000E46C6"/>
    <w:rsid w:val="000E4A4E"/>
    <w:rsid w:val="000E5176"/>
    <w:rsid w:val="000E51A1"/>
    <w:rsid w:val="000E53ED"/>
    <w:rsid w:val="000E55C8"/>
    <w:rsid w:val="000E55CF"/>
    <w:rsid w:val="000E5DB0"/>
    <w:rsid w:val="000E5DDC"/>
    <w:rsid w:val="000E5DE1"/>
    <w:rsid w:val="000E6043"/>
    <w:rsid w:val="000E619A"/>
    <w:rsid w:val="000E64CF"/>
    <w:rsid w:val="000E64F4"/>
    <w:rsid w:val="000E6AA0"/>
    <w:rsid w:val="000E6C63"/>
    <w:rsid w:val="000E6CE3"/>
    <w:rsid w:val="000E701C"/>
    <w:rsid w:val="000E71B1"/>
    <w:rsid w:val="000E71E5"/>
    <w:rsid w:val="000E74F5"/>
    <w:rsid w:val="000E7945"/>
    <w:rsid w:val="000E7BAA"/>
    <w:rsid w:val="000E7DD7"/>
    <w:rsid w:val="000E7E04"/>
    <w:rsid w:val="000E7EAF"/>
    <w:rsid w:val="000F003B"/>
    <w:rsid w:val="000F005B"/>
    <w:rsid w:val="000F02E8"/>
    <w:rsid w:val="000F0396"/>
    <w:rsid w:val="000F056B"/>
    <w:rsid w:val="000F07DD"/>
    <w:rsid w:val="000F0855"/>
    <w:rsid w:val="000F085C"/>
    <w:rsid w:val="000F089C"/>
    <w:rsid w:val="000F08ED"/>
    <w:rsid w:val="000F099E"/>
    <w:rsid w:val="000F0A04"/>
    <w:rsid w:val="000F0DB1"/>
    <w:rsid w:val="000F10CE"/>
    <w:rsid w:val="000F110A"/>
    <w:rsid w:val="000F141F"/>
    <w:rsid w:val="000F1645"/>
    <w:rsid w:val="000F1753"/>
    <w:rsid w:val="000F17EA"/>
    <w:rsid w:val="000F18AC"/>
    <w:rsid w:val="000F19B2"/>
    <w:rsid w:val="000F1C52"/>
    <w:rsid w:val="000F1C9A"/>
    <w:rsid w:val="000F1CC5"/>
    <w:rsid w:val="000F1D23"/>
    <w:rsid w:val="000F1D5B"/>
    <w:rsid w:val="000F1EE3"/>
    <w:rsid w:val="000F2386"/>
    <w:rsid w:val="000F23C2"/>
    <w:rsid w:val="000F24F1"/>
    <w:rsid w:val="000F276C"/>
    <w:rsid w:val="000F28A4"/>
    <w:rsid w:val="000F290F"/>
    <w:rsid w:val="000F2A18"/>
    <w:rsid w:val="000F2CB3"/>
    <w:rsid w:val="000F2CC9"/>
    <w:rsid w:val="000F2DB1"/>
    <w:rsid w:val="000F2F4D"/>
    <w:rsid w:val="000F3419"/>
    <w:rsid w:val="000F345C"/>
    <w:rsid w:val="000F3548"/>
    <w:rsid w:val="000F3631"/>
    <w:rsid w:val="000F386E"/>
    <w:rsid w:val="000F39BD"/>
    <w:rsid w:val="000F3C4F"/>
    <w:rsid w:val="000F3C87"/>
    <w:rsid w:val="000F3CF9"/>
    <w:rsid w:val="000F3F95"/>
    <w:rsid w:val="000F423B"/>
    <w:rsid w:val="000F429E"/>
    <w:rsid w:val="000F431B"/>
    <w:rsid w:val="000F43F0"/>
    <w:rsid w:val="000F4532"/>
    <w:rsid w:val="000F4818"/>
    <w:rsid w:val="000F48E5"/>
    <w:rsid w:val="000F4A2A"/>
    <w:rsid w:val="000F4A8D"/>
    <w:rsid w:val="000F4BF5"/>
    <w:rsid w:val="000F4C50"/>
    <w:rsid w:val="000F511B"/>
    <w:rsid w:val="000F5308"/>
    <w:rsid w:val="000F5341"/>
    <w:rsid w:val="000F5508"/>
    <w:rsid w:val="000F554C"/>
    <w:rsid w:val="000F58D0"/>
    <w:rsid w:val="000F5B19"/>
    <w:rsid w:val="000F5DFE"/>
    <w:rsid w:val="000F5E36"/>
    <w:rsid w:val="000F6328"/>
    <w:rsid w:val="000F6504"/>
    <w:rsid w:val="000F6596"/>
    <w:rsid w:val="000F6653"/>
    <w:rsid w:val="000F6897"/>
    <w:rsid w:val="000F696A"/>
    <w:rsid w:val="000F69DB"/>
    <w:rsid w:val="000F6A95"/>
    <w:rsid w:val="000F6B77"/>
    <w:rsid w:val="000F6E03"/>
    <w:rsid w:val="000F6E04"/>
    <w:rsid w:val="000F7052"/>
    <w:rsid w:val="000F7081"/>
    <w:rsid w:val="000F7218"/>
    <w:rsid w:val="000F7225"/>
    <w:rsid w:val="000F72E2"/>
    <w:rsid w:val="000F737D"/>
    <w:rsid w:val="000F73F4"/>
    <w:rsid w:val="000F76F5"/>
    <w:rsid w:val="000F773A"/>
    <w:rsid w:val="000F7A90"/>
    <w:rsid w:val="000F7B48"/>
    <w:rsid w:val="000F7B78"/>
    <w:rsid w:val="000F7EE5"/>
    <w:rsid w:val="0010003C"/>
    <w:rsid w:val="001000D5"/>
    <w:rsid w:val="00100359"/>
    <w:rsid w:val="001003A5"/>
    <w:rsid w:val="00100427"/>
    <w:rsid w:val="00100509"/>
    <w:rsid w:val="00100559"/>
    <w:rsid w:val="0010073D"/>
    <w:rsid w:val="001008E6"/>
    <w:rsid w:val="00100B9D"/>
    <w:rsid w:val="00100D9A"/>
    <w:rsid w:val="00101092"/>
    <w:rsid w:val="001015B9"/>
    <w:rsid w:val="00101958"/>
    <w:rsid w:val="00101B56"/>
    <w:rsid w:val="001022E7"/>
    <w:rsid w:val="001024B8"/>
    <w:rsid w:val="00102569"/>
    <w:rsid w:val="001025E7"/>
    <w:rsid w:val="00102874"/>
    <w:rsid w:val="00102919"/>
    <w:rsid w:val="0010292A"/>
    <w:rsid w:val="00102A27"/>
    <w:rsid w:val="00102CB7"/>
    <w:rsid w:val="00102E52"/>
    <w:rsid w:val="00103029"/>
    <w:rsid w:val="00103129"/>
    <w:rsid w:val="0010312F"/>
    <w:rsid w:val="00103288"/>
    <w:rsid w:val="001033B2"/>
    <w:rsid w:val="00103404"/>
    <w:rsid w:val="0010356C"/>
    <w:rsid w:val="001035FC"/>
    <w:rsid w:val="00103619"/>
    <w:rsid w:val="001036A4"/>
    <w:rsid w:val="001037DB"/>
    <w:rsid w:val="0010385C"/>
    <w:rsid w:val="001038AF"/>
    <w:rsid w:val="001038CB"/>
    <w:rsid w:val="00103910"/>
    <w:rsid w:val="00103A61"/>
    <w:rsid w:val="00103AAC"/>
    <w:rsid w:val="00103B81"/>
    <w:rsid w:val="00103D8A"/>
    <w:rsid w:val="00103DEB"/>
    <w:rsid w:val="001041A2"/>
    <w:rsid w:val="00104343"/>
    <w:rsid w:val="0010485D"/>
    <w:rsid w:val="00104A80"/>
    <w:rsid w:val="00104C3E"/>
    <w:rsid w:val="00105116"/>
    <w:rsid w:val="001054B7"/>
    <w:rsid w:val="00105641"/>
    <w:rsid w:val="0010572F"/>
    <w:rsid w:val="0010591F"/>
    <w:rsid w:val="0010598C"/>
    <w:rsid w:val="00105B85"/>
    <w:rsid w:val="00105F66"/>
    <w:rsid w:val="001060DA"/>
    <w:rsid w:val="001062AA"/>
    <w:rsid w:val="00106532"/>
    <w:rsid w:val="00106552"/>
    <w:rsid w:val="00106749"/>
    <w:rsid w:val="001068EC"/>
    <w:rsid w:val="00106C40"/>
    <w:rsid w:val="00106E4A"/>
    <w:rsid w:val="00107009"/>
    <w:rsid w:val="00107122"/>
    <w:rsid w:val="001071D4"/>
    <w:rsid w:val="001075D5"/>
    <w:rsid w:val="00107704"/>
    <w:rsid w:val="001077A7"/>
    <w:rsid w:val="00107832"/>
    <w:rsid w:val="00107928"/>
    <w:rsid w:val="001079AA"/>
    <w:rsid w:val="00107B96"/>
    <w:rsid w:val="00107DC9"/>
    <w:rsid w:val="00107ED9"/>
    <w:rsid w:val="00107F10"/>
    <w:rsid w:val="00107F43"/>
    <w:rsid w:val="00107F76"/>
    <w:rsid w:val="001102E0"/>
    <w:rsid w:val="0011049D"/>
    <w:rsid w:val="001106C6"/>
    <w:rsid w:val="00110989"/>
    <w:rsid w:val="001109C1"/>
    <w:rsid w:val="00110C2C"/>
    <w:rsid w:val="00110CAD"/>
    <w:rsid w:val="00110D60"/>
    <w:rsid w:val="00110FAA"/>
    <w:rsid w:val="0011123E"/>
    <w:rsid w:val="0011129F"/>
    <w:rsid w:val="001112CA"/>
    <w:rsid w:val="00111420"/>
    <w:rsid w:val="00111435"/>
    <w:rsid w:val="0011143C"/>
    <w:rsid w:val="001115E0"/>
    <w:rsid w:val="001116BC"/>
    <w:rsid w:val="0011187C"/>
    <w:rsid w:val="001119CA"/>
    <w:rsid w:val="00111B04"/>
    <w:rsid w:val="00111B8E"/>
    <w:rsid w:val="00111DA4"/>
    <w:rsid w:val="0011201A"/>
    <w:rsid w:val="00112085"/>
    <w:rsid w:val="001122C9"/>
    <w:rsid w:val="00112539"/>
    <w:rsid w:val="00112CBD"/>
    <w:rsid w:val="00112D76"/>
    <w:rsid w:val="00112EA7"/>
    <w:rsid w:val="00113131"/>
    <w:rsid w:val="00113297"/>
    <w:rsid w:val="001132EA"/>
    <w:rsid w:val="001136EC"/>
    <w:rsid w:val="001138CF"/>
    <w:rsid w:val="001138EE"/>
    <w:rsid w:val="00113911"/>
    <w:rsid w:val="00113941"/>
    <w:rsid w:val="00113944"/>
    <w:rsid w:val="001139B8"/>
    <w:rsid w:val="00113A1B"/>
    <w:rsid w:val="00113BBF"/>
    <w:rsid w:val="00113D0B"/>
    <w:rsid w:val="00113DE5"/>
    <w:rsid w:val="00113E3B"/>
    <w:rsid w:val="00113E7C"/>
    <w:rsid w:val="00113F96"/>
    <w:rsid w:val="00114207"/>
    <w:rsid w:val="001143B4"/>
    <w:rsid w:val="00114435"/>
    <w:rsid w:val="00114515"/>
    <w:rsid w:val="0011460C"/>
    <w:rsid w:val="0011474E"/>
    <w:rsid w:val="00114879"/>
    <w:rsid w:val="00114906"/>
    <w:rsid w:val="0011494C"/>
    <w:rsid w:val="00114C6A"/>
    <w:rsid w:val="00114D1B"/>
    <w:rsid w:val="00114D8D"/>
    <w:rsid w:val="00115118"/>
    <w:rsid w:val="00115160"/>
    <w:rsid w:val="00115394"/>
    <w:rsid w:val="00115499"/>
    <w:rsid w:val="00115858"/>
    <w:rsid w:val="00115974"/>
    <w:rsid w:val="001159D0"/>
    <w:rsid w:val="00115B47"/>
    <w:rsid w:val="00115CFF"/>
    <w:rsid w:val="00115D68"/>
    <w:rsid w:val="00115DBC"/>
    <w:rsid w:val="00115EB4"/>
    <w:rsid w:val="0011629A"/>
    <w:rsid w:val="0011632C"/>
    <w:rsid w:val="001163CB"/>
    <w:rsid w:val="00116672"/>
    <w:rsid w:val="0011670F"/>
    <w:rsid w:val="00116824"/>
    <w:rsid w:val="00116854"/>
    <w:rsid w:val="00116A8B"/>
    <w:rsid w:val="00116DAE"/>
    <w:rsid w:val="00116E1E"/>
    <w:rsid w:val="00117408"/>
    <w:rsid w:val="00117739"/>
    <w:rsid w:val="001177D7"/>
    <w:rsid w:val="00117820"/>
    <w:rsid w:val="001178E8"/>
    <w:rsid w:val="001178EE"/>
    <w:rsid w:val="001179A9"/>
    <w:rsid w:val="001179BA"/>
    <w:rsid w:val="00117BEC"/>
    <w:rsid w:val="00117D8D"/>
    <w:rsid w:val="00117E70"/>
    <w:rsid w:val="00117E85"/>
    <w:rsid w:val="00117F35"/>
    <w:rsid w:val="001202A0"/>
    <w:rsid w:val="001203C0"/>
    <w:rsid w:val="0012066A"/>
    <w:rsid w:val="0012068A"/>
    <w:rsid w:val="001207CD"/>
    <w:rsid w:val="001209FB"/>
    <w:rsid w:val="00120A29"/>
    <w:rsid w:val="00120E55"/>
    <w:rsid w:val="00120ED6"/>
    <w:rsid w:val="001212AF"/>
    <w:rsid w:val="00121470"/>
    <w:rsid w:val="001215AB"/>
    <w:rsid w:val="00121645"/>
    <w:rsid w:val="00121652"/>
    <w:rsid w:val="001218C4"/>
    <w:rsid w:val="0012217D"/>
    <w:rsid w:val="00122252"/>
    <w:rsid w:val="001222D6"/>
    <w:rsid w:val="00122345"/>
    <w:rsid w:val="00122449"/>
    <w:rsid w:val="001224BF"/>
    <w:rsid w:val="001226A3"/>
    <w:rsid w:val="001226BB"/>
    <w:rsid w:val="0012277B"/>
    <w:rsid w:val="00122A67"/>
    <w:rsid w:val="00122BA0"/>
    <w:rsid w:val="00122C6B"/>
    <w:rsid w:val="00122E3A"/>
    <w:rsid w:val="00122F05"/>
    <w:rsid w:val="0012304C"/>
    <w:rsid w:val="001230FB"/>
    <w:rsid w:val="00123180"/>
    <w:rsid w:val="00123493"/>
    <w:rsid w:val="001235DB"/>
    <w:rsid w:val="00123717"/>
    <w:rsid w:val="00123749"/>
    <w:rsid w:val="00123803"/>
    <w:rsid w:val="001238D0"/>
    <w:rsid w:val="00123A90"/>
    <w:rsid w:val="00123AEC"/>
    <w:rsid w:val="00123DDB"/>
    <w:rsid w:val="00123ED7"/>
    <w:rsid w:val="00123F19"/>
    <w:rsid w:val="001241C2"/>
    <w:rsid w:val="001246DE"/>
    <w:rsid w:val="00124753"/>
    <w:rsid w:val="00124778"/>
    <w:rsid w:val="001247A2"/>
    <w:rsid w:val="001248C7"/>
    <w:rsid w:val="001249BB"/>
    <w:rsid w:val="00124A11"/>
    <w:rsid w:val="00124D67"/>
    <w:rsid w:val="00124F4B"/>
    <w:rsid w:val="00125000"/>
    <w:rsid w:val="001250E5"/>
    <w:rsid w:val="0012511B"/>
    <w:rsid w:val="00125497"/>
    <w:rsid w:val="001254A8"/>
    <w:rsid w:val="00125669"/>
    <w:rsid w:val="001256D4"/>
    <w:rsid w:val="0012575F"/>
    <w:rsid w:val="001257A5"/>
    <w:rsid w:val="00125A67"/>
    <w:rsid w:val="00125ADA"/>
    <w:rsid w:val="00125C3B"/>
    <w:rsid w:val="00125D09"/>
    <w:rsid w:val="00125E42"/>
    <w:rsid w:val="00125EA3"/>
    <w:rsid w:val="00126242"/>
    <w:rsid w:val="0012629D"/>
    <w:rsid w:val="00126356"/>
    <w:rsid w:val="0012638F"/>
    <w:rsid w:val="00126427"/>
    <w:rsid w:val="0012647F"/>
    <w:rsid w:val="0012684F"/>
    <w:rsid w:val="00126890"/>
    <w:rsid w:val="001268EC"/>
    <w:rsid w:val="00126939"/>
    <w:rsid w:val="00126F08"/>
    <w:rsid w:val="00127086"/>
    <w:rsid w:val="001272EF"/>
    <w:rsid w:val="001274CD"/>
    <w:rsid w:val="00127696"/>
    <w:rsid w:val="00127989"/>
    <w:rsid w:val="00127992"/>
    <w:rsid w:val="001279BB"/>
    <w:rsid w:val="001279E8"/>
    <w:rsid w:val="00127EAD"/>
    <w:rsid w:val="00127EEE"/>
    <w:rsid w:val="00127FAC"/>
    <w:rsid w:val="0013015C"/>
    <w:rsid w:val="00130177"/>
    <w:rsid w:val="0013031E"/>
    <w:rsid w:val="00130326"/>
    <w:rsid w:val="001303C7"/>
    <w:rsid w:val="0013043C"/>
    <w:rsid w:val="0013044F"/>
    <w:rsid w:val="00130541"/>
    <w:rsid w:val="00130733"/>
    <w:rsid w:val="00130976"/>
    <w:rsid w:val="00130D73"/>
    <w:rsid w:val="00130F8A"/>
    <w:rsid w:val="00131002"/>
    <w:rsid w:val="001312A0"/>
    <w:rsid w:val="001315F6"/>
    <w:rsid w:val="00131634"/>
    <w:rsid w:val="001317F9"/>
    <w:rsid w:val="00131C03"/>
    <w:rsid w:val="00131C29"/>
    <w:rsid w:val="00131CD0"/>
    <w:rsid w:val="00131DFF"/>
    <w:rsid w:val="00131E4D"/>
    <w:rsid w:val="00131EE9"/>
    <w:rsid w:val="00132085"/>
    <w:rsid w:val="00132175"/>
    <w:rsid w:val="00132246"/>
    <w:rsid w:val="00132268"/>
    <w:rsid w:val="00132485"/>
    <w:rsid w:val="001324E2"/>
    <w:rsid w:val="001326E1"/>
    <w:rsid w:val="00132AA4"/>
    <w:rsid w:val="00132B46"/>
    <w:rsid w:val="00132DBC"/>
    <w:rsid w:val="00132E76"/>
    <w:rsid w:val="00132EB9"/>
    <w:rsid w:val="00133047"/>
    <w:rsid w:val="00133147"/>
    <w:rsid w:val="00133197"/>
    <w:rsid w:val="001331BB"/>
    <w:rsid w:val="001333BC"/>
    <w:rsid w:val="00133560"/>
    <w:rsid w:val="00133597"/>
    <w:rsid w:val="001338A9"/>
    <w:rsid w:val="0013396A"/>
    <w:rsid w:val="00133970"/>
    <w:rsid w:val="00133BB4"/>
    <w:rsid w:val="00133E2E"/>
    <w:rsid w:val="00133EE7"/>
    <w:rsid w:val="00133F58"/>
    <w:rsid w:val="0013423C"/>
    <w:rsid w:val="0013458A"/>
    <w:rsid w:val="001345BD"/>
    <w:rsid w:val="0013492E"/>
    <w:rsid w:val="00134BEC"/>
    <w:rsid w:val="00134C16"/>
    <w:rsid w:val="00134DFC"/>
    <w:rsid w:val="00134E55"/>
    <w:rsid w:val="00134EA5"/>
    <w:rsid w:val="0013523D"/>
    <w:rsid w:val="00135260"/>
    <w:rsid w:val="00135563"/>
    <w:rsid w:val="001358C9"/>
    <w:rsid w:val="00135996"/>
    <w:rsid w:val="00135A6D"/>
    <w:rsid w:val="00135B98"/>
    <w:rsid w:val="00135CAE"/>
    <w:rsid w:val="00135ED2"/>
    <w:rsid w:val="0013641D"/>
    <w:rsid w:val="001366AB"/>
    <w:rsid w:val="001366F1"/>
    <w:rsid w:val="00136856"/>
    <w:rsid w:val="0013695F"/>
    <w:rsid w:val="00136A04"/>
    <w:rsid w:val="00136A1A"/>
    <w:rsid w:val="00136DBC"/>
    <w:rsid w:val="00136EC1"/>
    <w:rsid w:val="00136FB1"/>
    <w:rsid w:val="00137075"/>
    <w:rsid w:val="0013716B"/>
    <w:rsid w:val="00137220"/>
    <w:rsid w:val="00137266"/>
    <w:rsid w:val="00137346"/>
    <w:rsid w:val="001374D0"/>
    <w:rsid w:val="001374E3"/>
    <w:rsid w:val="001375D8"/>
    <w:rsid w:val="00137839"/>
    <w:rsid w:val="00137888"/>
    <w:rsid w:val="00137968"/>
    <w:rsid w:val="00137A4D"/>
    <w:rsid w:val="00137B78"/>
    <w:rsid w:val="00137BFA"/>
    <w:rsid w:val="00137C78"/>
    <w:rsid w:val="00137DB5"/>
    <w:rsid w:val="00137EE6"/>
    <w:rsid w:val="00140213"/>
    <w:rsid w:val="00140613"/>
    <w:rsid w:val="0014065C"/>
    <w:rsid w:val="001409CD"/>
    <w:rsid w:val="00140A0B"/>
    <w:rsid w:val="00140A75"/>
    <w:rsid w:val="00140B95"/>
    <w:rsid w:val="00140B99"/>
    <w:rsid w:val="00140C26"/>
    <w:rsid w:val="00140CEF"/>
    <w:rsid w:val="00140DEA"/>
    <w:rsid w:val="001411DD"/>
    <w:rsid w:val="00141283"/>
    <w:rsid w:val="001412B8"/>
    <w:rsid w:val="00141407"/>
    <w:rsid w:val="00141441"/>
    <w:rsid w:val="00141BCC"/>
    <w:rsid w:val="00141DFA"/>
    <w:rsid w:val="00141E66"/>
    <w:rsid w:val="001420EB"/>
    <w:rsid w:val="0014237F"/>
    <w:rsid w:val="001425AF"/>
    <w:rsid w:val="001426AB"/>
    <w:rsid w:val="00142707"/>
    <w:rsid w:val="00142713"/>
    <w:rsid w:val="00142D18"/>
    <w:rsid w:val="00142E32"/>
    <w:rsid w:val="0014312A"/>
    <w:rsid w:val="0014340C"/>
    <w:rsid w:val="00143540"/>
    <w:rsid w:val="001439EF"/>
    <w:rsid w:val="00143A7B"/>
    <w:rsid w:val="00143B71"/>
    <w:rsid w:val="00143B7D"/>
    <w:rsid w:val="00143B86"/>
    <w:rsid w:val="00143BA5"/>
    <w:rsid w:val="00143CD2"/>
    <w:rsid w:val="00143CEF"/>
    <w:rsid w:val="00143E0F"/>
    <w:rsid w:val="00143F41"/>
    <w:rsid w:val="0014419F"/>
    <w:rsid w:val="001441EE"/>
    <w:rsid w:val="001443A7"/>
    <w:rsid w:val="0014442C"/>
    <w:rsid w:val="001444CD"/>
    <w:rsid w:val="001445D6"/>
    <w:rsid w:val="0014470F"/>
    <w:rsid w:val="001448AF"/>
    <w:rsid w:val="001448F6"/>
    <w:rsid w:val="00144A5C"/>
    <w:rsid w:val="00144B14"/>
    <w:rsid w:val="00144B72"/>
    <w:rsid w:val="00144BA4"/>
    <w:rsid w:val="00144BBB"/>
    <w:rsid w:val="00144BE0"/>
    <w:rsid w:val="00144DFA"/>
    <w:rsid w:val="00144E39"/>
    <w:rsid w:val="00144EED"/>
    <w:rsid w:val="00144FF9"/>
    <w:rsid w:val="0014512C"/>
    <w:rsid w:val="0014530E"/>
    <w:rsid w:val="001455AA"/>
    <w:rsid w:val="00145B20"/>
    <w:rsid w:val="00145B89"/>
    <w:rsid w:val="00145CD8"/>
    <w:rsid w:val="00145DCE"/>
    <w:rsid w:val="00145DCF"/>
    <w:rsid w:val="00146385"/>
    <w:rsid w:val="001469AC"/>
    <w:rsid w:val="001469BB"/>
    <w:rsid w:val="00146A3C"/>
    <w:rsid w:val="00146CF0"/>
    <w:rsid w:val="00146DC5"/>
    <w:rsid w:val="00147002"/>
    <w:rsid w:val="001470DF"/>
    <w:rsid w:val="0014711B"/>
    <w:rsid w:val="00147364"/>
    <w:rsid w:val="00147396"/>
    <w:rsid w:val="0014740A"/>
    <w:rsid w:val="00147424"/>
    <w:rsid w:val="001475B0"/>
    <w:rsid w:val="001476E2"/>
    <w:rsid w:val="001476E6"/>
    <w:rsid w:val="001476EB"/>
    <w:rsid w:val="0014793A"/>
    <w:rsid w:val="00147950"/>
    <w:rsid w:val="00147BB5"/>
    <w:rsid w:val="00147C2C"/>
    <w:rsid w:val="00147EA6"/>
    <w:rsid w:val="0015028A"/>
    <w:rsid w:val="001503A1"/>
    <w:rsid w:val="001505E4"/>
    <w:rsid w:val="001506EB"/>
    <w:rsid w:val="00150896"/>
    <w:rsid w:val="00150976"/>
    <w:rsid w:val="00150A88"/>
    <w:rsid w:val="00150BE1"/>
    <w:rsid w:val="00150C0D"/>
    <w:rsid w:val="00150D64"/>
    <w:rsid w:val="00150F97"/>
    <w:rsid w:val="00151014"/>
    <w:rsid w:val="001512E9"/>
    <w:rsid w:val="00151349"/>
    <w:rsid w:val="00151394"/>
    <w:rsid w:val="001515F2"/>
    <w:rsid w:val="001516ED"/>
    <w:rsid w:val="001517CD"/>
    <w:rsid w:val="00151A97"/>
    <w:rsid w:val="00151C3D"/>
    <w:rsid w:val="00151DC8"/>
    <w:rsid w:val="00152116"/>
    <w:rsid w:val="00152129"/>
    <w:rsid w:val="0015225D"/>
    <w:rsid w:val="001522A8"/>
    <w:rsid w:val="00152979"/>
    <w:rsid w:val="00152A4D"/>
    <w:rsid w:val="00152BA0"/>
    <w:rsid w:val="00152CBF"/>
    <w:rsid w:val="00152D13"/>
    <w:rsid w:val="00152DA7"/>
    <w:rsid w:val="00152DAC"/>
    <w:rsid w:val="00153046"/>
    <w:rsid w:val="00153297"/>
    <w:rsid w:val="00153896"/>
    <w:rsid w:val="001539AA"/>
    <w:rsid w:val="00153DAF"/>
    <w:rsid w:val="00153E76"/>
    <w:rsid w:val="00153EEF"/>
    <w:rsid w:val="00154256"/>
    <w:rsid w:val="00154598"/>
    <w:rsid w:val="001546BD"/>
    <w:rsid w:val="00154876"/>
    <w:rsid w:val="00154915"/>
    <w:rsid w:val="001551A7"/>
    <w:rsid w:val="0015520C"/>
    <w:rsid w:val="001552B2"/>
    <w:rsid w:val="001553D6"/>
    <w:rsid w:val="001554FC"/>
    <w:rsid w:val="001555D0"/>
    <w:rsid w:val="0015562B"/>
    <w:rsid w:val="00155874"/>
    <w:rsid w:val="00155956"/>
    <w:rsid w:val="001559FC"/>
    <w:rsid w:val="00155B02"/>
    <w:rsid w:val="0015604A"/>
    <w:rsid w:val="001564FE"/>
    <w:rsid w:val="001566C0"/>
    <w:rsid w:val="00156A97"/>
    <w:rsid w:val="00156B2B"/>
    <w:rsid w:val="00156B62"/>
    <w:rsid w:val="00156C35"/>
    <w:rsid w:val="00156C5D"/>
    <w:rsid w:val="00156D61"/>
    <w:rsid w:val="00156E6F"/>
    <w:rsid w:val="00156EB6"/>
    <w:rsid w:val="001571F8"/>
    <w:rsid w:val="00157324"/>
    <w:rsid w:val="001573EC"/>
    <w:rsid w:val="00157408"/>
    <w:rsid w:val="0015771F"/>
    <w:rsid w:val="00157728"/>
    <w:rsid w:val="001577C0"/>
    <w:rsid w:val="001578EC"/>
    <w:rsid w:val="00157EB3"/>
    <w:rsid w:val="00157ED2"/>
    <w:rsid w:val="001601BB"/>
    <w:rsid w:val="00160326"/>
    <w:rsid w:val="00160498"/>
    <w:rsid w:val="0016066B"/>
    <w:rsid w:val="001607E9"/>
    <w:rsid w:val="001609F3"/>
    <w:rsid w:val="00160A0C"/>
    <w:rsid w:val="00160B15"/>
    <w:rsid w:val="00160D7A"/>
    <w:rsid w:val="001610DA"/>
    <w:rsid w:val="0016117B"/>
    <w:rsid w:val="00161210"/>
    <w:rsid w:val="001612E1"/>
    <w:rsid w:val="001614AD"/>
    <w:rsid w:val="00161822"/>
    <w:rsid w:val="00161867"/>
    <w:rsid w:val="001618CA"/>
    <w:rsid w:val="0016190F"/>
    <w:rsid w:val="00161B53"/>
    <w:rsid w:val="00162003"/>
    <w:rsid w:val="0016237E"/>
    <w:rsid w:val="0016252F"/>
    <w:rsid w:val="001625FA"/>
    <w:rsid w:val="001626BC"/>
    <w:rsid w:val="00162708"/>
    <w:rsid w:val="00162736"/>
    <w:rsid w:val="0016293E"/>
    <w:rsid w:val="00162AFD"/>
    <w:rsid w:val="00162CA7"/>
    <w:rsid w:val="00162DF5"/>
    <w:rsid w:val="00162E14"/>
    <w:rsid w:val="00163309"/>
    <w:rsid w:val="001633F1"/>
    <w:rsid w:val="0016344A"/>
    <w:rsid w:val="00163563"/>
    <w:rsid w:val="00163624"/>
    <w:rsid w:val="0016372B"/>
    <w:rsid w:val="00163A0B"/>
    <w:rsid w:val="00163AC1"/>
    <w:rsid w:val="00163B37"/>
    <w:rsid w:val="00163DD4"/>
    <w:rsid w:val="00163FBB"/>
    <w:rsid w:val="00164220"/>
    <w:rsid w:val="00164227"/>
    <w:rsid w:val="001642D2"/>
    <w:rsid w:val="001645B7"/>
    <w:rsid w:val="00164642"/>
    <w:rsid w:val="0016469F"/>
    <w:rsid w:val="001646E3"/>
    <w:rsid w:val="00164787"/>
    <w:rsid w:val="00164BC7"/>
    <w:rsid w:val="00164CC1"/>
    <w:rsid w:val="00164EA6"/>
    <w:rsid w:val="0016518B"/>
    <w:rsid w:val="001655CA"/>
    <w:rsid w:val="001655EC"/>
    <w:rsid w:val="00165D7C"/>
    <w:rsid w:val="00165E79"/>
    <w:rsid w:val="0016620C"/>
    <w:rsid w:val="0016627A"/>
    <w:rsid w:val="00166787"/>
    <w:rsid w:val="00166A19"/>
    <w:rsid w:val="00166AF3"/>
    <w:rsid w:val="00166BDB"/>
    <w:rsid w:val="00166C76"/>
    <w:rsid w:val="00166C96"/>
    <w:rsid w:val="00166F4A"/>
    <w:rsid w:val="00167137"/>
    <w:rsid w:val="0016716D"/>
    <w:rsid w:val="001673E1"/>
    <w:rsid w:val="0016756F"/>
    <w:rsid w:val="001679D6"/>
    <w:rsid w:val="00167B4C"/>
    <w:rsid w:val="00167C26"/>
    <w:rsid w:val="0017038D"/>
    <w:rsid w:val="001703F6"/>
    <w:rsid w:val="00170508"/>
    <w:rsid w:val="00170548"/>
    <w:rsid w:val="00170595"/>
    <w:rsid w:val="00170773"/>
    <w:rsid w:val="001709A1"/>
    <w:rsid w:val="001709A8"/>
    <w:rsid w:val="00170CE5"/>
    <w:rsid w:val="00170E63"/>
    <w:rsid w:val="00170F14"/>
    <w:rsid w:val="001710C6"/>
    <w:rsid w:val="00171137"/>
    <w:rsid w:val="00171355"/>
    <w:rsid w:val="00171877"/>
    <w:rsid w:val="00171A39"/>
    <w:rsid w:val="00171D65"/>
    <w:rsid w:val="00171ED8"/>
    <w:rsid w:val="0017215A"/>
    <w:rsid w:val="00172BCB"/>
    <w:rsid w:val="00172C16"/>
    <w:rsid w:val="00172E80"/>
    <w:rsid w:val="00172E88"/>
    <w:rsid w:val="00172F25"/>
    <w:rsid w:val="0017314C"/>
    <w:rsid w:val="0017326B"/>
    <w:rsid w:val="001732D4"/>
    <w:rsid w:val="001734EF"/>
    <w:rsid w:val="00173521"/>
    <w:rsid w:val="0017352C"/>
    <w:rsid w:val="00173954"/>
    <w:rsid w:val="00173D36"/>
    <w:rsid w:val="00174179"/>
    <w:rsid w:val="0017425C"/>
    <w:rsid w:val="00174442"/>
    <w:rsid w:val="0017447E"/>
    <w:rsid w:val="00174521"/>
    <w:rsid w:val="00174727"/>
    <w:rsid w:val="00174B6C"/>
    <w:rsid w:val="00174E75"/>
    <w:rsid w:val="001751C5"/>
    <w:rsid w:val="00175225"/>
    <w:rsid w:val="001752FF"/>
    <w:rsid w:val="00175733"/>
    <w:rsid w:val="00175747"/>
    <w:rsid w:val="00175856"/>
    <w:rsid w:val="001758EE"/>
    <w:rsid w:val="001758F6"/>
    <w:rsid w:val="00175924"/>
    <w:rsid w:val="00175960"/>
    <w:rsid w:val="00175AAD"/>
    <w:rsid w:val="00175B33"/>
    <w:rsid w:val="00175E5F"/>
    <w:rsid w:val="00175F83"/>
    <w:rsid w:val="00175FF9"/>
    <w:rsid w:val="00176043"/>
    <w:rsid w:val="00176054"/>
    <w:rsid w:val="001763BD"/>
    <w:rsid w:val="001763FC"/>
    <w:rsid w:val="001764FE"/>
    <w:rsid w:val="001765B7"/>
    <w:rsid w:val="00176850"/>
    <w:rsid w:val="001768D0"/>
    <w:rsid w:val="00176A75"/>
    <w:rsid w:val="00176C0C"/>
    <w:rsid w:val="00176C2B"/>
    <w:rsid w:val="00176C78"/>
    <w:rsid w:val="00176C7E"/>
    <w:rsid w:val="00176D43"/>
    <w:rsid w:val="00176EB2"/>
    <w:rsid w:val="00176F37"/>
    <w:rsid w:val="00177378"/>
    <w:rsid w:val="0017739A"/>
    <w:rsid w:val="001774C3"/>
    <w:rsid w:val="00177919"/>
    <w:rsid w:val="00177C3A"/>
    <w:rsid w:val="00177E1E"/>
    <w:rsid w:val="00177E29"/>
    <w:rsid w:val="00177EBF"/>
    <w:rsid w:val="00177FA5"/>
    <w:rsid w:val="00180009"/>
    <w:rsid w:val="001800E7"/>
    <w:rsid w:val="00180118"/>
    <w:rsid w:val="0018031C"/>
    <w:rsid w:val="00180360"/>
    <w:rsid w:val="001803A3"/>
    <w:rsid w:val="0018044A"/>
    <w:rsid w:val="001804B5"/>
    <w:rsid w:val="00180560"/>
    <w:rsid w:val="0018058C"/>
    <w:rsid w:val="00180830"/>
    <w:rsid w:val="00180873"/>
    <w:rsid w:val="0018093E"/>
    <w:rsid w:val="0018095E"/>
    <w:rsid w:val="00180973"/>
    <w:rsid w:val="00180A7D"/>
    <w:rsid w:val="00180AB7"/>
    <w:rsid w:val="00180ADF"/>
    <w:rsid w:val="00180B7F"/>
    <w:rsid w:val="00181272"/>
    <w:rsid w:val="0018173C"/>
    <w:rsid w:val="00181857"/>
    <w:rsid w:val="00181965"/>
    <w:rsid w:val="00181A20"/>
    <w:rsid w:val="00181B02"/>
    <w:rsid w:val="00181B36"/>
    <w:rsid w:val="00181BCA"/>
    <w:rsid w:val="001820D4"/>
    <w:rsid w:val="00182510"/>
    <w:rsid w:val="0018263C"/>
    <w:rsid w:val="0018299B"/>
    <w:rsid w:val="00182C7E"/>
    <w:rsid w:val="00182FC3"/>
    <w:rsid w:val="0018300B"/>
    <w:rsid w:val="00183200"/>
    <w:rsid w:val="0018330F"/>
    <w:rsid w:val="001833C6"/>
    <w:rsid w:val="00183791"/>
    <w:rsid w:val="0018379A"/>
    <w:rsid w:val="00183A7E"/>
    <w:rsid w:val="00183ADF"/>
    <w:rsid w:val="00183CFD"/>
    <w:rsid w:val="00183DD1"/>
    <w:rsid w:val="00183E0E"/>
    <w:rsid w:val="00183F11"/>
    <w:rsid w:val="00184517"/>
    <w:rsid w:val="00184607"/>
    <w:rsid w:val="0018470F"/>
    <w:rsid w:val="00184763"/>
    <w:rsid w:val="001847CA"/>
    <w:rsid w:val="00184BE3"/>
    <w:rsid w:val="001850A2"/>
    <w:rsid w:val="001850B1"/>
    <w:rsid w:val="0018559B"/>
    <w:rsid w:val="0018588F"/>
    <w:rsid w:val="001858E8"/>
    <w:rsid w:val="00185C24"/>
    <w:rsid w:val="001862CB"/>
    <w:rsid w:val="0018632E"/>
    <w:rsid w:val="001864E9"/>
    <w:rsid w:val="001865E9"/>
    <w:rsid w:val="00186AB6"/>
    <w:rsid w:val="00186B74"/>
    <w:rsid w:val="00186E26"/>
    <w:rsid w:val="00187164"/>
    <w:rsid w:val="00187272"/>
    <w:rsid w:val="001872C8"/>
    <w:rsid w:val="001873AC"/>
    <w:rsid w:val="001873EA"/>
    <w:rsid w:val="0018757F"/>
    <w:rsid w:val="00187588"/>
    <w:rsid w:val="0018758B"/>
    <w:rsid w:val="001877F0"/>
    <w:rsid w:val="00187D2E"/>
    <w:rsid w:val="00187D53"/>
    <w:rsid w:val="00187D70"/>
    <w:rsid w:val="00190131"/>
    <w:rsid w:val="0019019E"/>
    <w:rsid w:val="00190363"/>
    <w:rsid w:val="001905B3"/>
    <w:rsid w:val="00190609"/>
    <w:rsid w:val="0019071C"/>
    <w:rsid w:val="0019086D"/>
    <w:rsid w:val="00190B51"/>
    <w:rsid w:val="00190C5E"/>
    <w:rsid w:val="00190F47"/>
    <w:rsid w:val="001910FF"/>
    <w:rsid w:val="00191402"/>
    <w:rsid w:val="001915B3"/>
    <w:rsid w:val="00191B07"/>
    <w:rsid w:val="00191B39"/>
    <w:rsid w:val="00191B94"/>
    <w:rsid w:val="00191D6B"/>
    <w:rsid w:val="00191E83"/>
    <w:rsid w:val="00191F4A"/>
    <w:rsid w:val="00191F5E"/>
    <w:rsid w:val="001920BD"/>
    <w:rsid w:val="0019214B"/>
    <w:rsid w:val="001924B2"/>
    <w:rsid w:val="0019260F"/>
    <w:rsid w:val="0019269A"/>
    <w:rsid w:val="001926A4"/>
    <w:rsid w:val="00192743"/>
    <w:rsid w:val="001929F8"/>
    <w:rsid w:val="00192B18"/>
    <w:rsid w:val="00192C30"/>
    <w:rsid w:val="00192D0F"/>
    <w:rsid w:val="00192E50"/>
    <w:rsid w:val="00192EBC"/>
    <w:rsid w:val="00192FFE"/>
    <w:rsid w:val="00193048"/>
    <w:rsid w:val="001930BB"/>
    <w:rsid w:val="00193397"/>
    <w:rsid w:val="001935A3"/>
    <w:rsid w:val="001935B2"/>
    <w:rsid w:val="00193BBB"/>
    <w:rsid w:val="00193D97"/>
    <w:rsid w:val="00193E0C"/>
    <w:rsid w:val="00193F0D"/>
    <w:rsid w:val="00193FEE"/>
    <w:rsid w:val="0019465E"/>
    <w:rsid w:val="00194777"/>
    <w:rsid w:val="00194CC7"/>
    <w:rsid w:val="00194CD4"/>
    <w:rsid w:val="00194E52"/>
    <w:rsid w:val="00194FA5"/>
    <w:rsid w:val="00195032"/>
    <w:rsid w:val="00195093"/>
    <w:rsid w:val="001950DA"/>
    <w:rsid w:val="00195142"/>
    <w:rsid w:val="001953FB"/>
    <w:rsid w:val="00195517"/>
    <w:rsid w:val="00195902"/>
    <w:rsid w:val="00195BBC"/>
    <w:rsid w:val="00195DB7"/>
    <w:rsid w:val="00195EF3"/>
    <w:rsid w:val="00195EFF"/>
    <w:rsid w:val="00195F82"/>
    <w:rsid w:val="001962D2"/>
    <w:rsid w:val="001964C0"/>
    <w:rsid w:val="0019652F"/>
    <w:rsid w:val="00196573"/>
    <w:rsid w:val="00196577"/>
    <w:rsid w:val="001966F2"/>
    <w:rsid w:val="00196991"/>
    <w:rsid w:val="001969C7"/>
    <w:rsid w:val="00196E4C"/>
    <w:rsid w:val="00196F16"/>
    <w:rsid w:val="00197101"/>
    <w:rsid w:val="0019718E"/>
    <w:rsid w:val="001971E9"/>
    <w:rsid w:val="00197252"/>
    <w:rsid w:val="001975EE"/>
    <w:rsid w:val="00197898"/>
    <w:rsid w:val="00197921"/>
    <w:rsid w:val="00197981"/>
    <w:rsid w:val="00197CF1"/>
    <w:rsid w:val="00197DCB"/>
    <w:rsid w:val="00197E46"/>
    <w:rsid w:val="00197F88"/>
    <w:rsid w:val="001A030C"/>
    <w:rsid w:val="001A03EE"/>
    <w:rsid w:val="001A046E"/>
    <w:rsid w:val="001A047D"/>
    <w:rsid w:val="001A06D1"/>
    <w:rsid w:val="001A07DC"/>
    <w:rsid w:val="001A081D"/>
    <w:rsid w:val="001A082E"/>
    <w:rsid w:val="001A08A8"/>
    <w:rsid w:val="001A08C2"/>
    <w:rsid w:val="001A096D"/>
    <w:rsid w:val="001A0C51"/>
    <w:rsid w:val="001A0E39"/>
    <w:rsid w:val="001A0EEC"/>
    <w:rsid w:val="001A0F18"/>
    <w:rsid w:val="001A10CD"/>
    <w:rsid w:val="001A1297"/>
    <w:rsid w:val="001A136E"/>
    <w:rsid w:val="001A1484"/>
    <w:rsid w:val="001A1510"/>
    <w:rsid w:val="001A1639"/>
    <w:rsid w:val="001A1675"/>
    <w:rsid w:val="001A1805"/>
    <w:rsid w:val="001A1A00"/>
    <w:rsid w:val="001A1A3B"/>
    <w:rsid w:val="001A1BCF"/>
    <w:rsid w:val="001A1BEC"/>
    <w:rsid w:val="001A1CBD"/>
    <w:rsid w:val="001A1E77"/>
    <w:rsid w:val="001A210D"/>
    <w:rsid w:val="001A23CA"/>
    <w:rsid w:val="001A2604"/>
    <w:rsid w:val="001A2616"/>
    <w:rsid w:val="001A2943"/>
    <w:rsid w:val="001A2E03"/>
    <w:rsid w:val="001A308C"/>
    <w:rsid w:val="001A31DB"/>
    <w:rsid w:val="001A3311"/>
    <w:rsid w:val="001A33DF"/>
    <w:rsid w:val="001A35D9"/>
    <w:rsid w:val="001A367B"/>
    <w:rsid w:val="001A3713"/>
    <w:rsid w:val="001A37FF"/>
    <w:rsid w:val="001A3831"/>
    <w:rsid w:val="001A384A"/>
    <w:rsid w:val="001A3A22"/>
    <w:rsid w:val="001A3B19"/>
    <w:rsid w:val="001A3BD8"/>
    <w:rsid w:val="001A3E5E"/>
    <w:rsid w:val="001A4337"/>
    <w:rsid w:val="001A4498"/>
    <w:rsid w:val="001A44C1"/>
    <w:rsid w:val="001A48F1"/>
    <w:rsid w:val="001A4AFE"/>
    <w:rsid w:val="001A4F83"/>
    <w:rsid w:val="001A5446"/>
    <w:rsid w:val="001A5488"/>
    <w:rsid w:val="001A54A4"/>
    <w:rsid w:val="001A55E3"/>
    <w:rsid w:val="001A5676"/>
    <w:rsid w:val="001A576E"/>
    <w:rsid w:val="001A57E5"/>
    <w:rsid w:val="001A5B12"/>
    <w:rsid w:val="001A5F01"/>
    <w:rsid w:val="001A6047"/>
    <w:rsid w:val="001A61F0"/>
    <w:rsid w:val="001A624E"/>
    <w:rsid w:val="001A63E1"/>
    <w:rsid w:val="001A67EE"/>
    <w:rsid w:val="001A69E3"/>
    <w:rsid w:val="001A6AF8"/>
    <w:rsid w:val="001A6E92"/>
    <w:rsid w:val="001A7013"/>
    <w:rsid w:val="001A7388"/>
    <w:rsid w:val="001A7449"/>
    <w:rsid w:val="001A7573"/>
    <w:rsid w:val="001A778B"/>
    <w:rsid w:val="001A7916"/>
    <w:rsid w:val="001A7B57"/>
    <w:rsid w:val="001A7DB6"/>
    <w:rsid w:val="001A7E59"/>
    <w:rsid w:val="001A7F24"/>
    <w:rsid w:val="001B052E"/>
    <w:rsid w:val="001B06A5"/>
    <w:rsid w:val="001B06E4"/>
    <w:rsid w:val="001B07D9"/>
    <w:rsid w:val="001B0846"/>
    <w:rsid w:val="001B0A47"/>
    <w:rsid w:val="001B0A7E"/>
    <w:rsid w:val="001B0B2F"/>
    <w:rsid w:val="001B0D66"/>
    <w:rsid w:val="001B0DFC"/>
    <w:rsid w:val="001B0F96"/>
    <w:rsid w:val="001B100A"/>
    <w:rsid w:val="001B123E"/>
    <w:rsid w:val="001B1584"/>
    <w:rsid w:val="001B1631"/>
    <w:rsid w:val="001B1A1E"/>
    <w:rsid w:val="001B232B"/>
    <w:rsid w:val="001B240E"/>
    <w:rsid w:val="001B2422"/>
    <w:rsid w:val="001B2743"/>
    <w:rsid w:val="001B286F"/>
    <w:rsid w:val="001B2953"/>
    <w:rsid w:val="001B2A89"/>
    <w:rsid w:val="001B2AC3"/>
    <w:rsid w:val="001B30D6"/>
    <w:rsid w:val="001B31F7"/>
    <w:rsid w:val="001B3219"/>
    <w:rsid w:val="001B3555"/>
    <w:rsid w:val="001B3574"/>
    <w:rsid w:val="001B3649"/>
    <w:rsid w:val="001B3702"/>
    <w:rsid w:val="001B37F9"/>
    <w:rsid w:val="001B3818"/>
    <w:rsid w:val="001B39B6"/>
    <w:rsid w:val="001B3B3A"/>
    <w:rsid w:val="001B3D92"/>
    <w:rsid w:val="001B3FD1"/>
    <w:rsid w:val="001B41D3"/>
    <w:rsid w:val="001B41F9"/>
    <w:rsid w:val="001B43BC"/>
    <w:rsid w:val="001B4478"/>
    <w:rsid w:val="001B455A"/>
    <w:rsid w:val="001B47C8"/>
    <w:rsid w:val="001B47E1"/>
    <w:rsid w:val="001B47FF"/>
    <w:rsid w:val="001B4B66"/>
    <w:rsid w:val="001B4CAB"/>
    <w:rsid w:val="001B4F07"/>
    <w:rsid w:val="001B4F30"/>
    <w:rsid w:val="001B53EB"/>
    <w:rsid w:val="001B5469"/>
    <w:rsid w:val="001B5576"/>
    <w:rsid w:val="001B5639"/>
    <w:rsid w:val="001B56F0"/>
    <w:rsid w:val="001B57B7"/>
    <w:rsid w:val="001B57B9"/>
    <w:rsid w:val="001B5947"/>
    <w:rsid w:val="001B5AB7"/>
    <w:rsid w:val="001B5D24"/>
    <w:rsid w:val="001B6081"/>
    <w:rsid w:val="001B613E"/>
    <w:rsid w:val="001B6282"/>
    <w:rsid w:val="001B66E2"/>
    <w:rsid w:val="001B69F7"/>
    <w:rsid w:val="001B6C64"/>
    <w:rsid w:val="001B70E8"/>
    <w:rsid w:val="001B70F5"/>
    <w:rsid w:val="001B7197"/>
    <w:rsid w:val="001B7206"/>
    <w:rsid w:val="001B72A8"/>
    <w:rsid w:val="001B735E"/>
    <w:rsid w:val="001B7462"/>
    <w:rsid w:val="001B7B13"/>
    <w:rsid w:val="001B7C57"/>
    <w:rsid w:val="001B7D19"/>
    <w:rsid w:val="001B7D2A"/>
    <w:rsid w:val="001B7F03"/>
    <w:rsid w:val="001B7F2D"/>
    <w:rsid w:val="001C021D"/>
    <w:rsid w:val="001C03D4"/>
    <w:rsid w:val="001C05B7"/>
    <w:rsid w:val="001C05D1"/>
    <w:rsid w:val="001C075F"/>
    <w:rsid w:val="001C079F"/>
    <w:rsid w:val="001C080C"/>
    <w:rsid w:val="001C0AAC"/>
    <w:rsid w:val="001C0BA6"/>
    <w:rsid w:val="001C0C06"/>
    <w:rsid w:val="001C0DA6"/>
    <w:rsid w:val="001C0FF0"/>
    <w:rsid w:val="001C1267"/>
    <w:rsid w:val="001C1289"/>
    <w:rsid w:val="001C182D"/>
    <w:rsid w:val="001C196C"/>
    <w:rsid w:val="001C1A29"/>
    <w:rsid w:val="001C1ACB"/>
    <w:rsid w:val="001C1CD8"/>
    <w:rsid w:val="001C1F04"/>
    <w:rsid w:val="001C1F1C"/>
    <w:rsid w:val="001C1F8F"/>
    <w:rsid w:val="001C210D"/>
    <w:rsid w:val="001C21CC"/>
    <w:rsid w:val="001C2511"/>
    <w:rsid w:val="001C26CD"/>
    <w:rsid w:val="001C27B6"/>
    <w:rsid w:val="001C29F3"/>
    <w:rsid w:val="001C2A39"/>
    <w:rsid w:val="001C2A7E"/>
    <w:rsid w:val="001C2B2A"/>
    <w:rsid w:val="001C2C92"/>
    <w:rsid w:val="001C2F5E"/>
    <w:rsid w:val="001C30F7"/>
    <w:rsid w:val="001C31C4"/>
    <w:rsid w:val="001C367D"/>
    <w:rsid w:val="001C3859"/>
    <w:rsid w:val="001C3950"/>
    <w:rsid w:val="001C3B42"/>
    <w:rsid w:val="001C3B4A"/>
    <w:rsid w:val="001C3D7B"/>
    <w:rsid w:val="001C3DDA"/>
    <w:rsid w:val="001C3F53"/>
    <w:rsid w:val="001C3FBD"/>
    <w:rsid w:val="001C409B"/>
    <w:rsid w:val="001C46BF"/>
    <w:rsid w:val="001C483F"/>
    <w:rsid w:val="001C48F4"/>
    <w:rsid w:val="001C4A35"/>
    <w:rsid w:val="001C4D46"/>
    <w:rsid w:val="001C5204"/>
    <w:rsid w:val="001C521E"/>
    <w:rsid w:val="001C5328"/>
    <w:rsid w:val="001C553C"/>
    <w:rsid w:val="001C560C"/>
    <w:rsid w:val="001C571D"/>
    <w:rsid w:val="001C5A5E"/>
    <w:rsid w:val="001C5C9D"/>
    <w:rsid w:val="001C5D00"/>
    <w:rsid w:val="001C5D1C"/>
    <w:rsid w:val="001C5D83"/>
    <w:rsid w:val="001C63E1"/>
    <w:rsid w:val="001C6466"/>
    <w:rsid w:val="001C654E"/>
    <w:rsid w:val="001C66A2"/>
    <w:rsid w:val="001C6C1C"/>
    <w:rsid w:val="001C71BF"/>
    <w:rsid w:val="001C71D6"/>
    <w:rsid w:val="001C724B"/>
    <w:rsid w:val="001C7367"/>
    <w:rsid w:val="001C7443"/>
    <w:rsid w:val="001C75F3"/>
    <w:rsid w:val="001C76C6"/>
    <w:rsid w:val="001C775D"/>
    <w:rsid w:val="001C7B01"/>
    <w:rsid w:val="001C7E6A"/>
    <w:rsid w:val="001C7F87"/>
    <w:rsid w:val="001D05B5"/>
    <w:rsid w:val="001D071F"/>
    <w:rsid w:val="001D079A"/>
    <w:rsid w:val="001D0870"/>
    <w:rsid w:val="001D08A9"/>
    <w:rsid w:val="001D0B79"/>
    <w:rsid w:val="001D0C3E"/>
    <w:rsid w:val="001D0E00"/>
    <w:rsid w:val="001D0F1C"/>
    <w:rsid w:val="001D1010"/>
    <w:rsid w:val="001D10CB"/>
    <w:rsid w:val="001D174A"/>
    <w:rsid w:val="001D17D8"/>
    <w:rsid w:val="001D1A75"/>
    <w:rsid w:val="001D1BB4"/>
    <w:rsid w:val="001D1E89"/>
    <w:rsid w:val="001D234F"/>
    <w:rsid w:val="001D2369"/>
    <w:rsid w:val="001D249C"/>
    <w:rsid w:val="001D24D3"/>
    <w:rsid w:val="001D251E"/>
    <w:rsid w:val="001D2651"/>
    <w:rsid w:val="001D26D4"/>
    <w:rsid w:val="001D2750"/>
    <w:rsid w:val="001D2754"/>
    <w:rsid w:val="001D27A0"/>
    <w:rsid w:val="001D2878"/>
    <w:rsid w:val="001D298D"/>
    <w:rsid w:val="001D29F7"/>
    <w:rsid w:val="001D2AAF"/>
    <w:rsid w:val="001D2B27"/>
    <w:rsid w:val="001D2C36"/>
    <w:rsid w:val="001D2E23"/>
    <w:rsid w:val="001D3091"/>
    <w:rsid w:val="001D30C5"/>
    <w:rsid w:val="001D30CB"/>
    <w:rsid w:val="001D3291"/>
    <w:rsid w:val="001D33B7"/>
    <w:rsid w:val="001D3644"/>
    <w:rsid w:val="001D3928"/>
    <w:rsid w:val="001D3BFB"/>
    <w:rsid w:val="001D3D67"/>
    <w:rsid w:val="001D3E2A"/>
    <w:rsid w:val="001D3F1A"/>
    <w:rsid w:val="001D3F58"/>
    <w:rsid w:val="001D4123"/>
    <w:rsid w:val="001D4191"/>
    <w:rsid w:val="001D42EF"/>
    <w:rsid w:val="001D43BA"/>
    <w:rsid w:val="001D43BB"/>
    <w:rsid w:val="001D4570"/>
    <w:rsid w:val="001D45A0"/>
    <w:rsid w:val="001D4659"/>
    <w:rsid w:val="001D47A8"/>
    <w:rsid w:val="001D4A71"/>
    <w:rsid w:val="001D4B0A"/>
    <w:rsid w:val="001D4CDF"/>
    <w:rsid w:val="001D4D34"/>
    <w:rsid w:val="001D4D3A"/>
    <w:rsid w:val="001D4D5D"/>
    <w:rsid w:val="001D4F8E"/>
    <w:rsid w:val="001D4FF5"/>
    <w:rsid w:val="001D5114"/>
    <w:rsid w:val="001D51F4"/>
    <w:rsid w:val="001D5438"/>
    <w:rsid w:val="001D5485"/>
    <w:rsid w:val="001D560C"/>
    <w:rsid w:val="001D5793"/>
    <w:rsid w:val="001D579A"/>
    <w:rsid w:val="001D5ABD"/>
    <w:rsid w:val="001D5DE9"/>
    <w:rsid w:val="001D61C3"/>
    <w:rsid w:val="001D63F3"/>
    <w:rsid w:val="001D661B"/>
    <w:rsid w:val="001D666F"/>
    <w:rsid w:val="001D67AF"/>
    <w:rsid w:val="001D6832"/>
    <w:rsid w:val="001D6933"/>
    <w:rsid w:val="001D6C10"/>
    <w:rsid w:val="001D6C15"/>
    <w:rsid w:val="001D6D2C"/>
    <w:rsid w:val="001D6EA8"/>
    <w:rsid w:val="001D6EF5"/>
    <w:rsid w:val="001D6F6A"/>
    <w:rsid w:val="001D70F5"/>
    <w:rsid w:val="001D7187"/>
    <w:rsid w:val="001D73DC"/>
    <w:rsid w:val="001D75CF"/>
    <w:rsid w:val="001D7626"/>
    <w:rsid w:val="001D783F"/>
    <w:rsid w:val="001D7962"/>
    <w:rsid w:val="001D7A11"/>
    <w:rsid w:val="001D7A51"/>
    <w:rsid w:val="001D7A7D"/>
    <w:rsid w:val="001D7BC2"/>
    <w:rsid w:val="001D7C89"/>
    <w:rsid w:val="001D7CF7"/>
    <w:rsid w:val="001D7D72"/>
    <w:rsid w:val="001D7DC2"/>
    <w:rsid w:val="001D7FA4"/>
    <w:rsid w:val="001E001F"/>
    <w:rsid w:val="001E0410"/>
    <w:rsid w:val="001E0432"/>
    <w:rsid w:val="001E06BA"/>
    <w:rsid w:val="001E08CF"/>
    <w:rsid w:val="001E0E11"/>
    <w:rsid w:val="001E0EEE"/>
    <w:rsid w:val="001E0F01"/>
    <w:rsid w:val="001E0F96"/>
    <w:rsid w:val="001E113E"/>
    <w:rsid w:val="001E13C8"/>
    <w:rsid w:val="001E1468"/>
    <w:rsid w:val="001E1494"/>
    <w:rsid w:val="001E1791"/>
    <w:rsid w:val="001E1AEF"/>
    <w:rsid w:val="001E1FEC"/>
    <w:rsid w:val="001E2203"/>
    <w:rsid w:val="001E2273"/>
    <w:rsid w:val="001E24B3"/>
    <w:rsid w:val="001E2503"/>
    <w:rsid w:val="001E2622"/>
    <w:rsid w:val="001E2655"/>
    <w:rsid w:val="001E2668"/>
    <w:rsid w:val="001E2762"/>
    <w:rsid w:val="001E2860"/>
    <w:rsid w:val="001E2C86"/>
    <w:rsid w:val="001E2CF7"/>
    <w:rsid w:val="001E2E2E"/>
    <w:rsid w:val="001E2E63"/>
    <w:rsid w:val="001E30AF"/>
    <w:rsid w:val="001E32C5"/>
    <w:rsid w:val="001E337E"/>
    <w:rsid w:val="001E3541"/>
    <w:rsid w:val="001E375E"/>
    <w:rsid w:val="001E3950"/>
    <w:rsid w:val="001E398F"/>
    <w:rsid w:val="001E3992"/>
    <w:rsid w:val="001E3A60"/>
    <w:rsid w:val="001E3E2D"/>
    <w:rsid w:val="001E4166"/>
    <w:rsid w:val="001E429E"/>
    <w:rsid w:val="001E42AC"/>
    <w:rsid w:val="001E437F"/>
    <w:rsid w:val="001E46A4"/>
    <w:rsid w:val="001E4A10"/>
    <w:rsid w:val="001E4DE9"/>
    <w:rsid w:val="001E4F99"/>
    <w:rsid w:val="001E4FD1"/>
    <w:rsid w:val="001E50E0"/>
    <w:rsid w:val="001E515E"/>
    <w:rsid w:val="001E5243"/>
    <w:rsid w:val="001E5323"/>
    <w:rsid w:val="001E53A6"/>
    <w:rsid w:val="001E53FD"/>
    <w:rsid w:val="001E54E7"/>
    <w:rsid w:val="001E578A"/>
    <w:rsid w:val="001E58E7"/>
    <w:rsid w:val="001E5910"/>
    <w:rsid w:val="001E595E"/>
    <w:rsid w:val="001E59F1"/>
    <w:rsid w:val="001E5AF1"/>
    <w:rsid w:val="001E5BA7"/>
    <w:rsid w:val="001E5E67"/>
    <w:rsid w:val="001E5F64"/>
    <w:rsid w:val="001E5FA9"/>
    <w:rsid w:val="001E603B"/>
    <w:rsid w:val="001E605D"/>
    <w:rsid w:val="001E620B"/>
    <w:rsid w:val="001E62DC"/>
    <w:rsid w:val="001E6325"/>
    <w:rsid w:val="001E662F"/>
    <w:rsid w:val="001E665D"/>
    <w:rsid w:val="001E68C3"/>
    <w:rsid w:val="001E6A3C"/>
    <w:rsid w:val="001E6C94"/>
    <w:rsid w:val="001E6D56"/>
    <w:rsid w:val="001E6DC3"/>
    <w:rsid w:val="001E6F1F"/>
    <w:rsid w:val="001E7032"/>
    <w:rsid w:val="001E71E0"/>
    <w:rsid w:val="001E732A"/>
    <w:rsid w:val="001E7360"/>
    <w:rsid w:val="001E78D0"/>
    <w:rsid w:val="001E799F"/>
    <w:rsid w:val="001E7AD3"/>
    <w:rsid w:val="001E7C0E"/>
    <w:rsid w:val="001E7EC2"/>
    <w:rsid w:val="001E7F51"/>
    <w:rsid w:val="001F00EB"/>
    <w:rsid w:val="001F02A8"/>
    <w:rsid w:val="001F0488"/>
    <w:rsid w:val="001F058C"/>
    <w:rsid w:val="001F05B2"/>
    <w:rsid w:val="001F0725"/>
    <w:rsid w:val="001F0936"/>
    <w:rsid w:val="001F0B7E"/>
    <w:rsid w:val="001F0CF8"/>
    <w:rsid w:val="001F0DA8"/>
    <w:rsid w:val="001F0EAA"/>
    <w:rsid w:val="001F0FF2"/>
    <w:rsid w:val="001F1170"/>
    <w:rsid w:val="001F1BA6"/>
    <w:rsid w:val="001F1C9C"/>
    <w:rsid w:val="001F1E07"/>
    <w:rsid w:val="001F1E41"/>
    <w:rsid w:val="001F1E78"/>
    <w:rsid w:val="001F1EE5"/>
    <w:rsid w:val="001F1F83"/>
    <w:rsid w:val="001F23E1"/>
    <w:rsid w:val="001F27EC"/>
    <w:rsid w:val="001F280C"/>
    <w:rsid w:val="001F282A"/>
    <w:rsid w:val="001F2830"/>
    <w:rsid w:val="001F2840"/>
    <w:rsid w:val="001F289F"/>
    <w:rsid w:val="001F2914"/>
    <w:rsid w:val="001F29BA"/>
    <w:rsid w:val="001F2BCD"/>
    <w:rsid w:val="001F2C42"/>
    <w:rsid w:val="001F2C66"/>
    <w:rsid w:val="001F2E2F"/>
    <w:rsid w:val="001F3005"/>
    <w:rsid w:val="001F3222"/>
    <w:rsid w:val="001F3268"/>
    <w:rsid w:val="001F34FE"/>
    <w:rsid w:val="001F3955"/>
    <w:rsid w:val="001F399C"/>
    <w:rsid w:val="001F3AD2"/>
    <w:rsid w:val="001F3D0E"/>
    <w:rsid w:val="001F40FF"/>
    <w:rsid w:val="001F4270"/>
    <w:rsid w:val="001F43D0"/>
    <w:rsid w:val="001F43D1"/>
    <w:rsid w:val="001F445E"/>
    <w:rsid w:val="001F456E"/>
    <w:rsid w:val="001F46EE"/>
    <w:rsid w:val="001F477B"/>
    <w:rsid w:val="001F47BD"/>
    <w:rsid w:val="001F482F"/>
    <w:rsid w:val="001F490B"/>
    <w:rsid w:val="001F4EAC"/>
    <w:rsid w:val="001F4FBA"/>
    <w:rsid w:val="001F4FED"/>
    <w:rsid w:val="001F525B"/>
    <w:rsid w:val="001F540E"/>
    <w:rsid w:val="001F5445"/>
    <w:rsid w:val="001F552B"/>
    <w:rsid w:val="001F5706"/>
    <w:rsid w:val="001F583D"/>
    <w:rsid w:val="001F5864"/>
    <w:rsid w:val="001F58C7"/>
    <w:rsid w:val="001F5A55"/>
    <w:rsid w:val="001F5F63"/>
    <w:rsid w:val="001F610B"/>
    <w:rsid w:val="001F6173"/>
    <w:rsid w:val="001F617E"/>
    <w:rsid w:val="001F637A"/>
    <w:rsid w:val="001F638D"/>
    <w:rsid w:val="001F644C"/>
    <w:rsid w:val="001F668E"/>
    <w:rsid w:val="001F66A3"/>
    <w:rsid w:val="001F66F3"/>
    <w:rsid w:val="001F69AC"/>
    <w:rsid w:val="001F6BC5"/>
    <w:rsid w:val="001F6C49"/>
    <w:rsid w:val="001F6CF4"/>
    <w:rsid w:val="001F703E"/>
    <w:rsid w:val="001F729E"/>
    <w:rsid w:val="001F7362"/>
    <w:rsid w:val="001F7441"/>
    <w:rsid w:val="001F7443"/>
    <w:rsid w:val="001F75DB"/>
    <w:rsid w:val="001F7A51"/>
    <w:rsid w:val="001F7C56"/>
    <w:rsid w:val="001F7C60"/>
    <w:rsid w:val="001F7CA2"/>
    <w:rsid w:val="001F7D13"/>
    <w:rsid w:val="001F7DD6"/>
    <w:rsid w:val="001F7E11"/>
    <w:rsid w:val="001F7E4E"/>
    <w:rsid w:val="001F7EB5"/>
    <w:rsid w:val="00200083"/>
    <w:rsid w:val="00200128"/>
    <w:rsid w:val="002002A9"/>
    <w:rsid w:val="002002FB"/>
    <w:rsid w:val="002004E5"/>
    <w:rsid w:val="002006EF"/>
    <w:rsid w:val="00200A42"/>
    <w:rsid w:val="00200B5B"/>
    <w:rsid w:val="00200F90"/>
    <w:rsid w:val="00201000"/>
    <w:rsid w:val="002010F0"/>
    <w:rsid w:val="00201320"/>
    <w:rsid w:val="002013F3"/>
    <w:rsid w:val="00201410"/>
    <w:rsid w:val="00201511"/>
    <w:rsid w:val="0020177B"/>
    <w:rsid w:val="00201BB7"/>
    <w:rsid w:val="00201E02"/>
    <w:rsid w:val="00201F4D"/>
    <w:rsid w:val="002020EE"/>
    <w:rsid w:val="00202195"/>
    <w:rsid w:val="002022AB"/>
    <w:rsid w:val="002024DE"/>
    <w:rsid w:val="00202574"/>
    <w:rsid w:val="00202B11"/>
    <w:rsid w:val="00202C05"/>
    <w:rsid w:val="00202DBD"/>
    <w:rsid w:val="00202F1D"/>
    <w:rsid w:val="00203425"/>
    <w:rsid w:val="002038B1"/>
    <w:rsid w:val="00203960"/>
    <w:rsid w:val="00203CA3"/>
    <w:rsid w:val="00203D7B"/>
    <w:rsid w:val="00204181"/>
    <w:rsid w:val="002044B1"/>
    <w:rsid w:val="002045E4"/>
    <w:rsid w:val="00204832"/>
    <w:rsid w:val="00204B2C"/>
    <w:rsid w:val="00204FA2"/>
    <w:rsid w:val="00204FE5"/>
    <w:rsid w:val="00205184"/>
    <w:rsid w:val="002053E0"/>
    <w:rsid w:val="0020580D"/>
    <w:rsid w:val="00205892"/>
    <w:rsid w:val="002058BB"/>
    <w:rsid w:val="002059BE"/>
    <w:rsid w:val="00205C2B"/>
    <w:rsid w:val="00205EBD"/>
    <w:rsid w:val="00205F68"/>
    <w:rsid w:val="00205FD3"/>
    <w:rsid w:val="00206111"/>
    <w:rsid w:val="002062ED"/>
    <w:rsid w:val="00206351"/>
    <w:rsid w:val="0020658E"/>
    <w:rsid w:val="002066B5"/>
    <w:rsid w:val="00206850"/>
    <w:rsid w:val="00206905"/>
    <w:rsid w:val="00206942"/>
    <w:rsid w:val="002069F8"/>
    <w:rsid w:val="00206B7A"/>
    <w:rsid w:val="00206CF3"/>
    <w:rsid w:val="00206D1A"/>
    <w:rsid w:val="00206F17"/>
    <w:rsid w:val="00207009"/>
    <w:rsid w:val="0020705B"/>
    <w:rsid w:val="002071C7"/>
    <w:rsid w:val="00207364"/>
    <w:rsid w:val="0020739E"/>
    <w:rsid w:val="00207414"/>
    <w:rsid w:val="00207497"/>
    <w:rsid w:val="002074A1"/>
    <w:rsid w:val="002074A5"/>
    <w:rsid w:val="00207803"/>
    <w:rsid w:val="002079D5"/>
    <w:rsid w:val="00207D55"/>
    <w:rsid w:val="00207D8E"/>
    <w:rsid w:val="00210049"/>
    <w:rsid w:val="002100F3"/>
    <w:rsid w:val="002101A3"/>
    <w:rsid w:val="00210392"/>
    <w:rsid w:val="0021049F"/>
    <w:rsid w:val="0021063C"/>
    <w:rsid w:val="002107E0"/>
    <w:rsid w:val="00210F0D"/>
    <w:rsid w:val="00210FA7"/>
    <w:rsid w:val="00211188"/>
    <w:rsid w:val="00211205"/>
    <w:rsid w:val="00211349"/>
    <w:rsid w:val="002113FF"/>
    <w:rsid w:val="00211451"/>
    <w:rsid w:val="00211612"/>
    <w:rsid w:val="002118AA"/>
    <w:rsid w:val="00211A81"/>
    <w:rsid w:val="00211B1B"/>
    <w:rsid w:val="00211B61"/>
    <w:rsid w:val="00211D49"/>
    <w:rsid w:val="00211DB7"/>
    <w:rsid w:val="00211E24"/>
    <w:rsid w:val="00212157"/>
    <w:rsid w:val="00212269"/>
    <w:rsid w:val="002124BD"/>
    <w:rsid w:val="0021252E"/>
    <w:rsid w:val="00212568"/>
    <w:rsid w:val="002126C9"/>
    <w:rsid w:val="00212841"/>
    <w:rsid w:val="0021297D"/>
    <w:rsid w:val="00212C4C"/>
    <w:rsid w:val="00212F61"/>
    <w:rsid w:val="00213565"/>
    <w:rsid w:val="002137E9"/>
    <w:rsid w:val="00213DCD"/>
    <w:rsid w:val="0021401E"/>
    <w:rsid w:val="002142F1"/>
    <w:rsid w:val="002147E1"/>
    <w:rsid w:val="00214A7B"/>
    <w:rsid w:val="00214B14"/>
    <w:rsid w:val="00214C94"/>
    <w:rsid w:val="00214CB7"/>
    <w:rsid w:val="002152AB"/>
    <w:rsid w:val="002152FD"/>
    <w:rsid w:val="002153AC"/>
    <w:rsid w:val="0021546C"/>
    <w:rsid w:val="002154C4"/>
    <w:rsid w:val="002154C9"/>
    <w:rsid w:val="002154CE"/>
    <w:rsid w:val="00215542"/>
    <w:rsid w:val="00215561"/>
    <w:rsid w:val="0021583A"/>
    <w:rsid w:val="002158FB"/>
    <w:rsid w:val="00215A51"/>
    <w:rsid w:val="00215AF1"/>
    <w:rsid w:val="00215CA3"/>
    <w:rsid w:val="00216456"/>
    <w:rsid w:val="002165E7"/>
    <w:rsid w:val="00216917"/>
    <w:rsid w:val="00216B60"/>
    <w:rsid w:val="00216B67"/>
    <w:rsid w:val="00216B8A"/>
    <w:rsid w:val="00216BC2"/>
    <w:rsid w:val="00216BFE"/>
    <w:rsid w:val="00216C65"/>
    <w:rsid w:val="00216F20"/>
    <w:rsid w:val="0021711D"/>
    <w:rsid w:val="00217153"/>
    <w:rsid w:val="002171BB"/>
    <w:rsid w:val="00217312"/>
    <w:rsid w:val="00217384"/>
    <w:rsid w:val="002174DA"/>
    <w:rsid w:val="00217593"/>
    <w:rsid w:val="00217756"/>
    <w:rsid w:val="002179C4"/>
    <w:rsid w:val="00217D9E"/>
    <w:rsid w:val="00217DB1"/>
    <w:rsid w:val="00217E61"/>
    <w:rsid w:val="00220001"/>
    <w:rsid w:val="002201C4"/>
    <w:rsid w:val="00220283"/>
    <w:rsid w:val="002204C3"/>
    <w:rsid w:val="00220658"/>
    <w:rsid w:val="00220675"/>
    <w:rsid w:val="002206EA"/>
    <w:rsid w:val="0022071A"/>
    <w:rsid w:val="00220A9D"/>
    <w:rsid w:val="00220B6A"/>
    <w:rsid w:val="00220BE9"/>
    <w:rsid w:val="00220D11"/>
    <w:rsid w:val="00220DC3"/>
    <w:rsid w:val="00220ECF"/>
    <w:rsid w:val="00220EDE"/>
    <w:rsid w:val="00220F4C"/>
    <w:rsid w:val="00220FAA"/>
    <w:rsid w:val="00221095"/>
    <w:rsid w:val="00221133"/>
    <w:rsid w:val="0022132C"/>
    <w:rsid w:val="002214A3"/>
    <w:rsid w:val="002215C0"/>
    <w:rsid w:val="0022169F"/>
    <w:rsid w:val="0022178A"/>
    <w:rsid w:val="002219EB"/>
    <w:rsid w:val="00221A23"/>
    <w:rsid w:val="00221ABE"/>
    <w:rsid w:val="00221BA7"/>
    <w:rsid w:val="00221DA7"/>
    <w:rsid w:val="00222194"/>
    <w:rsid w:val="002221F4"/>
    <w:rsid w:val="00222379"/>
    <w:rsid w:val="00222398"/>
    <w:rsid w:val="00222656"/>
    <w:rsid w:val="002228F0"/>
    <w:rsid w:val="00222956"/>
    <w:rsid w:val="00222AA2"/>
    <w:rsid w:val="002230C6"/>
    <w:rsid w:val="00223189"/>
    <w:rsid w:val="00223207"/>
    <w:rsid w:val="002233EE"/>
    <w:rsid w:val="002236AA"/>
    <w:rsid w:val="00223752"/>
    <w:rsid w:val="00223796"/>
    <w:rsid w:val="00223829"/>
    <w:rsid w:val="00224012"/>
    <w:rsid w:val="00224128"/>
    <w:rsid w:val="0022420E"/>
    <w:rsid w:val="002243E4"/>
    <w:rsid w:val="00224AB5"/>
    <w:rsid w:val="00224B32"/>
    <w:rsid w:val="00224C90"/>
    <w:rsid w:val="00224CE4"/>
    <w:rsid w:val="00224D2A"/>
    <w:rsid w:val="00224D43"/>
    <w:rsid w:val="00224DDA"/>
    <w:rsid w:val="002251D6"/>
    <w:rsid w:val="00225275"/>
    <w:rsid w:val="002252D0"/>
    <w:rsid w:val="0022551E"/>
    <w:rsid w:val="00225523"/>
    <w:rsid w:val="00225717"/>
    <w:rsid w:val="00225B6D"/>
    <w:rsid w:val="00225BC9"/>
    <w:rsid w:val="00225D57"/>
    <w:rsid w:val="00225DCE"/>
    <w:rsid w:val="00225DF1"/>
    <w:rsid w:val="00226015"/>
    <w:rsid w:val="00226060"/>
    <w:rsid w:val="002260BB"/>
    <w:rsid w:val="00226320"/>
    <w:rsid w:val="002263D7"/>
    <w:rsid w:val="002266EE"/>
    <w:rsid w:val="002266F4"/>
    <w:rsid w:val="002267C9"/>
    <w:rsid w:val="0022681B"/>
    <w:rsid w:val="0022689E"/>
    <w:rsid w:val="00226A27"/>
    <w:rsid w:val="00226B03"/>
    <w:rsid w:val="00226ED4"/>
    <w:rsid w:val="0022709E"/>
    <w:rsid w:val="00227525"/>
    <w:rsid w:val="00227607"/>
    <w:rsid w:val="0022769D"/>
    <w:rsid w:val="00227864"/>
    <w:rsid w:val="00227918"/>
    <w:rsid w:val="00227A57"/>
    <w:rsid w:val="00227BDC"/>
    <w:rsid w:val="002301DF"/>
    <w:rsid w:val="0023021D"/>
    <w:rsid w:val="0023028C"/>
    <w:rsid w:val="002302BF"/>
    <w:rsid w:val="00230429"/>
    <w:rsid w:val="002308D5"/>
    <w:rsid w:val="00230935"/>
    <w:rsid w:val="00230A69"/>
    <w:rsid w:val="00230B1A"/>
    <w:rsid w:val="00230B33"/>
    <w:rsid w:val="00230BC3"/>
    <w:rsid w:val="00230CE3"/>
    <w:rsid w:val="00230CFB"/>
    <w:rsid w:val="00231360"/>
    <w:rsid w:val="00231495"/>
    <w:rsid w:val="0023175E"/>
    <w:rsid w:val="00231939"/>
    <w:rsid w:val="00231D80"/>
    <w:rsid w:val="00231E00"/>
    <w:rsid w:val="00231E0C"/>
    <w:rsid w:val="00231EFA"/>
    <w:rsid w:val="00231F1F"/>
    <w:rsid w:val="00231F26"/>
    <w:rsid w:val="00231F58"/>
    <w:rsid w:val="00231FCB"/>
    <w:rsid w:val="00232213"/>
    <w:rsid w:val="0023227E"/>
    <w:rsid w:val="00232280"/>
    <w:rsid w:val="00232324"/>
    <w:rsid w:val="0023237D"/>
    <w:rsid w:val="0023239C"/>
    <w:rsid w:val="0023240D"/>
    <w:rsid w:val="00232482"/>
    <w:rsid w:val="002324BF"/>
    <w:rsid w:val="00232701"/>
    <w:rsid w:val="0023277C"/>
    <w:rsid w:val="00232792"/>
    <w:rsid w:val="00232826"/>
    <w:rsid w:val="002329FE"/>
    <w:rsid w:val="00232A58"/>
    <w:rsid w:val="00232ADF"/>
    <w:rsid w:val="00232BB6"/>
    <w:rsid w:val="00233148"/>
    <w:rsid w:val="00233185"/>
    <w:rsid w:val="002332C9"/>
    <w:rsid w:val="00233929"/>
    <w:rsid w:val="00233998"/>
    <w:rsid w:val="00233AED"/>
    <w:rsid w:val="00233C66"/>
    <w:rsid w:val="00233D84"/>
    <w:rsid w:val="00233D90"/>
    <w:rsid w:val="00233DCB"/>
    <w:rsid w:val="00233F1D"/>
    <w:rsid w:val="00233FFD"/>
    <w:rsid w:val="002340D6"/>
    <w:rsid w:val="00234BF5"/>
    <w:rsid w:val="00234E95"/>
    <w:rsid w:val="002351C1"/>
    <w:rsid w:val="0023530A"/>
    <w:rsid w:val="00235359"/>
    <w:rsid w:val="0023539C"/>
    <w:rsid w:val="002357B1"/>
    <w:rsid w:val="002357E4"/>
    <w:rsid w:val="00235839"/>
    <w:rsid w:val="0023584E"/>
    <w:rsid w:val="00235B0B"/>
    <w:rsid w:val="00235BD2"/>
    <w:rsid w:val="00235E19"/>
    <w:rsid w:val="0023649E"/>
    <w:rsid w:val="00236826"/>
    <w:rsid w:val="002369BF"/>
    <w:rsid w:val="002369E3"/>
    <w:rsid w:val="00236A95"/>
    <w:rsid w:val="00236D33"/>
    <w:rsid w:val="00236EA0"/>
    <w:rsid w:val="00236EFE"/>
    <w:rsid w:val="00237342"/>
    <w:rsid w:val="002373C7"/>
    <w:rsid w:val="0023750B"/>
    <w:rsid w:val="00237816"/>
    <w:rsid w:val="00237F74"/>
    <w:rsid w:val="00240326"/>
    <w:rsid w:val="00240734"/>
    <w:rsid w:val="00240739"/>
    <w:rsid w:val="0024092A"/>
    <w:rsid w:val="00240B4C"/>
    <w:rsid w:val="00240F6D"/>
    <w:rsid w:val="00240F8F"/>
    <w:rsid w:val="00240FA6"/>
    <w:rsid w:val="0024103C"/>
    <w:rsid w:val="0024128A"/>
    <w:rsid w:val="00241760"/>
    <w:rsid w:val="00241775"/>
    <w:rsid w:val="002417C7"/>
    <w:rsid w:val="00241B55"/>
    <w:rsid w:val="00241CA5"/>
    <w:rsid w:val="00241FB4"/>
    <w:rsid w:val="00242D97"/>
    <w:rsid w:val="00242E00"/>
    <w:rsid w:val="002430B7"/>
    <w:rsid w:val="002430CE"/>
    <w:rsid w:val="00243143"/>
    <w:rsid w:val="002432EA"/>
    <w:rsid w:val="00243351"/>
    <w:rsid w:val="00243492"/>
    <w:rsid w:val="002436A7"/>
    <w:rsid w:val="002436D0"/>
    <w:rsid w:val="00243721"/>
    <w:rsid w:val="00243B48"/>
    <w:rsid w:val="00243DDD"/>
    <w:rsid w:val="00243E07"/>
    <w:rsid w:val="00243EC8"/>
    <w:rsid w:val="00243FDB"/>
    <w:rsid w:val="002440FD"/>
    <w:rsid w:val="002443E5"/>
    <w:rsid w:val="00244427"/>
    <w:rsid w:val="002444BD"/>
    <w:rsid w:val="00244D3D"/>
    <w:rsid w:val="00244E76"/>
    <w:rsid w:val="00244F5E"/>
    <w:rsid w:val="00244FDC"/>
    <w:rsid w:val="002451EA"/>
    <w:rsid w:val="00245262"/>
    <w:rsid w:val="00245389"/>
    <w:rsid w:val="002453E1"/>
    <w:rsid w:val="00245413"/>
    <w:rsid w:val="0024555D"/>
    <w:rsid w:val="00245636"/>
    <w:rsid w:val="00245BCC"/>
    <w:rsid w:val="00245DBE"/>
    <w:rsid w:val="00245DE2"/>
    <w:rsid w:val="00246045"/>
    <w:rsid w:val="0024631F"/>
    <w:rsid w:val="0024653C"/>
    <w:rsid w:val="002465BC"/>
    <w:rsid w:val="0024668A"/>
    <w:rsid w:val="002466AB"/>
    <w:rsid w:val="002466E8"/>
    <w:rsid w:val="002467E6"/>
    <w:rsid w:val="0024732D"/>
    <w:rsid w:val="002474BA"/>
    <w:rsid w:val="00247658"/>
    <w:rsid w:val="002476EF"/>
    <w:rsid w:val="002477C5"/>
    <w:rsid w:val="00247D6F"/>
    <w:rsid w:val="00247EB4"/>
    <w:rsid w:val="00250254"/>
    <w:rsid w:val="00250267"/>
    <w:rsid w:val="0025050C"/>
    <w:rsid w:val="002506B7"/>
    <w:rsid w:val="002507C4"/>
    <w:rsid w:val="0025082E"/>
    <w:rsid w:val="00250971"/>
    <w:rsid w:val="00250BAA"/>
    <w:rsid w:val="00250D1F"/>
    <w:rsid w:val="00250DEE"/>
    <w:rsid w:val="00251024"/>
    <w:rsid w:val="002510C5"/>
    <w:rsid w:val="002515C2"/>
    <w:rsid w:val="002515F2"/>
    <w:rsid w:val="002516FC"/>
    <w:rsid w:val="00251749"/>
    <w:rsid w:val="002518BA"/>
    <w:rsid w:val="002519CB"/>
    <w:rsid w:val="00251AD7"/>
    <w:rsid w:val="00251BE1"/>
    <w:rsid w:val="00251F6E"/>
    <w:rsid w:val="0025207D"/>
    <w:rsid w:val="002520E7"/>
    <w:rsid w:val="002521BB"/>
    <w:rsid w:val="00252783"/>
    <w:rsid w:val="00252821"/>
    <w:rsid w:val="00252901"/>
    <w:rsid w:val="00252A8F"/>
    <w:rsid w:val="00252CCE"/>
    <w:rsid w:val="00252CF7"/>
    <w:rsid w:val="00252D50"/>
    <w:rsid w:val="00252DE2"/>
    <w:rsid w:val="00252FFF"/>
    <w:rsid w:val="00253012"/>
    <w:rsid w:val="002530BE"/>
    <w:rsid w:val="002531D4"/>
    <w:rsid w:val="002533A3"/>
    <w:rsid w:val="00253494"/>
    <w:rsid w:val="002535BB"/>
    <w:rsid w:val="002536E8"/>
    <w:rsid w:val="00253866"/>
    <w:rsid w:val="00253B85"/>
    <w:rsid w:val="00253EDD"/>
    <w:rsid w:val="00253FC3"/>
    <w:rsid w:val="00254106"/>
    <w:rsid w:val="002541BF"/>
    <w:rsid w:val="0025425C"/>
    <w:rsid w:val="00254310"/>
    <w:rsid w:val="002544BD"/>
    <w:rsid w:val="00254568"/>
    <w:rsid w:val="0025480E"/>
    <w:rsid w:val="0025489E"/>
    <w:rsid w:val="002549B0"/>
    <w:rsid w:val="00254A1F"/>
    <w:rsid w:val="00254A43"/>
    <w:rsid w:val="00254FCA"/>
    <w:rsid w:val="0025501D"/>
    <w:rsid w:val="0025549A"/>
    <w:rsid w:val="0025556A"/>
    <w:rsid w:val="002555DD"/>
    <w:rsid w:val="00255626"/>
    <w:rsid w:val="002556CC"/>
    <w:rsid w:val="002558B5"/>
    <w:rsid w:val="00255B14"/>
    <w:rsid w:val="00256302"/>
    <w:rsid w:val="00256370"/>
    <w:rsid w:val="00256469"/>
    <w:rsid w:val="0025647D"/>
    <w:rsid w:val="00256496"/>
    <w:rsid w:val="0025650E"/>
    <w:rsid w:val="00256B3A"/>
    <w:rsid w:val="00256D06"/>
    <w:rsid w:val="00256DA2"/>
    <w:rsid w:val="00256E41"/>
    <w:rsid w:val="00256FB7"/>
    <w:rsid w:val="00257058"/>
    <w:rsid w:val="0025718D"/>
    <w:rsid w:val="00257281"/>
    <w:rsid w:val="0025737E"/>
    <w:rsid w:val="002574F2"/>
    <w:rsid w:val="0025787D"/>
    <w:rsid w:val="002578CE"/>
    <w:rsid w:val="00257B7C"/>
    <w:rsid w:val="00257BAA"/>
    <w:rsid w:val="0026003A"/>
    <w:rsid w:val="00260101"/>
    <w:rsid w:val="0026010D"/>
    <w:rsid w:val="0026017C"/>
    <w:rsid w:val="0026021E"/>
    <w:rsid w:val="00260248"/>
    <w:rsid w:val="002602EB"/>
    <w:rsid w:val="002602F0"/>
    <w:rsid w:val="002603AD"/>
    <w:rsid w:val="0026051E"/>
    <w:rsid w:val="002606F1"/>
    <w:rsid w:val="00260AA9"/>
    <w:rsid w:val="00260CBE"/>
    <w:rsid w:val="00260E91"/>
    <w:rsid w:val="0026110C"/>
    <w:rsid w:val="0026124A"/>
    <w:rsid w:val="0026124B"/>
    <w:rsid w:val="00261393"/>
    <w:rsid w:val="002613B6"/>
    <w:rsid w:val="002615DB"/>
    <w:rsid w:val="002618B0"/>
    <w:rsid w:val="0026192F"/>
    <w:rsid w:val="0026198E"/>
    <w:rsid w:val="00261B16"/>
    <w:rsid w:val="00262082"/>
    <w:rsid w:val="002620C0"/>
    <w:rsid w:val="00262473"/>
    <w:rsid w:val="002625CB"/>
    <w:rsid w:val="00262609"/>
    <w:rsid w:val="00262662"/>
    <w:rsid w:val="00262714"/>
    <w:rsid w:val="002627EB"/>
    <w:rsid w:val="00262861"/>
    <w:rsid w:val="00262924"/>
    <w:rsid w:val="0026296D"/>
    <w:rsid w:val="00262AB4"/>
    <w:rsid w:val="00262C39"/>
    <w:rsid w:val="00262DF4"/>
    <w:rsid w:val="00262E0A"/>
    <w:rsid w:val="00262EB3"/>
    <w:rsid w:val="00262F6E"/>
    <w:rsid w:val="002630E7"/>
    <w:rsid w:val="002631B8"/>
    <w:rsid w:val="0026325A"/>
    <w:rsid w:val="002632A3"/>
    <w:rsid w:val="0026337A"/>
    <w:rsid w:val="002634F5"/>
    <w:rsid w:val="0026362E"/>
    <w:rsid w:val="002637EA"/>
    <w:rsid w:val="00263AEE"/>
    <w:rsid w:val="00263B67"/>
    <w:rsid w:val="00263C49"/>
    <w:rsid w:val="00263CD4"/>
    <w:rsid w:val="00263DAD"/>
    <w:rsid w:val="00263FBE"/>
    <w:rsid w:val="00264285"/>
    <w:rsid w:val="00264311"/>
    <w:rsid w:val="002644E4"/>
    <w:rsid w:val="0026456D"/>
    <w:rsid w:val="0026459F"/>
    <w:rsid w:val="00264713"/>
    <w:rsid w:val="0026498E"/>
    <w:rsid w:val="00264B8A"/>
    <w:rsid w:val="00264F31"/>
    <w:rsid w:val="00264F5E"/>
    <w:rsid w:val="0026500C"/>
    <w:rsid w:val="002656EA"/>
    <w:rsid w:val="00265B4C"/>
    <w:rsid w:val="00265C18"/>
    <w:rsid w:val="00265D20"/>
    <w:rsid w:val="00265E3C"/>
    <w:rsid w:val="00266167"/>
    <w:rsid w:val="00266317"/>
    <w:rsid w:val="002663EC"/>
    <w:rsid w:val="00266401"/>
    <w:rsid w:val="002665BB"/>
    <w:rsid w:val="00266616"/>
    <w:rsid w:val="0026664F"/>
    <w:rsid w:val="0026686B"/>
    <w:rsid w:val="002668A9"/>
    <w:rsid w:val="00266ADC"/>
    <w:rsid w:val="00266BB7"/>
    <w:rsid w:val="00266BE9"/>
    <w:rsid w:val="00266E6B"/>
    <w:rsid w:val="00266E90"/>
    <w:rsid w:val="00266E9A"/>
    <w:rsid w:val="00266FFA"/>
    <w:rsid w:val="0026700E"/>
    <w:rsid w:val="0026710E"/>
    <w:rsid w:val="00267174"/>
    <w:rsid w:val="00267507"/>
    <w:rsid w:val="002677C3"/>
    <w:rsid w:val="0026793D"/>
    <w:rsid w:val="00267BA1"/>
    <w:rsid w:val="00267BDE"/>
    <w:rsid w:val="00267C46"/>
    <w:rsid w:val="00267D0B"/>
    <w:rsid w:val="00267E9F"/>
    <w:rsid w:val="00270021"/>
    <w:rsid w:val="002701BC"/>
    <w:rsid w:val="002706C1"/>
    <w:rsid w:val="002707A4"/>
    <w:rsid w:val="00270919"/>
    <w:rsid w:val="00270E19"/>
    <w:rsid w:val="00270EE0"/>
    <w:rsid w:val="002710FF"/>
    <w:rsid w:val="002713A9"/>
    <w:rsid w:val="002714AB"/>
    <w:rsid w:val="00271546"/>
    <w:rsid w:val="00271689"/>
    <w:rsid w:val="0027187B"/>
    <w:rsid w:val="00271B0E"/>
    <w:rsid w:val="00271B99"/>
    <w:rsid w:val="00271C21"/>
    <w:rsid w:val="00271C48"/>
    <w:rsid w:val="0027220E"/>
    <w:rsid w:val="002723EF"/>
    <w:rsid w:val="002723F7"/>
    <w:rsid w:val="00272634"/>
    <w:rsid w:val="00272734"/>
    <w:rsid w:val="0027278B"/>
    <w:rsid w:val="002727F1"/>
    <w:rsid w:val="00272941"/>
    <w:rsid w:val="00272F75"/>
    <w:rsid w:val="00273029"/>
    <w:rsid w:val="00273189"/>
    <w:rsid w:val="00273706"/>
    <w:rsid w:val="00273C1F"/>
    <w:rsid w:val="00273CC9"/>
    <w:rsid w:val="00273D70"/>
    <w:rsid w:val="00273DA1"/>
    <w:rsid w:val="00273FD9"/>
    <w:rsid w:val="00274018"/>
    <w:rsid w:val="00274137"/>
    <w:rsid w:val="0027413A"/>
    <w:rsid w:val="002742C9"/>
    <w:rsid w:val="00274431"/>
    <w:rsid w:val="00274494"/>
    <w:rsid w:val="00274569"/>
    <w:rsid w:val="0027467B"/>
    <w:rsid w:val="0027467C"/>
    <w:rsid w:val="00274713"/>
    <w:rsid w:val="002747FE"/>
    <w:rsid w:val="0027480B"/>
    <w:rsid w:val="002748CA"/>
    <w:rsid w:val="002748F7"/>
    <w:rsid w:val="002749AC"/>
    <w:rsid w:val="00274B14"/>
    <w:rsid w:val="00274C63"/>
    <w:rsid w:val="00274C93"/>
    <w:rsid w:val="00274CD8"/>
    <w:rsid w:val="00274D77"/>
    <w:rsid w:val="00275130"/>
    <w:rsid w:val="002753DA"/>
    <w:rsid w:val="00275513"/>
    <w:rsid w:val="002755EA"/>
    <w:rsid w:val="00275633"/>
    <w:rsid w:val="0027594D"/>
    <w:rsid w:val="00275DB3"/>
    <w:rsid w:val="00275E7F"/>
    <w:rsid w:val="00275E9B"/>
    <w:rsid w:val="002760DE"/>
    <w:rsid w:val="002763C2"/>
    <w:rsid w:val="00276587"/>
    <w:rsid w:val="00276B4D"/>
    <w:rsid w:val="00276C7F"/>
    <w:rsid w:val="00276E96"/>
    <w:rsid w:val="00276F67"/>
    <w:rsid w:val="00276F70"/>
    <w:rsid w:val="00277274"/>
    <w:rsid w:val="00277461"/>
    <w:rsid w:val="00277581"/>
    <w:rsid w:val="0027759D"/>
    <w:rsid w:val="002777D4"/>
    <w:rsid w:val="0027780A"/>
    <w:rsid w:val="0027794E"/>
    <w:rsid w:val="00277B41"/>
    <w:rsid w:val="00277B68"/>
    <w:rsid w:val="00277D04"/>
    <w:rsid w:val="00277EF9"/>
    <w:rsid w:val="00277FBD"/>
    <w:rsid w:val="00280115"/>
    <w:rsid w:val="00280380"/>
    <w:rsid w:val="002803D6"/>
    <w:rsid w:val="0028043E"/>
    <w:rsid w:val="0028050F"/>
    <w:rsid w:val="002805B9"/>
    <w:rsid w:val="00280679"/>
    <w:rsid w:val="002807D4"/>
    <w:rsid w:val="002809A0"/>
    <w:rsid w:val="002809FF"/>
    <w:rsid w:val="00280BEC"/>
    <w:rsid w:val="00280E11"/>
    <w:rsid w:val="00281113"/>
    <w:rsid w:val="00281202"/>
    <w:rsid w:val="00281248"/>
    <w:rsid w:val="00281254"/>
    <w:rsid w:val="00281474"/>
    <w:rsid w:val="002814B1"/>
    <w:rsid w:val="0028150D"/>
    <w:rsid w:val="00281616"/>
    <w:rsid w:val="0028180C"/>
    <w:rsid w:val="00281B43"/>
    <w:rsid w:val="00281B72"/>
    <w:rsid w:val="00281D40"/>
    <w:rsid w:val="00281F26"/>
    <w:rsid w:val="00282003"/>
    <w:rsid w:val="00282102"/>
    <w:rsid w:val="002821AF"/>
    <w:rsid w:val="0028228C"/>
    <w:rsid w:val="002822C1"/>
    <w:rsid w:val="00282429"/>
    <w:rsid w:val="00282848"/>
    <w:rsid w:val="00282896"/>
    <w:rsid w:val="00282B2E"/>
    <w:rsid w:val="00282B44"/>
    <w:rsid w:val="00282CFB"/>
    <w:rsid w:val="00282D44"/>
    <w:rsid w:val="00282E89"/>
    <w:rsid w:val="00282FF4"/>
    <w:rsid w:val="002830C4"/>
    <w:rsid w:val="002835A6"/>
    <w:rsid w:val="002835C4"/>
    <w:rsid w:val="002835F9"/>
    <w:rsid w:val="002838F9"/>
    <w:rsid w:val="00283B2B"/>
    <w:rsid w:val="00283D4B"/>
    <w:rsid w:val="00283ED4"/>
    <w:rsid w:val="0028409E"/>
    <w:rsid w:val="002840B0"/>
    <w:rsid w:val="00284695"/>
    <w:rsid w:val="00284761"/>
    <w:rsid w:val="00284A74"/>
    <w:rsid w:val="00284AED"/>
    <w:rsid w:val="00284D6C"/>
    <w:rsid w:val="00284E82"/>
    <w:rsid w:val="00284FAF"/>
    <w:rsid w:val="0028528A"/>
    <w:rsid w:val="002853ED"/>
    <w:rsid w:val="0028557C"/>
    <w:rsid w:val="002855DF"/>
    <w:rsid w:val="00285853"/>
    <w:rsid w:val="002858D8"/>
    <w:rsid w:val="00285965"/>
    <w:rsid w:val="002859E8"/>
    <w:rsid w:val="00285B35"/>
    <w:rsid w:val="00285BD9"/>
    <w:rsid w:val="00285D2F"/>
    <w:rsid w:val="0028612B"/>
    <w:rsid w:val="00286133"/>
    <w:rsid w:val="0028622C"/>
    <w:rsid w:val="00286467"/>
    <w:rsid w:val="002869DA"/>
    <w:rsid w:val="00286ABB"/>
    <w:rsid w:val="00286B53"/>
    <w:rsid w:val="00286C52"/>
    <w:rsid w:val="00287039"/>
    <w:rsid w:val="0028712F"/>
    <w:rsid w:val="00287227"/>
    <w:rsid w:val="002874FA"/>
    <w:rsid w:val="002876D1"/>
    <w:rsid w:val="0028773B"/>
    <w:rsid w:val="00287A29"/>
    <w:rsid w:val="00287D35"/>
    <w:rsid w:val="00287E19"/>
    <w:rsid w:val="00287F73"/>
    <w:rsid w:val="00287FD5"/>
    <w:rsid w:val="00290098"/>
    <w:rsid w:val="00290109"/>
    <w:rsid w:val="00290278"/>
    <w:rsid w:val="0029083C"/>
    <w:rsid w:val="00290AE6"/>
    <w:rsid w:val="00290B18"/>
    <w:rsid w:val="00290B84"/>
    <w:rsid w:val="00290B8D"/>
    <w:rsid w:val="00290C92"/>
    <w:rsid w:val="00291235"/>
    <w:rsid w:val="00291383"/>
    <w:rsid w:val="002914A1"/>
    <w:rsid w:val="0029166C"/>
    <w:rsid w:val="002919DD"/>
    <w:rsid w:val="00291A74"/>
    <w:rsid w:val="00291EBF"/>
    <w:rsid w:val="002926D7"/>
    <w:rsid w:val="00292A5B"/>
    <w:rsid w:val="00292D16"/>
    <w:rsid w:val="00292EC8"/>
    <w:rsid w:val="00293043"/>
    <w:rsid w:val="00293159"/>
    <w:rsid w:val="00293324"/>
    <w:rsid w:val="002933CF"/>
    <w:rsid w:val="00293517"/>
    <w:rsid w:val="00293579"/>
    <w:rsid w:val="0029365C"/>
    <w:rsid w:val="002937BB"/>
    <w:rsid w:val="0029385E"/>
    <w:rsid w:val="00293975"/>
    <w:rsid w:val="00293982"/>
    <w:rsid w:val="00293A2F"/>
    <w:rsid w:val="00293AD4"/>
    <w:rsid w:val="00293BF9"/>
    <w:rsid w:val="00293C7B"/>
    <w:rsid w:val="00293D5C"/>
    <w:rsid w:val="00293F62"/>
    <w:rsid w:val="00293FCD"/>
    <w:rsid w:val="0029402D"/>
    <w:rsid w:val="00294090"/>
    <w:rsid w:val="00294129"/>
    <w:rsid w:val="0029414A"/>
    <w:rsid w:val="00294221"/>
    <w:rsid w:val="002942B8"/>
    <w:rsid w:val="00294325"/>
    <w:rsid w:val="0029439A"/>
    <w:rsid w:val="002945C7"/>
    <w:rsid w:val="002945E3"/>
    <w:rsid w:val="002947DD"/>
    <w:rsid w:val="002948E5"/>
    <w:rsid w:val="0029499C"/>
    <w:rsid w:val="00294A71"/>
    <w:rsid w:val="00294D12"/>
    <w:rsid w:val="00295136"/>
    <w:rsid w:val="002952C9"/>
    <w:rsid w:val="002954E8"/>
    <w:rsid w:val="0029556F"/>
    <w:rsid w:val="002955E4"/>
    <w:rsid w:val="0029580F"/>
    <w:rsid w:val="00295835"/>
    <w:rsid w:val="00295990"/>
    <w:rsid w:val="00295BF6"/>
    <w:rsid w:val="00295C7D"/>
    <w:rsid w:val="00295D71"/>
    <w:rsid w:val="00295EAD"/>
    <w:rsid w:val="00295F53"/>
    <w:rsid w:val="00296199"/>
    <w:rsid w:val="0029651B"/>
    <w:rsid w:val="00296687"/>
    <w:rsid w:val="002966A5"/>
    <w:rsid w:val="00296A8F"/>
    <w:rsid w:val="00296CAD"/>
    <w:rsid w:val="00296D48"/>
    <w:rsid w:val="00296E62"/>
    <w:rsid w:val="00297208"/>
    <w:rsid w:val="00297303"/>
    <w:rsid w:val="002974A5"/>
    <w:rsid w:val="002974ED"/>
    <w:rsid w:val="002975A8"/>
    <w:rsid w:val="0029764F"/>
    <w:rsid w:val="00297A89"/>
    <w:rsid w:val="00297ABE"/>
    <w:rsid w:val="00297D8D"/>
    <w:rsid w:val="00297F9C"/>
    <w:rsid w:val="002A0167"/>
    <w:rsid w:val="002A01E6"/>
    <w:rsid w:val="002A02BE"/>
    <w:rsid w:val="002A0368"/>
    <w:rsid w:val="002A03AB"/>
    <w:rsid w:val="002A03E1"/>
    <w:rsid w:val="002A04C3"/>
    <w:rsid w:val="002A05FE"/>
    <w:rsid w:val="002A0937"/>
    <w:rsid w:val="002A0A21"/>
    <w:rsid w:val="002A0C6B"/>
    <w:rsid w:val="002A1039"/>
    <w:rsid w:val="002A16A9"/>
    <w:rsid w:val="002A182F"/>
    <w:rsid w:val="002A1B97"/>
    <w:rsid w:val="002A1C4A"/>
    <w:rsid w:val="002A1CCC"/>
    <w:rsid w:val="002A1F84"/>
    <w:rsid w:val="002A20B6"/>
    <w:rsid w:val="002A222D"/>
    <w:rsid w:val="002A24C2"/>
    <w:rsid w:val="002A291A"/>
    <w:rsid w:val="002A2A58"/>
    <w:rsid w:val="002A2B0F"/>
    <w:rsid w:val="002A2B7E"/>
    <w:rsid w:val="002A3100"/>
    <w:rsid w:val="002A335E"/>
    <w:rsid w:val="002A33BD"/>
    <w:rsid w:val="002A33EF"/>
    <w:rsid w:val="002A35AC"/>
    <w:rsid w:val="002A37F1"/>
    <w:rsid w:val="002A382E"/>
    <w:rsid w:val="002A3977"/>
    <w:rsid w:val="002A3A29"/>
    <w:rsid w:val="002A3C1D"/>
    <w:rsid w:val="002A3D78"/>
    <w:rsid w:val="002A3E0D"/>
    <w:rsid w:val="002A3E2D"/>
    <w:rsid w:val="002A3F09"/>
    <w:rsid w:val="002A3F60"/>
    <w:rsid w:val="002A4284"/>
    <w:rsid w:val="002A433A"/>
    <w:rsid w:val="002A4340"/>
    <w:rsid w:val="002A43DA"/>
    <w:rsid w:val="002A4794"/>
    <w:rsid w:val="002A47AA"/>
    <w:rsid w:val="002A48B8"/>
    <w:rsid w:val="002A490E"/>
    <w:rsid w:val="002A4911"/>
    <w:rsid w:val="002A49A1"/>
    <w:rsid w:val="002A4B38"/>
    <w:rsid w:val="002A4CA9"/>
    <w:rsid w:val="002A4DBE"/>
    <w:rsid w:val="002A4DE2"/>
    <w:rsid w:val="002A4E91"/>
    <w:rsid w:val="002A4EAC"/>
    <w:rsid w:val="002A5051"/>
    <w:rsid w:val="002A50AE"/>
    <w:rsid w:val="002A5152"/>
    <w:rsid w:val="002A5218"/>
    <w:rsid w:val="002A5384"/>
    <w:rsid w:val="002A55F3"/>
    <w:rsid w:val="002A561F"/>
    <w:rsid w:val="002A56CA"/>
    <w:rsid w:val="002A57CE"/>
    <w:rsid w:val="002A5806"/>
    <w:rsid w:val="002A5A26"/>
    <w:rsid w:val="002A5AAA"/>
    <w:rsid w:val="002A5DDE"/>
    <w:rsid w:val="002A5E2B"/>
    <w:rsid w:val="002A5EB2"/>
    <w:rsid w:val="002A5FF3"/>
    <w:rsid w:val="002A62EA"/>
    <w:rsid w:val="002A6375"/>
    <w:rsid w:val="002A6457"/>
    <w:rsid w:val="002A6475"/>
    <w:rsid w:val="002A654E"/>
    <w:rsid w:val="002A6588"/>
    <w:rsid w:val="002A6743"/>
    <w:rsid w:val="002A69A6"/>
    <w:rsid w:val="002A6B7C"/>
    <w:rsid w:val="002A6DD2"/>
    <w:rsid w:val="002A7122"/>
    <w:rsid w:val="002A75CF"/>
    <w:rsid w:val="002A769D"/>
    <w:rsid w:val="002A7799"/>
    <w:rsid w:val="002A789B"/>
    <w:rsid w:val="002A78CF"/>
    <w:rsid w:val="002A7A1A"/>
    <w:rsid w:val="002A7F5B"/>
    <w:rsid w:val="002A7FDA"/>
    <w:rsid w:val="002B06B6"/>
    <w:rsid w:val="002B09B4"/>
    <w:rsid w:val="002B0ACB"/>
    <w:rsid w:val="002B0C57"/>
    <w:rsid w:val="002B0D67"/>
    <w:rsid w:val="002B0ECF"/>
    <w:rsid w:val="002B1023"/>
    <w:rsid w:val="002B1073"/>
    <w:rsid w:val="002B1099"/>
    <w:rsid w:val="002B121B"/>
    <w:rsid w:val="002B140B"/>
    <w:rsid w:val="002B145B"/>
    <w:rsid w:val="002B1597"/>
    <w:rsid w:val="002B16A0"/>
    <w:rsid w:val="002B173D"/>
    <w:rsid w:val="002B1AAC"/>
    <w:rsid w:val="002B1C22"/>
    <w:rsid w:val="002B1D4C"/>
    <w:rsid w:val="002B1D6C"/>
    <w:rsid w:val="002B2196"/>
    <w:rsid w:val="002B2305"/>
    <w:rsid w:val="002B23B8"/>
    <w:rsid w:val="002B2663"/>
    <w:rsid w:val="002B26AB"/>
    <w:rsid w:val="002B2B1F"/>
    <w:rsid w:val="002B2B71"/>
    <w:rsid w:val="002B2B83"/>
    <w:rsid w:val="002B2C11"/>
    <w:rsid w:val="002B2CFB"/>
    <w:rsid w:val="002B2F11"/>
    <w:rsid w:val="002B30D5"/>
    <w:rsid w:val="002B3633"/>
    <w:rsid w:val="002B3708"/>
    <w:rsid w:val="002B3860"/>
    <w:rsid w:val="002B3895"/>
    <w:rsid w:val="002B3990"/>
    <w:rsid w:val="002B39EC"/>
    <w:rsid w:val="002B3A6D"/>
    <w:rsid w:val="002B3CF3"/>
    <w:rsid w:val="002B3D4B"/>
    <w:rsid w:val="002B3DA6"/>
    <w:rsid w:val="002B3EF7"/>
    <w:rsid w:val="002B3F92"/>
    <w:rsid w:val="002B4111"/>
    <w:rsid w:val="002B4128"/>
    <w:rsid w:val="002B4288"/>
    <w:rsid w:val="002B44BB"/>
    <w:rsid w:val="002B44CF"/>
    <w:rsid w:val="002B485F"/>
    <w:rsid w:val="002B494B"/>
    <w:rsid w:val="002B49E2"/>
    <w:rsid w:val="002B49E8"/>
    <w:rsid w:val="002B4F74"/>
    <w:rsid w:val="002B4F80"/>
    <w:rsid w:val="002B5421"/>
    <w:rsid w:val="002B55FD"/>
    <w:rsid w:val="002B5697"/>
    <w:rsid w:val="002B56AB"/>
    <w:rsid w:val="002B56EF"/>
    <w:rsid w:val="002B5751"/>
    <w:rsid w:val="002B576B"/>
    <w:rsid w:val="002B5786"/>
    <w:rsid w:val="002B5C31"/>
    <w:rsid w:val="002B5F54"/>
    <w:rsid w:val="002B5FCA"/>
    <w:rsid w:val="002B6171"/>
    <w:rsid w:val="002B6470"/>
    <w:rsid w:val="002B6657"/>
    <w:rsid w:val="002B699C"/>
    <w:rsid w:val="002B69A9"/>
    <w:rsid w:val="002B69BD"/>
    <w:rsid w:val="002B69C5"/>
    <w:rsid w:val="002B6B40"/>
    <w:rsid w:val="002B6BB6"/>
    <w:rsid w:val="002B6BD7"/>
    <w:rsid w:val="002B6EF3"/>
    <w:rsid w:val="002B6F09"/>
    <w:rsid w:val="002B6F39"/>
    <w:rsid w:val="002B709C"/>
    <w:rsid w:val="002B7113"/>
    <w:rsid w:val="002B755F"/>
    <w:rsid w:val="002B75FC"/>
    <w:rsid w:val="002B781F"/>
    <w:rsid w:val="002B7A21"/>
    <w:rsid w:val="002B7AD4"/>
    <w:rsid w:val="002B7DF4"/>
    <w:rsid w:val="002C020E"/>
    <w:rsid w:val="002C031D"/>
    <w:rsid w:val="002C049F"/>
    <w:rsid w:val="002C0641"/>
    <w:rsid w:val="002C0643"/>
    <w:rsid w:val="002C07D0"/>
    <w:rsid w:val="002C0A57"/>
    <w:rsid w:val="002C0B1D"/>
    <w:rsid w:val="002C0B24"/>
    <w:rsid w:val="002C0B83"/>
    <w:rsid w:val="002C0B88"/>
    <w:rsid w:val="002C0BD4"/>
    <w:rsid w:val="002C0D85"/>
    <w:rsid w:val="002C0E96"/>
    <w:rsid w:val="002C1174"/>
    <w:rsid w:val="002C1259"/>
    <w:rsid w:val="002C1449"/>
    <w:rsid w:val="002C14C7"/>
    <w:rsid w:val="002C15A3"/>
    <w:rsid w:val="002C18CB"/>
    <w:rsid w:val="002C192A"/>
    <w:rsid w:val="002C1AF7"/>
    <w:rsid w:val="002C1BAE"/>
    <w:rsid w:val="002C1BCD"/>
    <w:rsid w:val="002C1D7C"/>
    <w:rsid w:val="002C20B0"/>
    <w:rsid w:val="002C2183"/>
    <w:rsid w:val="002C224A"/>
    <w:rsid w:val="002C22FB"/>
    <w:rsid w:val="002C2396"/>
    <w:rsid w:val="002C252C"/>
    <w:rsid w:val="002C2687"/>
    <w:rsid w:val="002C26AE"/>
    <w:rsid w:val="002C2A0C"/>
    <w:rsid w:val="002C2A88"/>
    <w:rsid w:val="002C2ACA"/>
    <w:rsid w:val="002C2C68"/>
    <w:rsid w:val="002C2C92"/>
    <w:rsid w:val="002C2CF6"/>
    <w:rsid w:val="002C2FEA"/>
    <w:rsid w:val="002C32DB"/>
    <w:rsid w:val="002C35DC"/>
    <w:rsid w:val="002C3602"/>
    <w:rsid w:val="002C367A"/>
    <w:rsid w:val="002C36A1"/>
    <w:rsid w:val="002C37A4"/>
    <w:rsid w:val="002C37E4"/>
    <w:rsid w:val="002C3976"/>
    <w:rsid w:val="002C3A61"/>
    <w:rsid w:val="002C3D75"/>
    <w:rsid w:val="002C3DD8"/>
    <w:rsid w:val="002C400E"/>
    <w:rsid w:val="002C4017"/>
    <w:rsid w:val="002C407D"/>
    <w:rsid w:val="002C433D"/>
    <w:rsid w:val="002C443F"/>
    <w:rsid w:val="002C4616"/>
    <w:rsid w:val="002C4691"/>
    <w:rsid w:val="002C46E1"/>
    <w:rsid w:val="002C4819"/>
    <w:rsid w:val="002C496B"/>
    <w:rsid w:val="002C4AEF"/>
    <w:rsid w:val="002C4BAF"/>
    <w:rsid w:val="002C4BD6"/>
    <w:rsid w:val="002C5016"/>
    <w:rsid w:val="002C50A6"/>
    <w:rsid w:val="002C52FE"/>
    <w:rsid w:val="002C54AB"/>
    <w:rsid w:val="002C558A"/>
    <w:rsid w:val="002C5644"/>
    <w:rsid w:val="002C5785"/>
    <w:rsid w:val="002C57A3"/>
    <w:rsid w:val="002C5985"/>
    <w:rsid w:val="002C5A34"/>
    <w:rsid w:val="002C5CF3"/>
    <w:rsid w:val="002C5D10"/>
    <w:rsid w:val="002C5D60"/>
    <w:rsid w:val="002C5DB2"/>
    <w:rsid w:val="002C5E38"/>
    <w:rsid w:val="002C6264"/>
    <w:rsid w:val="002C66EB"/>
    <w:rsid w:val="002C6766"/>
    <w:rsid w:val="002C6860"/>
    <w:rsid w:val="002C6C07"/>
    <w:rsid w:val="002C6E58"/>
    <w:rsid w:val="002C71B9"/>
    <w:rsid w:val="002C7241"/>
    <w:rsid w:val="002C74CD"/>
    <w:rsid w:val="002C78FF"/>
    <w:rsid w:val="002C7A1C"/>
    <w:rsid w:val="002C7A49"/>
    <w:rsid w:val="002C7AB6"/>
    <w:rsid w:val="002C7B97"/>
    <w:rsid w:val="002C7C5A"/>
    <w:rsid w:val="002D010D"/>
    <w:rsid w:val="002D0134"/>
    <w:rsid w:val="002D035E"/>
    <w:rsid w:val="002D0440"/>
    <w:rsid w:val="002D044D"/>
    <w:rsid w:val="002D05B9"/>
    <w:rsid w:val="002D07EE"/>
    <w:rsid w:val="002D0878"/>
    <w:rsid w:val="002D0888"/>
    <w:rsid w:val="002D08C3"/>
    <w:rsid w:val="002D0931"/>
    <w:rsid w:val="002D0AC0"/>
    <w:rsid w:val="002D0C8E"/>
    <w:rsid w:val="002D0CC2"/>
    <w:rsid w:val="002D0CD1"/>
    <w:rsid w:val="002D0DDB"/>
    <w:rsid w:val="002D0E9C"/>
    <w:rsid w:val="002D0F68"/>
    <w:rsid w:val="002D109C"/>
    <w:rsid w:val="002D1160"/>
    <w:rsid w:val="002D12F9"/>
    <w:rsid w:val="002D16B9"/>
    <w:rsid w:val="002D1A25"/>
    <w:rsid w:val="002D1C63"/>
    <w:rsid w:val="002D2099"/>
    <w:rsid w:val="002D230A"/>
    <w:rsid w:val="002D236A"/>
    <w:rsid w:val="002D24AC"/>
    <w:rsid w:val="002D265E"/>
    <w:rsid w:val="002D26A4"/>
    <w:rsid w:val="002D26D7"/>
    <w:rsid w:val="002D2891"/>
    <w:rsid w:val="002D28E9"/>
    <w:rsid w:val="002D2A83"/>
    <w:rsid w:val="002D2C66"/>
    <w:rsid w:val="002D2D61"/>
    <w:rsid w:val="002D30B7"/>
    <w:rsid w:val="002D31A6"/>
    <w:rsid w:val="002D33F9"/>
    <w:rsid w:val="002D3452"/>
    <w:rsid w:val="002D36CA"/>
    <w:rsid w:val="002D374B"/>
    <w:rsid w:val="002D37A5"/>
    <w:rsid w:val="002D384F"/>
    <w:rsid w:val="002D3C4C"/>
    <w:rsid w:val="002D3C82"/>
    <w:rsid w:val="002D3E20"/>
    <w:rsid w:val="002D3F78"/>
    <w:rsid w:val="002D4044"/>
    <w:rsid w:val="002D40CC"/>
    <w:rsid w:val="002D4180"/>
    <w:rsid w:val="002D41A4"/>
    <w:rsid w:val="002D423A"/>
    <w:rsid w:val="002D43B8"/>
    <w:rsid w:val="002D43DB"/>
    <w:rsid w:val="002D441D"/>
    <w:rsid w:val="002D4470"/>
    <w:rsid w:val="002D45E1"/>
    <w:rsid w:val="002D466E"/>
    <w:rsid w:val="002D467A"/>
    <w:rsid w:val="002D46F3"/>
    <w:rsid w:val="002D4962"/>
    <w:rsid w:val="002D49C1"/>
    <w:rsid w:val="002D4A1C"/>
    <w:rsid w:val="002D4BBB"/>
    <w:rsid w:val="002D4C33"/>
    <w:rsid w:val="002D4D2B"/>
    <w:rsid w:val="002D4F7A"/>
    <w:rsid w:val="002D5011"/>
    <w:rsid w:val="002D50E5"/>
    <w:rsid w:val="002D52D5"/>
    <w:rsid w:val="002D55CB"/>
    <w:rsid w:val="002D56CB"/>
    <w:rsid w:val="002D59E8"/>
    <w:rsid w:val="002D5B95"/>
    <w:rsid w:val="002D5C8E"/>
    <w:rsid w:val="002D5C98"/>
    <w:rsid w:val="002D5D6C"/>
    <w:rsid w:val="002D5EC5"/>
    <w:rsid w:val="002D6003"/>
    <w:rsid w:val="002D623E"/>
    <w:rsid w:val="002D64CD"/>
    <w:rsid w:val="002D6812"/>
    <w:rsid w:val="002D68F4"/>
    <w:rsid w:val="002D6905"/>
    <w:rsid w:val="002D6A3D"/>
    <w:rsid w:val="002D6C6C"/>
    <w:rsid w:val="002D6D54"/>
    <w:rsid w:val="002D6D82"/>
    <w:rsid w:val="002D6EBF"/>
    <w:rsid w:val="002D6F92"/>
    <w:rsid w:val="002D73AD"/>
    <w:rsid w:val="002D743B"/>
    <w:rsid w:val="002D74EC"/>
    <w:rsid w:val="002D752E"/>
    <w:rsid w:val="002D7749"/>
    <w:rsid w:val="002D78BF"/>
    <w:rsid w:val="002D78D8"/>
    <w:rsid w:val="002D79F4"/>
    <w:rsid w:val="002D7E50"/>
    <w:rsid w:val="002D7F40"/>
    <w:rsid w:val="002E0031"/>
    <w:rsid w:val="002E0061"/>
    <w:rsid w:val="002E00AA"/>
    <w:rsid w:val="002E013C"/>
    <w:rsid w:val="002E0337"/>
    <w:rsid w:val="002E039A"/>
    <w:rsid w:val="002E050B"/>
    <w:rsid w:val="002E05A6"/>
    <w:rsid w:val="002E065F"/>
    <w:rsid w:val="002E07D0"/>
    <w:rsid w:val="002E096E"/>
    <w:rsid w:val="002E0A10"/>
    <w:rsid w:val="002E0A57"/>
    <w:rsid w:val="002E10DA"/>
    <w:rsid w:val="002E1372"/>
    <w:rsid w:val="002E140E"/>
    <w:rsid w:val="002E14FA"/>
    <w:rsid w:val="002E153D"/>
    <w:rsid w:val="002E15F9"/>
    <w:rsid w:val="002E1907"/>
    <w:rsid w:val="002E199B"/>
    <w:rsid w:val="002E1B9C"/>
    <w:rsid w:val="002E1F29"/>
    <w:rsid w:val="002E2050"/>
    <w:rsid w:val="002E212F"/>
    <w:rsid w:val="002E2637"/>
    <w:rsid w:val="002E2818"/>
    <w:rsid w:val="002E295F"/>
    <w:rsid w:val="002E2991"/>
    <w:rsid w:val="002E2C2B"/>
    <w:rsid w:val="002E2E27"/>
    <w:rsid w:val="002E2E54"/>
    <w:rsid w:val="002E3163"/>
    <w:rsid w:val="002E322E"/>
    <w:rsid w:val="002E36A2"/>
    <w:rsid w:val="002E3AA9"/>
    <w:rsid w:val="002E3B55"/>
    <w:rsid w:val="002E3BB1"/>
    <w:rsid w:val="002E3CA1"/>
    <w:rsid w:val="002E3DB5"/>
    <w:rsid w:val="002E3DD4"/>
    <w:rsid w:val="002E4017"/>
    <w:rsid w:val="002E402C"/>
    <w:rsid w:val="002E41BF"/>
    <w:rsid w:val="002E429F"/>
    <w:rsid w:val="002E42A4"/>
    <w:rsid w:val="002E45BA"/>
    <w:rsid w:val="002E4758"/>
    <w:rsid w:val="002E4ACE"/>
    <w:rsid w:val="002E4AEB"/>
    <w:rsid w:val="002E4B7D"/>
    <w:rsid w:val="002E4DC5"/>
    <w:rsid w:val="002E4E25"/>
    <w:rsid w:val="002E4EEA"/>
    <w:rsid w:val="002E53E6"/>
    <w:rsid w:val="002E5787"/>
    <w:rsid w:val="002E5841"/>
    <w:rsid w:val="002E593A"/>
    <w:rsid w:val="002E5964"/>
    <w:rsid w:val="002E5A22"/>
    <w:rsid w:val="002E5AFB"/>
    <w:rsid w:val="002E5E3F"/>
    <w:rsid w:val="002E5F21"/>
    <w:rsid w:val="002E642F"/>
    <w:rsid w:val="002E64AA"/>
    <w:rsid w:val="002E66DA"/>
    <w:rsid w:val="002E670D"/>
    <w:rsid w:val="002E697F"/>
    <w:rsid w:val="002E6C73"/>
    <w:rsid w:val="002E6CF1"/>
    <w:rsid w:val="002E70CF"/>
    <w:rsid w:val="002E718A"/>
    <w:rsid w:val="002E7191"/>
    <w:rsid w:val="002E75F1"/>
    <w:rsid w:val="002E7686"/>
    <w:rsid w:val="002E78C4"/>
    <w:rsid w:val="002E799D"/>
    <w:rsid w:val="002E7A73"/>
    <w:rsid w:val="002E7AD0"/>
    <w:rsid w:val="002E7D9D"/>
    <w:rsid w:val="002E7E51"/>
    <w:rsid w:val="002F013D"/>
    <w:rsid w:val="002F0287"/>
    <w:rsid w:val="002F03F8"/>
    <w:rsid w:val="002F0430"/>
    <w:rsid w:val="002F0542"/>
    <w:rsid w:val="002F07F4"/>
    <w:rsid w:val="002F0BA4"/>
    <w:rsid w:val="002F0CD6"/>
    <w:rsid w:val="002F0EA7"/>
    <w:rsid w:val="002F1041"/>
    <w:rsid w:val="002F109C"/>
    <w:rsid w:val="002F1514"/>
    <w:rsid w:val="002F15AE"/>
    <w:rsid w:val="002F15E6"/>
    <w:rsid w:val="002F16A4"/>
    <w:rsid w:val="002F16D9"/>
    <w:rsid w:val="002F17BD"/>
    <w:rsid w:val="002F18BF"/>
    <w:rsid w:val="002F19A3"/>
    <w:rsid w:val="002F19EE"/>
    <w:rsid w:val="002F1A0A"/>
    <w:rsid w:val="002F1B14"/>
    <w:rsid w:val="002F1B3F"/>
    <w:rsid w:val="002F1BC8"/>
    <w:rsid w:val="002F1C05"/>
    <w:rsid w:val="002F20D6"/>
    <w:rsid w:val="002F26CC"/>
    <w:rsid w:val="002F2B47"/>
    <w:rsid w:val="002F2BA7"/>
    <w:rsid w:val="002F2F23"/>
    <w:rsid w:val="002F2FBB"/>
    <w:rsid w:val="002F33CA"/>
    <w:rsid w:val="002F34B5"/>
    <w:rsid w:val="002F379E"/>
    <w:rsid w:val="002F37A0"/>
    <w:rsid w:val="002F37A8"/>
    <w:rsid w:val="002F37AE"/>
    <w:rsid w:val="002F37F3"/>
    <w:rsid w:val="002F393B"/>
    <w:rsid w:val="002F3A37"/>
    <w:rsid w:val="002F3AD3"/>
    <w:rsid w:val="002F3C1E"/>
    <w:rsid w:val="002F3C3B"/>
    <w:rsid w:val="002F3CCD"/>
    <w:rsid w:val="002F3CFF"/>
    <w:rsid w:val="002F3F2D"/>
    <w:rsid w:val="002F4197"/>
    <w:rsid w:val="002F4224"/>
    <w:rsid w:val="002F437C"/>
    <w:rsid w:val="002F43E0"/>
    <w:rsid w:val="002F462B"/>
    <w:rsid w:val="002F47BD"/>
    <w:rsid w:val="002F4A4E"/>
    <w:rsid w:val="002F4C48"/>
    <w:rsid w:val="002F4F58"/>
    <w:rsid w:val="002F529A"/>
    <w:rsid w:val="002F5423"/>
    <w:rsid w:val="002F5435"/>
    <w:rsid w:val="002F575F"/>
    <w:rsid w:val="002F5791"/>
    <w:rsid w:val="002F5E44"/>
    <w:rsid w:val="002F5E7A"/>
    <w:rsid w:val="002F6021"/>
    <w:rsid w:val="002F60F8"/>
    <w:rsid w:val="002F612C"/>
    <w:rsid w:val="002F627E"/>
    <w:rsid w:val="002F632B"/>
    <w:rsid w:val="002F639F"/>
    <w:rsid w:val="002F63C3"/>
    <w:rsid w:val="002F6594"/>
    <w:rsid w:val="002F6889"/>
    <w:rsid w:val="002F6971"/>
    <w:rsid w:val="002F69A0"/>
    <w:rsid w:val="002F6A14"/>
    <w:rsid w:val="002F6A60"/>
    <w:rsid w:val="002F6B7E"/>
    <w:rsid w:val="002F6BA4"/>
    <w:rsid w:val="002F6EEB"/>
    <w:rsid w:val="002F7136"/>
    <w:rsid w:val="002F7186"/>
    <w:rsid w:val="002F7B4E"/>
    <w:rsid w:val="002F7CCC"/>
    <w:rsid w:val="002F7EC2"/>
    <w:rsid w:val="002F7F91"/>
    <w:rsid w:val="003000E9"/>
    <w:rsid w:val="00300132"/>
    <w:rsid w:val="0030028D"/>
    <w:rsid w:val="0030038B"/>
    <w:rsid w:val="00300391"/>
    <w:rsid w:val="003003D1"/>
    <w:rsid w:val="0030049F"/>
    <w:rsid w:val="003005EA"/>
    <w:rsid w:val="003006EE"/>
    <w:rsid w:val="00300D2B"/>
    <w:rsid w:val="00300EF3"/>
    <w:rsid w:val="003010BA"/>
    <w:rsid w:val="003010FD"/>
    <w:rsid w:val="003012B7"/>
    <w:rsid w:val="003012BA"/>
    <w:rsid w:val="00301302"/>
    <w:rsid w:val="00301379"/>
    <w:rsid w:val="00301468"/>
    <w:rsid w:val="00301552"/>
    <w:rsid w:val="0030155B"/>
    <w:rsid w:val="00301594"/>
    <w:rsid w:val="003015BE"/>
    <w:rsid w:val="00301834"/>
    <w:rsid w:val="0030197B"/>
    <w:rsid w:val="003019F2"/>
    <w:rsid w:val="00301DB8"/>
    <w:rsid w:val="00301EE1"/>
    <w:rsid w:val="00301FF4"/>
    <w:rsid w:val="00302040"/>
    <w:rsid w:val="00302046"/>
    <w:rsid w:val="0030236E"/>
    <w:rsid w:val="003023AA"/>
    <w:rsid w:val="00302777"/>
    <w:rsid w:val="003029D7"/>
    <w:rsid w:val="003029E1"/>
    <w:rsid w:val="00302C0E"/>
    <w:rsid w:val="00302D12"/>
    <w:rsid w:val="00302D53"/>
    <w:rsid w:val="00302EC8"/>
    <w:rsid w:val="00302F10"/>
    <w:rsid w:val="003030CB"/>
    <w:rsid w:val="003030F8"/>
    <w:rsid w:val="00303334"/>
    <w:rsid w:val="003035E5"/>
    <w:rsid w:val="0030370D"/>
    <w:rsid w:val="00303735"/>
    <w:rsid w:val="003037AB"/>
    <w:rsid w:val="003038D4"/>
    <w:rsid w:val="003039E7"/>
    <w:rsid w:val="00303B78"/>
    <w:rsid w:val="00303B8A"/>
    <w:rsid w:val="00303BD0"/>
    <w:rsid w:val="0030447E"/>
    <w:rsid w:val="003045C5"/>
    <w:rsid w:val="003045D1"/>
    <w:rsid w:val="00304708"/>
    <w:rsid w:val="003047FC"/>
    <w:rsid w:val="00304969"/>
    <w:rsid w:val="00304D1A"/>
    <w:rsid w:val="00304F58"/>
    <w:rsid w:val="003050EE"/>
    <w:rsid w:val="003051E6"/>
    <w:rsid w:val="003053F6"/>
    <w:rsid w:val="0030594F"/>
    <w:rsid w:val="00305A80"/>
    <w:rsid w:val="00305AA1"/>
    <w:rsid w:val="00305B54"/>
    <w:rsid w:val="00305BEA"/>
    <w:rsid w:val="00305C81"/>
    <w:rsid w:val="00305E95"/>
    <w:rsid w:val="00306153"/>
    <w:rsid w:val="0030642A"/>
    <w:rsid w:val="00306627"/>
    <w:rsid w:val="0030677E"/>
    <w:rsid w:val="003069D3"/>
    <w:rsid w:val="00306B68"/>
    <w:rsid w:val="00306BAC"/>
    <w:rsid w:val="00306BC4"/>
    <w:rsid w:val="00306C8F"/>
    <w:rsid w:val="00306D72"/>
    <w:rsid w:val="00306D75"/>
    <w:rsid w:val="00306E8D"/>
    <w:rsid w:val="00306EC1"/>
    <w:rsid w:val="00306EC9"/>
    <w:rsid w:val="00306EDD"/>
    <w:rsid w:val="003071F2"/>
    <w:rsid w:val="0030721E"/>
    <w:rsid w:val="00307479"/>
    <w:rsid w:val="00307580"/>
    <w:rsid w:val="0030770E"/>
    <w:rsid w:val="0030774A"/>
    <w:rsid w:val="00307939"/>
    <w:rsid w:val="003079C8"/>
    <w:rsid w:val="00307B02"/>
    <w:rsid w:val="00307BB9"/>
    <w:rsid w:val="00307C83"/>
    <w:rsid w:val="00307D1D"/>
    <w:rsid w:val="00307D79"/>
    <w:rsid w:val="00307DA1"/>
    <w:rsid w:val="00307FB6"/>
    <w:rsid w:val="003102B6"/>
    <w:rsid w:val="00310470"/>
    <w:rsid w:val="00310526"/>
    <w:rsid w:val="0031059B"/>
    <w:rsid w:val="003105E7"/>
    <w:rsid w:val="00310639"/>
    <w:rsid w:val="003106B5"/>
    <w:rsid w:val="00310915"/>
    <w:rsid w:val="00310977"/>
    <w:rsid w:val="00310DD7"/>
    <w:rsid w:val="00310E78"/>
    <w:rsid w:val="003112D0"/>
    <w:rsid w:val="00311354"/>
    <w:rsid w:val="00311378"/>
    <w:rsid w:val="003116EA"/>
    <w:rsid w:val="00311743"/>
    <w:rsid w:val="0031182E"/>
    <w:rsid w:val="003118ED"/>
    <w:rsid w:val="003118EF"/>
    <w:rsid w:val="00311912"/>
    <w:rsid w:val="00311A8F"/>
    <w:rsid w:val="00311AD3"/>
    <w:rsid w:val="00311F7D"/>
    <w:rsid w:val="0031234E"/>
    <w:rsid w:val="003124F2"/>
    <w:rsid w:val="00312506"/>
    <w:rsid w:val="00312681"/>
    <w:rsid w:val="003126B9"/>
    <w:rsid w:val="00312822"/>
    <w:rsid w:val="00312B34"/>
    <w:rsid w:val="00312BC0"/>
    <w:rsid w:val="00312BD1"/>
    <w:rsid w:val="00312F3E"/>
    <w:rsid w:val="00313107"/>
    <w:rsid w:val="00313154"/>
    <w:rsid w:val="00313521"/>
    <w:rsid w:val="00313639"/>
    <w:rsid w:val="003136C8"/>
    <w:rsid w:val="003136FE"/>
    <w:rsid w:val="00313786"/>
    <w:rsid w:val="003137B8"/>
    <w:rsid w:val="003137D0"/>
    <w:rsid w:val="003139B9"/>
    <w:rsid w:val="00313A89"/>
    <w:rsid w:val="00313DA4"/>
    <w:rsid w:val="00313F32"/>
    <w:rsid w:val="00314087"/>
    <w:rsid w:val="003141E6"/>
    <w:rsid w:val="00314299"/>
    <w:rsid w:val="0031429B"/>
    <w:rsid w:val="00314391"/>
    <w:rsid w:val="0031456F"/>
    <w:rsid w:val="003145F4"/>
    <w:rsid w:val="00314D4B"/>
    <w:rsid w:val="00314E24"/>
    <w:rsid w:val="00315015"/>
    <w:rsid w:val="003150CA"/>
    <w:rsid w:val="00315114"/>
    <w:rsid w:val="003152FD"/>
    <w:rsid w:val="0031546B"/>
    <w:rsid w:val="003157E8"/>
    <w:rsid w:val="0031593C"/>
    <w:rsid w:val="00315AE8"/>
    <w:rsid w:val="0031600B"/>
    <w:rsid w:val="00316040"/>
    <w:rsid w:val="0031643F"/>
    <w:rsid w:val="0031655E"/>
    <w:rsid w:val="00316571"/>
    <w:rsid w:val="003165FA"/>
    <w:rsid w:val="0031679F"/>
    <w:rsid w:val="003167A3"/>
    <w:rsid w:val="00316889"/>
    <w:rsid w:val="00316915"/>
    <w:rsid w:val="00316948"/>
    <w:rsid w:val="00316D39"/>
    <w:rsid w:val="00316E8B"/>
    <w:rsid w:val="003171BD"/>
    <w:rsid w:val="00317260"/>
    <w:rsid w:val="0031749F"/>
    <w:rsid w:val="003175C2"/>
    <w:rsid w:val="003176B5"/>
    <w:rsid w:val="00317EA7"/>
    <w:rsid w:val="00320030"/>
    <w:rsid w:val="003200C0"/>
    <w:rsid w:val="003201A6"/>
    <w:rsid w:val="00320914"/>
    <w:rsid w:val="00320B08"/>
    <w:rsid w:val="00320CFF"/>
    <w:rsid w:val="00320D78"/>
    <w:rsid w:val="00320EA2"/>
    <w:rsid w:val="00320EFD"/>
    <w:rsid w:val="00321144"/>
    <w:rsid w:val="00321291"/>
    <w:rsid w:val="00321296"/>
    <w:rsid w:val="003212B6"/>
    <w:rsid w:val="00321390"/>
    <w:rsid w:val="003213CE"/>
    <w:rsid w:val="0032162C"/>
    <w:rsid w:val="00321689"/>
    <w:rsid w:val="0032171C"/>
    <w:rsid w:val="003217DC"/>
    <w:rsid w:val="003218C2"/>
    <w:rsid w:val="00321A59"/>
    <w:rsid w:val="00321AC4"/>
    <w:rsid w:val="00321C63"/>
    <w:rsid w:val="00321CB0"/>
    <w:rsid w:val="00321E7D"/>
    <w:rsid w:val="00321F55"/>
    <w:rsid w:val="00322203"/>
    <w:rsid w:val="00322220"/>
    <w:rsid w:val="00322300"/>
    <w:rsid w:val="003225CA"/>
    <w:rsid w:val="00322773"/>
    <w:rsid w:val="003227B2"/>
    <w:rsid w:val="00322A15"/>
    <w:rsid w:val="00322B16"/>
    <w:rsid w:val="00322D50"/>
    <w:rsid w:val="00322F9C"/>
    <w:rsid w:val="00322FF3"/>
    <w:rsid w:val="00323129"/>
    <w:rsid w:val="0032313B"/>
    <w:rsid w:val="003231ED"/>
    <w:rsid w:val="00323297"/>
    <w:rsid w:val="00323363"/>
    <w:rsid w:val="003233AA"/>
    <w:rsid w:val="003238FF"/>
    <w:rsid w:val="0032392F"/>
    <w:rsid w:val="00323A8F"/>
    <w:rsid w:val="00323A9D"/>
    <w:rsid w:val="00323B0D"/>
    <w:rsid w:val="00323B60"/>
    <w:rsid w:val="00323CCD"/>
    <w:rsid w:val="00323DCE"/>
    <w:rsid w:val="003242CB"/>
    <w:rsid w:val="003243A9"/>
    <w:rsid w:val="00324800"/>
    <w:rsid w:val="00324A51"/>
    <w:rsid w:val="00324AB4"/>
    <w:rsid w:val="00324BA5"/>
    <w:rsid w:val="00324FB6"/>
    <w:rsid w:val="00325061"/>
    <w:rsid w:val="0032518E"/>
    <w:rsid w:val="003253A6"/>
    <w:rsid w:val="003253B7"/>
    <w:rsid w:val="00325431"/>
    <w:rsid w:val="00325448"/>
    <w:rsid w:val="003256C5"/>
    <w:rsid w:val="003256F3"/>
    <w:rsid w:val="00325787"/>
    <w:rsid w:val="00325830"/>
    <w:rsid w:val="00325885"/>
    <w:rsid w:val="00325D84"/>
    <w:rsid w:val="00325EF5"/>
    <w:rsid w:val="00326242"/>
    <w:rsid w:val="003266B5"/>
    <w:rsid w:val="00326EC6"/>
    <w:rsid w:val="00326F6B"/>
    <w:rsid w:val="003270C0"/>
    <w:rsid w:val="003272EA"/>
    <w:rsid w:val="00327412"/>
    <w:rsid w:val="00327416"/>
    <w:rsid w:val="003274CE"/>
    <w:rsid w:val="003274F4"/>
    <w:rsid w:val="003276C3"/>
    <w:rsid w:val="003276FD"/>
    <w:rsid w:val="0032791E"/>
    <w:rsid w:val="00327CB8"/>
    <w:rsid w:val="00327CBA"/>
    <w:rsid w:val="00330382"/>
    <w:rsid w:val="00330417"/>
    <w:rsid w:val="0033073E"/>
    <w:rsid w:val="0033076B"/>
    <w:rsid w:val="00330774"/>
    <w:rsid w:val="003307C8"/>
    <w:rsid w:val="00330974"/>
    <w:rsid w:val="00330A44"/>
    <w:rsid w:val="00330D19"/>
    <w:rsid w:val="00330F56"/>
    <w:rsid w:val="003312DF"/>
    <w:rsid w:val="00331314"/>
    <w:rsid w:val="0033138A"/>
    <w:rsid w:val="0033139C"/>
    <w:rsid w:val="00331492"/>
    <w:rsid w:val="00331585"/>
    <w:rsid w:val="003319A3"/>
    <w:rsid w:val="00331AC6"/>
    <w:rsid w:val="00331AD7"/>
    <w:rsid w:val="00331FFF"/>
    <w:rsid w:val="003320E6"/>
    <w:rsid w:val="003321E6"/>
    <w:rsid w:val="00332210"/>
    <w:rsid w:val="003322E1"/>
    <w:rsid w:val="003324FE"/>
    <w:rsid w:val="0033258F"/>
    <w:rsid w:val="003326A7"/>
    <w:rsid w:val="003329B9"/>
    <w:rsid w:val="00332CED"/>
    <w:rsid w:val="00332D35"/>
    <w:rsid w:val="00332DD7"/>
    <w:rsid w:val="00332FA2"/>
    <w:rsid w:val="00332FFB"/>
    <w:rsid w:val="003331F1"/>
    <w:rsid w:val="0033323E"/>
    <w:rsid w:val="00333597"/>
    <w:rsid w:val="0033360D"/>
    <w:rsid w:val="00333756"/>
    <w:rsid w:val="003337D8"/>
    <w:rsid w:val="00333854"/>
    <w:rsid w:val="0033393D"/>
    <w:rsid w:val="003339FE"/>
    <w:rsid w:val="00333A4C"/>
    <w:rsid w:val="00333C68"/>
    <w:rsid w:val="00333F24"/>
    <w:rsid w:val="00333FE4"/>
    <w:rsid w:val="00334049"/>
    <w:rsid w:val="00334307"/>
    <w:rsid w:val="00334329"/>
    <w:rsid w:val="00334367"/>
    <w:rsid w:val="00334577"/>
    <w:rsid w:val="0033487D"/>
    <w:rsid w:val="00334913"/>
    <w:rsid w:val="00334AB0"/>
    <w:rsid w:val="00334B3A"/>
    <w:rsid w:val="00334BB2"/>
    <w:rsid w:val="00334F41"/>
    <w:rsid w:val="003350D1"/>
    <w:rsid w:val="00335113"/>
    <w:rsid w:val="00335174"/>
    <w:rsid w:val="003355A5"/>
    <w:rsid w:val="00335668"/>
    <w:rsid w:val="003357A6"/>
    <w:rsid w:val="00335BA1"/>
    <w:rsid w:val="00335C05"/>
    <w:rsid w:val="00336231"/>
    <w:rsid w:val="00336399"/>
    <w:rsid w:val="00336588"/>
    <w:rsid w:val="003365AB"/>
    <w:rsid w:val="00336683"/>
    <w:rsid w:val="00336694"/>
    <w:rsid w:val="00336776"/>
    <w:rsid w:val="00336781"/>
    <w:rsid w:val="00336913"/>
    <w:rsid w:val="0033696A"/>
    <w:rsid w:val="00336A62"/>
    <w:rsid w:val="00337032"/>
    <w:rsid w:val="0033705C"/>
    <w:rsid w:val="0033785D"/>
    <w:rsid w:val="00337CE2"/>
    <w:rsid w:val="00337D0D"/>
    <w:rsid w:val="00337DD4"/>
    <w:rsid w:val="00337E5E"/>
    <w:rsid w:val="003403A7"/>
    <w:rsid w:val="0034051E"/>
    <w:rsid w:val="003405ED"/>
    <w:rsid w:val="00340769"/>
    <w:rsid w:val="0034086F"/>
    <w:rsid w:val="0034095A"/>
    <w:rsid w:val="00340B4B"/>
    <w:rsid w:val="00340C71"/>
    <w:rsid w:val="00340D5A"/>
    <w:rsid w:val="00340D9B"/>
    <w:rsid w:val="00340DA3"/>
    <w:rsid w:val="00340FA2"/>
    <w:rsid w:val="00340FDD"/>
    <w:rsid w:val="0034104E"/>
    <w:rsid w:val="003413A5"/>
    <w:rsid w:val="003413AF"/>
    <w:rsid w:val="0034143E"/>
    <w:rsid w:val="0034152E"/>
    <w:rsid w:val="0034165F"/>
    <w:rsid w:val="0034175A"/>
    <w:rsid w:val="0034186B"/>
    <w:rsid w:val="00341939"/>
    <w:rsid w:val="00341B2E"/>
    <w:rsid w:val="00342007"/>
    <w:rsid w:val="003420CA"/>
    <w:rsid w:val="003420E6"/>
    <w:rsid w:val="0034211B"/>
    <w:rsid w:val="00342154"/>
    <w:rsid w:val="003422D4"/>
    <w:rsid w:val="003428C8"/>
    <w:rsid w:val="003429A2"/>
    <w:rsid w:val="00342D51"/>
    <w:rsid w:val="00342F0F"/>
    <w:rsid w:val="00343256"/>
    <w:rsid w:val="003434A0"/>
    <w:rsid w:val="0034355B"/>
    <w:rsid w:val="003435BD"/>
    <w:rsid w:val="00343720"/>
    <w:rsid w:val="00343C0C"/>
    <w:rsid w:val="00343C75"/>
    <w:rsid w:val="00343C88"/>
    <w:rsid w:val="00343CAD"/>
    <w:rsid w:val="00343D67"/>
    <w:rsid w:val="00343DBB"/>
    <w:rsid w:val="003441A1"/>
    <w:rsid w:val="0034448B"/>
    <w:rsid w:val="003448A9"/>
    <w:rsid w:val="00344CB9"/>
    <w:rsid w:val="0034518C"/>
    <w:rsid w:val="00345257"/>
    <w:rsid w:val="003455CB"/>
    <w:rsid w:val="0034592B"/>
    <w:rsid w:val="00345930"/>
    <w:rsid w:val="0034597E"/>
    <w:rsid w:val="00345C9F"/>
    <w:rsid w:val="00345DB6"/>
    <w:rsid w:val="00345E73"/>
    <w:rsid w:val="00345F5A"/>
    <w:rsid w:val="00346471"/>
    <w:rsid w:val="00346492"/>
    <w:rsid w:val="003464B8"/>
    <w:rsid w:val="0034651A"/>
    <w:rsid w:val="00346850"/>
    <w:rsid w:val="00346876"/>
    <w:rsid w:val="00346884"/>
    <w:rsid w:val="0034688F"/>
    <w:rsid w:val="0034698F"/>
    <w:rsid w:val="00346DBA"/>
    <w:rsid w:val="00346E89"/>
    <w:rsid w:val="00346FFC"/>
    <w:rsid w:val="0034705D"/>
    <w:rsid w:val="0034722A"/>
    <w:rsid w:val="003472F9"/>
    <w:rsid w:val="003476B8"/>
    <w:rsid w:val="0034789D"/>
    <w:rsid w:val="003479E2"/>
    <w:rsid w:val="00347FBA"/>
    <w:rsid w:val="00350003"/>
    <w:rsid w:val="00350149"/>
    <w:rsid w:val="0035023F"/>
    <w:rsid w:val="00350311"/>
    <w:rsid w:val="0035067A"/>
    <w:rsid w:val="00350B07"/>
    <w:rsid w:val="00350B91"/>
    <w:rsid w:val="00350CD6"/>
    <w:rsid w:val="00350D91"/>
    <w:rsid w:val="00350E13"/>
    <w:rsid w:val="00351032"/>
    <w:rsid w:val="003511DA"/>
    <w:rsid w:val="003511EE"/>
    <w:rsid w:val="0035123D"/>
    <w:rsid w:val="00351830"/>
    <w:rsid w:val="00351B53"/>
    <w:rsid w:val="00351C34"/>
    <w:rsid w:val="00351F38"/>
    <w:rsid w:val="00351FC4"/>
    <w:rsid w:val="00351FF8"/>
    <w:rsid w:val="00352312"/>
    <w:rsid w:val="00352434"/>
    <w:rsid w:val="0035254A"/>
    <w:rsid w:val="00352787"/>
    <w:rsid w:val="00352ABE"/>
    <w:rsid w:val="00352C98"/>
    <w:rsid w:val="00352E29"/>
    <w:rsid w:val="00352F24"/>
    <w:rsid w:val="0035310A"/>
    <w:rsid w:val="0035321C"/>
    <w:rsid w:val="00353350"/>
    <w:rsid w:val="003534E3"/>
    <w:rsid w:val="003535BE"/>
    <w:rsid w:val="00353869"/>
    <w:rsid w:val="003539DA"/>
    <w:rsid w:val="00353EBF"/>
    <w:rsid w:val="003540A8"/>
    <w:rsid w:val="00354119"/>
    <w:rsid w:val="0035419E"/>
    <w:rsid w:val="00354299"/>
    <w:rsid w:val="003543A6"/>
    <w:rsid w:val="0035446C"/>
    <w:rsid w:val="0035468D"/>
    <w:rsid w:val="00354749"/>
    <w:rsid w:val="003547DE"/>
    <w:rsid w:val="00354875"/>
    <w:rsid w:val="00354AE7"/>
    <w:rsid w:val="00354C17"/>
    <w:rsid w:val="00354C5D"/>
    <w:rsid w:val="00354DF6"/>
    <w:rsid w:val="00354FBC"/>
    <w:rsid w:val="00355024"/>
    <w:rsid w:val="0035502C"/>
    <w:rsid w:val="003555DD"/>
    <w:rsid w:val="003558DD"/>
    <w:rsid w:val="003558EC"/>
    <w:rsid w:val="0035595E"/>
    <w:rsid w:val="003559FD"/>
    <w:rsid w:val="00355B5B"/>
    <w:rsid w:val="00355E22"/>
    <w:rsid w:val="00355E6B"/>
    <w:rsid w:val="00355F63"/>
    <w:rsid w:val="0035618C"/>
    <w:rsid w:val="00356380"/>
    <w:rsid w:val="0035655A"/>
    <w:rsid w:val="003566C1"/>
    <w:rsid w:val="003569AE"/>
    <w:rsid w:val="00356A21"/>
    <w:rsid w:val="00356A5D"/>
    <w:rsid w:val="00356B65"/>
    <w:rsid w:val="00356BB9"/>
    <w:rsid w:val="00356D47"/>
    <w:rsid w:val="00356EAE"/>
    <w:rsid w:val="00356F30"/>
    <w:rsid w:val="003572C7"/>
    <w:rsid w:val="00357944"/>
    <w:rsid w:val="00357C26"/>
    <w:rsid w:val="00357C28"/>
    <w:rsid w:val="00357D10"/>
    <w:rsid w:val="00357EB7"/>
    <w:rsid w:val="00357FA1"/>
    <w:rsid w:val="00360276"/>
    <w:rsid w:val="00360279"/>
    <w:rsid w:val="0036035B"/>
    <w:rsid w:val="00360425"/>
    <w:rsid w:val="003604B6"/>
    <w:rsid w:val="00360564"/>
    <w:rsid w:val="003605A8"/>
    <w:rsid w:val="00360625"/>
    <w:rsid w:val="0036063F"/>
    <w:rsid w:val="003609F1"/>
    <w:rsid w:val="00360AA4"/>
    <w:rsid w:val="00360B48"/>
    <w:rsid w:val="00360D0D"/>
    <w:rsid w:val="00360DE7"/>
    <w:rsid w:val="00360E52"/>
    <w:rsid w:val="00361070"/>
    <w:rsid w:val="00361519"/>
    <w:rsid w:val="003616E8"/>
    <w:rsid w:val="003617E4"/>
    <w:rsid w:val="00361944"/>
    <w:rsid w:val="00361A29"/>
    <w:rsid w:val="00361DD6"/>
    <w:rsid w:val="00361E6D"/>
    <w:rsid w:val="00361F11"/>
    <w:rsid w:val="00361F63"/>
    <w:rsid w:val="003620A1"/>
    <w:rsid w:val="00362640"/>
    <w:rsid w:val="003628E1"/>
    <w:rsid w:val="00362914"/>
    <w:rsid w:val="003629F7"/>
    <w:rsid w:val="00362A0E"/>
    <w:rsid w:val="00362A7C"/>
    <w:rsid w:val="00362EAE"/>
    <w:rsid w:val="00362F93"/>
    <w:rsid w:val="00363372"/>
    <w:rsid w:val="00363464"/>
    <w:rsid w:val="003635CB"/>
    <w:rsid w:val="00363994"/>
    <w:rsid w:val="00363A79"/>
    <w:rsid w:val="00363CCD"/>
    <w:rsid w:val="00363D28"/>
    <w:rsid w:val="00363F94"/>
    <w:rsid w:val="00364335"/>
    <w:rsid w:val="00364624"/>
    <w:rsid w:val="00364C46"/>
    <w:rsid w:val="00365241"/>
    <w:rsid w:val="003652D8"/>
    <w:rsid w:val="00365328"/>
    <w:rsid w:val="0036532A"/>
    <w:rsid w:val="00365698"/>
    <w:rsid w:val="00365A5A"/>
    <w:rsid w:val="00365D54"/>
    <w:rsid w:val="00365E41"/>
    <w:rsid w:val="00365F00"/>
    <w:rsid w:val="00365F28"/>
    <w:rsid w:val="00365F3A"/>
    <w:rsid w:val="003661E0"/>
    <w:rsid w:val="00366201"/>
    <w:rsid w:val="00366214"/>
    <w:rsid w:val="00366390"/>
    <w:rsid w:val="003663A6"/>
    <w:rsid w:val="003664E3"/>
    <w:rsid w:val="00366605"/>
    <w:rsid w:val="003666D4"/>
    <w:rsid w:val="00366702"/>
    <w:rsid w:val="00366B51"/>
    <w:rsid w:val="00366B52"/>
    <w:rsid w:val="00366E20"/>
    <w:rsid w:val="00367260"/>
    <w:rsid w:val="00367578"/>
    <w:rsid w:val="003679B7"/>
    <w:rsid w:val="00367B25"/>
    <w:rsid w:val="00367DC5"/>
    <w:rsid w:val="00367F09"/>
    <w:rsid w:val="00367FAA"/>
    <w:rsid w:val="0037023E"/>
    <w:rsid w:val="00370288"/>
    <w:rsid w:val="003705DF"/>
    <w:rsid w:val="003705FA"/>
    <w:rsid w:val="00370685"/>
    <w:rsid w:val="003706A0"/>
    <w:rsid w:val="00370770"/>
    <w:rsid w:val="003707B3"/>
    <w:rsid w:val="003707F9"/>
    <w:rsid w:val="00370805"/>
    <w:rsid w:val="00370931"/>
    <w:rsid w:val="00370B29"/>
    <w:rsid w:val="00370CC1"/>
    <w:rsid w:val="00370E70"/>
    <w:rsid w:val="00371405"/>
    <w:rsid w:val="0037148D"/>
    <w:rsid w:val="00371692"/>
    <w:rsid w:val="003718E3"/>
    <w:rsid w:val="00371A25"/>
    <w:rsid w:val="00371C33"/>
    <w:rsid w:val="00372621"/>
    <w:rsid w:val="00372933"/>
    <w:rsid w:val="00372AEF"/>
    <w:rsid w:val="00372FFD"/>
    <w:rsid w:val="0037327B"/>
    <w:rsid w:val="0037330E"/>
    <w:rsid w:val="00373477"/>
    <w:rsid w:val="0037361C"/>
    <w:rsid w:val="003736F2"/>
    <w:rsid w:val="00373708"/>
    <w:rsid w:val="00373859"/>
    <w:rsid w:val="003739B0"/>
    <w:rsid w:val="00373BE1"/>
    <w:rsid w:val="00373C88"/>
    <w:rsid w:val="00373D88"/>
    <w:rsid w:val="00373EC6"/>
    <w:rsid w:val="00374160"/>
    <w:rsid w:val="003742A7"/>
    <w:rsid w:val="00374350"/>
    <w:rsid w:val="003743AF"/>
    <w:rsid w:val="0037440B"/>
    <w:rsid w:val="00374464"/>
    <w:rsid w:val="003746D5"/>
    <w:rsid w:val="00374807"/>
    <w:rsid w:val="00374840"/>
    <w:rsid w:val="0037494F"/>
    <w:rsid w:val="00374A58"/>
    <w:rsid w:val="00374B8D"/>
    <w:rsid w:val="00374D86"/>
    <w:rsid w:val="00374D91"/>
    <w:rsid w:val="00375301"/>
    <w:rsid w:val="003753E2"/>
    <w:rsid w:val="003757D0"/>
    <w:rsid w:val="003758FE"/>
    <w:rsid w:val="00375933"/>
    <w:rsid w:val="0037599C"/>
    <w:rsid w:val="00375BC6"/>
    <w:rsid w:val="00375BD6"/>
    <w:rsid w:val="00375C8B"/>
    <w:rsid w:val="00375DD9"/>
    <w:rsid w:val="003760BC"/>
    <w:rsid w:val="003762AC"/>
    <w:rsid w:val="00376758"/>
    <w:rsid w:val="0037675C"/>
    <w:rsid w:val="0037678A"/>
    <w:rsid w:val="003769CE"/>
    <w:rsid w:val="00376A58"/>
    <w:rsid w:val="00376C0A"/>
    <w:rsid w:val="00376DF5"/>
    <w:rsid w:val="00376EDB"/>
    <w:rsid w:val="00376FF4"/>
    <w:rsid w:val="003773E8"/>
    <w:rsid w:val="00377447"/>
    <w:rsid w:val="00377587"/>
    <w:rsid w:val="003775A1"/>
    <w:rsid w:val="00377694"/>
    <w:rsid w:val="00377992"/>
    <w:rsid w:val="00377A6F"/>
    <w:rsid w:val="00377C36"/>
    <w:rsid w:val="00377DB0"/>
    <w:rsid w:val="00377FAE"/>
    <w:rsid w:val="00380323"/>
    <w:rsid w:val="003803BD"/>
    <w:rsid w:val="00380648"/>
    <w:rsid w:val="00380751"/>
    <w:rsid w:val="00380A61"/>
    <w:rsid w:val="00380D62"/>
    <w:rsid w:val="00380EBB"/>
    <w:rsid w:val="00380F07"/>
    <w:rsid w:val="00380FF2"/>
    <w:rsid w:val="003811CB"/>
    <w:rsid w:val="00381446"/>
    <w:rsid w:val="0038167A"/>
    <w:rsid w:val="00381748"/>
    <w:rsid w:val="00381E79"/>
    <w:rsid w:val="00381EA7"/>
    <w:rsid w:val="00381F3D"/>
    <w:rsid w:val="00381F5E"/>
    <w:rsid w:val="0038208B"/>
    <w:rsid w:val="003822DD"/>
    <w:rsid w:val="00382402"/>
    <w:rsid w:val="003824DF"/>
    <w:rsid w:val="003825D5"/>
    <w:rsid w:val="00382ADA"/>
    <w:rsid w:val="00382CC2"/>
    <w:rsid w:val="00382D3B"/>
    <w:rsid w:val="00382D5C"/>
    <w:rsid w:val="00382F3A"/>
    <w:rsid w:val="00382F42"/>
    <w:rsid w:val="0038324B"/>
    <w:rsid w:val="0038371D"/>
    <w:rsid w:val="003839A2"/>
    <w:rsid w:val="003839FC"/>
    <w:rsid w:val="00383AA5"/>
    <w:rsid w:val="00383D7D"/>
    <w:rsid w:val="00383F90"/>
    <w:rsid w:val="00384032"/>
    <w:rsid w:val="0038426F"/>
    <w:rsid w:val="003842A9"/>
    <w:rsid w:val="0038467E"/>
    <w:rsid w:val="003846A9"/>
    <w:rsid w:val="00384738"/>
    <w:rsid w:val="00384802"/>
    <w:rsid w:val="00384974"/>
    <w:rsid w:val="00384A8D"/>
    <w:rsid w:val="00384A93"/>
    <w:rsid w:val="00384B90"/>
    <w:rsid w:val="00384C7D"/>
    <w:rsid w:val="00384CA7"/>
    <w:rsid w:val="00384CE9"/>
    <w:rsid w:val="00384FEC"/>
    <w:rsid w:val="00385083"/>
    <w:rsid w:val="0038517A"/>
    <w:rsid w:val="003852FE"/>
    <w:rsid w:val="00385467"/>
    <w:rsid w:val="003855DB"/>
    <w:rsid w:val="00385682"/>
    <w:rsid w:val="00385974"/>
    <w:rsid w:val="00385A15"/>
    <w:rsid w:val="00385C50"/>
    <w:rsid w:val="00385DEF"/>
    <w:rsid w:val="00385F5B"/>
    <w:rsid w:val="003860BC"/>
    <w:rsid w:val="003861D7"/>
    <w:rsid w:val="00386274"/>
    <w:rsid w:val="003862E7"/>
    <w:rsid w:val="00386392"/>
    <w:rsid w:val="00386499"/>
    <w:rsid w:val="003864E2"/>
    <w:rsid w:val="00386538"/>
    <w:rsid w:val="00386627"/>
    <w:rsid w:val="00386782"/>
    <w:rsid w:val="003868F3"/>
    <w:rsid w:val="00386A05"/>
    <w:rsid w:val="00386A99"/>
    <w:rsid w:val="00386B74"/>
    <w:rsid w:val="00386B90"/>
    <w:rsid w:val="00386D3B"/>
    <w:rsid w:val="00386E5B"/>
    <w:rsid w:val="00387106"/>
    <w:rsid w:val="00387212"/>
    <w:rsid w:val="0038736D"/>
    <w:rsid w:val="00387382"/>
    <w:rsid w:val="0038754F"/>
    <w:rsid w:val="0038757C"/>
    <w:rsid w:val="00387625"/>
    <w:rsid w:val="0038776C"/>
    <w:rsid w:val="0038782F"/>
    <w:rsid w:val="003878B0"/>
    <w:rsid w:val="003878FD"/>
    <w:rsid w:val="00387981"/>
    <w:rsid w:val="00387A9C"/>
    <w:rsid w:val="00387B19"/>
    <w:rsid w:val="00387CE0"/>
    <w:rsid w:val="00387DB2"/>
    <w:rsid w:val="00387DC0"/>
    <w:rsid w:val="00387E6D"/>
    <w:rsid w:val="003901DE"/>
    <w:rsid w:val="00390228"/>
    <w:rsid w:val="00390303"/>
    <w:rsid w:val="00390410"/>
    <w:rsid w:val="003907FF"/>
    <w:rsid w:val="00390AF5"/>
    <w:rsid w:val="00390D33"/>
    <w:rsid w:val="00390DB3"/>
    <w:rsid w:val="00391058"/>
    <w:rsid w:val="003911BD"/>
    <w:rsid w:val="003911C7"/>
    <w:rsid w:val="003912ED"/>
    <w:rsid w:val="003916D7"/>
    <w:rsid w:val="00391713"/>
    <w:rsid w:val="003917F2"/>
    <w:rsid w:val="00391973"/>
    <w:rsid w:val="00391AF1"/>
    <w:rsid w:val="00391C72"/>
    <w:rsid w:val="00391FA8"/>
    <w:rsid w:val="0039222F"/>
    <w:rsid w:val="00392340"/>
    <w:rsid w:val="003925EB"/>
    <w:rsid w:val="00392634"/>
    <w:rsid w:val="003926AF"/>
    <w:rsid w:val="0039271B"/>
    <w:rsid w:val="0039279F"/>
    <w:rsid w:val="00392852"/>
    <w:rsid w:val="00392B3B"/>
    <w:rsid w:val="00392B46"/>
    <w:rsid w:val="00392FA2"/>
    <w:rsid w:val="00393146"/>
    <w:rsid w:val="00393530"/>
    <w:rsid w:val="00393899"/>
    <w:rsid w:val="00393928"/>
    <w:rsid w:val="00393AB4"/>
    <w:rsid w:val="00393B1E"/>
    <w:rsid w:val="00393BE0"/>
    <w:rsid w:val="00393C24"/>
    <w:rsid w:val="00393C36"/>
    <w:rsid w:val="00393DB7"/>
    <w:rsid w:val="00393FFC"/>
    <w:rsid w:val="0039407B"/>
    <w:rsid w:val="003941DD"/>
    <w:rsid w:val="0039424C"/>
    <w:rsid w:val="00394452"/>
    <w:rsid w:val="003944E8"/>
    <w:rsid w:val="0039464C"/>
    <w:rsid w:val="003947AE"/>
    <w:rsid w:val="00394821"/>
    <w:rsid w:val="00394E0E"/>
    <w:rsid w:val="00394F2F"/>
    <w:rsid w:val="00394FB9"/>
    <w:rsid w:val="00395030"/>
    <w:rsid w:val="003950DA"/>
    <w:rsid w:val="00395452"/>
    <w:rsid w:val="00395635"/>
    <w:rsid w:val="0039564C"/>
    <w:rsid w:val="0039570F"/>
    <w:rsid w:val="003958AC"/>
    <w:rsid w:val="00395A1C"/>
    <w:rsid w:val="00395A49"/>
    <w:rsid w:val="00395DE4"/>
    <w:rsid w:val="00396042"/>
    <w:rsid w:val="0039605F"/>
    <w:rsid w:val="00396384"/>
    <w:rsid w:val="0039640A"/>
    <w:rsid w:val="00396462"/>
    <w:rsid w:val="00396723"/>
    <w:rsid w:val="0039678A"/>
    <w:rsid w:val="00396853"/>
    <w:rsid w:val="0039698C"/>
    <w:rsid w:val="00396990"/>
    <w:rsid w:val="00396A62"/>
    <w:rsid w:val="0039771A"/>
    <w:rsid w:val="0039779E"/>
    <w:rsid w:val="003979F0"/>
    <w:rsid w:val="00397BB0"/>
    <w:rsid w:val="00397BE4"/>
    <w:rsid w:val="00397C5E"/>
    <w:rsid w:val="00397D22"/>
    <w:rsid w:val="00397D6F"/>
    <w:rsid w:val="00397DDA"/>
    <w:rsid w:val="00397DE5"/>
    <w:rsid w:val="00397E41"/>
    <w:rsid w:val="00397E4F"/>
    <w:rsid w:val="003A0392"/>
    <w:rsid w:val="003A03DA"/>
    <w:rsid w:val="003A0440"/>
    <w:rsid w:val="003A0503"/>
    <w:rsid w:val="003A05FB"/>
    <w:rsid w:val="003A07EC"/>
    <w:rsid w:val="003A0851"/>
    <w:rsid w:val="003A08EA"/>
    <w:rsid w:val="003A0FB4"/>
    <w:rsid w:val="003A1337"/>
    <w:rsid w:val="003A1800"/>
    <w:rsid w:val="003A1ED8"/>
    <w:rsid w:val="003A24EF"/>
    <w:rsid w:val="003A25AD"/>
    <w:rsid w:val="003A25CC"/>
    <w:rsid w:val="003A2940"/>
    <w:rsid w:val="003A296D"/>
    <w:rsid w:val="003A297F"/>
    <w:rsid w:val="003A2998"/>
    <w:rsid w:val="003A2C3A"/>
    <w:rsid w:val="003A2C95"/>
    <w:rsid w:val="003A2D1E"/>
    <w:rsid w:val="003A2ED5"/>
    <w:rsid w:val="003A3272"/>
    <w:rsid w:val="003A36FE"/>
    <w:rsid w:val="003A38EC"/>
    <w:rsid w:val="003A390D"/>
    <w:rsid w:val="003A3AE1"/>
    <w:rsid w:val="003A3C62"/>
    <w:rsid w:val="003A3C63"/>
    <w:rsid w:val="003A3CA5"/>
    <w:rsid w:val="003A3D95"/>
    <w:rsid w:val="003A3E0B"/>
    <w:rsid w:val="003A3E88"/>
    <w:rsid w:val="003A3F9B"/>
    <w:rsid w:val="003A429C"/>
    <w:rsid w:val="003A4468"/>
    <w:rsid w:val="003A44BD"/>
    <w:rsid w:val="003A4587"/>
    <w:rsid w:val="003A459A"/>
    <w:rsid w:val="003A45C3"/>
    <w:rsid w:val="003A4669"/>
    <w:rsid w:val="003A46EF"/>
    <w:rsid w:val="003A474E"/>
    <w:rsid w:val="003A4777"/>
    <w:rsid w:val="003A5156"/>
    <w:rsid w:val="003A5344"/>
    <w:rsid w:val="003A561F"/>
    <w:rsid w:val="003A567D"/>
    <w:rsid w:val="003A56B1"/>
    <w:rsid w:val="003A5737"/>
    <w:rsid w:val="003A5772"/>
    <w:rsid w:val="003A5799"/>
    <w:rsid w:val="003A57EA"/>
    <w:rsid w:val="003A58BA"/>
    <w:rsid w:val="003A5A32"/>
    <w:rsid w:val="003A5B4B"/>
    <w:rsid w:val="003A5C09"/>
    <w:rsid w:val="003A5DED"/>
    <w:rsid w:val="003A5E27"/>
    <w:rsid w:val="003A5F30"/>
    <w:rsid w:val="003A5F8C"/>
    <w:rsid w:val="003A60CA"/>
    <w:rsid w:val="003A622C"/>
    <w:rsid w:val="003A651E"/>
    <w:rsid w:val="003A65BC"/>
    <w:rsid w:val="003A664B"/>
    <w:rsid w:val="003A6804"/>
    <w:rsid w:val="003A6837"/>
    <w:rsid w:val="003A69AF"/>
    <w:rsid w:val="003A6A72"/>
    <w:rsid w:val="003A6AB4"/>
    <w:rsid w:val="003A6C0E"/>
    <w:rsid w:val="003A6CF0"/>
    <w:rsid w:val="003A6DBF"/>
    <w:rsid w:val="003A6FF0"/>
    <w:rsid w:val="003A7192"/>
    <w:rsid w:val="003A7374"/>
    <w:rsid w:val="003A74DB"/>
    <w:rsid w:val="003A75F6"/>
    <w:rsid w:val="003A7CEF"/>
    <w:rsid w:val="003A7DF0"/>
    <w:rsid w:val="003A7F5C"/>
    <w:rsid w:val="003B0033"/>
    <w:rsid w:val="003B0145"/>
    <w:rsid w:val="003B01A1"/>
    <w:rsid w:val="003B0358"/>
    <w:rsid w:val="003B048B"/>
    <w:rsid w:val="003B052C"/>
    <w:rsid w:val="003B08DF"/>
    <w:rsid w:val="003B091A"/>
    <w:rsid w:val="003B093C"/>
    <w:rsid w:val="003B0BB8"/>
    <w:rsid w:val="003B119C"/>
    <w:rsid w:val="003B146E"/>
    <w:rsid w:val="003B153B"/>
    <w:rsid w:val="003B172B"/>
    <w:rsid w:val="003B17A1"/>
    <w:rsid w:val="003B1983"/>
    <w:rsid w:val="003B1AA2"/>
    <w:rsid w:val="003B1B1C"/>
    <w:rsid w:val="003B2375"/>
    <w:rsid w:val="003B2447"/>
    <w:rsid w:val="003B24E6"/>
    <w:rsid w:val="003B2627"/>
    <w:rsid w:val="003B2742"/>
    <w:rsid w:val="003B27F8"/>
    <w:rsid w:val="003B2A34"/>
    <w:rsid w:val="003B2BB4"/>
    <w:rsid w:val="003B2E5A"/>
    <w:rsid w:val="003B2FBE"/>
    <w:rsid w:val="003B304A"/>
    <w:rsid w:val="003B30A7"/>
    <w:rsid w:val="003B337F"/>
    <w:rsid w:val="003B348D"/>
    <w:rsid w:val="003B3599"/>
    <w:rsid w:val="003B3615"/>
    <w:rsid w:val="003B38A1"/>
    <w:rsid w:val="003B3986"/>
    <w:rsid w:val="003B3A2D"/>
    <w:rsid w:val="003B3A3D"/>
    <w:rsid w:val="003B3DF6"/>
    <w:rsid w:val="003B3F31"/>
    <w:rsid w:val="003B460E"/>
    <w:rsid w:val="003B46B5"/>
    <w:rsid w:val="003B484F"/>
    <w:rsid w:val="003B48C8"/>
    <w:rsid w:val="003B4A15"/>
    <w:rsid w:val="003B4A75"/>
    <w:rsid w:val="003B4AE3"/>
    <w:rsid w:val="003B4B89"/>
    <w:rsid w:val="003B4BBE"/>
    <w:rsid w:val="003B5225"/>
    <w:rsid w:val="003B531A"/>
    <w:rsid w:val="003B550B"/>
    <w:rsid w:val="003B5533"/>
    <w:rsid w:val="003B5586"/>
    <w:rsid w:val="003B56A0"/>
    <w:rsid w:val="003B572F"/>
    <w:rsid w:val="003B5D10"/>
    <w:rsid w:val="003B5D57"/>
    <w:rsid w:val="003B5D82"/>
    <w:rsid w:val="003B5E22"/>
    <w:rsid w:val="003B5EBE"/>
    <w:rsid w:val="003B5ED1"/>
    <w:rsid w:val="003B5F08"/>
    <w:rsid w:val="003B5F35"/>
    <w:rsid w:val="003B66EB"/>
    <w:rsid w:val="003B69A2"/>
    <w:rsid w:val="003B6A84"/>
    <w:rsid w:val="003B6F9C"/>
    <w:rsid w:val="003B706E"/>
    <w:rsid w:val="003B71A4"/>
    <w:rsid w:val="003B7544"/>
    <w:rsid w:val="003B75CB"/>
    <w:rsid w:val="003B76A9"/>
    <w:rsid w:val="003B7768"/>
    <w:rsid w:val="003B77DC"/>
    <w:rsid w:val="003B7835"/>
    <w:rsid w:val="003B7B86"/>
    <w:rsid w:val="003B7E89"/>
    <w:rsid w:val="003B7EA9"/>
    <w:rsid w:val="003B7FD6"/>
    <w:rsid w:val="003C00CB"/>
    <w:rsid w:val="003C012A"/>
    <w:rsid w:val="003C019A"/>
    <w:rsid w:val="003C01AB"/>
    <w:rsid w:val="003C026F"/>
    <w:rsid w:val="003C04F0"/>
    <w:rsid w:val="003C0500"/>
    <w:rsid w:val="003C0714"/>
    <w:rsid w:val="003C0880"/>
    <w:rsid w:val="003C0A62"/>
    <w:rsid w:val="003C0CED"/>
    <w:rsid w:val="003C0D0C"/>
    <w:rsid w:val="003C0D16"/>
    <w:rsid w:val="003C0E58"/>
    <w:rsid w:val="003C0F47"/>
    <w:rsid w:val="003C104A"/>
    <w:rsid w:val="003C1571"/>
    <w:rsid w:val="003C1C10"/>
    <w:rsid w:val="003C1D21"/>
    <w:rsid w:val="003C1E79"/>
    <w:rsid w:val="003C2194"/>
    <w:rsid w:val="003C2228"/>
    <w:rsid w:val="003C2329"/>
    <w:rsid w:val="003C2335"/>
    <w:rsid w:val="003C236D"/>
    <w:rsid w:val="003C2943"/>
    <w:rsid w:val="003C2AE2"/>
    <w:rsid w:val="003C2BE4"/>
    <w:rsid w:val="003C2DEB"/>
    <w:rsid w:val="003C2DFA"/>
    <w:rsid w:val="003C2F2E"/>
    <w:rsid w:val="003C2F65"/>
    <w:rsid w:val="003C3267"/>
    <w:rsid w:val="003C336C"/>
    <w:rsid w:val="003C3453"/>
    <w:rsid w:val="003C3516"/>
    <w:rsid w:val="003C3595"/>
    <w:rsid w:val="003C3688"/>
    <w:rsid w:val="003C372B"/>
    <w:rsid w:val="003C3867"/>
    <w:rsid w:val="003C3B8C"/>
    <w:rsid w:val="003C3D38"/>
    <w:rsid w:val="003C40BF"/>
    <w:rsid w:val="003C426A"/>
    <w:rsid w:val="003C4611"/>
    <w:rsid w:val="003C4694"/>
    <w:rsid w:val="003C46BC"/>
    <w:rsid w:val="003C487D"/>
    <w:rsid w:val="003C4A19"/>
    <w:rsid w:val="003C4A84"/>
    <w:rsid w:val="003C4ABB"/>
    <w:rsid w:val="003C4ED3"/>
    <w:rsid w:val="003C4F17"/>
    <w:rsid w:val="003C4FF3"/>
    <w:rsid w:val="003C5032"/>
    <w:rsid w:val="003C50EC"/>
    <w:rsid w:val="003C5125"/>
    <w:rsid w:val="003C5154"/>
    <w:rsid w:val="003C51E5"/>
    <w:rsid w:val="003C523F"/>
    <w:rsid w:val="003C525D"/>
    <w:rsid w:val="003C5282"/>
    <w:rsid w:val="003C5606"/>
    <w:rsid w:val="003C5767"/>
    <w:rsid w:val="003C5834"/>
    <w:rsid w:val="003C5B2C"/>
    <w:rsid w:val="003C5E4E"/>
    <w:rsid w:val="003C608F"/>
    <w:rsid w:val="003C65ED"/>
    <w:rsid w:val="003C683C"/>
    <w:rsid w:val="003C6A5C"/>
    <w:rsid w:val="003C6B6E"/>
    <w:rsid w:val="003C6C58"/>
    <w:rsid w:val="003C6E41"/>
    <w:rsid w:val="003C6F4B"/>
    <w:rsid w:val="003C6FCF"/>
    <w:rsid w:val="003C71A3"/>
    <w:rsid w:val="003C7310"/>
    <w:rsid w:val="003C7354"/>
    <w:rsid w:val="003C759F"/>
    <w:rsid w:val="003C7866"/>
    <w:rsid w:val="003C7A39"/>
    <w:rsid w:val="003C7C3C"/>
    <w:rsid w:val="003C7EBB"/>
    <w:rsid w:val="003D0137"/>
    <w:rsid w:val="003D0487"/>
    <w:rsid w:val="003D0507"/>
    <w:rsid w:val="003D0520"/>
    <w:rsid w:val="003D07B4"/>
    <w:rsid w:val="003D0889"/>
    <w:rsid w:val="003D08ED"/>
    <w:rsid w:val="003D096B"/>
    <w:rsid w:val="003D0B40"/>
    <w:rsid w:val="003D0C31"/>
    <w:rsid w:val="003D0C67"/>
    <w:rsid w:val="003D0D13"/>
    <w:rsid w:val="003D0F0F"/>
    <w:rsid w:val="003D124C"/>
    <w:rsid w:val="003D143C"/>
    <w:rsid w:val="003D1639"/>
    <w:rsid w:val="003D1652"/>
    <w:rsid w:val="003D1790"/>
    <w:rsid w:val="003D17C5"/>
    <w:rsid w:val="003D1994"/>
    <w:rsid w:val="003D19D0"/>
    <w:rsid w:val="003D1D6A"/>
    <w:rsid w:val="003D1D6F"/>
    <w:rsid w:val="003D1E19"/>
    <w:rsid w:val="003D1F4F"/>
    <w:rsid w:val="003D23D2"/>
    <w:rsid w:val="003D278D"/>
    <w:rsid w:val="003D2870"/>
    <w:rsid w:val="003D294D"/>
    <w:rsid w:val="003D2AFA"/>
    <w:rsid w:val="003D2BBE"/>
    <w:rsid w:val="003D2C9C"/>
    <w:rsid w:val="003D2E38"/>
    <w:rsid w:val="003D2FAC"/>
    <w:rsid w:val="003D31B7"/>
    <w:rsid w:val="003D31B8"/>
    <w:rsid w:val="003D3232"/>
    <w:rsid w:val="003D3436"/>
    <w:rsid w:val="003D352E"/>
    <w:rsid w:val="003D354B"/>
    <w:rsid w:val="003D3568"/>
    <w:rsid w:val="003D35EE"/>
    <w:rsid w:val="003D36A8"/>
    <w:rsid w:val="003D3709"/>
    <w:rsid w:val="003D3819"/>
    <w:rsid w:val="003D3917"/>
    <w:rsid w:val="003D40EB"/>
    <w:rsid w:val="003D4399"/>
    <w:rsid w:val="003D4618"/>
    <w:rsid w:val="003D4692"/>
    <w:rsid w:val="003D4849"/>
    <w:rsid w:val="003D48B1"/>
    <w:rsid w:val="003D48E6"/>
    <w:rsid w:val="003D491B"/>
    <w:rsid w:val="003D4A65"/>
    <w:rsid w:val="003D4E5D"/>
    <w:rsid w:val="003D4F5C"/>
    <w:rsid w:val="003D4F63"/>
    <w:rsid w:val="003D5087"/>
    <w:rsid w:val="003D528A"/>
    <w:rsid w:val="003D53C7"/>
    <w:rsid w:val="003D54CA"/>
    <w:rsid w:val="003D5518"/>
    <w:rsid w:val="003D55B6"/>
    <w:rsid w:val="003D5651"/>
    <w:rsid w:val="003D565A"/>
    <w:rsid w:val="003D56DC"/>
    <w:rsid w:val="003D57DF"/>
    <w:rsid w:val="003D592B"/>
    <w:rsid w:val="003D5A83"/>
    <w:rsid w:val="003D5AD4"/>
    <w:rsid w:val="003D5AE4"/>
    <w:rsid w:val="003D5C01"/>
    <w:rsid w:val="003D5C73"/>
    <w:rsid w:val="003D5DDE"/>
    <w:rsid w:val="003D5E0D"/>
    <w:rsid w:val="003D60B6"/>
    <w:rsid w:val="003D62C4"/>
    <w:rsid w:val="003D63CC"/>
    <w:rsid w:val="003D659B"/>
    <w:rsid w:val="003D66B9"/>
    <w:rsid w:val="003D67F2"/>
    <w:rsid w:val="003D69AD"/>
    <w:rsid w:val="003D69D0"/>
    <w:rsid w:val="003D6C92"/>
    <w:rsid w:val="003D6D43"/>
    <w:rsid w:val="003D6D55"/>
    <w:rsid w:val="003D6DD1"/>
    <w:rsid w:val="003D6EDC"/>
    <w:rsid w:val="003D7006"/>
    <w:rsid w:val="003D7044"/>
    <w:rsid w:val="003D70B1"/>
    <w:rsid w:val="003D7120"/>
    <w:rsid w:val="003D7529"/>
    <w:rsid w:val="003D760A"/>
    <w:rsid w:val="003D7B13"/>
    <w:rsid w:val="003D7D70"/>
    <w:rsid w:val="003D7E19"/>
    <w:rsid w:val="003D7E37"/>
    <w:rsid w:val="003E0173"/>
    <w:rsid w:val="003E032F"/>
    <w:rsid w:val="003E05F6"/>
    <w:rsid w:val="003E0607"/>
    <w:rsid w:val="003E0612"/>
    <w:rsid w:val="003E0646"/>
    <w:rsid w:val="003E0A48"/>
    <w:rsid w:val="003E0D18"/>
    <w:rsid w:val="003E0D38"/>
    <w:rsid w:val="003E10F3"/>
    <w:rsid w:val="003E1105"/>
    <w:rsid w:val="003E1330"/>
    <w:rsid w:val="003E134D"/>
    <w:rsid w:val="003E1407"/>
    <w:rsid w:val="003E14F3"/>
    <w:rsid w:val="003E1647"/>
    <w:rsid w:val="003E187C"/>
    <w:rsid w:val="003E1952"/>
    <w:rsid w:val="003E1BD9"/>
    <w:rsid w:val="003E1E19"/>
    <w:rsid w:val="003E1FAC"/>
    <w:rsid w:val="003E21E7"/>
    <w:rsid w:val="003E223B"/>
    <w:rsid w:val="003E2376"/>
    <w:rsid w:val="003E2425"/>
    <w:rsid w:val="003E2456"/>
    <w:rsid w:val="003E256A"/>
    <w:rsid w:val="003E2580"/>
    <w:rsid w:val="003E26B1"/>
    <w:rsid w:val="003E28F9"/>
    <w:rsid w:val="003E2A83"/>
    <w:rsid w:val="003E2B80"/>
    <w:rsid w:val="003E2DEA"/>
    <w:rsid w:val="003E2E87"/>
    <w:rsid w:val="003E2FCE"/>
    <w:rsid w:val="003E3092"/>
    <w:rsid w:val="003E30C5"/>
    <w:rsid w:val="003E3115"/>
    <w:rsid w:val="003E3175"/>
    <w:rsid w:val="003E317C"/>
    <w:rsid w:val="003E33E1"/>
    <w:rsid w:val="003E342F"/>
    <w:rsid w:val="003E3488"/>
    <w:rsid w:val="003E3592"/>
    <w:rsid w:val="003E3595"/>
    <w:rsid w:val="003E38A1"/>
    <w:rsid w:val="003E38D2"/>
    <w:rsid w:val="003E3905"/>
    <w:rsid w:val="003E398B"/>
    <w:rsid w:val="003E398E"/>
    <w:rsid w:val="003E3C20"/>
    <w:rsid w:val="003E3C4F"/>
    <w:rsid w:val="003E3DC5"/>
    <w:rsid w:val="003E3F45"/>
    <w:rsid w:val="003E3F97"/>
    <w:rsid w:val="003E40EF"/>
    <w:rsid w:val="003E42ED"/>
    <w:rsid w:val="003E43BA"/>
    <w:rsid w:val="003E4426"/>
    <w:rsid w:val="003E4449"/>
    <w:rsid w:val="003E4451"/>
    <w:rsid w:val="003E45BB"/>
    <w:rsid w:val="003E462B"/>
    <w:rsid w:val="003E4631"/>
    <w:rsid w:val="003E4638"/>
    <w:rsid w:val="003E469D"/>
    <w:rsid w:val="003E474B"/>
    <w:rsid w:val="003E47D3"/>
    <w:rsid w:val="003E4979"/>
    <w:rsid w:val="003E49B9"/>
    <w:rsid w:val="003E4B1A"/>
    <w:rsid w:val="003E509A"/>
    <w:rsid w:val="003E55E4"/>
    <w:rsid w:val="003E55EE"/>
    <w:rsid w:val="003E56F1"/>
    <w:rsid w:val="003E5903"/>
    <w:rsid w:val="003E5939"/>
    <w:rsid w:val="003E596C"/>
    <w:rsid w:val="003E5CC4"/>
    <w:rsid w:val="003E5CC6"/>
    <w:rsid w:val="003E5D51"/>
    <w:rsid w:val="003E5E8D"/>
    <w:rsid w:val="003E5EF7"/>
    <w:rsid w:val="003E5EF8"/>
    <w:rsid w:val="003E5FEF"/>
    <w:rsid w:val="003E6099"/>
    <w:rsid w:val="003E615B"/>
    <w:rsid w:val="003E637B"/>
    <w:rsid w:val="003E64C4"/>
    <w:rsid w:val="003E653F"/>
    <w:rsid w:val="003E664F"/>
    <w:rsid w:val="003E696A"/>
    <w:rsid w:val="003E6A0C"/>
    <w:rsid w:val="003E6B23"/>
    <w:rsid w:val="003E6DC4"/>
    <w:rsid w:val="003E6ECD"/>
    <w:rsid w:val="003E6F00"/>
    <w:rsid w:val="003E6F76"/>
    <w:rsid w:val="003E703B"/>
    <w:rsid w:val="003E7157"/>
    <w:rsid w:val="003E7865"/>
    <w:rsid w:val="003E78D4"/>
    <w:rsid w:val="003E7A63"/>
    <w:rsid w:val="003E7A8D"/>
    <w:rsid w:val="003E7B1A"/>
    <w:rsid w:val="003E7D8F"/>
    <w:rsid w:val="003E7F0D"/>
    <w:rsid w:val="003F03D7"/>
    <w:rsid w:val="003F0415"/>
    <w:rsid w:val="003F04C1"/>
    <w:rsid w:val="003F0534"/>
    <w:rsid w:val="003F086E"/>
    <w:rsid w:val="003F0BA2"/>
    <w:rsid w:val="003F0BAD"/>
    <w:rsid w:val="003F0D0A"/>
    <w:rsid w:val="003F0E5E"/>
    <w:rsid w:val="003F0F2F"/>
    <w:rsid w:val="003F11AB"/>
    <w:rsid w:val="003F11FA"/>
    <w:rsid w:val="003F1390"/>
    <w:rsid w:val="003F1394"/>
    <w:rsid w:val="003F141D"/>
    <w:rsid w:val="003F1995"/>
    <w:rsid w:val="003F19F3"/>
    <w:rsid w:val="003F1DCF"/>
    <w:rsid w:val="003F203E"/>
    <w:rsid w:val="003F231B"/>
    <w:rsid w:val="003F2337"/>
    <w:rsid w:val="003F23F7"/>
    <w:rsid w:val="003F2789"/>
    <w:rsid w:val="003F2795"/>
    <w:rsid w:val="003F2991"/>
    <w:rsid w:val="003F2A25"/>
    <w:rsid w:val="003F2A85"/>
    <w:rsid w:val="003F2CBB"/>
    <w:rsid w:val="003F30AD"/>
    <w:rsid w:val="003F31A8"/>
    <w:rsid w:val="003F335A"/>
    <w:rsid w:val="003F3390"/>
    <w:rsid w:val="003F357D"/>
    <w:rsid w:val="003F35DC"/>
    <w:rsid w:val="003F36DB"/>
    <w:rsid w:val="003F3718"/>
    <w:rsid w:val="003F381E"/>
    <w:rsid w:val="003F38F6"/>
    <w:rsid w:val="003F39DE"/>
    <w:rsid w:val="003F3A0D"/>
    <w:rsid w:val="003F3BB4"/>
    <w:rsid w:val="003F3E69"/>
    <w:rsid w:val="003F40E6"/>
    <w:rsid w:val="003F439E"/>
    <w:rsid w:val="003F44E9"/>
    <w:rsid w:val="003F44EF"/>
    <w:rsid w:val="003F476A"/>
    <w:rsid w:val="003F47AF"/>
    <w:rsid w:val="003F48ED"/>
    <w:rsid w:val="003F4ABF"/>
    <w:rsid w:val="003F4B4B"/>
    <w:rsid w:val="003F4D5C"/>
    <w:rsid w:val="003F5646"/>
    <w:rsid w:val="003F5A10"/>
    <w:rsid w:val="003F5CEE"/>
    <w:rsid w:val="003F6091"/>
    <w:rsid w:val="003F63AC"/>
    <w:rsid w:val="003F662D"/>
    <w:rsid w:val="003F6847"/>
    <w:rsid w:val="003F68BE"/>
    <w:rsid w:val="003F68FD"/>
    <w:rsid w:val="003F69A8"/>
    <w:rsid w:val="003F6D4B"/>
    <w:rsid w:val="003F6D78"/>
    <w:rsid w:val="003F6DC3"/>
    <w:rsid w:val="003F6DC5"/>
    <w:rsid w:val="003F712B"/>
    <w:rsid w:val="003F7201"/>
    <w:rsid w:val="003F73C5"/>
    <w:rsid w:val="003F7564"/>
    <w:rsid w:val="003F759D"/>
    <w:rsid w:val="003F75B5"/>
    <w:rsid w:val="003F7735"/>
    <w:rsid w:val="003F7A37"/>
    <w:rsid w:val="003F7AD4"/>
    <w:rsid w:val="003F7D1D"/>
    <w:rsid w:val="003F7D4E"/>
    <w:rsid w:val="00400009"/>
    <w:rsid w:val="004000EB"/>
    <w:rsid w:val="0040073E"/>
    <w:rsid w:val="004007B7"/>
    <w:rsid w:val="00400803"/>
    <w:rsid w:val="00400BC1"/>
    <w:rsid w:val="00400E49"/>
    <w:rsid w:val="00400E66"/>
    <w:rsid w:val="00400E77"/>
    <w:rsid w:val="00400FAF"/>
    <w:rsid w:val="00400FCB"/>
    <w:rsid w:val="00401022"/>
    <w:rsid w:val="00401195"/>
    <w:rsid w:val="00401289"/>
    <w:rsid w:val="004014FB"/>
    <w:rsid w:val="004015E0"/>
    <w:rsid w:val="0040177C"/>
    <w:rsid w:val="004018BF"/>
    <w:rsid w:val="00401A5D"/>
    <w:rsid w:val="00401AF0"/>
    <w:rsid w:val="00401B4B"/>
    <w:rsid w:val="00401D11"/>
    <w:rsid w:val="00401DCE"/>
    <w:rsid w:val="00401E97"/>
    <w:rsid w:val="00401F52"/>
    <w:rsid w:val="00401FF5"/>
    <w:rsid w:val="00402118"/>
    <w:rsid w:val="00402260"/>
    <w:rsid w:val="00402343"/>
    <w:rsid w:val="004025DC"/>
    <w:rsid w:val="004026E0"/>
    <w:rsid w:val="00402807"/>
    <w:rsid w:val="00402928"/>
    <w:rsid w:val="0040293C"/>
    <w:rsid w:val="004029F3"/>
    <w:rsid w:val="00402BE3"/>
    <w:rsid w:val="00402F1B"/>
    <w:rsid w:val="00402F73"/>
    <w:rsid w:val="004031B7"/>
    <w:rsid w:val="0040364A"/>
    <w:rsid w:val="00403651"/>
    <w:rsid w:val="00403696"/>
    <w:rsid w:val="00403706"/>
    <w:rsid w:val="004037BE"/>
    <w:rsid w:val="00403BBC"/>
    <w:rsid w:val="00403CAF"/>
    <w:rsid w:val="00403F7E"/>
    <w:rsid w:val="00403FD8"/>
    <w:rsid w:val="0040408E"/>
    <w:rsid w:val="00404303"/>
    <w:rsid w:val="004043D9"/>
    <w:rsid w:val="004045B4"/>
    <w:rsid w:val="0040466B"/>
    <w:rsid w:val="004046D2"/>
    <w:rsid w:val="0040481A"/>
    <w:rsid w:val="0040495C"/>
    <w:rsid w:val="00404D4C"/>
    <w:rsid w:val="00404E6A"/>
    <w:rsid w:val="004051BE"/>
    <w:rsid w:val="004052AE"/>
    <w:rsid w:val="004054C7"/>
    <w:rsid w:val="00405711"/>
    <w:rsid w:val="00405764"/>
    <w:rsid w:val="00405A86"/>
    <w:rsid w:val="00405B26"/>
    <w:rsid w:val="00405BCD"/>
    <w:rsid w:val="00405BCF"/>
    <w:rsid w:val="00405C15"/>
    <w:rsid w:val="00405CA8"/>
    <w:rsid w:val="00405DEE"/>
    <w:rsid w:val="00405F10"/>
    <w:rsid w:val="00405F84"/>
    <w:rsid w:val="00405FA4"/>
    <w:rsid w:val="0040624C"/>
    <w:rsid w:val="004062C0"/>
    <w:rsid w:val="004064F1"/>
    <w:rsid w:val="00406803"/>
    <w:rsid w:val="00406C4C"/>
    <w:rsid w:val="00406C50"/>
    <w:rsid w:val="00406ED1"/>
    <w:rsid w:val="00406EE2"/>
    <w:rsid w:val="00406EF8"/>
    <w:rsid w:val="00406F2B"/>
    <w:rsid w:val="00406F3B"/>
    <w:rsid w:val="00407075"/>
    <w:rsid w:val="0040708A"/>
    <w:rsid w:val="00407437"/>
    <w:rsid w:val="00407480"/>
    <w:rsid w:val="00407485"/>
    <w:rsid w:val="00407498"/>
    <w:rsid w:val="0040776C"/>
    <w:rsid w:val="00407811"/>
    <w:rsid w:val="0040785E"/>
    <w:rsid w:val="00407C42"/>
    <w:rsid w:val="00407D7C"/>
    <w:rsid w:val="00407EF0"/>
    <w:rsid w:val="00407F87"/>
    <w:rsid w:val="0041001A"/>
    <w:rsid w:val="0041052B"/>
    <w:rsid w:val="004109D5"/>
    <w:rsid w:val="004109EA"/>
    <w:rsid w:val="00410C61"/>
    <w:rsid w:val="00410F04"/>
    <w:rsid w:val="00410F9B"/>
    <w:rsid w:val="00411028"/>
    <w:rsid w:val="00411060"/>
    <w:rsid w:val="004111CD"/>
    <w:rsid w:val="004112B9"/>
    <w:rsid w:val="004112EA"/>
    <w:rsid w:val="0041145D"/>
    <w:rsid w:val="00411477"/>
    <w:rsid w:val="00411592"/>
    <w:rsid w:val="004115E0"/>
    <w:rsid w:val="0041166C"/>
    <w:rsid w:val="004116AB"/>
    <w:rsid w:val="004119ED"/>
    <w:rsid w:val="00411A95"/>
    <w:rsid w:val="00411C95"/>
    <w:rsid w:val="004122D2"/>
    <w:rsid w:val="004125BE"/>
    <w:rsid w:val="004126A2"/>
    <w:rsid w:val="0041295A"/>
    <w:rsid w:val="004129FC"/>
    <w:rsid w:val="00412A20"/>
    <w:rsid w:val="00412B17"/>
    <w:rsid w:val="00412B4B"/>
    <w:rsid w:val="00412CCB"/>
    <w:rsid w:val="004130B6"/>
    <w:rsid w:val="00413110"/>
    <w:rsid w:val="004132EA"/>
    <w:rsid w:val="004135D6"/>
    <w:rsid w:val="0041370D"/>
    <w:rsid w:val="00413820"/>
    <w:rsid w:val="00413B2F"/>
    <w:rsid w:val="00413CCA"/>
    <w:rsid w:val="00413CEA"/>
    <w:rsid w:val="00413D2A"/>
    <w:rsid w:val="00413F79"/>
    <w:rsid w:val="0041409F"/>
    <w:rsid w:val="00414120"/>
    <w:rsid w:val="00414284"/>
    <w:rsid w:val="004145A6"/>
    <w:rsid w:val="004147B3"/>
    <w:rsid w:val="00414EB9"/>
    <w:rsid w:val="00414EC5"/>
    <w:rsid w:val="004150A7"/>
    <w:rsid w:val="004153A7"/>
    <w:rsid w:val="00415584"/>
    <w:rsid w:val="00415709"/>
    <w:rsid w:val="00415824"/>
    <w:rsid w:val="00415AD0"/>
    <w:rsid w:val="00415AE0"/>
    <w:rsid w:val="00415B2E"/>
    <w:rsid w:val="00415CAF"/>
    <w:rsid w:val="00415CBC"/>
    <w:rsid w:val="00415D1A"/>
    <w:rsid w:val="00415DD8"/>
    <w:rsid w:val="00416087"/>
    <w:rsid w:val="004161A8"/>
    <w:rsid w:val="004161AE"/>
    <w:rsid w:val="004162E9"/>
    <w:rsid w:val="004167CC"/>
    <w:rsid w:val="00416A3A"/>
    <w:rsid w:val="00416BDA"/>
    <w:rsid w:val="00416E66"/>
    <w:rsid w:val="00416EC6"/>
    <w:rsid w:val="00416FCD"/>
    <w:rsid w:val="0041708D"/>
    <w:rsid w:val="00417322"/>
    <w:rsid w:val="00417425"/>
    <w:rsid w:val="00417429"/>
    <w:rsid w:val="00417453"/>
    <w:rsid w:val="00417461"/>
    <w:rsid w:val="00417547"/>
    <w:rsid w:val="004176B6"/>
    <w:rsid w:val="00417818"/>
    <w:rsid w:val="00417A37"/>
    <w:rsid w:val="00417AED"/>
    <w:rsid w:val="00417B23"/>
    <w:rsid w:val="00417C03"/>
    <w:rsid w:val="00417D2E"/>
    <w:rsid w:val="00417DDC"/>
    <w:rsid w:val="00417E29"/>
    <w:rsid w:val="00417E61"/>
    <w:rsid w:val="00417F35"/>
    <w:rsid w:val="00420067"/>
    <w:rsid w:val="0042053B"/>
    <w:rsid w:val="00420564"/>
    <w:rsid w:val="0042088F"/>
    <w:rsid w:val="0042090B"/>
    <w:rsid w:val="00420944"/>
    <w:rsid w:val="0042099F"/>
    <w:rsid w:val="00420A02"/>
    <w:rsid w:val="00420AA1"/>
    <w:rsid w:val="00420B93"/>
    <w:rsid w:val="00420DD4"/>
    <w:rsid w:val="00420E1E"/>
    <w:rsid w:val="00420E63"/>
    <w:rsid w:val="00421032"/>
    <w:rsid w:val="0042114E"/>
    <w:rsid w:val="004213E2"/>
    <w:rsid w:val="00421461"/>
    <w:rsid w:val="004214B1"/>
    <w:rsid w:val="004216E6"/>
    <w:rsid w:val="004218F3"/>
    <w:rsid w:val="00421928"/>
    <w:rsid w:val="00421990"/>
    <w:rsid w:val="00421A9B"/>
    <w:rsid w:val="00421AA5"/>
    <w:rsid w:val="00421ACB"/>
    <w:rsid w:val="00421B31"/>
    <w:rsid w:val="00421E96"/>
    <w:rsid w:val="00421EE7"/>
    <w:rsid w:val="00422099"/>
    <w:rsid w:val="004220E6"/>
    <w:rsid w:val="004228C2"/>
    <w:rsid w:val="00422B72"/>
    <w:rsid w:val="00422CF5"/>
    <w:rsid w:val="00422F7A"/>
    <w:rsid w:val="00422FBD"/>
    <w:rsid w:val="00423223"/>
    <w:rsid w:val="004233EB"/>
    <w:rsid w:val="0042354A"/>
    <w:rsid w:val="0042387D"/>
    <w:rsid w:val="004239AD"/>
    <w:rsid w:val="00423A56"/>
    <w:rsid w:val="00423AA9"/>
    <w:rsid w:val="00423BB6"/>
    <w:rsid w:val="004240A5"/>
    <w:rsid w:val="004242AA"/>
    <w:rsid w:val="004242E2"/>
    <w:rsid w:val="00424382"/>
    <w:rsid w:val="00424511"/>
    <w:rsid w:val="00424934"/>
    <w:rsid w:val="00424A66"/>
    <w:rsid w:val="00424C65"/>
    <w:rsid w:val="00424CAF"/>
    <w:rsid w:val="00424DBA"/>
    <w:rsid w:val="00424EDA"/>
    <w:rsid w:val="00424F89"/>
    <w:rsid w:val="00424FDD"/>
    <w:rsid w:val="004250E5"/>
    <w:rsid w:val="004253C1"/>
    <w:rsid w:val="00425481"/>
    <w:rsid w:val="004254E6"/>
    <w:rsid w:val="00425524"/>
    <w:rsid w:val="00425709"/>
    <w:rsid w:val="00425A8A"/>
    <w:rsid w:val="00425DC9"/>
    <w:rsid w:val="00425EBA"/>
    <w:rsid w:val="00425F40"/>
    <w:rsid w:val="0042609D"/>
    <w:rsid w:val="0042619C"/>
    <w:rsid w:val="00426A8B"/>
    <w:rsid w:val="00426BEF"/>
    <w:rsid w:val="00426CA7"/>
    <w:rsid w:val="00426DA8"/>
    <w:rsid w:val="004277A4"/>
    <w:rsid w:val="00427A4E"/>
    <w:rsid w:val="00427D9A"/>
    <w:rsid w:val="00427FF3"/>
    <w:rsid w:val="0043005B"/>
    <w:rsid w:val="00430079"/>
    <w:rsid w:val="004303F4"/>
    <w:rsid w:val="004304FD"/>
    <w:rsid w:val="00430687"/>
    <w:rsid w:val="004308F4"/>
    <w:rsid w:val="0043095B"/>
    <w:rsid w:val="00430A23"/>
    <w:rsid w:val="00430A8D"/>
    <w:rsid w:val="00430BC7"/>
    <w:rsid w:val="00430F32"/>
    <w:rsid w:val="00430F9A"/>
    <w:rsid w:val="004312F5"/>
    <w:rsid w:val="004317EB"/>
    <w:rsid w:val="0043194E"/>
    <w:rsid w:val="00431A23"/>
    <w:rsid w:val="00431FE8"/>
    <w:rsid w:val="00432284"/>
    <w:rsid w:val="004322C8"/>
    <w:rsid w:val="00432565"/>
    <w:rsid w:val="0043278C"/>
    <w:rsid w:val="0043291E"/>
    <w:rsid w:val="004329BC"/>
    <w:rsid w:val="00432CC5"/>
    <w:rsid w:val="004330D4"/>
    <w:rsid w:val="00433127"/>
    <w:rsid w:val="00433165"/>
    <w:rsid w:val="0043322B"/>
    <w:rsid w:val="004332B8"/>
    <w:rsid w:val="00433363"/>
    <w:rsid w:val="00433689"/>
    <w:rsid w:val="004337E6"/>
    <w:rsid w:val="00433914"/>
    <w:rsid w:val="0043393C"/>
    <w:rsid w:val="00433CA1"/>
    <w:rsid w:val="00433EE9"/>
    <w:rsid w:val="00433F1B"/>
    <w:rsid w:val="0043442F"/>
    <w:rsid w:val="0043452E"/>
    <w:rsid w:val="004345C2"/>
    <w:rsid w:val="00434779"/>
    <w:rsid w:val="00434C70"/>
    <w:rsid w:val="00434F19"/>
    <w:rsid w:val="00435028"/>
    <w:rsid w:val="00435098"/>
    <w:rsid w:val="0043511C"/>
    <w:rsid w:val="004352BE"/>
    <w:rsid w:val="0043567C"/>
    <w:rsid w:val="0043592E"/>
    <w:rsid w:val="004359FF"/>
    <w:rsid w:val="00435A11"/>
    <w:rsid w:val="00435BAA"/>
    <w:rsid w:val="00435E6F"/>
    <w:rsid w:val="00435F10"/>
    <w:rsid w:val="00435F50"/>
    <w:rsid w:val="0043601B"/>
    <w:rsid w:val="00436236"/>
    <w:rsid w:val="004364D1"/>
    <w:rsid w:val="004364FE"/>
    <w:rsid w:val="0043666D"/>
    <w:rsid w:val="004366FA"/>
    <w:rsid w:val="00436962"/>
    <w:rsid w:val="00436A04"/>
    <w:rsid w:val="00436CD4"/>
    <w:rsid w:val="00436EE6"/>
    <w:rsid w:val="00437097"/>
    <w:rsid w:val="0043710B"/>
    <w:rsid w:val="0043723F"/>
    <w:rsid w:val="00437285"/>
    <w:rsid w:val="0043769A"/>
    <w:rsid w:val="004376BF"/>
    <w:rsid w:val="00437831"/>
    <w:rsid w:val="004378AE"/>
    <w:rsid w:val="00437BE8"/>
    <w:rsid w:val="0044014E"/>
    <w:rsid w:val="0044041C"/>
    <w:rsid w:val="00440421"/>
    <w:rsid w:val="00440564"/>
    <w:rsid w:val="004406ED"/>
    <w:rsid w:val="00440792"/>
    <w:rsid w:val="0044089D"/>
    <w:rsid w:val="00440A7C"/>
    <w:rsid w:val="00440C19"/>
    <w:rsid w:val="00440D33"/>
    <w:rsid w:val="004413BD"/>
    <w:rsid w:val="00441487"/>
    <w:rsid w:val="00441516"/>
    <w:rsid w:val="0044182D"/>
    <w:rsid w:val="00441A2A"/>
    <w:rsid w:val="00441FC9"/>
    <w:rsid w:val="004420EC"/>
    <w:rsid w:val="00442178"/>
    <w:rsid w:val="004421A9"/>
    <w:rsid w:val="00442665"/>
    <w:rsid w:val="004427D3"/>
    <w:rsid w:val="00442830"/>
    <w:rsid w:val="00442875"/>
    <w:rsid w:val="004428AF"/>
    <w:rsid w:val="00442931"/>
    <w:rsid w:val="00442CB7"/>
    <w:rsid w:val="00442D05"/>
    <w:rsid w:val="00442FDA"/>
    <w:rsid w:val="00442FFF"/>
    <w:rsid w:val="0044346D"/>
    <w:rsid w:val="00443536"/>
    <w:rsid w:val="004438B6"/>
    <w:rsid w:val="0044396A"/>
    <w:rsid w:val="00443B50"/>
    <w:rsid w:val="00443D71"/>
    <w:rsid w:val="00444112"/>
    <w:rsid w:val="00444140"/>
    <w:rsid w:val="00444264"/>
    <w:rsid w:val="004442F8"/>
    <w:rsid w:val="0044456D"/>
    <w:rsid w:val="004445E5"/>
    <w:rsid w:val="004446D2"/>
    <w:rsid w:val="00444869"/>
    <w:rsid w:val="00444AFD"/>
    <w:rsid w:val="00444B3A"/>
    <w:rsid w:val="00444CE1"/>
    <w:rsid w:val="00444DA9"/>
    <w:rsid w:val="00444E29"/>
    <w:rsid w:val="00444FE4"/>
    <w:rsid w:val="00445249"/>
    <w:rsid w:val="004452C8"/>
    <w:rsid w:val="004454F7"/>
    <w:rsid w:val="004459EA"/>
    <w:rsid w:val="00445B64"/>
    <w:rsid w:val="00445BB9"/>
    <w:rsid w:val="00445C59"/>
    <w:rsid w:val="00445D8D"/>
    <w:rsid w:val="00445F88"/>
    <w:rsid w:val="00446024"/>
    <w:rsid w:val="0044614F"/>
    <w:rsid w:val="004463A3"/>
    <w:rsid w:val="004464AE"/>
    <w:rsid w:val="00446512"/>
    <w:rsid w:val="00446664"/>
    <w:rsid w:val="0044693A"/>
    <w:rsid w:val="00446A3D"/>
    <w:rsid w:val="00446C78"/>
    <w:rsid w:val="00446CA7"/>
    <w:rsid w:val="00446D90"/>
    <w:rsid w:val="00446DFA"/>
    <w:rsid w:val="0044704D"/>
    <w:rsid w:val="004470C6"/>
    <w:rsid w:val="004470F6"/>
    <w:rsid w:val="00447191"/>
    <w:rsid w:val="00447427"/>
    <w:rsid w:val="00447430"/>
    <w:rsid w:val="004478C1"/>
    <w:rsid w:val="00447908"/>
    <w:rsid w:val="00447A90"/>
    <w:rsid w:val="00447B76"/>
    <w:rsid w:val="00447C0F"/>
    <w:rsid w:val="00447CE0"/>
    <w:rsid w:val="00447D15"/>
    <w:rsid w:val="00447DA6"/>
    <w:rsid w:val="00447EF9"/>
    <w:rsid w:val="004500AE"/>
    <w:rsid w:val="004501D4"/>
    <w:rsid w:val="00450213"/>
    <w:rsid w:val="00450293"/>
    <w:rsid w:val="0045033A"/>
    <w:rsid w:val="00450439"/>
    <w:rsid w:val="0045057B"/>
    <w:rsid w:val="004508BC"/>
    <w:rsid w:val="004508F0"/>
    <w:rsid w:val="00450B07"/>
    <w:rsid w:val="00450B0B"/>
    <w:rsid w:val="00450C83"/>
    <w:rsid w:val="00450D91"/>
    <w:rsid w:val="00450E6A"/>
    <w:rsid w:val="00450EF0"/>
    <w:rsid w:val="00451004"/>
    <w:rsid w:val="00451077"/>
    <w:rsid w:val="0045110A"/>
    <w:rsid w:val="004513BF"/>
    <w:rsid w:val="004517AB"/>
    <w:rsid w:val="004517C3"/>
    <w:rsid w:val="004517F0"/>
    <w:rsid w:val="00451985"/>
    <w:rsid w:val="00451B7F"/>
    <w:rsid w:val="00451DE3"/>
    <w:rsid w:val="00451DE8"/>
    <w:rsid w:val="00451E2D"/>
    <w:rsid w:val="00451F81"/>
    <w:rsid w:val="0045208D"/>
    <w:rsid w:val="0045222E"/>
    <w:rsid w:val="0045255B"/>
    <w:rsid w:val="00452627"/>
    <w:rsid w:val="004526C1"/>
    <w:rsid w:val="0045279A"/>
    <w:rsid w:val="004527C6"/>
    <w:rsid w:val="00452892"/>
    <w:rsid w:val="00452C20"/>
    <w:rsid w:val="004531AB"/>
    <w:rsid w:val="00453266"/>
    <w:rsid w:val="0045327C"/>
    <w:rsid w:val="00453479"/>
    <w:rsid w:val="004536C2"/>
    <w:rsid w:val="00453930"/>
    <w:rsid w:val="00453B0E"/>
    <w:rsid w:val="00453B99"/>
    <w:rsid w:val="00453B9A"/>
    <w:rsid w:val="00453D2A"/>
    <w:rsid w:val="004541AC"/>
    <w:rsid w:val="004543DF"/>
    <w:rsid w:val="0045441D"/>
    <w:rsid w:val="0045444F"/>
    <w:rsid w:val="00454461"/>
    <w:rsid w:val="00454871"/>
    <w:rsid w:val="00454C5F"/>
    <w:rsid w:val="00454CCE"/>
    <w:rsid w:val="00454DDE"/>
    <w:rsid w:val="00454F14"/>
    <w:rsid w:val="0045505A"/>
    <w:rsid w:val="004552E1"/>
    <w:rsid w:val="00455434"/>
    <w:rsid w:val="00455492"/>
    <w:rsid w:val="00455A01"/>
    <w:rsid w:val="00455A5F"/>
    <w:rsid w:val="00455BAA"/>
    <w:rsid w:val="00455D11"/>
    <w:rsid w:val="00455DD9"/>
    <w:rsid w:val="00455E08"/>
    <w:rsid w:val="00455E6F"/>
    <w:rsid w:val="00455EFD"/>
    <w:rsid w:val="004560DA"/>
    <w:rsid w:val="004562AD"/>
    <w:rsid w:val="004562DE"/>
    <w:rsid w:val="00456473"/>
    <w:rsid w:val="004569D3"/>
    <w:rsid w:val="00456A18"/>
    <w:rsid w:val="00456C15"/>
    <w:rsid w:val="00456D5A"/>
    <w:rsid w:val="0045702F"/>
    <w:rsid w:val="00457136"/>
    <w:rsid w:val="00457232"/>
    <w:rsid w:val="0045759E"/>
    <w:rsid w:val="00457696"/>
    <w:rsid w:val="004576A0"/>
    <w:rsid w:val="00457958"/>
    <w:rsid w:val="00457A53"/>
    <w:rsid w:val="00457D4F"/>
    <w:rsid w:val="00457E13"/>
    <w:rsid w:val="00457E32"/>
    <w:rsid w:val="00460277"/>
    <w:rsid w:val="0046029C"/>
    <w:rsid w:val="00460382"/>
    <w:rsid w:val="004604DF"/>
    <w:rsid w:val="0046055B"/>
    <w:rsid w:val="0046061D"/>
    <w:rsid w:val="004607EC"/>
    <w:rsid w:val="00460904"/>
    <w:rsid w:val="00460913"/>
    <w:rsid w:val="00460B1C"/>
    <w:rsid w:val="00461010"/>
    <w:rsid w:val="00461026"/>
    <w:rsid w:val="0046121F"/>
    <w:rsid w:val="00461574"/>
    <w:rsid w:val="00461595"/>
    <w:rsid w:val="0046171D"/>
    <w:rsid w:val="004618C4"/>
    <w:rsid w:val="00461AC3"/>
    <w:rsid w:val="00461C81"/>
    <w:rsid w:val="00461CB4"/>
    <w:rsid w:val="00461E1F"/>
    <w:rsid w:val="004621E3"/>
    <w:rsid w:val="0046220C"/>
    <w:rsid w:val="004624EC"/>
    <w:rsid w:val="004625D2"/>
    <w:rsid w:val="004627A0"/>
    <w:rsid w:val="004627C7"/>
    <w:rsid w:val="004628CB"/>
    <w:rsid w:val="00462D1B"/>
    <w:rsid w:val="00462E48"/>
    <w:rsid w:val="00463053"/>
    <w:rsid w:val="0046320A"/>
    <w:rsid w:val="004634DF"/>
    <w:rsid w:val="004635DA"/>
    <w:rsid w:val="004636A6"/>
    <w:rsid w:val="004637B2"/>
    <w:rsid w:val="00463888"/>
    <w:rsid w:val="0046391E"/>
    <w:rsid w:val="00463B0B"/>
    <w:rsid w:val="00463B15"/>
    <w:rsid w:val="00463CE2"/>
    <w:rsid w:val="00463FB7"/>
    <w:rsid w:val="004640BD"/>
    <w:rsid w:val="00464282"/>
    <w:rsid w:val="00464360"/>
    <w:rsid w:val="004643FB"/>
    <w:rsid w:val="0046440A"/>
    <w:rsid w:val="00464600"/>
    <w:rsid w:val="0046466F"/>
    <w:rsid w:val="00464778"/>
    <w:rsid w:val="00464795"/>
    <w:rsid w:val="004647E0"/>
    <w:rsid w:val="004647E1"/>
    <w:rsid w:val="004647F9"/>
    <w:rsid w:val="00464927"/>
    <w:rsid w:val="00464981"/>
    <w:rsid w:val="00464C69"/>
    <w:rsid w:val="00464ECB"/>
    <w:rsid w:val="00465036"/>
    <w:rsid w:val="00465237"/>
    <w:rsid w:val="0046556F"/>
    <w:rsid w:val="004656DF"/>
    <w:rsid w:val="004656E0"/>
    <w:rsid w:val="00465959"/>
    <w:rsid w:val="00465968"/>
    <w:rsid w:val="00465B4F"/>
    <w:rsid w:val="00465C82"/>
    <w:rsid w:val="00465DDC"/>
    <w:rsid w:val="0046619F"/>
    <w:rsid w:val="0046631D"/>
    <w:rsid w:val="004665B0"/>
    <w:rsid w:val="0046672A"/>
    <w:rsid w:val="0046682C"/>
    <w:rsid w:val="0046685F"/>
    <w:rsid w:val="00466BEC"/>
    <w:rsid w:val="00466D22"/>
    <w:rsid w:val="00466F24"/>
    <w:rsid w:val="00467098"/>
    <w:rsid w:val="0046733A"/>
    <w:rsid w:val="004673CC"/>
    <w:rsid w:val="00467557"/>
    <w:rsid w:val="00467668"/>
    <w:rsid w:val="00467770"/>
    <w:rsid w:val="00467935"/>
    <w:rsid w:val="00467A6B"/>
    <w:rsid w:val="00467B9E"/>
    <w:rsid w:val="00467BAF"/>
    <w:rsid w:val="00467EF2"/>
    <w:rsid w:val="00470253"/>
    <w:rsid w:val="004704A7"/>
    <w:rsid w:val="004705FC"/>
    <w:rsid w:val="0047061B"/>
    <w:rsid w:val="00470786"/>
    <w:rsid w:val="00470977"/>
    <w:rsid w:val="00470A54"/>
    <w:rsid w:val="00470C31"/>
    <w:rsid w:val="00470C41"/>
    <w:rsid w:val="00470CD7"/>
    <w:rsid w:val="00470CFA"/>
    <w:rsid w:val="00470F6B"/>
    <w:rsid w:val="0047104F"/>
    <w:rsid w:val="00471173"/>
    <w:rsid w:val="0047129F"/>
    <w:rsid w:val="00471496"/>
    <w:rsid w:val="004716F8"/>
    <w:rsid w:val="00471809"/>
    <w:rsid w:val="00471961"/>
    <w:rsid w:val="00471A43"/>
    <w:rsid w:val="00471A5F"/>
    <w:rsid w:val="00471C21"/>
    <w:rsid w:val="00471C55"/>
    <w:rsid w:val="00471F02"/>
    <w:rsid w:val="0047228A"/>
    <w:rsid w:val="00472335"/>
    <w:rsid w:val="004724BC"/>
    <w:rsid w:val="0047296B"/>
    <w:rsid w:val="0047297F"/>
    <w:rsid w:val="00472A24"/>
    <w:rsid w:val="00472BE9"/>
    <w:rsid w:val="00472BED"/>
    <w:rsid w:val="00472D82"/>
    <w:rsid w:val="00472DE1"/>
    <w:rsid w:val="004731AD"/>
    <w:rsid w:val="004735E0"/>
    <w:rsid w:val="004737AB"/>
    <w:rsid w:val="00473868"/>
    <w:rsid w:val="004739F3"/>
    <w:rsid w:val="00473B5D"/>
    <w:rsid w:val="00473C00"/>
    <w:rsid w:val="00473CCC"/>
    <w:rsid w:val="00473D18"/>
    <w:rsid w:val="00473EC0"/>
    <w:rsid w:val="00473F13"/>
    <w:rsid w:val="0047414F"/>
    <w:rsid w:val="0047430A"/>
    <w:rsid w:val="00474433"/>
    <w:rsid w:val="00474618"/>
    <w:rsid w:val="0047478C"/>
    <w:rsid w:val="004749F2"/>
    <w:rsid w:val="00474EA6"/>
    <w:rsid w:val="00474FEC"/>
    <w:rsid w:val="00475219"/>
    <w:rsid w:val="0047529C"/>
    <w:rsid w:val="00475374"/>
    <w:rsid w:val="0047552C"/>
    <w:rsid w:val="0047592B"/>
    <w:rsid w:val="004759F4"/>
    <w:rsid w:val="00475AF6"/>
    <w:rsid w:val="00475B39"/>
    <w:rsid w:val="00475C56"/>
    <w:rsid w:val="00475E52"/>
    <w:rsid w:val="0047608A"/>
    <w:rsid w:val="004760D3"/>
    <w:rsid w:val="004762F4"/>
    <w:rsid w:val="004763A1"/>
    <w:rsid w:val="00476416"/>
    <w:rsid w:val="0047657B"/>
    <w:rsid w:val="00476910"/>
    <w:rsid w:val="004769EB"/>
    <w:rsid w:val="00476B13"/>
    <w:rsid w:val="00476C06"/>
    <w:rsid w:val="00476E46"/>
    <w:rsid w:val="00476F79"/>
    <w:rsid w:val="00476F90"/>
    <w:rsid w:val="00477483"/>
    <w:rsid w:val="004774BF"/>
    <w:rsid w:val="004774EA"/>
    <w:rsid w:val="0047761C"/>
    <w:rsid w:val="00477706"/>
    <w:rsid w:val="00477730"/>
    <w:rsid w:val="00477A58"/>
    <w:rsid w:val="00477AD1"/>
    <w:rsid w:val="00477B9A"/>
    <w:rsid w:val="00477C78"/>
    <w:rsid w:val="00477C99"/>
    <w:rsid w:val="00477C9D"/>
    <w:rsid w:val="00477CA0"/>
    <w:rsid w:val="00477D15"/>
    <w:rsid w:val="00477EE7"/>
    <w:rsid w:val="0048003B"/>
    <w:rsid w:val="00480041"/>
    <w:rsid w:val="00480399"/>
    <w:rsid w:val="0048049B"/>
    <w:rsid w:val="00480875"/>
    <w:rsid w:val="004809D5"/>
    <w:rsid w:val="00480A79"/>
    <w:rsid w:val="00480B1C"/>
    <w:rsid w:val="00480BDB"/>
    <w:rsid w:val="00480C0B"/>
    <w:rsid w:val="00480E5C"/>
    <w:rsid w:val="00480EBF"/>
    <w:rsid w:val="00480F1E"/>
    <w:rsid w:val="0048128C"/>
    <w:rsid w:val="00481327"/>
    <w:rsid w:val="004813F0"/>
    <w:rsid w:val="004815ED"/>
    <w:rsid w:val="00481803"/>
    <w:rsid w:val="00481981"/>
    <w:rsid w:val="00481A87"/>
    <w:rsid w:val="00481CB2"/>
    <w:rsid w:val="00482024"/>
    <w:rsid w:val="00482137"/>
    <w:rsid w:val="00482151"/>
    <w:rsid w:val="00482156"/>
    <w:rsid w:val="004822AA"/>
    <w:rsid w:val="00482469"/>
    <w:rsid w:val="0048254B"/>
    <w:rsid w:val="004825BE"/>
    <w:rsid w:val="00482715"/>
    <w:rsid w:val="00482747"/>
    <w:rsid w:val="004829D8"/>
    <w:rsid w:val="00482B7B"/>
    <w:rsid w:val="00482C29"/>
    <w:rsid w:val="00482E34"/>
    <w:rsid w:val="00482ECD"/>
    <w:rsid w:val="00483073"/>
    <w:rsid w:val="00483431"/>
    <w:rsid w:val="00483506"/>
    <w:rsid w:val="0048352F"/>
    <w:rsid w:val="004837BD"/>
    <w:rsid w:val="004837E9"/>
    <w:rsid w:val="00483807"/>
    <w:rsid w:val="00483844"/>
    <w:rsid w:val="004838BD"/>
    <w:rsid w:val="00483AF9"/>
    <w:rsid w:val="00483BA6"/>
    <w:rsid w:val="00483C02"/>
    <w:rsid w:val="00483C6C"/>
    <w:rsid w:val="00483CAD"/>
    <w:rsid w:val="00483CB3"/>
    <w:rsid w:val="00483CEB"/>
    <w:rsid w:val="00483CEF"/>
    <w:rsid w:val="00483F2B"/>
    <w:rsid w:val="00484038"/>
    <w:rsid w:val="00484068"/>
    <w:rsid w:val="00484230"/>
    <w:rsid w:val="00484411"/>
    <w:rsid w:val="0048443E"/>
    <w:rsid w:val="004844C8"/>
    <w:rsid w:val="0048450B"/>
    <w:rsid w:val="00484745"/>
    <w:rsid w:val="0048477F"/>
    <w:rsid w:val="004847BD"/>
    <w:rsid w:val="00484CD9"/>
    <w:rsid w:val="00484DB6"/>
    <w:rsid w:val="00485034"/>
    <w:rsid w:val="004850D4"/>
    <w:rsid w:val="00485247"/>
    <w:rsid w:val="00485718"/>
    <w:rsid w:val="00485789"/>
    <w:rsid w:val="004859A5"/>
    <w:rsid w:val="00485C39"/>
    <w:rsid w:val="00485CC9"/>
    <w:rsid w:val="00485D5C"/>
    <w:rsid w:val="004861DD"/>
    <w:rsid w:val="00486478"/>
    <w:rsid w:val="00486815"/>
    <w:rsid w:val="0048697F"/>
    <w:rsid w:val="00486AFE"/>
    <w:rsid w:val="00486BF9"/>
    <w:rsid w:val="00486D2B"/>
    <w:rsid w:val="00486D63"/>
    <w:rsid w:val="0048715A"/>
    <w:rsid w:val="00487200"/>
    <w:rsid w:val="004876F2"/>
    <w:rsid w:val="00487760"/>
    <w:rsid w:val="00487AA5"/>
    <w:rsid w:val="00487BDD"/>
    <w:rsid w:val="00487E91"/>
    <w:rsid w:val="00487F11"/>
    <w:rsid w:val="00487FE8"/>
    <w:rsid w:val="00490147"/>
    <w:rsid w:val="0049038F"/>
    <w:rsid w:val="0049050A"/>
    <w:rsid w:val="0049063E"/>
    <w:rsid w:val="00490912"/>
    <w:rsid w:val="00490A04"/>
    <w:rsid w:val="00490ABE"/>
    <w:rsid w:val="004910FD"/>
    <w:rsid w:val="004912B8"/>
    <w:rsid w:val="004914AC"/>
    <w:rsid w:val="00491515"/>
    <w:rsid w:val="0049151D"/>
    <w:rsid w:val="004919DA"/>
    <w:rsid w:val="00491A45"/>
    <w:rsid w:val="00491A78"/>
    <w:rsid w:val="00491B34"/>
    <w:rsid w:val="00491BF7"/>
    <w:rsid w:val="004920D7"/>
    <w:rsid w:val="00492139"/>
    <w:rsid w:val="00492192"/>
    <w:rsid w:val="00492210"/>
    <w:rsid w:val="00492225"/>
    <w:rsid w:val="00492276"/>
    <w:rsid w:val="0049228C"/>
    <w:rsid w:val="004922C5"/>
    <w:rsid w:val="0049238B"/>
    <w:rsid w:val="004924B9"/>
    <w:rsid w:val="00492A2C"/>
    <w:rsid w:val="00492B79"/>
    <w:rsid w:val="00492C5D"/>
    <w:rsid w:val="00492D0B"/>
    <w:rsid w:val="00493506"/>
    <w:rsid w:val="004938D6"/>
    <w:rsid w:val="004939EC"/>
    <w:rsid w:val="00493A97"/>
    <w:rsid w:val="00493AC6"/>
    <w:rsid w:val="00493AED"/>
    <w:rsid w:val="00493EFE"/>
    <w:rsid w:val="00494062"/>
    <w:rsid w:val="00494145"/>
    <w:rsid w:val="0049417F"/>
    <w:rsid w:val="004942D0"/>
    <w:rsid w:val="004942DB"/>
    <w:rsid w:val="00494594"/>
    <w:rsid w:val="00494868"/>
    <w:rsid w:val="004949DE"/>
    <w:rsid w:val="004949FA"/>
    <w:rsid w:val="00494D27"/>
    <w:rsid w:val="00494E01"/>
    <w:rsid w:val="00494FDB"/>
    <w:rsid w:val="00495437"/>
    <w:rsid w:val="0049560E"/>
    <w:rsid w:val="00495B17"/>
    <w:rsid w:val="00495B70"/>
    <w:rsid w:val="00495E06"/>
    <w:rsid w:val="00496716"/>
    <w:rsid w:val="004967EA"/>
    <w:rsid w:val="00496886"/>
    <w:rsid w:val="004968FC"/>
    <w:rsid w:val="00496A26"/>
    <w:rsid w:val="00496B0B"/>
    <w:rsid w:val="00496CAA"/>
    <w:rsid w:val="00496D11"/>
    <w:rsid w:val="00496DAE"/>
    <w:rsid w:val="00496E36"/>
    <w:rsid w:val="00496FDF"/>
    <w:rsid w:val="0049709E"/>
    <w:rsid w:val="00497169"/>
    <w:rsid w:val="004972F0"/>
    <w:rsid w:val="00497370"/>
    <w:rsid w:val="00497618"/>
    <w:rsid w:val="0049761C"/>
    <w:rsid w:val="00497638"/>
    <w:rsid w:val="00497676"/>
    <w:rsid w:val="00497B41"/>
    <w:rsid w:val="00497D57"/>
    <w:rsid w:val="004A00C5"/>
    <w:rsid w:val="004A01D2"/>
    <w:rsid w:val="004A0721"/>
    <w:rsid w:val="004A07EF"/>
    <w:rsid w:val="004A0A1E"/>
    <w:rsid w:val="004A0B5F"/>
    <w:rsid w:val="004A0CDE"/>
    <w:rsid w:val="004A0FD0"/>
    <w:rsid w:val="004A16F3"/>
    <w:rsid w:val="004A17B3"/>
    <w:rsid w:val="004A1940"/>
    <w:rsid w:val="004A1ABA"/>
    <w:rsid w:val="004A1AC0"/>
    <w:rsid w:val="004A1B6A"/>
    <w:rsid w:val="004A1B94"/>
    <w:rsid w:val="004A1D20"/>
    <w:rsid w:val="004A1D6A"/>
    <w:rsid w:val="004A1F2E"/>
    <w:rsid w:val="004A1FDF"/>
    <w:rsid w:val="004A2071"/>
    <w:rsid w:val="004A2206"/>
    <w:rsid w:val="004A2292"/>
    <w:rsid w:val="004A24A3"/>
    <w:rsid w:val="004A24B8"/>
    <w:rsid w:val="004A25C3"/>
    <w:rsid w:val="004A278E"/>
    <w:rsid w:val="004A278F"/>
    <w:rsid w:val="004A2C87"/>
    <w:rsid w:val="004A2CCF"/>
    <w:rsid w:val="004A2CE0"/>
    <w:rsid w:val="004A2F6B"/>
    <w:rsid w:val="004A30BF"/>
    <w:rsid w:val="004A31A5"/>
    <w:rsid w:val="004A3243"/>
    <w:rsid w:val="004A346A"/>
    <w:rsid w:val="004A35A4"/>
    <w:rsid w:val="004A3658"/>
    <w:rsid w:val="004A3767"/>
    <w:rsid w:val="004A3877"/>
    <w:rsid w:val="004A3987"/>
    <w:rsid w:val="004A3E04"/>
    <w:rsid w:val="004A3E48"/>
    <w:rsid w:val="004A416D"/>
    <w:rsid w:val="004A41C6"/>
    <w:rsid w:val="004A423D"/>
    <w:rsid w:val="004A46F0"/>
    <w:rsid w:val="004A4837"/>
    <w:rsid w:val="004A4864"/>
    <w:rsid w:val="004A495E"/>
    <w:rsid w:val="004A4E3C"/>
    <w:rsid w:val="004A5112"/>
    <w:rsid w:val="004A51A4"/>
    <w:rsid w:val="004A51F8"/>
    <w:rsid w:val="004A562A"/>
    <w:rsid w:val="004A56BA"/>
    <w:rsid w:val="004A5739"/>
    <w:rsid w:val="004A57C8"/>
    <w:rsid w:val="004A57DD"/>
    <w:rsid w:val="004A57E5"/>
    <w:rsid w:val="004A58D8"/>
    <w:rsid w:val="004A5A04"/>
    <w:rsid w:val="004A5A1F"/>
    <w:rsid w:val="004A5ACE"/>
    <w:rsid w:val="004A5B8E"/>
    <w:rsid w:val="004A5BFA"/>
    <w:rsid w:val="004A5DB5"/>
    <w:rsid w:val="004A63D9"/>
    <w:rsid w:val="004A651C"/>
    <w:rsid w:val="004A679B"/>
    <w:rsid w:val="004A67C8"/>
    <w:rsid w:val="004A691D"/>
    <w:rsid w:val="004A69FE"/>
    <w:rsid w:val="004A6A0E"/>
    <w:rsid w:val="004A6ABC"/>
    <w:rsid w:val="004A6D82"/>
    <w:rsid w:val="004A6E53"/>
    <w:rsid w:val="004A6EA5"/>
    <w:rsid w:val="004A713E"/>
    <w:rsid w:val="004A7261"/>
    <w:rsid w:val="004A75C9"/>
    <w:rsid w:val="004A788B"/>
    <w:rsid w:val="004A7980"/>
    <w:rsid w:val="004A79BC"/>
    <w:rsid w:val="004A7B27"/>
    <w:rsid w:val="004A7D36"/>
    <w:rsid w:val="004B0220"/>
    <w:rsid w:val="004B02DD"/>
    <w:rsid w:val="004B0339"/>
    <w:rsid w:val="004B03BA"/>
    <w:rsid w:val="004B0512"/>
    <w:rsid w:val="004B0755"/>
    <w:rsid w:val="004B083B"/>
    <w:rsid w:val="004B093D"/>
    <w:rsid w:val="004B0DC2"/>
    <w:rsid w:val="004B0DFC"/>
    <w:rsid w:val="004B0F6C"/>
    <w:rsid w:val="004B1091"/>
    <w:rsid w:val="004B11F4"/>
    <w:rsid w:val="004B12F7"/>
    <w:rsid w:val="004B131E"/>
    <w:rsid w:val="004B139A"/>
    <w:rsid w:val="004B1511"/>
    <w:rsid w:val="004B1726"/>
    <w:rsid w:val="004B176D"/>
    <w:rsid w:val="004B188E"/>
    <w:rsid w:val="004B1BB5"/>
    <w:rsid w:val="004B1E44"/>
    <w:rsid w:val="004B20C8"/>
    <w:rsid w:val="004B253F"/>
    <w:rsid w:val="004B282C"/>
    <w:rsid w:val="004B2933"/>
    <w:rsid w:val="004B2C64"/>
    <w:rsid w:val="004B2EC5"/>
    <w:rsid w:val="004B2EC7"/>
    <w:rsid w:val="004B306B"/>
    <w:rsid w:val="004B310C"/>
    <w:rsid w:val="004B3176"/>
    <w:rsid w:val="004B3222"/>
    <w:rsid w:val="004B324D"/>
    <w:rsid w:val="004B325E"/>
    <w:rsid w:val="004B32F5"/>
    <w:rsid w:val="004B33CC"/>
    <w:rsid w:val="004B3528"/>
    <w:rsid w:val="004B358F"/>
    <w:rsid w:val="004B3734"/>
    <w:rsid w:val="004B379D"/>
    <w:rsid w:val="004B37EC"/>
    <w:rsid w:val="004B38F3"/>
    <w:rsid w:val="004B3D70"/>
    <w:rsid w:val="004B3F25"/>
    <w:rsid w:val="004B42D3"/>
    <w:rsid w:val="004B42E1"/>
    <w:rsid w:val="004B42F4"/>
    <w:rsid w:val="004B45A9"/>
    <w:rsid w:val="004B47D8"/>
    <w:rsid w:val="004B4B05"/>
    <w:rsid w:val="004B4B57"/>
    <w:rsid w:val="004B4BC3"/>
    <w:rsid w:val="004B50EA"/>
    <w:rsid w:val="004B52AE"/>
    <w:rsid w:val="004B52E8"/>
    <w:rsid w:val="004B544B"/>
    <w:rsid w:val="004B5463"/>
    <w:rsid w:val="004B54BE"/>
    <w:rsid w:val="004B559F"/>
    <w:rsid w:val="004B55BE"/>
    <w:rsid w:val="004B5620"/>
    <w:rsid w:val="004B59A5"/>
    <w:rsid w:val="004B5A77"/>
    <w:rsid w:val="004B5B5C"/>
    <w:rsid w:val="004B5D07"/>
    <w:rsid w:val="004B5D4A"/>
    <w:rsid w:val="004B5E4C"/>
    <w:rsid w:val="004B5E79"/>
    <w:rsid w:val="004B5FE1"/>
    <w:rsid w:val="004B6084"/>
    <w:rsid w:val="004B608B"/>
    <w:rsid w:val="004B60F9"/>
    <w:rsid w:val="004B6279"/>
    <w:rsid w:val="004B62AF"/>
    <w:rsid w:val="004B62B0"/>
    <w:rsid w:val="004B6470"/>
    <w:rsid w:val="004B648E"/>
    <w:rsid w:val="004B67E0"/>
    <w:rsid w:val="004B67EE"/>
    <w:rsid w:val="004B68D4"/>
    <w:rsid w:val="004B6982"/>
    <w:rsid w:val="004B69B9"/>
    <w:rsid w:val="004B69DF"/>
    <w:rsid w:val="004B6B48"/>
    <w:rsid w:val="004B6C0D"/>
    <w:rsid w:val="004B6CC0"/>
    <w:rsid w:val="004B6E8D"/>
    <w:rsid w:val="004B6F7B"/>
    <w:rsid w:val="004B6FAC"/>
    <w:rsid w:val="004B701E"/>
    <w:rsid w:val="004B7125"/>
    <w:rsid w:val="004B7355"/>
    <w:rsid w:val="004B75AD"/>
    <w:rsid w:val="004B7933"/>
    <w:rsid w:val="004B7AD6"/>
    <w:rsid w:val="004B7D47"/>
    <w:rsid w:val="004C0057"/>
    <w:rsid w:val="004C00AB"/>
    <w:rsid w:val="004C00FE"/>
    <w:rsid w:val="004C02FE"/>
    <w:rsid w:val="004C0316"/>
    <w:rsid w:val="004C04A7"/>
    <w:rsid w:val="004C069B"/>
    <w:rsid w:val="004C06C4"/>
    <w:rsid w:val="004C0927"/>
    <w:rsid w:val="004C09C9"/>
    <w:rsid w:val="004C0A41"/>
    <w:rsid w:val="004C0AAD"/>
    <w:rsid w:val="004C0C2E"/>
    <w:rsid w:val="004C0C90"/>
    <w:rsid w:val="004C0E38"/>
    <w:rsid w:val="004C0FEA"/>
    <w:rsid w:val="004C1388"/>
    <w:rsid w:val="004C13CF"/>
    <w:rsid w:val="004C1510"/>
    <w:rsid w:val="004C1909"/>
    <w:rsid w:val="004C199C"/>
    <w:rsid w:val="004C1A98"/>
    <w:rsid w:val="004C1C72"/>
    <w:rsid w:val="004C1C99"/>
    <w:rsid w:val="004C1E11"/>
    <w:rsid w:val="004C1E64"/>
    <w:rsid w:val="004C1F7B"/>
    <w:rsid w:val="004C213F"/>
    <w:rsid w:val="004C230C"/>
    <w:rsid w:val="004C234C"/>
    <w:rsid w:val="004C23F8"/>
    <w:rsid w:val="004C253D"/>
    <w:rsid w:val="004C257C"/>
    <w:rsid w:val="004C262A"/>
    <w:rsid w:val="004C26B2"/>
    <w:rsid w:val="004C2B96"/>
    <w:rsid w:val="004C2CAF"/>
    <w:rsid w:val="004C2D09"/>
    <w:rsid w:val="004C2F69"/>
    <w:rsid w:val="004C2FB8"/>
    <w:rsid w:val="004C300B"/>
    <w:rsid w:val="004C3099"/>
    <w:rsid w:val="004C32A4"/>
    <w:rsid w:val="004C338B"/>
    <w:rsid w:val="004C3A2D"/>
    <w:rsid w:val="004C3A3F"/>
    <w:rsid w:val="004C3A50"/>
    <w:rsid w:val="004C3B05"/>
    <w:rsid w:val="004C3C95"/>
    <w:rsid w:val="004C3DD9"/>
    <w:rsid w:val="004C3EB1"/>
    <w:rsid w:val="004C3F64"/>
    <w:rsid w:val="004C4047"/>
    <w:rsid w:val="004C40BA"/>
    <w:rsid w:val="004C4398"/>
    <w:rsid w:val="004C45DC"/>
    <w:rsid w:val="004C4DC4"/>
    <w:rsid w:val="004C4DEA"/>
    <w:rsid w:val="004C4E20"/>
    <w:rsid w:val="004C4F62"/>
    <w:rsid w:val="004C4F7B"/>
    <w:rsid w:val="004C529B"/>
    <w:rsid w:val="004C53B6"/>
    <w:rsid w:val="004C5582"/>
    <w:rsid w:val="004C5AB2"/>
    <w:rsid w:val="004C5C68"/>
    <w:rsid w:val="004C5C9E"/>
    <w:rsid w:val="004C6396"/>
    <w:rsid w:val="004C644B"/>
    <w:rsid w:val="004C6A83"/>
    <w:rsid w:val="004C6C8F"/>
    <w:rsid w:val="004C7022"/>
    <w:rsid w:val="004C70A6"/>
    <w:rsid w:val="004C70DD"/>
    <w:rsid w:val="004C7177"/>
    <w:rsid w:val="004C734F"/>
    <w:rsid w:val="004C7669"/>
    <w:rsid w:val="004C7766"/>
    <w:rsid w:val="004C77FB"/>
    <w:rsid w:val="004C7BC4"/>
    <w:rsid w:val="004C7D03"/>
    <w:rsid w:val="004C7D82"/>
    <w:rsid w:val="004C7E99"/>
    <w:rsid w:val="004C7FC7"/>
    <w:rsid w:val="004D0020"/>
    <w:rsid w:val="004D0081"/>
    <w:rsid w:val="004D0123"/>
    <w:rsid w:val="004D02D9"/>
    <w:rsid w:val="004D0319"/>
    <w:rsid w:val="004D03FE"/>
    <w:rsid w:val="004D04CB"/>
    <w:rsid w:val="004D07E8"/>
    <w:rsid w:val="004D08AB"/>
    <w:rsid w:val="004D08B8"/>
    <w:rsid w:val="004D09A6"/>
    <w:rsid w:val="004D0C04"/>
    <w:rsid w:val="004D0E21"/>
    <w:rsid w:val="004D0EC5"/>
    <w:rsid w:val="004D1337"/>
    <w:rsid w:val="004D1633"/>
    <w:rsid w:val="004D1A1B"/>
    <w:rsid w:val="004D1A9B"/>
    <w:rsid w:val="004D1B3F"/>
    <w:rsid w:val="004D1B74"/>
    <w:rsid w:val="004D1FB8"/>
    <w:rsid w:val="004D2033"/>
    <w:rsid w:val="004D2128"/>
    <w:rsid w:val="004D2220"/>
    <w:rsid w:val="004D2258"/>
    <w:rsid w:val="004D22FB"/>
    <w:rsid w:val="004D23A5"/>
    <w:rsid w:val="004D23CB"/>
    <w:rsid w:val="004D23E5"/>
    <w:rsid w:val="004D25C6"/>
    <w:rsid w:val="004D27A1"/>
    <w:rsid w:val="004D27EC"/>
    <w:rsid w:val="004D2A99"/>
    <w:rsid w:val="004D2CE8"/>
    <w:rsid w:val="004D2F6C"/>
    <w:rsid w:val="004D3033"/>
    <w:rsid w:val="004D3148"/>
    <w:rsid w:val="004D314A"/>
    <w:rsid w:val="004D31A1"/>
    <w:rsid w:val="004D31A4"/>
    <w:rsid w:val="004D330E"/>
    <w:rsid w:val="004D337A"/>
    <w:rsid w:val="004D34D7"/>
    <w:rsid w:val="004D34F1"/>
    <w:rsid w:val="004D36C8"/>
    <w:rsid w:val="004D392D"/>
    <w:rsid w:val="004D3944"/>
    <w:rsid w:val="004D3A72"/>
    <w:rsid w:val="004D3A93"/>
    <w:rsid w:val="004D3C50"/>
    <w:rsid w:val="004D3C97"/>
    <w:rsid w:val="004D3D82"/>
    <w:rsid w:val="004D3E98"/>
    <w:rsid w:val="004D3E9D"/>
    <w:rsid w:val="004D401D"/>
    <w:rsid w:val="004D401E"/>
    <w:rsid w:val="004D41C0"/>
    <w:rsid w:val="004D4283"/>
    <w:rsid w:val="004D44CC"/>
    <w:rsid w:val="004D466C"/>
    <w:rsid w:val="004D467F"/>
    <w:rsid w:val="004D4798"/>
    <w:rsid w:val="004D47CB"/>
    <w:rsid w:val="004D48F9"/>
    <w:rsid w:val="004D4BF6"/>
    <w:rsid w:val="004D4C0C"/>
    <w:rsid w:val="004D4CA8"/>
    <w:rsid w:val="004D4CE4"/>
    <w:rsid w:val="004D4DD9"/>
    <w:rsid w:val="004D4FEE"/>
    <w:rsid w:val="004D511D"/>
    <w:rsid w:val="004D51EA"/>
    <w:rsid w:val="004D5246"/>
    <w:rsid w:val="004D52E3"/>
    <w:rsid w:val="004D5441"/>
    <w:rsid w:val="004D5594"/>
    <w:rsid w:val="004D55A8"/>
    <w:rsid w:val="004D57E6"/>
    <w:rsid w:val="004D592A"/>
    <w:rsid w:val="004D598A"/>
    <w:rsid w:val="004D59B8"/>
    <w:rsid w:val="004D5CC3"/>
    <w:rsid w:val="004D5EBA"/>
    <w:rsid w:val="004D5F79"/>
    <w:rsid w:val="004D5FC0"/>
    <w:rsid w:val="004D6217"/>
    <w:rsid w:val="004D6453"/>
    <w:rsid w:val="004D65D9"/>
    <w:rsid w:val="004D66DB"/>
    <w:rsid w:val="004D6719"/>
    <w:rsid w:val="004D67B2"/>
    <w:rsid w:val="004D6828"/>
    <w:rsid w:val="004D68C7"/>
    <w:rsid w:val="004D68F2"/>
    <w:rsid w:val="004D6953"/>
    <w:rsid w:val="004D6A0E"/>
    <w:rsid w:val="004D6CA2"/>
    <w:rsid w:val="004D6D8D"/>
    <w:rsid w:val="004D6DB4"/>
    <w:rsid w:val="004D6DF9"/>
    <w:rsid w:val="004D6EAF"/>
    <w:rsid w:val="004D716E"/>
    <w:rsid w:val="004D721B"/>
    <w:rsid w:val="004D72E9"/>
    <w:rsid w:val="004D7414"/>
    <w:rsid w:val="004D7610"/>
    <w:rsid w:val="004D76EA"/>
    <w:rsid w:val="004D7839"/>
    <w:rsid w:val="004D7853"/>
    <w:rsid w:val="004D7A05"/>
    <w:rsid w:val="004D7A22"/>
    <w:rsid w:val="004D7BF8"/>
    <w:rsid w:val="004D7C1E"/>
    <w:rsid w:val="004D7D0D"/>
    <w:rsid w:val="004E04A1"/>
    <w:rsid w:val="004E0514"/>
    <w:rsid w:val="004E0828"/>
    <w:rsid w:val="004E0918"/>
    <w:rsid w:val="004E0A3D"/>
    <w:rsid w:val="004E0A79"/>
    <w:rsid w:val="004E1019"/>
    <w:rsid w:val="004E10B1"/>
    <w:rsid w:val="004E11A1"/>
    <w:rsid w:val="004E11A2"/>
    <w:rsid w:val="004E120D"/>
    <w:rsid w:val="004E123B"/>
    <w:rsid w:val="004E12D3"/>
    <w:rsid w:val="004E12DC"/>
    <w:rsid w:val="004E1408"/>
    <w:rsid w:val="004E141D"/>
    <w:rsid w:val="004E1456"/>
    <w:rsid w:val="004E170A"/>
    <w:rsid w:val="004E189B"/>
    <w:rsid w:val="004E1948"/>
    <w:rsid w:val="004E19F9"/>
    <w:rsid w:val="004E1A29"/>
    <w:rsid w:val="004E1C43"/>
    <w:rsid w:val="004E1C9A"/>
    <w:rsid w:val="004E1D99"/>
    <w:rsid w:val="004E1DA9"/>
    <w:rsid w:val="004E2540"/>
    <w:rsid w:val="004E259F"/>
    <w:rsid w:val="004E2607"/>
    <w:rsid w:val="004E2867"/>
    <w:rsid w:val="004E2A98"/>
    <w:rsid w:val="004E2C19"/>
    <w:rsid w:val="004E2D66"/>
    <w:rsid w:val="004E2E58"/>
    <w:rsid w:val="004E2ED0"/>
    <w:rsid w:val="004E3344"/>
    <w:rsid w:val="004E349C"/>
    <w:rsid w:val="004E35A1"/>
    <w:rsid w:val="004E3873"/>
    <w:rsid w:val="004E3B91"/>
    <w:rsid w:val="004E3C07"/>
    <w:rsid w:val="004E3C17"/>
    <w:rsid w:val="004E3FFF"/>
    <w:rsid w:val="004E414A"/>
    <w:rsid w:val="004E422D"/>
    <w:rsid w:val="004E4280"/>
    <w:rsid w:val="004E47FF"/>
    <w:rsid w:val="004E48AF"/>
    <w:rsid w:val="004E4A4C"/>
    <w:rsid w:val="004E4C32"/>
    <w:rsid w:val="004E4C47"/>
    <w:rsid w:val="004E4E10"/>
    <w:rsid w:val="004E4EAA"/>
    <w:rsid w:val="004E5011"/>
    <w:rsid w:val="004E506C"/>
    <w:rsid w:val="004E5195"/>
    <w:rsid w:val="004E53C7"/>
    <w:rsid w:val="004E53D0"/>
    <w:rsid w:val="004E5432"/>
    <w:rsid w:val="004E54F4"/>
    <w:rsid w:val="004E55E3"/>
    <w:rsid w:val="004E5608"/>
    <w:rsid w:val="004E56AD"/>
    <w:rsid w:val="004E56C9"/>
    <w:rsid w:val="004E5A76"/>
    <w:rsid w:val="004E5AF5"/>
    <w:rsid w:val="004E5E3D"/>
    <w:rsid w:val="004E5EEC"/>
    <w:rsid w:val="004E6095"/>
    <w:rsid w:val="004E60D8"/>
    <w:rsid w:val="004E6260"/>
    <w:rsid w:val="004E639C"/>
    <w:rsid w:val="004E63D5"/>
    <w:rsid w:val="004E64C7"/>
    <w:rsid w:val="004E659A"/>
    <w:rsid w:val="004E6603"/>
    <w:rsid w:val="004E6A64"/>
    <w:rsid w:val="004E6AEA"/>
    <w:rsid w:val="004E6B9E"/>
    <w:rsid w:val="004E6BEA"/>
    <w:rsid w:val="004E6CC6"/>
    <w:rsid w:val="004E6D0A"/>
    <w:rsid w:val="004E6DB9"/>
    <w:rsid w:val="004E6E36"/>
    <w:rsid w:val="004E6FA2"/>
    <w:rsid w:val="004E70DB"/>
    <w:rsid w:val="004E7157"/>
    <w:rsid w:val="004E736C"/>
    <w:rsid w:val="004E74B8"/>
    <w:rsid w:val="004E76BA"/>
    <w:rsid w:val="004E76D7"/>
    <w:rsid w:val="004E77B2"/>
    <w:rsid w:val="004E790B"/>
    <w:rsid w:val="004E7AE9"/>
    <w:rsid w:val="004E7BE8"/>
    <w:rsid w:val="004E7DBD"/>
    <w:rsid w:val="004E7F02"/>
    <w:rsid w:val="004F01D4"/>
    <w:rsid w:val="004F01FC"/>
    <w:rsid w:val="004F0448"/>
    <w:rsid w:val="004F08DC"/>
    <w:rsid w:val="004F0A23"/>
    <w:rsid w:val="004F0E72"/>
    <w:rsid w:val="004F0FC9"/>
    <w:rsid w:val="004F10E5"/>
    <w:rsid w:val="004F1269"/>
    <w:rsid w:val="004F1298"/>
    <w:rsid w:val="004F14AD"/>
    <w:rsid w:val="004F1711"/>
    <w:rsid w:val="004F17CE"/>
    <w:rsid w:val="004F18D0"/>
    <w:rsid w:val="004F1A64"/>
    <w:rsid w:val="004F1AD4"/>
    <w:rsid w:val="004F1CAD"/>
    <w:rsid w:val="004F1ECD"/>
    <w:rsid w:val="004F1F34"/>
    <w:rsid w:val="004F1F69"/>
    <w:rsid w:val="004F2000"/>
    <w:rsid w:val="004F2412"/>
    <w:rsid w:val="004F24A3"/>
    <w:rsid w:val="004F2740"/>
    <w:rsid w:val="004F281A"/>
    <w:rsid w:val="004F28A5"/>
    <w:rsid w:val="004F28E2"/>
    <w:rsid w:val="004F29AF"/>
    <w:rsid w:val="004F2C0B"/>
    <w:rsid w:val="004F2D34"/>
    <w:rsid w:val="004F2E6C"/>
    <w:rsid w:val="004F2EC8"/>
    <w:rsid w:val="004F3087"/>
    <w:rsid w:val="004F3108"/>
    <w:rsid w:val="004F310D"/>
    <w:rsid w:val="004F31B8"/>
    <w:rsid w:val="004F31F6"/>
    <w:rsid w:val="004F3372"/>
    <w:rsid w:val="004F389B"/>
    <w:rsid w:val="004F3976"/>
    <w:rsid w:val="004F3B41"/>
    <w:rsid w:val="004F3B56"/>
    <w:rsid w:val="004F3BCF"/>
    <w:rsid w:val="004F3C2C"/>
    <w:rsid w:val="004F3E75"/>
    <w:rsid w:val="004F4088"/>
    <w:rsid w:val="004F409E"/>
    <w:rsid w:val="004F41A3"/>
    <w:rsid w:val="004F422E"/>
    <w:rsid w:val="004F48DC"/>
    <w:rsid w:val="004F4ACD"/>
    <w:rsid w:val="004F513B"/>
    <w:rsid w:val="004F514B"/>
    <w:rsid w:val="004F5650"/>
    <w:rsid w:val="004F5B33"/>
    <w:rsid w:val="004F5BDD"/>
    <w:rsid w:val="004F5CEE"/>
    <w:rsid w:val="004F5F05"/>
    <w:rsid w:val="004F6284"/>
    <w:rsid w:val="004F6386"/>
    <w:rsid w:val="004F67B3"/>
    <w:rsid w:val="004F685E"/>
    <w:rsid w:val="004F689C"/>
    <w:rsid w:val="004F6A07"/>
    <w:rsid w:val="004F6BCB"/>
    <w:rsid w:val="004F6D81"/>
    <w:rsid w:val="004F6F88"/>
    <w:rsid w:val="004F71C5"/>
    <w:rsid w:val="004F71F2"/>
    <w:rsid w:val="004F7233"/>
    <w:rsid w:val="004F729D"/>
    <w:rsid w:val="004F73C1"/>
    <w:rsid w:val="004F75F9"/>
    <w:rsid w:val="004F7797"/>
    <w:rsid w:val="004F7A3A"/>
    <w:rsid w:val="004F7B00"/>
    <w:rsid w:val="004F7B29"/>
    <w:rsid w:val="004F7B9F"/>
    <w:rsid w:val="004F7DB2"/>
    <w:rsid w:val="004F7FF2"/>
    <w:rsid w:val="00500092"/>
    <w:rsid w:val="005000F2"/>
    <w:rsid w:val="00500212"/>
    <w:rsid w:val="00500228"/>
    <w:rsid w:val="005003CF"/>
    <w:rsid w:val="00500436"/>
    <w:rsid w:val="0050071F"/>
    <w:rsid w:val="005007F9"/>
    <w:rsid w:val="00500818"/>
    <w:rsid w:val="00500969"/>
    <w:rsid w:val="00500981"/>
    <w:rsid w:val="005009C2"/>
    <w:rsid w:val="00500B4E"/>
    <w:rsid w:val="00500BC3"/>
    <w:rsid w:val="00500E3A"/>
    <w:rsid w:val="00500E53"/>
    <w:rsid w:val="00500EFA"/>
    <w:rsid w:val="00500F7A"/>
    <w:rsid w:val="00501046"/>
    <w:rsid w:val="0050107B"/>
    <w:rsid w:val="00501099"/>
    <w:rsid w:val="00501466"/>
    <w:rsid w:val="005015F5"/>
    <w:rsid w:val="00501B77"/>
    <w:rsid w:val="00501D57"/>
    <w:rsid w:val="00501DC2"/>
    <w:rsid w:val="00501E3C"/>
    <w:rsid w:val="00501F7C"/>
    <w:rsid w:val="00502506"/>
    <w:rsid w:val="005026F2"/>
    <w:rsid w:val="00502720"/>
    <w:rsid w:val="00502AC2"/>
    <w:rsid w:val="00502B06"/>
    <w:rsid w:val="00502B11"/>
    <w:rsid w:val="00502B1D"/>
    <w:rsid w:val="00502B79"/>
    <w:rsid w:val="00502D24"/>
    <w:rsid w:val="00502EFA"/>
    <w:rsid w:val="00502F9E"/>
    <w:rsid w:val="005030B0"/>
    <w:rsid w:val="0050317D"/>
    <w:rsid w:val="00503195"/>
    <w:rsid w:val="0050354B"/>
    <w:rsid w:val="00503761"/>
    <w:rsid w:val="005037C1"/>
    <w:rsid w:val="005037F4"/>
    <w:rsid w:val="00503812"/>
    <w:rsid w:val="00503A09"/>
    <w:rsid w:val="00503A5D"/>
    <w:rsid w:val="00503AF9"/>
    <w:rsid w:val="00503B95"/>
    <w:rsid w:val="00503BFC"/>
    <w:rsid w:val="00503E34"/>
    <w:rsid w:val="00503F37"/>
    <w:rsid w:val="00503FBD"/>
    <w:rsid w:val="0050401D"/>
    <w:rsid w:val="005040EA"/>
    <w:rsid w:val="00504443"/>
    <w:rsid w:val="00504589"/>
    <w:rsid w:val="00504819"/>
    <w:rsid w:val="00504843"/>
    <w:rsid w:val="0050497B"/>
    <w:rsid w:val="00504996"/>
    <w:rsid w:val="005049FB"/>
    <w:rsid w:val="00504D68"/>
    <w:rsid w:val="00504E51"/>
    <w:rsid w:val="00505227"/>
    <w:rsid w:val="0050526A"/>
    <w:rsid w:val="005053C2"/>
    <w:rsid w:val="005053C8"/>
    <w:rsid w:val="0050549A"/>
    <w:rsid w:val="0050557C"/>
    <w:rsid w:val="00505590"/>
    <w:rsid w:val="005059BD"/>
    <w:rsid w:val="00505C11"/>
    <w:rsid w:val="00505DA6"/>
    <w:rsid w:val="00505E62"/>
    <w:rsid w:val="00505F20"/>
    <w:rsid w:val="00505FB0"/>
    <w:rsid w:val="005064CA"/>
    <w:rsid w:val="005065F9"/>
    <w:rsid w:val="0050668D"/>
    <w:rsid w:val="005066D6"/>
    <w:rsid w:val="00506774"/>
    <w:rsid w:val="00506DDE"/>
    <w:rsid w:val="00506E28"/>
    <w:rsid w:val="00506E31"/>
    <w:rsid w:val="00507053"/>
    <w:rsid w:val="005070B5"/>
    <w:rsid w:val="005070C4"/>
    <w:rsid w:val="005070FE"/>
    <w:rsid w:val="005071BE"/>
    <w:rsid w:val="0050744A"/>
    <w:rsid w:val="00507528"/>
    <w:rsid w:val="00507625"/>
    <w:rsid w:val="0050775C"/>
    <w:rsid w:val="005079CA"/>
    <w:rsid w:val="00507B29"/>
    <w:rsid w:val="00507C26"/>
    <w:rsid w:val="00507C8D"/>
    <w:rsid w:val="00507D37"/>
    <w:rsid w:val="0051029C"/>
    <w:rsid w:val="005102DD"/>
    <w:rsid w:val="005102E0"/>
    <w:rsid w:val="00510386"/>
    <w:rsid w:val="00510401"/>
    <w:rsid w:val="00510583"/>
    <w:rsid w:val="00510771"/>
    <w:rsid w:val="00510791"/>
    <w:rsid w:val="005107E2"/>
    <w:rsid w:val="00510A37"/>
    <w:rsid w:val="00510A69"/>
    <w:rsid w:val="00510A8C"/>
    <w:rsid w:val="00510B00"/>
    <w:rsid w:val="00510B69"/>
    <w:rsid w:val="00510CB4"/>
    <w:rsid w:val="00510DBC"/>
    <w:rsid w:val="00510DCF"/>
    <w:rsid w:val="00510FA1"/>
    <w:rsid w:val="005113D5"/>
    <w:rsid w:val="0051142D"/>
    <w:rsid w:val="00511484"/>
    <w:rsid w:val="00511A7D"/>
    <w:rsid w:val="00511C4D"/>
    <w:rsid w:val="00511C99"/>
    <w:rsid w:val="00511CCB"/>
    <w:rsid w:val="00511E9B"/>
    <w:rsid w:val="00511FCD"/>
    <w:rsid w:val="00512135"/>
    <w:rsid w:val="00512290"/>
    <w:rsid w:val="00512572"/>
    <w:rsid w:val="0051266E"/>
    <w:rsid w:val="00512952"/>
    <w:rsid w:val="00512A8C"/>
    <w:rsid w:val="00512ABA"/>
    <w:rsid w:val="00512AE9"/>
    <w:rsid w:val="00512B72"/>
    <w:rsid w:val="00512B80"/>
    <w:rsid w:val="00512BB9"/>
    <w:rsid w:val="005137B9"/>
    <w:rsid w:val="005138E2"/>
    <w:rsid w:val="0051397F"/>
    <w:rsid w:val="00513AB1"/>
    <w:rsid w:val="0051410B"/>
    <w:rsid w:val="005141C1"/>
    <w:rsid w:val="00514209"/>
    <w:rsid w:val="00514237"/>
    <w:rsid w:val="005142E9"/>
    <w:rsid w:val="00514880"/>
    <w:rsid w:val="0051494A"/>
    <w:rsid w:val="005149AE"/>
    <w:rsid w:val="00514BC9"/>
    <w:rsid w:val="00514D28"/>
    <w:rsid w:val="00514F95"/>
    <w:rsid w:val="005150EE"/>
    <w:rsid w:val="00515364"/>
    <w:rsid w:val="00515492"/>
    <w:rsid w:val="00515542"/>
    <w:rsid w:val="0051559B"/>
    <w:rsid w:val="00515781"/>
    <w:rsid w:val="0051581D"/>
    <w:rsid w:val="0051582A"/>
    <w:rsid w:val="0051587F"/>
    <w:rsid w:val="005158A8"/>
    <w:rsid w:val="0051590E"/>
    <w:rsid w:val="00515918"/>
    <w:rsid w:val="00516021"/>
    <w:rsid w:val="00516283"/>
    <w:rsid w:val="0051638E"/>
    <w:rsid w:val="00516440"/>
    <w:rsid w:val="005164AB"/>
    <w:rsid w:val="0051650E"/>
    <w:rsid w:val="00516559"/>
    <w:rsid w:val="0051666F"/>
    <w:rsid w:val="0051668D"/>
    <w:rsid w:val="005167AB"/>
    <w:rsid w:val="0051692B"/>
    <w:rsid w:val="00516A66"/>
    <w:rsid w:val="00516AD0"/>
    <w:rsid w:val="00516B58"/>
    <w:rsid w:val="00516CDF"/>
    <w:rsid w:val="00516DDB"/>
    <w:rsid w:val="00516E0A"/>
    <w:rsid w:val="00517023"/>
    <w:rsid w:val="0051707C"/>
    <w:rsid w:val="005170AF"/>
    <w:rsid w:val="005170CA"/>
    <w:rsid w:val="00517107"/>
    <w:rsid w:val="00517186"/>
    <w:rsid w:val="00517225"/>
    <w:rsid w:val="005172CB"/>
    <w:rsid w:val="005176AF"/>
    <w:rsid w:val="005176D0"/>
    <w:rsid w:val="0051773D"/>
    <w:rsid w:val="005177F1"/>
    <w:rsid w:val="00517AD6"/>
    <w:rsid w:val="00517F9B"/>
    <w:rsid w:val="0052007F"/>
    <w:rsid w:val="005200FD"/>
    <w:rsid w:val="00520183"/>
    <w:rsid w:val="0052023B"/>
    <w:rsid w:val="00520310"/>
    <w:rsid w:val="0052055B"/>
    <w:rsid w:val="005206CB"/>
    <w:rsid w:val="005206DC"/>
    <w:rsid w:val="00520759"/>
    <w:rsid w:val="00520776"/>
    <w:rsid w:val="00520814"/>
    <w:rsid w:val="005208BD"/>
    <w:rsid w:val="00520B2B"/>
    <w:rsid w:val="00521235"/>
    <w:rsid w:val="0052124B"/>
    <w:rsid w:val="005212C0"/>
    <w:rsid w:val="00521714"/>
    <w:rsid w:val="00521719"/>
    <w:rsid w:val="005217BD"/>
    <w:rsid w:val="00521A23"/>
    <w:rsid w:val="00521AAC"/>
    <w:rsid w:val="00521B2B"/>
    <w:rsid w:val="00521B74"/>
    <w:rsid w:val="00521CC4"/>
    <w:rsid w:val="00521D51"/>
    <w:rsid w:val="00521F8D"/>
    <w:rsid w:val="00522222"/>
    <w:rsid w:val="00522251"/>
    <w:rsid w:val="0052226F"/>
    <w:rsid w:val="00522440"/>
    <w:rsid w:val="00522553"/>
    <w:rsid w:val="005227CD"/>
    <w:rsid w:val="00522841"/>
    <w:rsid w:val="005228FB"/>
    <w:rsid w:val="00522B33"/>
    <w:rsid w:val="00522BA4"/>
    <w:rsid w:val="00522CAE"/>
    <w:rsid w:val="00522CC7"/>
    <w:rsid w:val="00522E65"/>
    <w:rsid w:val="00522E7F"/>
    <w:rsid w:val="00522F28"/>
    <w:rsid w:val="0052329F"/>
    <w:rsid w:val="005233A1"/>
    <w:rsid w:val="005236E0"/>
    <w:rsid w:val="005236FE"/>
    <w:rsid w:val="00523DC2"/>
    <w:rsid w:val="00523E44"/>
    <w:rsid w:val="00523FE0"/>
    <w:rsid w:val="0052430E"/>
    <w:rsid w:val="0052445D"/>
    <w:rsid w:val="005245A4"/>
    <w:rsid w:val="00524615"/>
    <w:rsid w:val="005248F4"/>
    <w:rsid w:val="00524AED"/>
    <w:rsid w:val="00524B70"/>
    <w:rsid w:val="00524D4B"/>
    <w:rsid w:val="00524DC3"/>
    <w:rsid w:val="00524E18"/>
    <w:rsid w:val="00524F20"/>
    <w:rsid w:val="00524F71"/>
    <w:rsid w:val="0052501F"/>
    <w:rsid w:val="00525152"/>
    <w:rsid w:val="005252BF"/>
    <w:rsid w:val="005254EF"/>
    <w:rsid w:val="0052566F"/>
    <w:rsid w:val="00525767"/>
    <w:rsid w:val="005257AE"/>
    <w:rsid w:val="00525832"/>
    <w:rsid w:val="00525CAD"/>
    <w:rsid w:val="00525F18"/>
    <w:rsid w:val="00525F27"/>
    <w:rsid w:val="005260A1"/>
    <w:rsid w:val="0052624E"/>
    <w:rsid w:val="0052629C"/>
    <w:rsid w:val="00526310"/>
    <w:rsid w:val="0052631A"/>
    <w:rsid w:val="0052659D"/>
    <w:rsid w:val="00526ABA"/>
    <w:rsid w:val="005270F3"/>
    <w:rsid w:val="005270F8"/>
    <w:rsid w:val="0052712F"/>
    <w:rsid w:val="00527384"/>
    <w:rsid w:val="005273CE"/>
    <w:rsid w:val="005275D0"/>
    <w:rsid w:val="0052769F"/>
    <w:rsid w:val="005276F5"/>
    <w:rsid w:val="0052776D"/>
    <w:rsid w:val="005277D7"/>
    <w:rsid w:val="00527809"/>
    <w:rsid w:val="00527813"/>
    <w:rsid w:val="0052791B"/>
    <w:rsid w:val="00527931"/>
    <w:rsid w:val="00527A8F"/>
    <w:rsid w:val="00527AD2"/>
    <w:rsid w:val="00527C1B"/>
    <w:rsid w:val="00527C50"/>
    <w:rsid w:val="00527C71"/>
    <w:rsid w:val="00527CAE"/>
    <w:rsid w:val="00527F7F"/>
    <w:rsid w:val="0053013D"/>
    <w:rsid w:val="005301D6"/>
    <w:rsid w:val="00530763"/>
    <w:rsid w:val="0053078F"/>
    <w:rsid w:val="005309E5"/>
    <w:rsid w:val="00530A1B"/>
    <w:rsid w:val="00530BD1"/>
    <w:rsid w:val="00530C44"/>
    <w:rsid w:val="00530E17"/>
    <w:rsid w:val="00530E9B"/>
    <w:rsid w:val="00530F51"/>
    <w:rsid w:val="00530FF4"/>
    <w:rsid w:val="00531161"/>
    <w:rsid w:val="005311A1"/>
    <w:rsid w:val="00531333"/>
    <w:rsid w:val="005314AB"/>
    <w:rsid w:val="0053193F"/>
    <w:rsid w:val="00531A62"/>
    <w:rsid w:val="00531C17"/>
    <w:rsid w:val="00532076"/>
    <w:rsid w:val="00532126"/>
    <w:rsid w:val="005323C1"/>
    <w:rsid w:val="005323D4"/>
    <w:rsid w:val="0053242C"/>
    <w:rsid w:val="005329AD"/>
    <w:rsid w:val="00532C6F"/>
    <w:rsid w:val="00532C8B"/>
    <w:rsid w:val="00532DE4"/>
    <w:rsid w:val="00532E94"/>
    <w:rsid w:val="005330A0"/>
    <w:rsid w:val="0053346C"/>
    <w:rsid w:val="00533585"/>
    <w:rsid w:val="005338CD"/>
    <w:rsid w:val="00533A01"/>
    <w:rsid w:val="00533A9A"/>
    <w:rsid w:val="00533ABB"/>
    <w:rsid w:val="00533BAF"/>
    <w:rsid w:val="00533CE6"/>
    <w:rsid w:val="00533DC8"/>
    <w:rsid w:val="00533ECC"/>
    <w:rsid w:val="005341E9"/>
    <w:rsid w:val="0053423C"/>
    <w:rsid w:val="005343F1"/>
    <w:rsid w:val="00534544"/>
    <w:rsid w:val="0053469C"/>
    <w:rsid w:val="0053474C"/>
    <w:rsid w:val="00534AE2"/>
    <w:rsid w:val="00534AF6"/>
    <w:rsid w:val="00534FAE"/>
    <w:rsid w:val="00535207"/>
    <w:rsid w:val="00535293"/>
    <w:rsid w:val="00535532"/>
    <w:rsid w:val="00535823"/>
    <w:rsid w:val="0053586D"/>
    <w:rsid w:val="00535903"/>
    <w:rsid w:val="00535C67"/>
    <w:rsid w:val="00535E57"/>
    <w:rsid w:val="00535EE5"/>
    <w:rsid w:val="00535F67"/>
    <w:rsid w:val="00536029"/>
    <w:rsid w:val="00536108"/>
    <w:rsid w:val="00536169"/>
    <w:rsid w:val="00536347"/>
    <w:rsid w:val="00536378"/>
    <w:rsid w:val="0053666B"/>
    <w:rsid w:val="0053668E"/>
    <w:rsid w:val="005368D7"/>
    <w:rsid w:val="00536AAD"/>
    <w:rsid w:val="00536B0E"/>
    <w:rsid w:val="00536CD9"/>
    <w:rsid w:val="00536D11"/>
    <w:rsid w:val="00536D56"/>
    <w:rsid w:val="005373D2"/>
    <w:rsid w:val="0053740D"/>
    <w:rsid w:val="00537711"/>
    <w:rsid w:val="005379E4"/>
    <w:rsid w:val="00537AD7"/>
    <w:rsid w:val="00537B4D"/>
    <w:rsid w:val="005400FC"/>
    <w:rsid w:val="005401AE"/>
    <w:rsid w:val="005407CA"/>
    <w:rsid w:val="005409C1"/>
    <w:rsid w:val="00540C52"/>
    <w:rsid w:val="00540D2E"/>
    <w:rsid w:val="0054104B"/>
    <w:rsid w:val="0054117E"/>
    <w:rsid w:val="005414A9"/>
    <w:rsid w:val="005416AA"/>
    <w:rsid w:val="00541892"/>
    <w:rsid w:val="005418D3"/>
    <w:rsid w:val="0054190D"/>
    <w:rsid w:val="00541932"/>
    <w:rsid w:val="00541953"/>
    <w:rsid w:val="005419E7"/>
    <w:rsid w:val="00541BD2"/>
    <w:rsid w:val="00541DDE"/>
    <w:rsid w:val="00541FE4"/>
    <w:rsid w:val="005422DB"/>
    <w:rsid w:val="0054257B"/>
    <w:rsid w:val="005425A5"/>
    <w:rsid w:val="005426F5"/>
    <w:rsid w:val="005427E5"/>
    <w:rsid w:val="00542878"/>
    <w:rsid w:val="00542BE7"/>
    <w:rsid w:val="00542CA2"/>
    <w:rsid w:val="00542E85"/>
    <w:rsid w:val="00542F3C"/>
    <w:rsid w:val="00542FF0"/>
    <w:rsid w:val="0054300C"/>
    <w:rsid w:val="005432AA"/>
    <w:rsid w:val="005432E7"/>
    <w:rsid w:val="005434BA"/>
    <w:rsid w:val="005437C7"/>
    <w:rsid w:val="00543A2E"/>
    <w:rsid w:val="00543A4D"/>
    <w:rsid w:val="00543BA9"/>
    <w:rsid w:val="00543BCE"/>
    <w:rsid w:val="00543C22"/>
    <w:rsid w:val="00543C3E"/>
    <w:rsid w:val="00543E67"/>
    <w:rsid w:val="00543F2D"/>
    <w:rsid w:val="00544318"/>
    <w:rsid w:val="0054447E"/>
    <w:rsid w:val="0054480A"/>
    <w:rsid w:val="005448C6"/>
    <w:rsid w:val="0054497D"/>
    <w:rsid w:val="00544BA3"/>
    <w:rsid w:val="00544BE8"/>
    <w:rsid w:val="00544FA9"/>
    <w:rsid w:val="00544FFC"/>
    <w:rsid w:val="0054501F"/>
    <w:rsid w:val="00545062"/>
    <w:rsid w:val="005453DA"/>
    <w:rsid w:val="005455AC"/>
    <w:rsid w:val="00545651"/>
    <w:rsid w:val="00545D44"/>
    <w:rsid w:val="00545E7F"/>
    <w:rsid w:val="0054603B"/>
    <w:rsid w:val="0054662C"/>
    <w:rsid w:val="005466F7"/>
    <w:rsid w:val="0054671D"/>
    <w:rsid w:val="005467AD"/>
    <w:rsid w:val="0054686A"/>
    <w:rsid w:val="00546A91"/>
    <w:rsid w:val="00546B7E"/>
    <w:rsid w:val="00546BB0"/>
    <w:rsid w:val="00546C10"/>
    <w:rsid w:val="00546EAA"/>
    <w:rsid w:val="00546F4E"/>
    <w:rsid w:val="00546F69"/>
    <w:rsid w:val="00546FA4"/>
    <w:rsid w:val="00546FD6"/>
    <w:rsid w:val="00547163"/>
    <w:rsid w:val="0054795A"/>
    <w:rsid w:val="00547AB8"/>
    <w:rsid w:val="00547C4C"/>
    <w:rsid w:val="00547E58"/>
    <w:rsid w:val="00547F27"/>
    <w:rsid w:val="00547F55"/>
    <w:rsid w:val="00550112"/>
    <w:rsid w:val="00550349"/>
    <w:rsid w:val="005504EF"/>
    <w:rsid w:val="0055052A"/>
    <w:rsid w:val="00550638"/>
    <w:rsid w:val="00550898"/>
    <w:rsid w:val="00551264"/>
    <w:rsid w:val="00551343"/>
    <w:rsid w:val="00551390"/>
    <w:rsid w:val="00551441"/>
    <w:rsid w:val="005516C2"/>
    <w:rsid w:val="00551ABF"/>
    <w:rsid w:val="00551D9D"/>
    <w:rsid w:val="00551DF1"/>
    <w:rsid w:val="00551E0F"/>
    <w:rsid w:val="00551FE3"/>
    <w:rsid w:val="00551FFD"/>
    <w:rsid w:val="0055201F"/>
    <w:rsid w:val="00552372"/>
    <w:rsid w:val="0055264B"/>
    <w:rsid w:val="005526D0"/>
    <w:rsid w:val="005527CD"/>
    <w:rsid w:val="005528FE"/>
    <w:rsid w:val="00552957"/>
    <w:rsid w:val="00552C23"/>
    <w:rsid w:val="00552C52"/>
    <w:rsid w:val="0055307A"/>
    <w:rsid w:val="00553103"/>
    <w:rsid w:val="0055329B"/>
    <w:rsid w:val="005534B4"/>
    <w:rsid w:val="00553577"/>
    <w:rsid w:val="0055362A"/>
    <w:rsid w:val="0055392E"/>
    <w:rsid w:val="00553969"/>
    <w:rsid w:val="00553A44"/>
    <w:rsid w:val="00553F96"/>
    <w:rsid w:val="00554073"/>
    <w:rsid w:val="00554162"/>
    <w:rsid w:val="005542BA"/>
    <w:rsid w:val="005545B9"/>
    <w:rsid w:val="0055474D"/>
    <w:rsid w:val="005549FE"/>
    <w:rsid w:val="00554BF9"/>
    <w:rsid w:val="00554C53"/>
    <w:rsid w:val="00554D38"/>
    <w:rsid w:val="005551D8"/>
    <w:rsid w:val="00555300"/>
    <w:rsid w:val="0055544E"/>
    <w:rsid w:val="005555C1"/>
    <w:rsid w:val="005555CB"/>
    <w:rsid w:val="005555FF"/>
    <w:rsid w:val="0055563B"/>
    <w:rsid w:val="00555677"/>
    <w:rsid w:val="00555686"/>
    <w:rsid w:val="005557F6"/>
    <w:rsid w:val="005558DA"/>
    <w:rsid w:val="00555A76"/>
    <w:rsid w:val="00555B08"/>
    <w:rsid w:val="00555D52"/>
    <w:rsid w:val="00555E94"/>
    <w:rsid w:val="00556260"/>
    <w:rsid w:val="0055631F"/>
    <w:rsid w:val="00556358"/>
    <w:rsid w:val="005565E6"/>
    <w:rsid w:val="0055693C"/>
    <w:rsid w:val="00556A1E"/>
    <w:rsid w:val="00556AA8"/>
    <w:rsid w:val="00556ADD"/>
    <w:rsid w:val="00556B49"/>
    <w:rsid w:val="00556B53"/>
    <w:rsid w:val="00556BA7"/>
    <w:rsid w:val="00556C9C"/>
    <w:rsid w:val="00556CF4"/>
    <w:rsid w:val="00556DF0"/>
    <w:rsid w:val="00556EE6"/>
    <w:rsid w:val="00557027"/>
    <w:rsid w:val="0055720C"/>
    <w:rsid w:val="0055721E"/>
    <w:rsid w:val="005572B4"/>
    <w:rsid w:val="00557358"/>
    <w:rsid w:val="005573CF"/>
    <w:rsid w:val="005576A2"/>
    <w:rsid w:val="005576CB"/>
    <w:rsid w:val="005576D9"/>
    <w:rsid w:val="00557971"/>
    <w:rsid w:val="00557BC1"/>
    <w:rsid w:val="00557C75"/>
    <w:rsid w:val="00557CA9"/>
    <w:rsid w:val="00557CF7"/>
    <w:rsid w:val="00557F85"/>
    <w:rsid w:val="005600E6"/>
    <w:rsid w:val="005600F1"/>
    <w:rsid w:val="00560146"/>
    <w:rsid w:val="0056019F"/>
    <w:rsid w:val="0056027C"/>
    <w:rsid w:val="005602E7"/>
    <w:rsid w:val="00560341"/>
    <w:rsid w:val="0056045E"/>
    <w:rsid w:val="00560465"/>
    <w:rsid w:val="005608C7"/>
    <w:rsid w:val="00560A13"/>
    <w:rsid w:val="00560B1E"/>
    <w:rsid w:val="00560C77"/>
    <w:rsid w:val="00560FFA"/>
    <w:rsid w:val="00561034"/>
    <w:rsid w:val="00561045"/>
    <w:rsid w:val="0056151F"/>
    <w:rsid w:val="0056153B"/>
    <w:rsid w:val="00561583"/>
    <w:rsid w:val="005615F9"/>
    <w:rsid w:val="00561736"/>
    <w:rsid w:val="005618EA"/>
    <w:rsid w:val="00561AFB"/>
    <w:rsid w:val="00561BF4"/>
    <w:rsid w:val="00561D55"/>
    <w:rsid w:val="00561D5B"/>
    <w:rsid w:val="00561DDC"/>
    <w:rsid w:val="00561E98"/>
    <w:rsid w:val="00562001"/>
    <w:rsid w:val="0056210D"/>
    <w:rsid w:val="0056217E"/>
    <w:rsid w:val="00562211"/>
    <w:rsid w:val="005622EE"/>
    <w:rsid w:val="0056230C"/>
    <w:rsid w:val="005625B9"/>
    <w:rsid w:val="005625DE"/>
    <w:rsid w:val="0056265C"/>
    <w:rsid w:val="005626BA"/>
    <w:rsid w:val="00562740"/>
    <w:rsid w:val="0056279B"/>
    <w:rsid w:val="005627B9"/>
    <w:rsid w:val="00562926"/>
    <w:rsid w:val="0056294F"/>
    <w:rsid w:val="005629C2"/>
    <w:rsid w:val="00562C45"/>
    <w:rsid w:val="00562D46"/>
    <w:rsid w:val="00562E8A"/>
    <w:rsid w:val="00562F5A"/>
    <w:rsid w:val="00562FF8"/>
    <w:rsid w:val="005630F0"/>
    <w:rsid w:val="0056316B"/>
    <w:rsid w:val="0056324D"/>
    <w:rsid w:val="0056327B"/>
    <w:rsid w:val="0056328F"/>
    <w:rsid w:val="0056346C"/>
    <w:rsid w:val="0056379B"/>
    <w:rsid w:val="005639A2"/>
    <w:rsid w:val="00563A44"/>
    <w:rsid w:val="00563AFA"/>
    <w:rsid w:val="00563CC2"/>
    <w:rsid w:val="00563D09"/>
    <w:rsid w:val="00563DDE"/>
    <w:rsid w:val="00563E23"/>
    <w:rsid w:val="00563E4B"/>
    <w:rsid w:val="00563E86"/>
    <w:rsid w:val="00563F9A"/>
    <w:rsid w:val="00563FD2"/>
    <w:rsid w:val="005640B1"/>
    <w:rsid w:val="005641DD"/>
    <w:rsid w:val="0056432F"/>
    <w:rsid w:val="005643DA"/>
    <w:rsid w:val="005643F2"/>
    <w:rsid w:val="0056454F"/>
    <w:rsid w:val="005645CA"/>
    <w:rsid w:val="005646B5"/>
    <w:rsid w:val="0056474F"/>
    <w:rsid w:val="00564B7E"/>
    <w:rsid w:val="00564BDD"/>
    <w:rsid w:val="00564C52"/>
    <w:rsid w:val="005650E0"/>
    <w:rsid w:val="0056527E"/>
    <w:rsid w:val="005653FF"/>
    <w:rsid w:val="0056558A"/>
    <w:rsid w:val="005658EC"/>
    <w:rsid w:val="00565911"/>
    <w:rsid w:val="00565A94"/>
    <w:rsid w:val="00565B99"/>
    <w:rsid w:val="00565BC0"/>
    <w:rsid w:val="00565D49"/>
    <w:rsid w:val="00565D54"/>
    <w:rsid w:val="00565D99"/>
    <w:rsid w:val="00565E61"/>
    <w:rsid w:val="00565EB5"/>
    <w:rsid w:val="00565EDB"/>
    <w:rsid w:val="00565F12"/>
    <w:rsid w:val="00566043"/>
    <w:rsid w:val="00566137"/>
    <w:rsid w:val="00566435"/>
    <w:rsid w:val="005664F8"/>
    <w:rsid w:val="00566565"/>
    <w:rsid w:val="005667EE"/>
    <w:rsid w:val="00566C60"/>
    <w:rsid w:val="00566E26"/>
    <w:rsid w:val="00567013"/>
    <w:rsid w:val="00567155"/>
    <w:rsid w:val="00567612"/>
    <w:rsid w:val="0056785D"/>
    <w:rsid w:val="00567A3F"/>
    <w:rsid w:val="00567C97"/>
    <w:rsid w:val="00567DD7"/>
    <w:rsid w:val="00567E9B"/>
    <w:rsid w:val="00567EF9"/>
    <w:rsid w:val="00567F23"/>
    <w:rsid w:val="00567F62"/>
    <w:rsid w:val="005706C3"/>
    <w:rsid w:val="00570715"/>
    <w:rsid w:val="005707AD"/>
    <w:rsid w:val="00570879"/>
    <w:rsid w:val="0057097D"/>
    <w:rsid w:val="00570A00"/>
    <w:rsid w:val="00570F55"/>
    <w:rsid w:val="0057127F"/>
    <w:rsid w:val="00571566"/>
    <w:rsid w:val="00571572"/>
    <w:rsid w:val="0057157E"/>
    <w:rsid w:val="0057175F"/>
    <w:rsid w:val="005717A0"/>
    <w:rsid w:val="00571971"/>
    <w:rsid w:val="00571A1D"/>
    <w:rsid w:val="00571A2A"/>
    <w:rsid w:val="00571B6C"/>
    <w:rsid w:val="00571B7A"/>
    <w:rsid w:val="00571BAE"/>
    <w:rsid w:val="00571CEA"/>
    <w:rsid w:val="005720AF"/>
    <w:rsid w:val="0057211D"/>
    <w:rsid w:val="0057226A"/>
    <w:rsid w:val="005722B7"/>
    <w:rsid w:val="005725E1"/>
    <w:rsid w:val="005729BE"/>
    <w:rsid w:val="00572AA3"/>
    <w:rsid w:val="00572B49"/>
    <w:rsid w:val="00572C5C"/>
    <w:rsid w:val="00572F76"/>
    <w:rsid w:val="00573059"/>
    <w:rsid w:val="00573124"/>
    <w:rsid w:val="00573360"/>
    <w:rsid w:val="005736D5"/>
    <w:rsid w:val="0057376A"/>
    <w:rsid w:val="00573781"/>
    <w:rsid w:val="00573818"/>
    <w:rsid w:val="005739BA"/>
    <w:rsid w:val="00573AAD"/>
    <w:rsid w:val="00573F28"/>
    <w:rsid w:val="005740FC"/>
    <w:rsid w:val="00574133"/>
    <w:rsid w:val="005742E9"/>
    <w:rsid w:val="0057467E"/>
    <w:rsid w:val="0057468E"/>
    <w:rsid w:val="00574757"/>
    <w:rsid w:val="005748C1"/>
    <w:rsid w:val="00574BAD"/>
    <w:rsid w:val="00574D3B"/>
    <w:rsid w:val="00575024"/>
    <w:rsid w:val="00575235"/>
    <w:rsid w:val="00575459"/>
    <w:rsid w:val="0057564C"/>
    <w:rsid w:val="0057584C"/>
    <w:rsid w:val="005758FD"/>
    <w:rsid w:val="00575BE4"/>
    <w:rsid w:val="00576016"/>
    <w:rsid w:val="005764B3"/>
    <w:rsid w:val="00576722"/>
    <w:rsid w:val="00576876"/>
    <w:rsid w:val="0057693D"/>
    <w:rsid w:val="00576AA4"/>
    <w:rsid w:val="0057701B"/>
    <w:rsid w:val="00577053"/>
    <w:rsid w:val="0057714D"/>
    <w:rsid w:val="00577214"/>
    <w:rsid w:val="00577400"/>
    <w:rsid w:val="0057771D"/>
    <w:rsid w:val="00577811"/>
    <w:rsid w:val="00577A65"/>
    <w:rsid w:val="00577AD7"/>
    <w:rsid w:val="00577C24"/>
    <w:rsid w:val="00577C57"/>
    <w:rsid w:val="00577E19"/>
    <w:rsid w:val="00577E6D"/>
    <w:rsid w:val="00577EDD"/>
    <w:rsid w:val="005801B5"/>
    <w:rsid w:val="00580313"/>
    <w:rsid w:val="00580354"/>
    <w:rsid w:val="005804FA"/>
    <w:rsid w:val="005805AE"/>
    <w:rsid w:val="005805C2"/>
    <w:rsid w:val="00580769"/>
    <w:rsid w:val="005807D5"/>
    <w:rsid w:val="00580A78"/>
    <w:rsid w:val="00580BEB"/>
    <w:rsid w:val="00580D1A"/>
    <w:rsid w:val="00580E14"/>
    <w:rsid w:val="00580F63"/>
    <w:rsid w:val="00580FF7"/>
    <w:rsid w:val="00581399"/>
    <w:rsid w:val="005813BF"/>
    <w:rsid w:val="00581600"/>
    <w:rsid w:val="00581762"/>
    <w:rsid w:val="00581AA2"/>
    <w:rsid w:val="00581C68"/>
    <w:rsid w:val="00581CCE"/>
    <w:rsid w:val="00581E5A"/>
    <w:rsid w:val="005824E2"/>
    <w:rsid w:val="0058250D"/>
    <w:rsid w:val="005826B9"/>
    <w:rsid w:val="005826FA"/>
    <w:rsid w:val="00582BB7"/>
    <w:rsid w:val="00582EA4"/>
    <w:rsid w:val="0058326F"/>
    <w:rsid w:val="00583304"/>
    <w:rsid w:val="005836D1"/>
    <w:rsid w:val="00583738"/>
    <w:rsid w:val="0058379E"/>
    <w:rsid w:val="0058380D"/>
    <w:rsid w:val="005838F2"/>
    <w:rsid w:val="005838F4"/>
    <w:rsid w:val="00583BC5"/>
    <w:rsid w:val="00583BED"/>
    <w:rsid w:val="00583D6B"/>
    <w:rsid w:val="00583DA6"/>
    <w:rsid w:val="00583DEB"/>
    <w:rsid w:val="00583DFE"/>
    <w:rsid w:val="00583F80"/>
    <w:rsid w:val="005841A4"/>
    <w:rsid w:val="00584349"/>
    <w:rsid w:val="005845BD"/>
    <w:rsid w:val="005847A1"/>
    <w:rsid w:val="00584A0C"/>
    <w:rsid w:val="00584AC8"/>
    <w:rsid w:val="00584C46"/>
    <w:rsid w:val="00584CBF"/>
    <w:rsid w:val="00584CCD"/>
    <w:rsid w:val="00584FA5"/>
    <w:rsid w:val="005850CB"/>
    <w:rsid w:val="0058569A"/>
    <w:rsid w:val="0058592C"/>
    <w:rsid w:val="00585B88"/>
    <w:rsid w:val="005860C5"/>
    <w:rsid w:val="005860D0"/>
    <w:rsid w:val="00586386"/>
    <w:rsid w:val="0058638F"/>
    <w:rsid w:val="005864B0"/>
    <w:rsid w:val="005866D0"/>
    <w:rsid w:val="005869B1"/>
    <w:rsid w:val="00586B2A"/>
    <w:rsid w:val="00586C80"/>
    <w:rsid w:val="00586EEE"/>
    <w:rsid w:val="00586FD2"/>
    <w:rsid w:val="00586FDF"/>
    <w:rsid w:val="00587158"/>
    <w:rsid w:val="005871AA"/>
    <w:rsid w:val="0058738A"/>
    <w:rsid w:val="00587490"/>
    <w:rsid w:val="005874DC"/>
    <w:rsid w:val="005874EC"/>
    <w:rsid w:val="005875F1"/>
    <w:rsid w:val="00587821"/>
    <w:rsid w:val="00587995"/>
    <w:rsid w:val="00587D3C"/>
    <w:rsid w:val="00587D5B"/>
    <w:rsid w:val="00587D62"/>
    <w:rsid w:val="00590094"/>
    <w:rsid w:val="005904C1"/>
    <w:rsid w:val="0059074E"/>
    <w:rsid w:val="005909EE"/>
    <w:rsid w:val="00590CE5"/>
    <w:rsid w:val="00590E3D"/>
    <w:rsid w:val="00591447"/>
    <w:rsid w:val="005918A7"/>
    <w:rsid w:val="00591980"/>
    <w:rsid w:val="00591B2A"/>
    <w:rsid w:val="00591B9C"/>
    <w:rsid w:val="00591BC4"/>
    <w:rsid w:val="00591C1A"/>
    <w:rsid w:val="00591C5A"/>
    <w:rsid w:val="00591D4B"/>
    <w:rsid w:val="00591D91"/>
    <w:rsid w:val="005920D9"/>
    <w:rsid w:val="005922F4"/>
    <w:rsid w:val="00592450"/>
    <w:rsid w:val="00592493"/>
    <w:rsid w:val="0059251C"/>
    <w:rsid w:val="00592CFB"/>
    <w:rsid w:val="00592D19"/>
    <w:rsid w:val="00592E9A"/>
    <w:rsid w:val="00592EED"/>
    <w:rsid w:val="0059310D"/>
    <w:rsid w:val="0059336D"/>
    <w:rsid w:val="00593745"/>
    <w:rsid w:val="005937B6"/>
    <w:rsid w:val="00593BBC"/>
    <w:rsid w:val="00593C3B"/>
    <w:rsid w:val="00593C60"/>
    <w:rsid w:val="00593CAD"/>
    <w:rsid w:val="00593DE3"/>
    <w:rsid w:val="0059422F"/>
    <w:rsid w:val="005942DF"/>
    <w:rsid w:val="0059436C"/>
    <w:rsid w:val="0059437F"/>
    <w:rsid w:val="00594411"/>
    <w:rsid w:val="0059454F"/>
    <w:rsid w:val="005945C5"/>
    <w:rsid w:val="005945EC"/>
    <w:rsid w:val="0059465C"/>
    <w:rsid w:val="005946BD"/>
    <w:rsid w:val="005947DD"/>
    <w:rsid w:val="005949EB"/>
    <w:rsid w:val="00594C0D"/>
    <w:rsid w:val="00594C6A"/>
    <w:rsid w:val="00594EEC"/>
    <w:rsid w:val="00595092"/>
    <w:rsid w:val="005950C6"/>
    <w:rsid w:val="00595169"/>
    <w:rsid w:val="00595285"/>
    <w:rsid w:val="005953F4"/>
    <w:rsid w:val="00595588"/>
    <w:rsid w:val="00595910"/>
    <w:rsid w:val="00595953"/>
    <w:rsid w:val="00595A6A"/>
    <w:rsid w:val="00595C24"/>
    <w:rsid w:val="00595ED9"/>
    <w:rsid w:val="00595EFA"/>
    <w:rsid w:val="005960F4"/>
    <w:rsid w:val="00596332"/>
    <w:rsid w:val="0059670B"/>
    <w:rsid w:val="005967E9"/>
    <w:rsid w:val="0059688A"/>
    <w:rsid w:val="00596AED"/>
    <w:rsid w:val="00596C57"/>
    <w:rsid w:val="00596F22"/>
    <w:rsid w:val="00597011"/>
    <w:rsid w:val="0059709C"/>
    <w:rsid w:val="005970BB"/>
    <w:rsid w:val="00597228"/>
    <w:rsid w:val="0059729D"/>
    <w:rsid w:val="005972FD"/>
    <w:rsid w:val="005975AC"/>
    <w:rsid w:val="0059775D"/>
    <w:rsid w:val="005977C5"/>
    <w:rsid w:val="0059787D"/>
    <w:rsid w:val="005978D0"/>
    <w:rsid w:val="00597A48"/>
    <w:rsid w:val="00597AE4"/>
    <w:rsid w:val="00597E5E"/>
    <w:rsid w:val="00597EA3"/>
    <w:rsid w:val="005A0182"/>
    <w:rsid w:val="005A02F2"/>
    <w:rsid w:val="005A046F"/>
    <w:rsid w:val="005A0580"/>
    <w:rsid w:val="005A0657"/>
    <w:rsid w:val="005A0B61"/>
    <w:rsid w:val="005A0F6C"/>
    <w:rsid w:val="005A0F6F"/>
    <w:rsid w:val="005A0FBE"/>
    <w:rsid w:val="005A108F"/>
    <w:rsid w:val="005A10F0"/>
    <w:rsid w:val="005A12B6"/>
    <w:rsid w:val="005A137B"/>
    <w:rsid w:val="005A1385"/>
    <w:rsid w:val="005A13D8"/>
    <w:rsid w:val="005A1564"/>
    <w:rsid w:val="005A1728"/>
    <w:rsid w:val="005A174F"/>
    <w:rsid w:val="005A175D"/>
    <w:rsid w:val="005A19B3"/>
    <w:rsid w:val="005A1A3A"/>
    <w:rsid w:val="005A1B53"/>
    <w:rsid w:val="005A1B90"/>
    <w:rsid w:val="005A1B9F"/>
    <w:rsid w:val="005A1BC4"/>
    <w:rsid w:val="005A1C09"/>
    <w:rsid w:val="005A1E74"/>
    <w:rsid w:val="005A201D"/>
    <w:rsid w:val="005A24B3"/>
    <w:rsid w:val="005A25DA"/>
    <w:rsid w:val="005A262C"/>
    <w:rsid w:val="005A278D"/>
    <w:rsid w:val="005A27F8"/>
    <w:rsid w:val="005A2966"/>
    <w:rsid w:val="005A29EB"/>
    <w:rsid w:val="005A2D14"/>
    <w:rsid w:val="005A2EF0"/>
    <w:rsid w:val="005A2F93"/>
    <w:rsid w:val="005A3079"/>
    <w:rsid w:val="005A33B7"/>
    <w:rsid w:val="005A33CB"/>
    <w:rsid w:val="005A35FF"/>
    <w:rsid w:val="005A36F9"/>
    <w:rsid w:val="005A3A21"/>
    <w:rsid w:val="005A3A26"/>
    <w:rsid w:val="005A3AEA"/>
    <w:rsid w:val="005A3B2C"/>
    <w:rsid w:val="005A3C86"/>
    <w:rsid w:val="005A3CAA"/>
    <w:rsid w:val="005A3D6E"/>
    <w:rsid w:val="005A3EE7"/>
    <w:rsid w:val="005A42B6"/>
    <w:rsid w:val="005A4827"/>
    <w:rsid w:val="005A493F"/>
    <w:rsid w:val="005A4D33"/>
    <w:rsid w:val="005A51C2"/>
    <w:rsid w:val="005A533B"/>
    <w:rsid w:val="005A55A3"/>
    <w:rsid w:val="005A55C2"/>
    <w:rsid w:val="005A56BA"/>
    <w:rsid w:val="005A59CC"/>
    <w:rsid w:val="005A5C1E"/>
    <w:rsid w:val="005A5CE9"/>
    <w:rsid w:val="005A5E97"/>
    <w:rsid w:val="005A5EFB"/>
    <w:rsid w:val="005A60CA"/>
    <w:rsid w:val="005A60DE"/>
    <w:rsid w:val="005A6146"/>
    <w:rsid w:val="005A628E"/>
    <w:rsid w:val="005A64B1"/>
    <w:rsid w:val="005A6641"/>
    <w:rsid w:val="005A67BD"/>
    <w:rsid w:val="005A6822"/>
    <w:rsid w:val="005A6998"/>
    <w:rsid w:val="005A6A1B"/>
    <w:rsid w:val="005A6A37"/>
    <w:rsid w:val="005A6AD6"/>
    <w:rsid w:val="005A6BCB"/>
    <w:rsid w:val="005A6F13"/>
    <w:rsid w:val="005A70A1"/>
    <w:rsid w:val="005A7137"/>
    <w:rsid w:val="005A71C2"/>
    <w:rsid w:val="005A72D8"/>
    <w:rsid w:val="005A73F9"/>
    <w:rsid w:val="005A7538"/>
    <w:rsid w:val="005A77E2"/>
    <w:rsid w:val="005A7BC3"/>
    <w:rsid w:val="005A7C19"/>
    <w:rsid w:val="005A7DB4"/>
    <w:rsid w:val="005B0015"/>
    <w:rsid w:val="005B0249"/>
    <w:rsid w:val="005B0252"/>
    <w:rsid w:val="005B046C"/>
    <w:rsid w:val="005B06DE"/>
    <w:rsid w:val="005B0828"/>
    <w:rsid w:val="005B08B3"/>
    <w:rsid w:val="005B0A9F"/>
    <w:rsid w:val="005B0B67"/>
    <w:rsid w:val="005B0BDF"/>
    <w:rsid w:val="005B0F2E"/>
    <w:rsid w:val="005B117C"/>
    <w:rsid w:val="005B1251"/>
    <w:rsid w:val="005B14AD"/>
    <w:rsid w:val="005B19B8"/>
    <w:rsid w:val="005B1AB3"/>
    <w:rsid w:val="005B1B1E"/>
    <w:rsid w:val="005B1BE2"/>
    <w:rsid w:val="005B1D63"/>
    <w:rsid w:val="005B1E49"/>
    <w:rsid w:val="005B1F55"/>
    <w:rsid w:val="005B1FCA"/>
    <w:rsid w:val="005B202D"/>
    <w:rsid w:val="005B2076"/>
    <w:rsid w:val="005B221E"/>
    <w:rsid w:val="005B2243"/>
    <w:rsid w:val="005B2283"/>
    <w:rsid w:val="005B25B7"/>
    <w:rsid w:val="005B2776"/>
    <w:rsid w:val="005B2884"/>
    <w:rsid w:val="005B288D"/>
    <w:rsid w:val="005B290D"/>
    <w:rsid w:val="005B2A65"/>
    <w:rsid w:val="005B2BDE"/>
    <w:rsid w:val="005B2D9F"/>
    <w:rsid w:val="005B32DD"/>
    <w:rsid w:val="005B33C1"/>
    <w:rsid w:val="005B357F"/>
    <w:rsid w:val="005B36EF"/>
    <w:rsid w:val="005B375A"/>
    <w:rsid w:val="005B384D"/>
    <w:rsid w:val="005B3D47"/>
    <w:rsid w:val="005B3D50"/>
    <w:rsid w:val="005B3DB2"/>
    <w:rsid w:val="005B3F23"/>
    <w:rsid w:val="005B3FF0"/>
    <w:rsid w:val="005B40A7"/>
    <w:rsid w:val="005B41DE"/>
    <w:rsid w:val="005B42F7"/>
    <w:rsid w:val="005B4337"/>
    <w:rsid w:val="005B462F"/>
    <w:rsid w:val="005B4832"/>
    <w:rsid w:val="005B48B1"/>
    <w:rsid w:val="005B499F"/>
    <w:rsid w:val="005B4CAC"/>
    <w:rsid w:val="005B4DC9"/>
    <w:rsid w:val="005B505C"/>
    <w:rsid w:val="005B507E"/>
    <w:rsid w:val="005B5226"/>
    <w:rsid w:val="005B556E"/>
    <w:rsid w:val="005B5597"/>
    <w:rsid w:val="005B5628"/>
    <w:rsid w:val="005B57D2"/>
    <w:rsid w:val="005B5833"/>
    <w:rsid w:val="005B59DD"/>
    <w:rsid w:val="005B5A9A"/>
    <w:rsid w:val="005B5DCB"/>
    <w:rsid w:val="005B5F7C"/>
    <w:rsid w:val="005B5FDF"/>
    <w:rsid w:val="005B607B"/>
    <w:rsid w:val="005B6171"/>
    <w:rsid w:val="005B66C0"/>
    <w:rsid w:val="005B66E1"/>
    <w:rsid w:val="005B6782"/>
    <w:rsid w:val="005B68D4"/>
    <w:rsid w:val="005B6932"/>
    <w:rsid w:val="005B695E"/>
    <w:rsid w:val="005B6E74"/>
    <w:rsid w:val="005B7285"/>
    <w:rsid w:val="005B72DA"/>
    <w:rsid w:val="005B7392"/>
    <w:rsid w:val="005B7516"/>
    <w:rsid w:val="005B771E"/>
    <w:rsid w:val="005B775F"/>
    <w:rsid w:val="005B78D8"/>
    <w:rsid w:val="005B7911"/>
    <w:rsid w:val="005B7A84"/>
    <w:rsid w:val="005B7B09"/>
    <w:rsid w:val="005B7B66"/>
    <w:rsid w:val="005B7B9D"/>
    <w:rsid w:val="005B7E09"/>
    <w:rsid w:val="005B7F10"/>
    <w:rsid w:val="005C01BB"/>
    <w:rsid w:val="005C0314"/>
    <w:rsid w:val="005C034E"/>
    <w:rsid w:val="005C05DD"/>
    <w:rsid w:val="005C064C"/>
    <w:rsid w:val="005C08DC"/>
    <w:rsid w:val="005C0968"/>
    <w:rsid w:val="005C09F7"/>
    <w:rsid w:val="005C0BC5"/>
    <w:rsid w:val="005C0C08"/>
    <w:rsid w:val="005C0CCE"/>
    <w:rsid w:val="005C0E7B"/>
    <w:rsid w:val="005C0FA4"/>
    <w:rsid w:val="005C10A1"/>
    <w:rsid w:val="005C10A6"/>
    <w:rsid w:val="005C1443"/>
    <w:rsid w:val="005C1455"/>
    <w:rsid w:val="005C157F"/>
    <w:rsid w:val="005C16C4"/>
    <w:rsid w:val="005C16C7"/>
    <w:rsid w:val="005C16E9"/>
    <w:rsid w:val="005C17A8"/>
    <w:rsid w:val="005C182E"/>
    <w:rsid w:val="005C18AD"/>
    <w:rsid w:val="005C1F5B"/>
    <w:rsid w:val="005C2091"/>
    <w:rsid w:val="005C21C5"/>
    <w:rsid w:val="005C224A"/>
    <w:rsid w:val="005C2619"/>
    <w:rsid w:val="005C2898"/>
    <w:rsid w:val="005C28B2"/>
    <w:rsid w:val="005C2A45"/>
    <w:rsid w:val="005C3125"/>
    <w:rsid w:val="005C323E"/>
    <w:rsid w:val="005C3641"/>
    <w:rsid w:val="005C3671"/>
    <w:rsid w:val="005C36F2"/>
    <w:rsid w:val="005C37BC"/>
    <w:rsid w:val="005C3C1D"/>
    <w:rsid w:val="005C3D65"/>
    <w:rsid w:val="005C3E2B"/>
    <w:rsid w:val="005C41EE"/>
    <w:rsid w:val="005C43D1"/>
    <w:rsid w:val="005C4431"/>
    <w:rsid w:val="005C4744"/>
    <w:rsid w:val="005C47C9"/>
    <w:rsid w:val="005C4893"/>
    <w:rsid w:val="005C49A5"/>
    <w:rsid w:val="005C4BA1"/>
    <w:rsid w:val="005C4E44"/>
    <w:rsid w:val="005C4F0F"/>
    <w:rsid w:val="005C4F6C"/>
    <w:rsid w:val="005C4FA5"/>
    <w:rsid w:val="005C5005"/>
    <w:rsid w:val="005C5271"/>
    <w:rsid w:val="005C52A2"/>
    <w:rsid w:val="005C52FA"/>
    <w:rsid w:val="005C53B2"/>
    <w:rsid w:val="005C54E4"/>
    <w:rsid w:val="005C5529"/>
    <w:rsid w:val="005C55D6"/>
    <w:rsid w:val="005C58C5"/>
    <w:rsid w:val="005C58F8"/>
    <w:rsid w:val="005C5900"/>
    <w:rsid w:val="005C5935"/>
    <w:rsid w:val="005C59A9"/>
    <w:rsid w:val="005C5BE2"/>
    <w:rsid w:val="005C5CC3"/>
    <w:rsid w:val="005C5DF9"/>
    <w:rsid w:val="005C5E94"/>
    <w:rsid w:val="005C5F33"/>
    <w:rsid w:val="005C603A"/>
    <w:rsid w:val="005C6290"/>
    <w:rsid w:val="005C62F1"/>
    <w:rsid w:val="005C62FF"/>
    <w:rsid w:val="005C63F9"/>
    <w:rsid w:val="005C6535"/>
    <w:rsid w:val="005C6721"/>
    <w:rsid w:val="005C69F8"/>
    <w:rsid w:val="005C69FD"/>
    <w:rsid w:val="005C6C4F"/>
    <w:rsid w:val="005C6C5D"/>
    <w:rsid w:val="005C70D9"/>
    <w:rsid w:val="005C7196"/>
    <w:rsid w:val="005C72BE"/>
    <w:rsid w:val="005C7356"/>
    <w:rsid w:val="005C73CA"/>
    <w:rsid w:val="005C73E6"/>
    <w:rsid w:val="005C74D6"/>
    <w:rsid w:val="005C75E8"/>
    <w:rsid w:val="005C76EC"/>
    <w:rsid w:val="005C7AA9"/>
    <w:rsid w:val="005C7B70"/>
    <w:rsid w:val="005C7B84"/>
    <w:rsid w:val="005C7D98"/>
    <w:rsid w:val="005D00DA"/>
    <w:rsid w:val="005D010D"/>
    <w:rsid w:val="005D01A8"/>
    <w:rsid w:val="005D028F"/>
    <w:rsid w:val="005D02E2"/>
    <w:rsid w:val="005D0313"/>
    <w:rsid w:val="005D0372"/>
    <w:rsid w:val="005D05FA"/>
    <w:rsid w:val="005D06CE"/>
    <w:rsid w:val="005D0745"/>
    <w:rsid w:val="005D077B"/>
    <w:rsid w:val="005D09C4"/>
    <w:rsid w:val="005D09E9"/>
    <w:rsid w:val="005D0A9B"/>
    <w:rsid w:val="005D0CB0"/>
    <w:rsid w:val="005D0DE0"/>
    <w:rsid w:val="005D0E5A"/>
    <w:rsid w:val="005D14FE"/>
    <w:rsid w:val="005D1735"/>
    <w:rsid w:val="005D1869"/>
    <w:rsid w:val="005D189D"/>
    <w:rsid w:val="005D1B9D"/>
    <w:rsid w:val="005D2028"/>
    <w:rsid w:val="005D20E1"/>
    <w:rsid w:val="005D21DC"/>
    <w:rsid w:val="005D26B6"/>
    <w:rsid w:val="005D2835"/>
    <w:rsid w:val="005D2A8B"/>
    <w:rsid w:val="005D2B9E"/>
    <w:rsid w:val="005D2E93"/>
    <w:rsid w:val="005D33CA"/>
    <w:rsid w:val="005D347E"/>
    <w:rsid w:val="005D34B1"/>
    <w:rsid w:val="005D3515"/>
    <w:rsid w:val="005D3612"/>
    <w:rsid w:val="005D3617"/>
    <w:rsid w:val="005D3876"/>
    <w:rsid w:val="005D3899"/>
    <w:rsid w:val="005D38F0"/>
    <w:rsid w:val="005D3BB7"/>
    <w:rsid w:val="005D3BC2"/>
    <w:rsid w:val="005D3DDE"/>
    <w:rsid w:val="005D3E2D"/>
    <w:rsid w:val="005D3E8E"/>
    <w:rsid w:val="005D424A"/>
    <w:rsid w:val="005D43B3"/>
    <w:rsid w:val="005D43BA"/>
    <w:rsid w:val="005D451A"/>
    <w:rsid w:val="005D4682"/>
    <w:rsid w:val="005D4733"/>
    <w:rsid w:val="005D483D"/>
    <w:rsid w:val="005D4929"/>
    <w:rsid w:val="005D4967"/>
    <w:rsid w:val="005D49AB"/>
    <w:rsid w:val="005D49C2"/>
    <w:rsid w:val="005D4F28"/>
    <w:rsid w:val="005D5279"/>
    <w:rsid w:val="005D52DC"/>
    <w:rsid w:val="005D53B0"/>
    <w:rsid w:val="005D5696"/>
    <w:rsid w:val="005D57E1"/>
    <w:rsid w:val="005D58DE"/>
    <w:rsid w:val="005D5AA6"/>
    <w:rsid w:val="005D5B63"/>
    <w:rsid w:val="005D5B8A"/>
    <w:rsid w:val="005D5BCE"/>
    <w:rsid w:val="005D5C6B"/>
    <w:rsid w:val="005D5D0A"/>
    <w:rsid w:val="005D5D7E"/>
    <w:rsid w:val="005D6033"/>
    <w:rsid w:val="005D61BB"/>
    <w:rsid w:val="005D62AB"/>
    <w:rsid w:val="005D63A4"/>
    <w:rsid w:val="005D6473"/>
    <w:rsid w:val="005D658D"/>
    <w:rsid w:val="005D6698"/>
    <w:rsid w:val="005D6972"/>
    <w:rsid w:val="005D6A55"/>
    <w:rsid w:val="005D6B3C"/>
    <w:rsid w:val="005D6B9A"/>
    <w:rsid w:val="005D6C40"/>
    <w:rsid w:val="005D6CFA"/>
    <w:rsid w:val="005D6E13"/>
    <w:rsid w:val="005D6ED9"/>
    <w:rsid w:val="005D6F58"/>
    <w:rsid w:val="005D718E"/>
    <w:rsid w:val="005D71D2"/>
    <w:rsid w:val="005D7226"/>
    <w:rsid w:val="005D7431"/>
    <w:rsid w:val="005D750C"/>
    <w:rsid w:val="005D76B5"/>
    <w:rsid w:val="005D7730"/>
    <w:rsid w:val="005D7830"/>
    <w:rsid w:val="005D7A53"/>
    <w:rsid w:val="005D7BD1"/>
    <w:rsid w:val="005D7CD6"/>
    <w:rsid w:val="005D7F65"/>
    <w:rsid w:val="005D7F8A"/>
    <w:rsid w:val="005E00E2"/>
    <w:rsid w:val="005E012E"/>
    <w:rsid w:val="005E022F"/>
    <w:rsid w:val="005E02DA"/>
    <w:rsid w:val="005E0445"/>
    <w:rsid w:val="005E06A0"/>
    <w:rsid w:val="005E0905"/>
    <w:rsid w:val="005E0B6F"/>
    <w:rsid w:val="005E0BB6"/>
    <w:rsid w:val="005E0C29"/>
    <w:rsid w:val="005E0E48"/>
    <w:rsid w:val="005E0F97"/>
    <w:rsid w:val="005E10BB"/>
    <w:rsid w:val="005E13A9"/>
    <w:rsid w:val="005E1588"/>
    <w:rsid w:val="005E17D6"/>
    <w:rsid w:val="005E1A69"/>
    <w:rsid w:val="005E1B4E"/>
    <w:rsid w:val="005E1D79"/>
    <w:rsid w:val="005E1DDD"/>
    <w:rsid w:val="005E1DEB"/>
    <w:rsid w:val="005E1E61"/>
    <w:rsid w:val="005E1FE3"/>
    <w:rsid w:val="005E2394"/>
    <w:rsid w:val="005E23D7"/>
    <w:rsid w:val="005E2580"/>
    <w:rsid w:val="005E268F"/>
    <w:rsid w:val="005E26A8"/>
    <w:rsid w:val="005E28A8"/>
    <w:rsid w:val="005E28AF"/>
    <w:rsid w:val="005E2D72"/>
    <w:rsid w:val="005E2FDD"/>
    <w:rsid w:val="005E3285"/>
    <w:rsid w:val="005E33B5"/>
    <w:rsid w:val="005E33F2"/>
    <w:rsid w:val="005E34D7"/>
    <w:rsid w:val="005E3590"/>
    <w:rsid w:val="005E35D8"/>
    <w:rsid w:val="005E35FE"/>
    <w:rsid w:val="005E374F"/>
    <w:rsid w:val="005E3EA8"/>
    <w:rsid w:val="005E40A1"/>
    <w:rsid w:val="005E4143"/>
    <w:rsid w:val="005E415E"/>
    <w:rsid w:val="005E425F"/>
    <w:rsid w:val="005E4441"/>
    <w:rsid w:val="005E4550"/>
    <w:rsid w:val="005E468F"/>
    <w:rsid w:val="005E46C9"/>
    <w:rsid w:val="005E49AE"/>
    <w:rsid w:val="005E49B6"/>
    <w:rsid w:val="005E4B10"/>
    <w:rsid w:val="005E4B55"/>
    <w:rsid w:val="005E4B5E"/>
    <w:rsid w:val="005E4BBF"/>
    <w:rsid w:val="005E4E02"/>
    <w:rsid w:val="005E4F27"/>
    <w:rsid w:val="005E4F6C"/>
    <w:rsid w:val="005E5159"/>
    <w:rsid w:val="005E562A"/>
    <w:rsid w:val="005E562F"/>
    <w:rsid w:val="005E56B3"/>
    <w:rsid w:val="005E58B2"/>
    <w:rsid w:val="005E5917"/>
    <w:rsid w:val="005E5A44"/>
    <w:rsid w:val="005E5C7A"/>
    <w:rsid w:val="005E5F27"/>
    <w:rsid w:val="005E5F60"/>
    <w:rsid w:val="005E611F"/>
    <w:rsid w:val="005E67C9"/>
    <w:rsid w:val="005E6B9D"/>
    <w:rsid w:val="005E6C0E"/>
    <w:rsid w:val="005E6C1E"/>
    <w:rsid w:val="005E6CBF"/>
    <w:rsid w:val="005E6D53"/>
    <w:rsid w:val="005E6FD2"/>
    <w:rsid w:val="005E700D"/>
    <w:rsid w:val="005E729F"/>
    <w:rsid w:val="005E7333"/>
    <w:rsid w:val="005E757C"/>
    <w:rsid w:val="005E79F6"/>
    <w:rsid w:val="005E7C72"/>
    <w:rsid w:val="005E7D3C"/>
    <w:rsid w:val="005E7EEB"/>
    <w:rsid w:val="005F0007"/>
    <w:rsid w:val="005F0130"/>
    <w:rsid w:val="005F01F7"/>
    <w:rsid w:val="005F02E9"/>
    <w:rsid w:val="005F0401"/>
    <w:rsid w:val="005F04FC"/>
    <w:rsid w:val="005F0513"/>
    <w:rsid w:val="005F056D"/>
    <w:rsid w:val="005F0991"/>
    <w:rsid w:val="005F0C60"/>
    <w:rsid w:val="005F0F55"/>
    <w:rsid w:val="005F1161"/>
    <w:rsid w:val="005F1264"/>
    <w:rsid w:val="005F132E"/>
    <w:rsid w:val="005F147C"/>
    <w:rsid w:val="005F14FF"/>
    <w:rsid w:val="005F163B"/>
    <w:rsid w:val="005F1894"/>
    <w:rsid w:val="005F1B89"/>
    <w:rsid w:val="005F1BFE"/>
    <w:rsid w:val="005F1EB1"/>
    <w:rsid w:val="005F1FDF"/>
    <w:rsid w:val="005F22C7"/>
    <w:rsid w:val="005F2379"/>
    <w:rsid w:val="005F23F0"/>
    <w:rsid w:val="005F24CB"/>
    <w:rsid w:val="005F2778"/>
    <w:rsid w:val="005F289F"/>
    <w:rsid w:val="005F297E"/>
    <w:rsid w:val="005F2987"/>
    <w:rsid w:val="005F2BE5"/>
    <w:rsid w:val="005F2C98"/>
    <w:rsid w:val="005F2CCF"/>
    <w:rsid w:val="005F2D89"/>
    <w:rsid w:val="005F2FEA"/>
    <w:rsid w:val="005F3048"/>
    <w:rsid w:val="005F32EC"/>
    <w:rsid w:val="005F335E"/>
    <w:rsid w:val="005F34DA"/>
    <w:rsid w:val="005F353E"/>
    <w:rsid w:val="005F3826"/>
    <w:rsid w:val="005F3BF0"/>
    <w:rsid w:val="005F3C06"/>
    <w:rsid w:val="005F3D4E"/>
    <w:rsid w:val="005F3D5A"/>
    <w:rsid w:val="005F3DFC"/>
    <w:rsid w:val="005F3EAB"/>
    <w:rsid w:val="005F3FA1"/>
    <w:rsid w:val="005F3FC7"/>
    <w:rsid w:val="005F3FF2"/>
    <w:rsid w:val="005F3FF9"/>
    <w:rsid w:val="005F4233"/>
    <w:rsid w:val="005F4269"/>
    <w:rsid w:val="005F42F4"/>
    <w:rsid w:val="005F443F"/>
    <w:rsid w:val="005F4541"/>
    <w:rsid w:val="005F4610"/>
    <w:rsid w:val="005F46CD"/>
    <w:rsid w:val="005F477F"/>
    <w:rsid w:val="005F4836"/>
    <w:rsid w:val="005F4855"/>
    <w:rsid w:val="005F48CC"/>
    <w:rsid w:val="005F48D0"/>
    <w:rsid w:val="005F48DC"/>
    <w:rsid w:val="005F4A4B"/>
    <w:rsid w:val="005F4B0E"/>
    <w:rsid w:val="005F4B76"/>
    <w:rsid w:val="005F4C6F"/>
    <w:rsid w:val="005F4EF6"/>
    <w:rsid w:val="005F503C"/>
    <w:rsid w:val="005F51F1"/>
    <w:rsid w:val="005F5224"/>
    <w:rsid w:val="005F5350"/>
    <w:rsid w:val="005F5389"/>
    <w:rsid w:val="005F54B7"/>
    <w:rsid w:val="005F561F"/>
    <w:rsid w:val="005F5832"/>
    <w:rsid w:val="005F5912"/>
    <w:rsid w:val="005F5977"/>
    <w:rsid w:val="005F5A06"/>
    <w:rsid w:val="005F5B90"/>
    <w:rsid w:val="005F5D38"/>
    <w:rsid w:val="005F5E89"/>
    <w:rsid w:val="005F62AF"/>
    <w:rsid w:val="005F63A4"/>
    <w:rsid w:val="005F65B1"/>
    <w:rsid w:val="005F667D"/>
    <w:rsid w:val="005F6AD4"/>
    <w:rsid w:val="005F6B3B"/>
    <w:rsid w:val="005F6D01"/>
    <w:rsid w:val="005F6EDD"/>
    <w:rsid w:val="005F709F"/>
    <w:rsid w:val="005F7689"/>
    <w:rsid w:val="005F7893"/>
    <w:rsid w:val="005F7B05"/>
    <w:rsid w:val="005F7F2B"/>
    <w:rsid w:val="005F7F65"/>
    <w:rsid w:val="006000F4"/>
    <w:rsid w:val="006003A8"/>
    <w:rsid w:val="006003F4"/>
    <w:rsid w:val="00600425"/>
    <w:rsid w:val="006004EE"/>
    <w:rsid w:val="00600545"/>
    <w:rsid w:val="006007D9"/>
    <w:rsid w:val="00600907"/>
    <w:rsid w:val="00600B33"/>
    <w:rsid w:val="00600B7B"/>
    <w:rsid w:val="00600D50"/>
    <w:rsid w:val="00600EAC"/>
    <w:rsid w:val="0060119C"/>
    <w:rsid w:val="006014E5"/>
    <w:rsid w:val="006017BA"/>
    <w:rsid w:val="006018C5"/>
    <w:rsid w:val="00601982"/>
    <w:rsid w:val="00601990"/>
    <w:rsid w:val="00601A9C"/>
    <w:rsid w:val="00601AB8"/>
    <w:rsid w:val="00601BEF"/>
    <w:rsid w:val="00601C43"/>
    <w:rsid w:val="00601F08"/>
    <w:rsid w:val="00601FED"/>
    <w:rsid w:val="006023FB"/>
    <w:rsid w:val="00602731"/>
    <w:rsid w:val="00602A6A"/>
    <w:rsid w:val="00602D3B"/>
    <w:rsid w:val="0060300A"/>
    <w:rsid w:val="006033CE"/>
    <w:rsid w:val="00603569"/>
    <w:rsid w:val="006036C4"/>
    <w:rsid w:val="006038D6"/>
    <w:rsid w:val="00603911"/>
    <w:rsid w:val="00603A42"/>
    <w:rsid w:val="00603A54"/>
    <w:rsid w:val="00603B48"/>
    <w:rsid w:val="00603CB2"/>
    <w:rsid w:val="00603E58"/>
    <w:rsid w:val="00603FFB"/>
    <w:rsid w:val="006040D5"/>
    <w:rsid w:val="0060410B"/>
    <w:rsid w:val="0060414D"/>
    <w:rsid w:val="00604537"/>
    <w:rsid w:val="0060460F"/>
    <w:rsid w:val="0060462D"/>
    <w:rsid w:val="00604727"/>
    <w:rsid w:val="00604801"/>
    <w:rsid w:val="006049C4"/>
    <w:rsid w:val="006049CF"/>
    <w:rsid w:val="00604AB1"/>
    <w:rsid w:val="00604B98"/>
    <w:rsid w:val="00604BB3"/>
    <w:rsid w:val="00604C47"/>
    <w:rsid w:val="00604D96"/>
    <w:rsid w:val="00604EA3"/>
    <w:rsid w:val="00604F66"/>
    <w:rsid w:val="00604FF4"/>
    <w:rsid w:val="00605121"/>
    <w:rsid w:val="00605147"/>
    <w:rsid w:val="006051C5"/>
    <w:rsid w:val="006053A7"/>
    <w:rsid w:val="00605570"/>
    <w:rsid w:val="006056C1"/>
    <w:rsid w:val="006057E5"/>
    <w:rsid w:val="006058D3"/>
    <w:rsid w:val="00605988"/>
    <w:rsid w:val="00605C91"/>
    <w:rsid w:val="00605D85"/>
    <w:rsid w:val="00605D93"/>
    <w:rsid w:val="00605F28"/>
    <w:rsid w:val="0060629C"/>
    <w:rsid w:val="006063CD"/>
    <w:rsid w:val="006065BB"/>
    <w:rsid w:val="00606803"/>
    <w:rsid w:val="00606836"/>
    <w:rsid w:val="006068D6"/>
    <w:rsid w:val="0060698B"/>
    <w:rsid w:val="00606B13"/>
    <w:rsid w:val="00606BA8"/>
    <w:rsid w:val="00606C75"/>
    <w:rsid w:val="00606E77"/>
    <w:rsid w:val="00607099"/>
    <w:rsid w:val="006070D2"/>
    <w:rsid w:val="00607150"/>
    <w:rsid w:val="0060726C"/>
    <w:rsid w:val="006072CC"/>
    <w:rsid w:val="00607604"/>
    <w:rsid w:val="00607734"/>
    <w:rsid w:val="0060780D"/>
    <w:rsid w:val="00607C5E"/>
    <w:rsid w:val="00607CB6"/>
    <w:rsid w:val="006100DD"/>
    <w:rsid w:val="006101B8"/>
    <w:rsid w:val="006101D3"/>
    <w:rsid w:val="0061022B"/>
    <w:rsid w:val="00610672"/>
    <w:rsid w:val="006106E7"/>
    <w:rsid w:val="006108C9"/>
    <w:rsid w:val="006108CF"/>
    <w:rsid w:val="00610BEB"/>
    <w:rsid w:val="00610C04"/>
    <w:rsid w:val="00610ECE"/>
    <w:rsid w:val="0061135B"/>
    <w:rsid w:val="006113B3"/>
    <w:rsid w:val="006113BD"/>
    <w:rsid w:val="006113F4"/>
    <w:rsid w:val="00611570"/>
    <w:rsid w:val="006115FD"/>
    <w:rsid w:val="006116C7"/>
    <w:rsid w:val="006117E8"/>
    <w:rsid w:val="006118DF"/>
    <w:rsid w:val="0061192A"/>
    <w:rsid w:val="00611C6F"/>
    <w:rsid w:val="00611DB7"/>
    <w:rsid w:val="006121DB"/>
    <w:rsid w:val="0061243C"/>
    <w:rsid w:val="006127B5"/>
    <w:rsid w:val="006128C7"/>
    <w:rsid w:val="006128E7"/>
    <w:rsid w:val="00612A56"/>
    <w:rsid w:val="00612B26"/>
    <w:rsid w:val="00612BF5"/>
    <w:rsid w:val="00612D7A"/>
    <w:rsid w:val="00612F35"/>
    <w:rsid w:val="00613060"/>
    <w:rsid w:val="0061324B"/>
    <w:rsid w:val="006132D2"/>
    <w:rsid w:val="006134DA"/>
    <w:rsid w:val="0061351A"/>
    <w:rsid w:val="006137A3"/>
    <w:rsid w:val="00613979"/>
    <w:rsid w:val="00613D58"/>
    <w:rsid w:val="00613EDF"/>
    <w:rsid w:val="006140F1"/>
    <w:rsid w:val="00614191"/>
    <w:rsid w:val="006141A5"/>
    <w:rsid w:val="006142A4"/>
    <w:rsid w:val="0061431B"/>
    <w:rsid w:val="006143EB"/>
    <w:rsid w:val="006144A1"/>
    <w:rsid w:val="006148D3"/>
    <w:rsid w:val="00614A9F"/>
    <w:rsid w:val="00614EF3"/>
    <w:rsid w:val="00614EF6"/>
    <w:rsid w:val="00615082"/>
    <w:rsid w:val="00615201"/>
    <w:rsid w:val="0061536A"/>
    <w:rsid w:val="0061548D"/>
    <w:rsid w:val="00615496"/>
    <w:rsid w:val="00615733"/>
    <w:rsid w:val="006158A4"/>
    <w:rsid w:val="00615A54"/>
    <w:rsid w:val="00615BDC"/>
    <w:rsid w:val="00615F7A"/>
    <w:rsid w:val="0061603A"/>
    <w:rsid w:val="00616186"/>
    <w:rsid w:val="006163F9"/>
    <w:rsid w:val="006167BC"/>
    <w:rsid w:val="0061692B"/>
    <w:rsid w:val="00616945"/>
    <w:rsid w:val="00616A31"/>
    <w:rsid w:val="00616A3F"/>
    <w:rsid w:val="00616CDD"/>
    <w:rsid w:val="00616D08"/>
    <w:rsid w:val="00616F27"/>
    <w:rsid w:val="00617131"/>
    <w:rsid w:val="0061748E"/>
    <w:rsid w:val="006174CE"/>
    <w:rsid w:val="0061760C"/>
    <w:rsid w:val="00617640"/>
    <w:rsid w:val="006178AD"/>
    <w:rsid w:val="00617ABD"/>
    <w:rsid w:val="00617B6A"/>
    <w:rsid w:val="00617B88"/>
    <w:rsid w:val="00617BA4"/>
    <w:rsid w:val="00617CCB"/>
    <w:rsid w:val="00617D3D"/>
    <w:rsid w:val="00617DD2"/>
    <w:rsid w:val="00617EAA"/>
    <w:rsid w:val="00620351"/>
    <w:rsid w:val="006205C5"/>
    <w:rsid w:val="006209EC"/>
    <w:rsid w:val="00620A64"/>
    <w:rsid w:val="00620CEE"/>
    <w:rsid w:val="00620FB7"/>
    <w:rsid w:val="00621086"/>
    <w:rsid w:val="00621190"/>
    <w:rsid w:val="006212A2"/>
    <w:rsid w:val="00621643"/>
    <w:rsid w:val="00621778"/>
    <w:rsid w:val="00621809"/>
    <w:rsid w:val="006218B3"/>
    <w:rsid w:val="006218D7"/>
    <w:rsid w:val="00621A53"/>
    <w:rsid w:val="00621B58"/>
    <w:rsid w:val="00621C39"/>
    <w:rsid w:val="00621CC7"/>
    <w:rsid w:val="00621CF4"/>
    <w:rsid w:val="00621E8A"/>
    <w:rsid w:val="00621E9C"/>
    <w:rsid w:val="00621EFE"/>
    <w:rsid w:val="0062221F"/>
    <w:rsid w:val="00622306"/>
    <w:rsid w:val="00622307"/>
    <w:rsid w:val="00622338"/>
    <w:rsid w:val="00622559"/>
    <w:rsid w:val="0062266F"/>
    <w:rsid w:val="00622674"/>
    <w:rsid w:val="0062277F"/>
    <w:rsid w:val="006227F9"/>
    <w:rsid w:val="00622A27"/>
    <w:rsid w:val="00622B12"/>
    <w:rsid w:val="00622B4F"/>
    <w:rsid w:val="00622B57"/>
    <w:rsid w:val="00622BEE"/>
    <w:rsid w:val="00622EE4"/>
    <w:rsid w:val="00622F9D"/>
    <w:rsid w:val="00623006"/>
    <w:rsid w:val="0062303B"/>
    <w:rsid w:val="006230AA"/>
    <w:rsid w:val="006230C7"/>
    <w:rsid w:val="00623105"/>
    <w:rsid w:val="00623297"/>
    <w:rsid w:val="006234C2"/>
    <w:rsid w:val="00623666"/>
    <w:rsid w:val="006236EF"/>
    <w:rsid w:val="00623762"/>
    <w:rsid w:val="006237C0"/>
    <w:rsid w:val="00623888"/>
    <w:rsid w:val="006238D5"/>
    <w:rsid w:val="00623A19"/>
    <w:rsid w:val="00623B44"/>
    <w:rsid w:val="00623B99"/>
    <w:rsid w:val="00623BA8"/>
    <w:rsid w:val="00623C0D"/>
    <w:rsid w:val="00623C40"/>
    <w:rsid w:val="00623E11"/>
    <w:rsid w:val="00623EEB"/>
    <w:rsid w:val="00623FCE"/>
    <w:rsid w:val="00624191"/>
    <w:rsid w:val="0062420D"/>
    <w:rsid w:val="0062425A"/>
    <w:rsid w:val="0062447D"/>
    <w:rsid w:val="006244ED"/>
    <w:rsid w:val="00624625"/>
    <w:rsid w:val="006246BA"/>
    <w:rsid w:val="006247C8"/>
    <w:rsid w:val="00624867"/>
    <w:rsid w:val="00624DD2"/>
    <w:rsid w:val="00624E8E"/>
    <w:rsid w:val="00624F33"/>
    <w:rsid w:val="0062513C"/>
    <w:rsid w:val="006256C6"/>
    <w:rsid w:val="00625742"/>
    <w:rsid w:val="0062582A"/>
    <w:rsid w:val="006259BD"/>
    <w:rsid w:val="00625C97"/>
    <w:rsid w:val="00625DB1"/>
    <w:rsid w:val="00625F13"/>
    <w:rsid w:val="00625F6F"/>
    <w:rsid w:val="006262B5"/>
    <w:rsid w:val="006263C0"/>
    <w:rsid w:val="006263FA"/>
    <w:rsid w:val="00626532"/>
    <w:rsid w:val="00626682"/>
    <w:rsid w:val="00626792"/>
    <w:rsid w:val="006269EB"/>
    <w:rsid w:val="00626B51"/>
    <w:rsid w:val="00626B6E"/>
    <w:rsid w:val="00626F2D"/>
    <w:rsid w:val="006270D2"/>
    <w:rsid w:val="00627304"/>
    <w:rsid w:val="00627353"/>
    <w:rsid w:val="00627581"/>
    <w:rsid w:val="00627874"/>
    <w:rsid w:val="00627AE9"/>
    <w:rsid w:val="00627CF1"/>
    <w:rsid w:val="00627D00"/>
    <w:rsid w:val="00627F3A"/>
    <w:rsid w:val="0063011A"/>
    <w:rsid w:val="006301DA"/>
    <w:rsid w:val="00630547"/>
    <w:rsid w:val="00630578"/>
    <w:rsid w:val="006307DC"/>
    <w:rsid w:val="00630866"/>
    <w:rsid w:val="006308D4"/>
    <w:rsid w:val="00630A2D"/>
    <w:rsid w:val="00630A5A"/>
    <w:rsid w:val="00630BB7"/>
    <w:rsid w:val="00630BBA"/>
    <w:rsid w:val="00630CC9"/>
    <w:rsid w:val="00630E8B"/>
    <w:rsid w:val="00630F71"/>
    <w:rsid w:val="006310DF"/>
    <w:rsid w:val="006312F7"/>
    <w:rsid w:val="00631442"/>
    <w:rsid w:val="0063181C"/>
    <w:rsid w:val="0063199F"/>
    <w:rsid w:val="006319AC"/>
    <w:rsid w:val="00631E84"/>
    <w:rsid w:val="006320D7"/>
    <w:rsid w:val="0063250D"/>
    <w:rsid w:val="00632BE8"/>
    <w:rsid w:val="00632CF7"/>
    <w:rsid w:val="00632D97"/>
    <w:rsid w:val="00632EE6"/>
    <w:rsid w:val="0063300A"/>
    <w:rsid w:val="006330FD"/>
    <w:rsid w:val="0063313F"/>
    <w:rsid w:val="0063332E"/>
    <w:rsid w:val="006333CE"/>
    <w:rsid w:val="00633462"/>
    <w:rsid w:val="006334A6"/>
    <w:rsid w:val="006334F9"/>
    <w:rsid w:val="006335BD"/>
    <w:rsid w:val="00633681"/>
    <w:rsid w:val="00633951"/>
    <w:rsid w:val="00633E5D"/>
    <w:rsid w:val="0063403F"/>
    <w:rsid w:val="006340E3"/>
    <w:rsid w:val="00634136"/>
    <w:rsid w:val="00634368"/>
    <w:rsid w:val="006343AB"/>
    <w:rsid w:val="006343E8"/>
    <w:rsid w:val="0063441D"/>
    <w:rsid w:val="0063490A"/>
    <w:rsid w:val="00634916"/>
    <w:rsid w:val="00634AA2"/>
    <w:rsid w:val="00634B63"/>
    <w:rsid w:val="00634C36"/>
    <w:rsid w:val="00635178"/>
    <w:rsid w:val="006352DB"/>
    <w:rsid w:val="0063533E"/>
    <w:rsid w:val="0063539A"/>
    <w:rsid w:val="006354E3"/>
    <w:rsid w:val="0063561A"/>
    <w:rsid w:val="00635634"/>
    <w:rsid w:val="00635665"/>
    <w:rsid w:val="0063573E"/>
    <w:rsid w:val="006358D2"/>
    <w:rsid w:val="00635A45"/>
    <w:rsid w:val="00635A5B"/>
    <w:rsid w:val="00635BC9"/>
    <w:rsid w:val="00635C74"/>
    <w:rsid w:val="00635E46"/>
    <w:rsid w:val="0063640A"/>
    <w:rsid w:val="00636475"/>
    <w:rsid w:val="0063684D"/>
    <w:rsid w:val="00636940"/>
    <w:rsid w:val="00636C67"/>
    <w:rsid w:val="00636C9A"/>
    <w:rsid w:val="00636CA6"/>
    <w:rsid w:val="00636DD0"/>
    <w:rsid w:val="00636DDC"/>
    <w:rsid w:val="00636E05"/>
    <w:rsid w:val="00636E5E"/>
    <w:rsid w:val="00636ED8"/>
    <w:rsid w:val="00636F11"/>
    <w:rsid w:val="0063708B"/>
    <w:rsid w:val="00637344"/>
    <w:rsid w:val="006377A6"/>
    <w:rsid w:val="006377CC"/>
    <w:rsid w:val="00637A1E"/>
    <w:rsid w:val="00637AFB"/>
    <w:rsid w:val="00637C97"/>
    <w:rsid w:val="00637E4E"/>
    <w:rsid w:val="0064012F"/>
    <w:rsid w:val="00640170"/>
    <w:rsid w:val="00640192"/>
    <w:rsid w:val="0064020B"/>
    <w:rsid w:val="006402BF"/>
    <w:rsid w:val="006404F6"/>
    <w:rsid w:val="006404FF"/>
    <w:rsid w:val="0064051A"/>
    <w:rsid w:val="006408CA"/>
    <w:rsid w:val="006409DE"/>
    <w:rsid w:val="006409EB"/>
    <w:rsid w:val="00640AD1"/>
    <w:rsid w:val="00640AEB"/>
    <w:rsid w:val="00640D85"/>
    <w:rsid w:val="00640DFF"/>
    <w:rsid w:val="00640EC1"/>
    <w:rsid w:val="00640ED3"/>
    <w:rsid w:val="00640F13"/>
    <w:rsid w:val="00640F85"/>
    <w:rsid w:val="00641002"/>
    <w:rsid w:val="00641121"/>
    <w:rsid w:val="0064136A"/>
    <w:rsid w:val="00641599"/>
    <w:rsid w:val="00641705"/>
    <w:rsid w:val="0064196A"/>
    <w:rsid w:val="00641A66"/>
    <w:rsid w:val="00641B8D"/>
    <w:rsid w:val="00641C97"/>
    <w:rsid w:val="00641C9C"/>
    <w:rsid w:val="00641D6E"/>
    <w:rsid w:val="00641DD4"/>
    <w:rsid w:val="0064268F"/>
    <w:rsid w:val="006427BE"/>
    <w:rsid w:val="00642866"/>
    <w:rsid w:val="00642C8F"/>
    <w:rsid w:val="00642C9C"/>
    <w:rsid w:val="00642CBD"/>
    <w:rsid w:val="00642DBB"/>
    <w:rsid w:val="006430F2"/>
    <w:rsid w:val="00643136"/>
    <w:rsid w:val="00643456"/>
    <w:rsid w:val="006435BB"/>
    <w:rsid w:val="00643BE5"/>
    <w:rsid w:val="006441CD"/>
    <w:rsid w:val="00644505"/>
    <w:rsid w:val="0064455B"/>
    <w:rsid w:val="0064457E"/>
    <w:rsid w:val="00644589"/>
    <w:rsid w:val="006446E2"/>
    <w:rsid w:val="006449B6"/>
    <w:rsid w:val="00644BDB"/>
    <w:rsid w:val="00644CFF"/>
    <w:rsid w:val="00644D3F"/>
    <w:rsid w:val="00644DBB"/>
    <w:rsid w:val="00645024"/>
    <w:rsid w:val="0064522C"/>
    <w:rsid w:val="006452C6"/>
    <w:rsid w:val="00645301"/>
    <w:rsid w:val="006453FC"/>
    <w:rsid w:val="00645403"/>
    <w:rsid w:val="00645553"/>
    <w:rsid w:val="00645589"/>
    <w:rsid w:val="0064568D"/>
    <w:rsid w:val="0064585C"/>
    <w:rsid w:val="00645BC2"/>
    <w:rsid w:val="00645C63"/>
    <w:rsid w:val="00645EAF"/>
    <w:rsid w:val="00646014"/>
    <w:rsid w:val="0064606E"/>
    <w:rsid w:val="006461DD"/>
    <w:rsid w:val="006462A7"/>
    <w:rsid w:val="006462B8"/>
    <w:rsid w:val="006462F2"/>
    <w:rsid w:val="00646315"/>
    <w:rsid w:val="0064646B"/>
    <w:rsid w:val="00646636"/>
    <w:rsid w:val="0064679D"/>
    <w:rsid w:val="006467DC"/>
    <w:rsid w:val="00646927"/>
    <w:rsid w:val="00646B29"/>
    <w:rsid w:val="00646D90"/>
    <w:rsid w:val="00646FA3"/>
    <w:rsid w:val="006472B5"/>
    <w:rsid w:val="00647302"/>
    <w:rsid w:val="006474E3"/>
    <w:rsid w:val="00647662"/>
    <w:rsid w:val="006476C5"/>
    <w:rsid w:val="0064785B"/>
    <w:rsid w:val="00647AD0"/>
    <w:rsid w:val="00647AE3"/>
    <w:rsid w:val="00647BFE"/>
    <w:rsid w:val="00647C5E"/>
    <w:rsid w:val="00647FF2"/>
    <w:rsid w:val="00650057"/>
    <w:rsid w:val="006500E7"/>
    <w:rsid w:val="00650505"/>
    <w:rsid w:val="00650938"/>
    <w:rsid w:val="00650AA3"/>
    <w:rsid w:val="00650FDB"/>
    <w:rsid w:val="006510D7"/>
    <w:rsid w:val="006512C3"/>
    <w:rsid w:val="00651403"/>
    <w:rsid w:val="00651404"/>
    <w:rsid w:val="00651691"/>
    <w:rsid w:val="00651700"/>
    <w:rsid w:val="00651737"/>
    <w:rsid w:val="006517AD"/>
    <w:rsid w:val="00651865"/>
    <w:rsid w:val="00651A19"/>
    <w:rsid w:val="00651D5C"/>
    <w:rsid w:val="00651FAB"/>
    <w:rsid w:val="006520A7"/>
    <w:rsid w:val="00652144"/>
    <w:rsid w:val="00652298"/>
    <w:rsid w:val="0065237A"/>
    <w:rsid w:val="0065251C"/>
    <w:rsid w:val="00652648"/>
    <w:rsid w:val="006526C2"/>
    <w:rsid w:val="006526CA"/>
    <w:rsid w:val="00652E30"/>
    <w:rsid w:val="00653066"/>
    <w:rsid w:val="0065318B"/>
    <w:rsid w:val="006531ED"/>
    <w:rsid w:val="00653659"/>
    <w:rsid w:val="00653B53"/>
    <w:rsid w:val="00653CC8"/>
    <w:rsid w:val="00653EC4"/>
    <w:rsid w:val="00654055"/>
    <w:rsid w:val="0065407D"/>
    <w:rsid w:val="006540B1"/>
    <w:rsid w:val="006541EA"/>
    <w:rsid w:val="006541FA"/>
    <w:rsid w:val="0065426E"/>
    <w:rsid w:val="00654276"/>
    <w:rsid w:val="00654277"/>
    <w:rsid w:val="00654696"/>
    <w:rsid w:val="0065480D"/>
    <w:rsid w:val="0065498B"/>
    <w:rsid w:val="00654A86"/>
    <w:rsid w:val="00654ABD"/>
    <w:rsid w:val="00654D34"/>
    <w:rsid w:val="006550B8"/>
    <w:rsid w:val="00655132"/>
    <w:rsid w:val="006553F1"/>
    <w:rsid w:val="00655442"/>
    <w:rsid w:val="006555FE"/>
    <w:rsid w:val="0065570D"/>
    <w:rsid w:val="006557DA"/>
    <w:rsid w:val="00655B18"/>
    <w:rsid w:val="00655D19"/>
    <w:rsid w:val="006560AA"/>
    <w:rsid w:val="00656212"/>
    <w:rsid w:val="006564EB"/>
    <w:rsid w:val="006566AF"/>
    <w:rsid w:val="00656702"/>
    <w:rsid w:val="00656748"/>
    <w:rsid w:val="00656788"/>
    <w:rsid w:val="006567DE"/>
    <w:rsid w:val="006569FA"/>
    <w:rsid w:val="00656C59"/>
    <w:rsid w:val="00656DEB"/>
    <w:rsid w:val="00656E5C"/>
    <w:rsid w:val="00656F50"/>
    <w:rsid w:val="0065726C"/>
    <w:rsid w:val="0065740B"/>
    <w:rsid w:val="00657431"/>
    <w:rsid w:val="0065749F"/>
    <w:rsid w:val="006575BE"/>
    <w:rsid w:val="006575CD"/>
    <w:rsid w:val="006575F1"/>
    <w:rsid w:val="00657715"/>
    <w:rsid w:val="00657951"/>
    <w:rsid w:val="006579C0"/>
    <w:rsid w:val="00657A7A"/>
    <w:rsid w:val="00657B47"/>
    <w:rsid w:val="00657B9A"/>
    <w:rsid w:val="00657C98"/>
    <w:rsid w:val="00657EED"/>
    <w:rsid w:val="00657EF8"/>
    <w:rsid w:val="00657F8E"/>
    <w:rsid w:val="00660080"/>
    <w:rsid w:val="00660276"/>
    <w:rsid w:val="0066039C"/>
    <w:rsid w:val="006604DD"/>
    <w:rsid w:val="00660574"/>
    <w:rsid w:val="006605F7"/>
    <w:rsid w:val="0066060C"/>
    <w:rsid w:val="00660688"/>
    <w:rsid w:val="00660710"/>
    <w:rsid w:val="0066072E"/>
    <w:rsid w:val="00660748"/>
    <w:rsid w:val="006608F3"/>
    <w:rsid w:val="0066096F"/>
    <w:rsid w:val="00660AB2"/>
    <w:rsid w:val="00660B3D"/>
    <w:rsid w:val="00660B93"/>
    <w:rsid w:val="00660C0C"/>
    <w:rsid w:val="00660EEA"/>
    <w:rsid w:val="00661217"/>
    <w:rsid w:val="006612B0"/>
    <w:rsid w:val="0066130E"/>
    <w:rsid w:val="006613B7"/>
    <w:rsid w:val="0066150F"/>
    <w:rsid w:val="00661660"/>
    <w:rsid w:val="006617F8"/>
    <w:rsid w:val="00661E68"/>
    <w:rsid w:val="00661FCD"/>
    <w:rsid w:val="0066218F"/>
    <w:rsid w:val="0066238C"/>
    <w:rsid w:val="00662543"/>
    <w:rsid w:val="006625F6"/>
    <w:rsid w:val="006626E3"/>
    <w:rsid w:val="00662994"/>
    <w:rsid w:val="00662A76"/>
    <w:rsid w:val="00662C7C"/>
    <w:rsid w:val="00662CDF"/>
    <w:rsid w:val="00662EC4"/>
    <w:rsid w:val="00662F67"/>
    <w:rsid w:val="00662F6D"/>
    <w:rsid w:val="00663083"/>
    <w:rsid w:val="00663167"/>
    <w:rsid w:val="00663252"/>
    <w:rsid w:val="0066328E"/>
    <w:rsid w:val="006632E7"/>
    <w:rsid w:val="0066344E"/>
    <w:rsid w:val="006635D4"/>
    <w:rsid w:val="006637E3"/>
    <w:rsid w:val="00663ACC"/>
    <w:rsid w:val="00663B5C"/>
    <w:rsid w:val="00663B8F"/>
    <w:rsid w:val="00663BE9"/>
    <w:rsid w:val="00663D46"/>
    <w:rsid w:val="00663E2B"/>
    <w:rsid w:val="00663F26"/>
    <w:rsid w:val="00663FCE"/>
    <w:rsid w:val="006640D3"/>
    <w:rsid w:val="00664223"/>
    <w:rsid w:val="006642E3"/>
    <w:rsid w:val="00664384"/>
    <w:rsid w:val="006646C7"/>
    <w:rsid w:val="00664866"/>
    <w:rsid w:val="00664A27"/>
    <w:rsid w:val="00664B11"/>
    <w:rsid w:val="00664B4C"/>
    <w:rsid w:val="00664EFA"/>
    <w:rsid w:val="00665098"/>
    <w:rsid w:val="0066519D"/>
    <w:rsid w:val="0066549C"/>
    <w:rsid w:val="006655AA"/>
    <w:rsid w:val="006655E2"/>
    <w:rsid w:val="00665684"/>
    <w:rsid w:val="006657A7"/>
    <w:rsid w:val="00665C5C"/>
    <w:rsid w:val="00665CDB"/>
    <w:rsid w:val="00665EE3"/>
    <w:rsid w:val="00665FDC"/>
    <w:rsid w:val="006661EC"/>
    <w:rsid w:val="00666348"/>
    <w:rsid w:val="00666392"/>
    <w:rsid w:val="006664C7"/>
    <w:rsid w:val="006665BD"/>
    <w:rsid w:val="006668CA"/>
    <w:rsid w:val="006669DB"/>
    <w:rsid w:val="00666A4F"/>
    <w:rsid w:val="00666B61"/>
    <w:rsid w:val="00666B97"/>
    <w:rsid w:val="00667039"/>
    <w:rsid w:val="00667113"/>
    <w:rsid w:val="006671D7"/>
    <w:rsid w:val="00667261"/>
    <w:rsid w:val="006672C0"/>
    <w:rsid w:val="006674EC"/>
    <w:rsid w:val="0066759F"/>
    <w:rsid w:val="006675DD"/>
    <w:rsid w:val="00667659"/>
    <w:rsid w:val="006678BC"/>
    <w:rsid w:val="0066793C"/>
    <w:rsid w:val="00667B28"/>
    <w:rsid w:val="00667D65"/>
    <w:rsid w:val="00667DC9"/>
    <w:rsid w:val="00667E93"/>
    <w:rsid w:val="0067031A"/>
    <w:rsid w:val="00670367"/>
    <w:rsid w:val="00670419"/>
    <w:rsid w:val="006706CA"/>
    <w:rsid w:val="006706CE"/>
    <w:rsid w:val="0067075B"/>
    <w:rsid w:val="00670782"/>
    <w:rsid w:val="006708E1"/>
    <w:rsid w:val="00670EF9"/>
    <w:rsid w:val="00671254"/>
    <w:rsid w:val="0067137F"/>
    <w:rsid w:val="00671442"/>
    <w:rsid w:val="00671496"/>
    <w:rsid w:val="006714FC"/>
    <w:rsid w:val="006718B2"/>
    <w:rsid w:val="0067196A"/>
    <w:rsid w:val="00671F3D"/>
    <w:rsid w:val="006720EB"/>
    <w:rsid w:val="0067218B"/>
    <w:rsid w:val="0067226F"/>
    <w:rsid w:val="006723A4"/>
    <w:rsid w:val="006723E8"/>
    <w:rsid w:val="0067249D"/>
    <w:rsid w:val="00672744"/>
    <w:rsid w:val="0067281A"/>
    <w:rsid w:val="00672B46"/>
    <w:rsid w:val="00672BB7"/>
    <w:rsid w:val="0067369B"/>
    <w:rsid w:val="006736BB"/>
    <w:rsid w:val="00673953"/>
    <w:rsid w:val="00673A2B"/>
    <w:rsid w:val="00673B09"/>
    <w:rsid w:val="00673BA0"/>
    <w:rsid w:val="00673CC4"/>
    <w:rsid w:val="00673DAA"/>
    <w:rsid w:val="00673DFA"/>
    <w:rsid w:val="00673E2A"/>
    <w:rsid w:val="0067432F"/>
    <w:rsid w:val="006744F6"/>
    <w:rsid w:val="006745EF"/>
    <w:rsid w:val="00674797"/>
    <w:rsid w:val="00674A23"/>
    <w:rsid w:val="00674B04"/>
    <w:rsid w:val="00674DC2"/>
    <w:rsid w:val="00674EB7"/>
    <w:rsid w:val="00674F1B"/>
    <w:rsid w:val="00675028"/>
    <w:rsid w:val="006751B5"/>
    <w:rsid w:val="00675792"/>
    <w:rsid w:val="00675807"/>
    <w:rsid w:val="0067594D"/>
    <w:rsid w:val="00675A07"/>
    <w:rsid w:val="00675CD9"/>
    <w:rsid w:val="00675EC4"/>
    <w:rsid w:val="00675F12"/>
    <w:rsid w:val="00676845"/>
    <w:rsid w:val="00676915"/>
    <w:rsid w:val="00676CBA"/>
    <w:rsid w:val="00676D58"/>
    <w:rsid w:val="00676D6E"/>
    <w:rsid w:val="00676DB3"/>
    <w:rsid w:val="00676F0C"/>
    <w:rsid w:val="00676F94"/>
    <w:rsid w:val="0067706D"/>
    <w:rsid w:val="0067724D"/>
    <w:rsid w:val="00677487"/>
    <w:rsid w:val="006775D6"/>
    <w:rsid w:val="0067779C"/>
    <w:rsid w:val="006777C5"/>
    <w:rsid w:val="00677875"/>
    <w:rsid w:val="006779E8"/>
    <w:rsid w:val="00677C27"/>
    <w:rsid w:val="00677CCE"/>
    <w:rsid w:val="00677CDB"/>
    <w:rsid w:val="00677D29"/>
    <w:rsid w:val="006800C5"/>
    <w:rsid w:val="0068021F"/>
    <w:rsid w:val="00680430"/>
    <w:rsid w:val="0068078A"/>
    <w:rsid w:val="006808A4"/>
    <w:rsid w:val="006808D0"/>
    <w:rsid w:val="00680BF3"/>
    <w:rsid w:val="00680C04"/>
    <w:rsid w:val="00680C18"/>
    <w:rsid w:val="00680F66"/>
    <w:rsid w:val="0068108B"/>
    <w:rsid w:val="00681123"/>
    <w:rsid w:val="00681143"/>
    <w:rsid w:val="006811B3"/>
    <w:rsid w:val="00681241"/>
    <w:rsid w:val="00681263"/>
    <w:rsid w:val="00681269"/>
    <w:rsid w:val="00681325"/>
    <w:rsid w:val="0068142E"/>
    <w:rsid w:val="0068146B"/>
    <w:rsid w:val="006814E9"/>
    <w:rsid w:val="0068155F"/>
    <w:rsid w:val="006815DA"/>
    <w:rsid w:val="00681C33"/>
    <w:rsid w:val="00681DA3"/>
    <w:rsid w:val="0068204B"/>
    <w:rsid w:val="0068250A"/>
    <w:rsid w:val="0068258B"/>
    <w:rsid w:val="00682600"/>
    <w:rsid w:val="00682864"/>
    <w:rsid w:val="00682B95"/>
    <w:rsid w:val="00682B9F"/>
    <w:rsid w:val="00682D6D"/>
    <w:rsid w:val="00682FC3"/>
    <w:rsid w:val="00683027"/>
    <w:rsid w:val="006830B8"/>
    <w:rsid w:val="00683237"/>
    <w:rsid w:val="006832B1"/>
    <w:rsid w:val="0068363F"/>
    <w:rsid w:val="00683836"/>
    <w:rsid w:val="006838C0"/>
    <w:rsid w:val="00683BD8"/>
    <w:rsid w:val="00683D7A"/>
    <w:rsid w:val="00683F9E"/>
    <w:rsid w:val="0068422C"/>
    <w:rsid w:val="006843C5"/>
    <w:rsid w:val="00684413"/>
    <w:rsid w:val="0068441D"/>
    <w:rsid w:val="0068468B"/>
    <w:rsid w:val="006846F1"/>
    <w:rsid w:val="00684894"/>
    <w:rsid w:val="00684BD2"/>
    <w:rsid w:val="00684C81"/>
    <w:rsid w:val="0068511F"/>
    <w:rsid w:val="006852BC"/>
    <w:rsid w:val="006852E0"/>
    <w:rsid w:val="0068538D"/>
    <w:rsid w:val="00685488"/>
    <w:rsid w:val="00685796"/>
    <w:rsid w:val="006859B1"/>
    <w:rsid w:val="00685D8D"/>
    <w:rsid w:val="00686003"/>
    <w:rsid w:val="006860C8"/>
    <w:rsid w:val="0068613F"/>
    <w:rsid w:val="006863BC"/>
    <w:rsid w:val="00686400"/>
    <w:rsid w:val="00686613"/>
    <w:rsid w:val="0068693A"/>
    <w:rsid w:val="00686D51"/>
    <w:rsid w:val="00686E60"/>
    <w:rsid w:val="00686EEB"/>
    <w:rsid w:val="006871F5"/>
    <w:rsid w:val="006872DB"/>
    <w:rsid w:val="00687403"/>
    <w:rsid w:val="00687476"/>
    <w:rsid w:val="006874A3"/>
    <w:rsid w:val="0068755D"/>
    <w:rsid w:val="00687593"/>
    <w:rsid w:val="0068796D"/>
    <w:rsid w:val="00687A40"/>
    <w:rsid w:val="00687AE1"/>
    <w:rsid w:val="00687B41"/>
    <w:rsid w:val="00687C6E"/>
    <w:rsid w:val="00687CD2"/>
    <w:rsid w:val="00687FD2"/>
    <w:rsid w:val="006900E5"/>
    <w:rsid w:val="006901AE"/>
    <w:rsid w:val="006901EE"/>
    <w:rsid w:val="00690382"/>
    <w:rsid w:val="00690498"/>
    <w:rsid w:val="006906DA"/>
    <w:rsid w:val="0069081C"/>
    <w:rsid w:val="006908A0"/>
    <w:rsid w:val="0069095F"/>
    <w:rsid w:val="00690A10"/>
    <w:rsid w:val="00690ACC"/>
    <w:rsid w:val="00690C12"/>
    <w:rsid w:val="00690D7C"/>
    <w:rsid w:val="00690DDE"/>
    <w:rsid w:val="00690E98"/>
    <w:rsid w:val="00690F24"/>
    <w:rsid w:val="00690F30"/>
    <w:rsid w:val="00690F5C"/>
    <w:rsid w:val="00691056"/>
    <w:rsid w:val="0069119A"/>
    <w:rsid w:val="006918DB"/>
    <w:rsid w:val="006918E1"/>
    <w:rsid w:val="00691905"/>
    <w:rsid w:val="00691934"/>
    <w:rsid w:val="00691F59"/>
    <w:rsid w:val="00691FAB"/>
    <w:rsid w:val="00691FAE"/>
    <w:rsid w:val="006920C7"/>
    <w:rsid w:val="00692114"/>
    <w:rsid w:val="00692215"/>
    <w:rsid w:val="00692219"/>
    <w:rsid w:val="0069239E"/>
    <w:rsid w:val="006925C7"/>
    <w:rsid w:val="006925FE"/>
    <w:rsid w:val="006926D0"/>
    <w:rsid w:val="00692C67"/>
    <w:rsid w:val="00693277"/>
    <w:rsid w:val="0069328B"/>
    <w:rsid w:val="00693398"/>
    <w:rsid w:val="00693425"/>
    <w:rsid w:val="0069347E"/>
    <w:rsid w:val="00693575"/>
    <w:rsid w:val="006936AD"/>
    <w:rsid w:val="0069385D"/>
    <w:rsid w:val="006938DC"/>
    <w:rsid w:val="00693985"/>
    <w:rsid w:val="00693AD9"/>
    <w:rsid w:val="00693EB2"/>
    <w:rsid w:val="0069458B"/>
    <w:rsid w:val="006946A8"/>
    <w:rsid w:val="006947EE"/>
    <w:rsid w:val="00694883"/>
    <w:rsid w:val="0069495F"/>
    <w:rsid w:val="00694A45"/>
    <w:rsid w:val="00694A79"/>
    <w:rsid w:val="00694B3B"/>
    <w:rsid w:val="00694E44"/>
    <w:rsid w:val="00694F78"/>
    <w:rsid w:val="00695118"/>
    <w:rsid w:val="00695121"/>
    <w:rsid w:val="006952DF"/>
    <w:rsid w:val="00695600"/>
    <w:rsid w:val="00695760"/>
    <w:rsid w:val="00695C88"/>
    <w:rsid w:val="00695DD4"/>
    <w:rsid w:val="00695E20"/>
    <w:rsid w:val="00695EB5"/>
    <w:rsid w:val="00696163"/>
    <w:rsid w:val="0069616D"/>
    <w:rsid w:val="0069620E"/>
    <w:rsid w:val="00696225"/>
    <w:rsid w:val="006962FC"/>
    <w:rsid w:val="0069683F"/>
    <w:rsid w:val="00696AFC"/>
    <w:rsid w:val="00696B2A"/>
    <w:rsid w:val="006970C6"/>
    <w:rsid w:val="0069715E"/>
    <w:rsid w:val="006972C0"/>
    <w:rsid w:val="00697356"/>
    <w:rsid w:val="0069741C"/>
    <w:rsid w:val="006976D0"/>
    <w:rsid w:val="006976DD"/>
    <w:rsid w:val="006977B2"/>
    <w:rsid w:val="00697859"/>
    <w:rsid w:val="00697974"/>
    <w:rsid w:val="00697BE4"/>
    <w:rsid w:val="00697C1C"/>
    <w:rsid w:val="00697CC0"/>
    <w:rsid w:val="00697DCD"/>
    <w:rsid w:val="00697DFE"/>
    <w:rsid w:val="00697F2D"/>
    <w:rsid w:val="006A0104"/>
    <w:rsid w:val="006A02B7"/>
    <w:rsid w:val="006A0591"/>
    <w:rsid w:val="006A06B9"/>
    <w:rsid w:val="006A06F6"/>
    <w:rsid w:val="006A0742"/>
    <w:rsid w:val="006A0AD2"/>
    <w:rsid w:val="006A0BF9"/>
    <w:rsid w:val="006A0E4B"/>
    <w:rsid w:val="006A0F47"/>
    <w:rsid w:val="006A130C"/>
    <w:rsid w:val="006A1607"/>
    <w:rsid w:val="006A16E6"/>
    <w:rsid w:val="006A1754"/>
    <w:rsid w:val="006A177C"/>
    <w:rsid w:val="006A1816"/>
    <w:rsid w:val="006A18C9"/>
    <w:rsid w:val="006A18D1"/>
    <w:rsid w:val="006A1A36"/>
    <w:rsid w:val="006A1B34"/>
    <w:rsid w:val="006A1B76"/>
    <w:rsid w:val="006A1B83"/>
    <w:rsid w:val="006A1C07"/>
    <w:rsid w:val="006A1DC4"/>
    <w:rsid w:val="006A1DC9"/>
    <w:rsid w:val="006A1DCB"/>
    <w:rsid w:val="006A1E34"/>
    <w:rsid w:val="006A20AE"/>
    <w:rsid w:val="006A2167"/>
    <w:rsid w:val="006A2463"/>
    <w:rsid w:val="006A25CD"/>
    <w:rsid w:val="006A261A"/>
    <w:rsid w:val="006A2796"/>
    <w:rsid w:val="006A2816"/>
    <w:rsid w:val="006A2943"/>
    <w:rsid w:val="006A2959"/>
    <w:rsid w:val="006A2A92"/>
    <w:rsid w:val="006A2B28"/>
    <w:rsid w:val="006A2B74"/>
    <w:rsid w:val="006A2B7E"/>
    <w:rsid w:val="006A2BD1"/>
    <w:rsid w:val="006A2D38"/>
    <w:rsid w:val="006A2E10"/>
    <w:rsid w:val="006A3168"/>
    <w:rsid w:val="006A32D4"/>
    <w:rsid w:val="006A3368"/>
    <w:rsid w:val="006A33DD"/>
    <w:rsid w:val="006A361A"/>
    <w:rsid w:val="006A3753"/>
    <w:rsid w:val="006A37CF"/>
    <w:rsid w:val="006A39D2"/>
    <w:rsid w:val="006A3B0D"/>
    <w:rsid w:val="006A3D00"/>
    <w:rsid w:val="006A3EE2"/>
    <w:rsid w:val="006A4262"/>
    <w:rsid w:val="006A4319"/>
    <w:rsid w:val="006A44E3"/>
    <w:rsid w:val="006A44FB"/>
    <w:rsid w:val="006A4521"/>
    <w:rsid w:val="006A4575"/>
    <w:rsid w:val="006A4632"/>
    <w:rsid w:val="006A48B5"/>
    <w:rsid w:val="006A49FA"/>
    <w:rsid w:val="006A4C62"/>
    <w:rsid w:val="006A50EF"/>
    <w:rsid w:val="006A516D"/>
    <w:rsid w:val="006A5240"/>
    <w:rsid w:val="006A5412"/>
    <w:rsid w:val="006A5695"/>
    <w:rsid w:val="006A5745"/>
    <w:rsid w:val="006A5888"/>
    <w:rsid w:val="006A5D06"/>
    <w:rsid w:val="006A5E7E"/>
    <w:rsid w:val="006A5EAA"/>
    <w:rsid w:val="006A60E6"/>
    <w:rsid w:val="006A63A7"/>
    <w:rsid w:val="006A6465"/>
    <w:rsid w:val="006A6678"/>
    <w:rsid w:val="006A6865"/>
    <w:rsid w:val="006A699C"/>
    <w:rsid w:val="006A6ACC"/>
    <w:rsid w:val="006A6B9B"/>
    <w:rsid w:val="006A6E1C"/>
    <w:rsid w:val="006A70CE"/>
    <w:rsid w:val="006A70E7"/>
    <w:rsid w:val="006A71A1"/>
    <w:rsid w:val="006A7374"/>
    <w:rsid w:val="006A73F4"/>
    <w:rsid w:val="006A748E"/>
    <w:rsid w:val="006A7547"/>
    <w:rsid w:val="006A76B5"/>
    <w:rsid w:val="006A783F"/>
    <w:rsid w:val="006A7908"/>
    <w:rsid w:val="006A7A25"/>
    <w:rsid w:val="006A7B59"/>
    <w:rsid w:val="006A7BEE"/>
    <w:rsid w:val="006A7C93"/>
    <w:rsid w:val="006A7F17"/>
    <w:rsid w:val="006B014F"/>
    <w:rsid w:val="006B01B3"/>
    <w:rsid w:val="006B03D5"/>
    <w:rsid w:val="006B0520"/>
    <w:rsid w:val="006B0564"/>
    <w:rsid w:val="006B0609"/>
    <w:rsid w:val="006B060E"/>
    <w:rsid w:val="006B068A"/>
    <w:rsid w:val="006B09C1"/>
    <w:rsid w:val="006B0AA2"/>
    <w:rsid w:val="006B0C03"/>
    <w:rsid w:val="006B0D78"/>
    <w:rsid w:val="006B0E6F"/>
    <w:rsid w:val="006B1195"/>
    <w:rsid w:val="006B1277"/>
    <w:rsid w:val="006B136C"/>
    <w:rsid w:val="006B1444"/>
    <w:rsid w:val="006B14AF"/>
    <w:rsid w:val="006B15F9"/>
    <w:rsid w:val="006B1E16"/>
    <w:rsid w:val="006B1FB0"/>
    <w:rsid w:val="006B1FE5"/>
    <w:rsid w:val="006B22A2"/>
    <w:rsid w:val="006B248E"/>
    <w:rsid w:val="006B262B"/>
    <w:rsid w:val="006B26FE"/>
    <w:rsid w:val="006B270F"/>
    <w:rsid w:val="006B2738"/>
    <w:rsid w:val="006B2808"/>
    <w:rsid w:val="006B283C"/>
    <w:rsid w:val="006B2A0C"/>
    <w:rsid w:val="006B2A34"/>
    <w:rsid w:val="006B2B62"/>
    <w:rsid w:val="006B2ED6"/>
    <w:rsid w:val="006B2F2E"/>
    <w:rsid w:val="006B3018"/>
    <w:rsid w:val="006B31B9"/>
    <w:rsid w:val="006B347F"/>
    <w:rsid w:val="006B3514"/>
    <w:rsid w:val="006B3742"/>
    <w:rsid w:val="006B3980"/>
    <w:rsid w:val="006B3A3E"/>
    <w:rsid w:val="006B3C4F"/>
    <w:rsid w:val="006B3D3C"/>
    <w:rsid w:val="006B3DB4"/>
    <w:rsid w:val="006B3DCF"/>
    <w:rsid w:val="006B3F80"/>
    <w:rsid w:val="006B41A2"/>
    <w:rsid w:val="006B425A"/>
    <w:rsid w:val="006B42B4"/>
    <w:rsid w:val="006B4A3D"/>
    <w:rsid w:val="006B4B3E"/>
    <w:rsid w:val="006B4BA6"/>
    <w:rsid w:val="006B4CA8"/>
    <w:rsid w:val="006B4CBB"/>
    <w:rsid w:val="006B4CDB"/>
    <w:rsid w:val="006B5192"/>
    <w:rsid w:val="006B55D3"/>
    <w:rsid w:val="006B5C4C"/>
    <w:rsid w:val="006B5DD6"/>
    <w:rsid w:val="006B6038"/>
    <w:rsid w:val="006B6053"/>
    <w:rsid w:val="006B618E"/>
    <w:rsid w:val="006B61B4"/>
    <w:rsid w:val="006B61CA"/>
    <w:rsid w:val="006B6479"/>
    <w:rsid w:val="006B65CE"/>
    <w:rsid w:val="006B67B4"/>
    <w:rsid w:val="006B6829"/>
    <w:rsid w:val="006B6CC9"/>
    <w:rsid w:val="006B7045"/>
    <w:rsid w:val="006B7311"/>
    <w:rsid w:val="006B7857"/>
    <w:rsid w:val="006B7F9C"/>
    <w:rsid w:val="006C0088"/>
    <w:rsid w:val="006C01D3"/>
    <w:rsid w:val="006C0625"/>
    <w:rsid w:val="006C0728"/>
    <w:rsid w:val="006C0938"/>
    <w:rsid w:val="006C0983"/>
    <w:rsid w:val="006C09FC"/>
    <w:rsid w:val="006C0AF8"/>
    <w:rsid w:val="006C0F0C"/>
    <w:rsid w:val="006C0F71"/>
    <w:rsid w:val="006C10CF"/>
    <w:rsid w:val="006C114C"/>
    <w:rsid w:val="006C117B"/>
    <w:rsid w:val="006C13A6"/>
    <w:rsid w:val="006C1438"/>
    <w:rsid w:val="006C143C"/>
    <w:rsid w:val="006C14B5"/>
    <w:rsid w:val="006C15BF"/>
    <w:rsid w:val="006C16D4"/>
    <w:rsid w:val="006C179B"/>
    <w:rsid w:val="006C1D1E"/>
    <w:rsid w:val="006C1EC8"/>
    <w:rsid w:val="006C2168"/>
    <w:rsid w:val="006C2784"/>
    <w:rsid w:val="006C2863"/>
    <w:rsid w:val="006C287E"/>
    <w:rsid w:val="006C28BB"/>
    <w:rsid w:val="006C2A23"/>
    <w:rsid w:val="006C2E01"/>
    <w:rsid w:val="006C2EBB"/>
    <w:rsid w:val="006C30A5"/>
    <w:rsid w:val="006C30EE"/>
    <w:rsid w:val="006C35B5"/>
    <w:rsid w:val="006C36F3"/>
    <w:rsid w:val="006C3A49"/>
    <w:rsid w:val="006C3B0F"/>
    <w:rsid w:val="006C3CE6"/>
    <w:rsid w:val="006C3DE1"/>
    <w:rsid w:val="006C3E86"/>
    <w:rsid w:val="006C404B"/>
    <w:rsid w:val="006C41CD"/>
    <w:rsid w:val="006C42D0"/>
    <w:rsid w:val="006C436B"/>
    <w:rsid w:val="006C4754"/>
    <w:rsid w:val="006C4838"/>
    <w:rsid w:val="006C48B3"/>
    <w:rsid w:val="006C4A78"/>
    <w:rsid w:val="006C4AD3"/>
    <w:rsid w:val="006C4D80"/>
    <w:rsid w:val="006C4E4F"/>
    <w:rsid w:val="006C4E84"/>
    <w:rsid w:val="006C51F1"/>
    <w:rsid w:val="006C53B2"/>
    <w:rsid w:val="006C54EF"/>
    <w:rsid w:val="006C5531"/>
    <w:rsid w:val="006C561C"/>
    <w:rsid w:val="006C588B"/>
    <w:rsid w:val="006C58AD"/>
    <w:rsid w:val="006C59CF"/>
    <w:rsid w:val="006C5A94"/>
    <w:rsid w:val="006C5B5E"/>
    <w:rsid w:val="006C5C1A"/>
    <w:rsid w:val="006C5F1C"/>
    <w:rsid w:val="006C605A"/>
    <w:rsid w:val="006C609E"/>
    <w:rsid w:val="006C60D8"/>
    <w:rsid w:val="006C617B"/>
    <w:rsid w:val="006C6208"/>
    <w:rsid w:val="006C6283"/>
    <w:rsid w:val="006C639C"/>
    <w:rsid w:val="006C6566"/>
    <w:rsid w:val="006C6693"/>
    <w:rsid w:val="006C680C"/>
    <w:rsid w:val="006C68AA"/>
    <w:rsid w:val="006C6A0F"/>
    <w:rsid w:val="006C6C02"/>
    <w:rsid w:val="006C6D43"/>
    <w:rsid w:val="006C7080"/>
    <w:rsid w:val="006C71B0"/>
    <w:rsid w:val="006C732A"/>
    <w:rsid w:val="006C74AD"/>
    <w:rsid w:val="006C74C0"/>
    <w:rsid w:val="006C76DC"/>
    <w:rsid w:val="006C7A82"/>
    <w:rsid w:val="006C7AB9"/>
    <w:rsid w:val="006C7BA0"/>
    <w:rsid w:val="006C7D03"/>
    <w:rsid w:val="006C7D59"/>
    <w:rsid w:val="006C7E16"/>
    <w:rsid w:val="006D0126"/>
    <w:rsid w:val="006D02EA"/>
    <w:rsid w:val="006D0335"/>
    <w:rsid w:val="006D03DA"/>
    <w:rsid w:val="006D03DC"/>
    <w:rsid w:val="006D058B"/>
    <w:rsid w:val="006D05F3"/>
    <w:rsid w:val="006D0738"/>
    <w:rsid w:val="006D0BEA"/>
    <w:rsid w:val="006D0E17"/>
    <w:rsid w:val="006D1074"/>
    <w:rsid w:val="006D1141"/>
    <w:rsid w:val="006D1181"/>
    <w:rsid w:val="006D12AD"/>
    <w:rsid w:val="006D14D8"/>
    <w:rsid w:val="006D14FA"/>
    <w:rsid w:val="006D1570"/>
    <w:rsid w:val="006D15EB"/>
    <w:rsid w:val="006D172A"/>
    <w:rsid w:val="006D1814"/>
    <w:rsid w:val="006D19C6"/>
    <w:rsid w:val="006D19E2"/>
    <w:rsid w:val="006D1B14"/>
    <w:rsid w:val="006D1CB0"/>
    <w:rsid w:val="006D1F29"/>
    <w:rsid w:val="006D2108"/>
    <w:rsid w:val="006D2305"/>
    <w:rsid w:val="006D242D"/>
    <w:rsid w:val="006D249A"/>
    <w:rsid w:val="006D2529"/>
    <w:rsid w:val="006D2952"/>
    <w:rsid w:val="006D2BA4"/>
    <w:rsid w:val="006D2C74"/>
    <w:rsid w:val="006D2EBB"/>
    <w:rsid w:val="006D32C9"/>
    <w:rsid w:val="006D333E"/>
    <w:rsid w:val="006D3A6F"/>
    <w:rsid w:val="006D3CC4"/>
    <w:rsid w:val="006D3EC9"/>
    <w:rsid w:val="006D3FCB"/>
    <w:rsid w:val="006D4082"/>
    <w:rsid w:val="006D4147"/>
    <w:rsid w:val="006D4157"/>
    <w:rsid w:val="006D41BD"/>
    <w:rsid w:val="006D41C9"/>
    <w:rsid w:val="006D4210"/>
    <w:rsid w:val="006D4347"/>
    <w:rsid w:val="006D43A8"/>
    <w:rsid w:val="006D4547"/>
    <w:rsid w:val="006D456B"/>
    <w:rsid w:val="006D463C"/>
    <w:rsid w:val="006D467A"/>
    <w:rsid w:val="006D4741"/>
    <w:rsid w:val="006D4774"/>
    <w:rsid w:val="006D4791"/>
    <w:rsid w:val="006D4861"/>
    <w:rsid w:val="006D48DE"/>
    <w:rsid w:val="006D4A98"/>
    <w:rsid w:val="006D4E8D"/>
    <w:rsid w:val="006D5206"/>
    <w:rsid w:val="006D5339"/>
    <w:rsid w:val="006D5569"/>
    <w:rsid w:val="006D5B8B"/>
    <w:rsid w:val="006D5C6D"/>
    <w:rsid w:val="006D5C8C"/>
    <w:rsid w:val="006D5DDC"/>
    <w:rsid w:val="006D5E74"/>
    <w:rsid w:val="006D600F"/>
    <w:rsid w:val="006D602A"/>
    <w:rsid w:val="006D6051"/>
    <w:rsid w:val="006D64FF"/>
    <w:rsid w:val="006D66C8"/>
    <w:rsid w:val="006D67BA"/>
    <w:rsid w:val="006D67DB"/>
    <w:rsid w:val="006D683C"/>
    <w:rsid w:val="006D6A33"/>
    <w:rsid w:val="006D6B80"/>
    <w:rsid w:val="006D6D15"/>
    <w:rsid w:val="006D6E9B"/>
    <w:rsid w:val="006D6EB2"/>
    <w:rsid w:val="006D711A"/>
    <w:rsid w:val="006D787F"/>
    <w:rsid w:val="006D7882"/>
    <w:rsid w:val="006D7A19"/>
    <w:rsid w:val="006D7A30"/>
    <w:rsid w:val="006D7B97"/>
    <w:rsid w:val="006D7F09"/>
    <w:rsid w:val="006D7F44"/>
    <w:rsid w:val="006E00DD"/>
    <w:rsid w:val="006E0183"/>
    <w:rsid w:val="006E01F0"/>
    <w:rsid w:val="006E0353"/>
    <w:rsid w:val="006E0379"/>
    <w:rsid w:val="006E04B1"/>
    <w:rsid w:val="006E081A"/>
    <w:rsid w:val="006E0989"/>
    <w:rsid w:val="006E0B59"/>
    <w:rsid w:val="006E0CCD"/>
    <w:rsid w:val="006E0D18"/>
    <w:rsid w:val="006E0EBE"/>
    <w:rsid w:val="006E0ECD"/>
    <w:rsid w:val="006E0F18"/>
    <w:rsid w:val="006E117B"/>
    <w:rsid w:val="006E117E"/>
    <w:rsid w:val="006E1241"/>
    <w:rsid w:val="006E154D"/>
    <w:rsid w:val="006E16C0"/>
    <w:rsid w:val="006E1796"/>
    <w:rsid w:val="006E1799"/>
    <w:rsid w:val="006E1A1A"/>
    <w:rsid w:val="006E1C52"/>
    <w:rsid w:val="006E1C56"/>
    <w:rsid w:val="006E1DB9"/>
    <w:rsid w:val="006E1F1C"/>
    <w:rsid w:val="006E1F22"/>
    <w:rsid w:val="006E207D"/>
    <w:rsid w:val="006E2415"/>
    <w:rsid w:val="006E25C7"/>
    <w:rsid w:val="006E275E"/>
    <w:rsid w:val="006E276C"/>
    <w:rsid w:val="006E28C8"/>
    <w:rsid w:val="006E2932"/>
    <w:rsid w:val="006E29B0"/>
    <w:rsid w:val="006E2A3F"/>
    <w:rsid w:val="006E2B4C"/>
    <w:rsid w:val="006E2D77"/>
    <w:rsid w:val="006E3042"/>
    <w:rsid w:val="006E30D1"/>
    <w:rsid w:val="006E3486"/>
    <w:rsid w:val="006E3532"/>
    <w:rsid w:val="006E37CA"/>
    <w:rsid w:val="006E38A0"/>
    <w:rsid w:val="006E398A"/>
    <w:rsid w:val="006E3C14"/>
    <w:rsid w:val="006E3E83"/>
    <w:rsid w:val="006E3F66"/>
    <w:rsid w:val="006E40F1"/>
    <w:rsid w:val="006E4196"/>
    <w:rsid w:val="006E447A"/>
    <w:rsid w:val="006E49CE"/>
    <w:rsid w:val="006E49EB"/>
    <w:rsid w:val="006E4A6D"/>
    <w:rsid w:val="006E4D76"/>
    <w:rsid w:val="006E4D77"/>
    <w:rsid w:val="006E4DC5"/>
    <w:rsid w:val="006E4EA7"/>
    <w:rsid w:val="006E4F62"/>
    <w:rsid w:val="006E5202"/>
    <w:rsid w:val="006E57F6"/>
    <w:rsid w:val="006E5CB8"/>
    <w:rsid w:val="006E5DA4"/>
    <w:rsid w:val="006E5E25"/>
    <w:rsid w:val="006E5FCD"/>
    <w:rsid w:val="006E60DD"/>
    <w:rsid w:val="006E60FC"/>
    <w:rsid w:val="006E6187"/>
    <w:rsid w:val="006E640C"/>
    <w:rsid w:val="006E64C5"/>
    <w:rsid w:val="006E64EF"/>
    <w:rsid w:val="006E658C"/>
    <w:rsid w:val="006E6CCD"/>
    <w:rsid w:val="006E6D1E"/>
    <w:rsid w:val="006E6D3E"/>
    <w:rsid w:val="006E6E81"/>
    <w:rsid w:val="006E6EFE"/>
    <w:rsid w:val="006E7156"/>
    <w:rsid w:val="006E71D4"/>
    <w:rsid w:val="006E7240"/>
    <w:rsid w:val="006E7590"/>
    <w:rsid w:val="006E77B8"/>
    <w:rsid w:val="006E79AF"/>
    <w:rsid w:val="006E79DE"/>
    <w:rsid w:val="006E79F0"/>
    <w:rsid w:val="006E7A68"/>
    <w:rsid w:val="006E7C29"/>
    <w:rsid w:val="006E7D5F"/>
    <w:rsid w:val="006E7E95"/>
    <w:rsid w:val="006F00BD"/>
    <w:rsid w:val="006F0354"/>
    <w:rsid w:val="006F0528"/>
    <w:rsid w:val="006F0861"/>
    <w:rsid w:val="006F0915"/>
    <w:rsid w:val="006F0A6D"/>
    <w:rsid w:val="006F0B79"/>
    <w:rsid w:val="006F0F93"/>
    <w:rsid w:val="006F1042"/>
    <w:rsid w:val="006F1074"/>
    <w:rsid w:val="006F110A"/>
    <w:rsid w:val="006F1246"/>
    <w:rsid w:val="006F137A"/>
    <w:rsid w:val="006F14C9"/>
    <w:rsid w:val="006F1787"/>
    <w:rsid w:val="006F19D6"/>
    <w:rsid w:val="006F1B65"/>
    <w:rsid w:val="006F1B7C"/>
    <w:rsid w:val="006F1C4B"/>
    <w:rsid w:val="006F1DED"/>
    <w:rsid w:val="006F1E11"/>
    <w:rsid w:val="006F1E26"/>
    <w:rsid w:val="006F1E40"/>
    <w:rsid w:val="006F1EEE"/>
    <w:rsid w:val="006F1FC2"/>
    <w:rsid w:val="006F239F"/>
    <w:rsid w:val="006F27F0"/>
    <w:rsid w:val="006F291F"/>
    <w:rsid w:val="006F29C8"/>
    <w:rsid w:val="006F29DB"/>
    <w:rsid w:val="006F2A46"/>
    <w:rsid w:val="006F2A9E"/>
    <w:rsid w:val="006F2B1C"/>
    <w:rsid w:val="006F2CE7"/>
    <w:rsid w:val="006F373F"/>
    <w:rsid w:val="006F3831"/>
    <w:rsid w:val="006F383F"/>
    <w:rsid w:val="006F3AF3"/>
    <w:rsid w:val="006F3CFD"/>
    <w:rsid w:val="006F3D13"/>
    <w:rsid w:val="006F3D84"/>
    <w:rsid w:val="006F3D85"/>
    <w:rsid w:val="006F3DAC"/>
    <w:rsid w:val="006F40C9"/>
    <w:rsid w:val="006F414C"/>
    <w:rsid w:val="006F43CF"/>
    <w:rsid w:val="006F45A8"/>
    <w:rsid w:val="006F45B9"/>
    <w:rsid w:val="006F4A3C"/>
    <w:rsid w:val="006F4A84"/>
    <w:rsid w:val="006F4B7A"/>
    <w:rsid w:val="006F4C8B"/>
    <w:rsid w:val="006F4CAC"/>
    <w:rsid w:val="006F4E7B"/>
    <w:rsid w:val="006F4E92"/>
    <w:rsid w:val="006F5132"/>
    <w:rsid w:val="006F5520"/>
    <w:rsid w:val="006F58D1"/>
    <w:rsid w:val="006F5ABC"/>
    <w:rsid w:val="006F5B59"/>
    <w:rsid w:val="006F5C91"/>
    <w:rsid w:val="006F5DAC"/>
    <w:rsid w:val="006F5FE5"/>
    <w:rsid w:val="006F6098"/>
    <w:rsid w:val="006F61CA"/>
    <w:rsid w:val="006F6490"/>
    <w:rsid w:val="006F6538"/>
    <w:rsid w:val="006F68B0"/>
    <w:rsid w:val="006F69BC"/>
    <w:rsid w:val="006F69FE"/>
    <w:rsid w:val="006F6BE2"/>
    <w:rsid w:val="006F6BEF"/>
    <w:rsid w:val="006F6D14"/>
    <w:rsid w:val="006F6F7B"/>
    <w:rsid w:val="006F716F"/>
    <w:rsid w:val="006F748D"/>
    <w:rsid w:val="006F750C"/>
    <w:rsid w:val="006F75F3"/>
    <w:rsid w:val="006F75FB"/>
    <w:rsid w:val="006F767D"/>
    <w:rsid w:val="006F77E4"/>
    <w:rsid w:val="006F7823"/>
    <w:rsid w:val="006F78F5"/>
    <w:rsid w:val="006F79CD"/>
    <w:rsid w:val="006F7CC2"/>
    <w:rsid w:val="006F7EAF"/>
    <w:rsid w:val="006F7EB2"/>
    <w:rsid w:val="006F7EFB"/>
    <w:rsid w:val="006F7FBC"/>
    <w:rsid w:val="007000AE"/>
    <w:rsid w:val="00700587"/>
    <w:rsid w:val="00700900"/>
    <w:rsid w:val="00700A1F"/>
    <w:rsid w:val="00700A53"/>
    <w:rsid w:val="00700A71"/>
    <w:rsid w:val="00700B5F"/>
    <w:rsid w:val="00700BE2"/>
    <w:rsid w:val="00700CAB"/>
    <w:rsid w:val="00700E70"/>
    <w:rsid w:val="00700F23"/>
    <w:rsid w:val="00700F53"/>
    <w:rsid w:val="00700F8E"/>
    <w:rsid w:val="00700FD9"/>
    <w:rsid w:val="00700FE6"/>
    <w:rsid w:val="00701241"/>
    <w:rsid w:val="00701687"/>
    <w:rsid w:val="007016DC"/>
    <w:rsid w:val="0070177A"/>
    <w:rsid w:val="007017E5"/>
    <w:rsid w:val="007017E7"/>
    <w:rsid w:val="0070189C"/>
    <w:rsid w:val="00701A47"/>
    <w:rsid w:val="00701CC9"/>
    <w:rsid w:val="0070212B"/>
    <w:rsid w:val="00702242"/>
    <w:rsid w:val="00702423"/>
    <w:rsid w:val="00702427"/>
    <w:rsid w:val="00702913"/>
    <w:rsid w:val="0070292B"/>
    <w:rsid w:val="00702BE7"/>
    <w:rsid w:val="00702D74"/>
    <w:rsid w:val="00702D85"/>
    <w:rsid w:val="0070301C"/>
    <w:rsid w:val="00703054"/>
    <w:rsid w:val="007030C6"/>
    <w:rsid w:val="00703342"/>
    <w:rsid w:val="00703378"/>
    <w:rsid w:val="00703461"/>
    <w:rsid w:val="00703B19"/>
    <w:rsid w:val="00703E46"/>
    <w:rsid w:val="00703E86"/>
    <w:rsid w:val="00703F0B"/>
    <w:rsid w:val="00704064"/>
    <w:rsid w:val="007040A9"/>
    <w:rsid w:val="007040F9"/>
    <w:rsid w:val="0070419A"/>
    <w:rsid w:val="00704338"/>
    <w:rsid w:val="007043A9"/>
    <w:rsid w:val="00704523"/>
    <w:rsid w:val="0070471B"/>
    <w:rsid w:val="00704AD8"/>
    <w:rsid w:val="00704AE7"/>
    <w:rsid w:val="00704B00"/>
    <w:rsid w:val="00704B1E"/>
    <w:rsid w:val="00704B3D"/>
    <w:rsid w:val="00704C7F"/>
    <w:rsid w:val="00704D75"/>
    <w:rsid w:val="00704DEE"/>
    <w:rsid w:val="00704F8F"/>
    <w:rsid w:val="007050E5"/>
    <w:rsid w:val="007051BA"/>
    <w:rsid w:val="007051D7"/>
    <w:rsid w:val="007051EE"/>
    <w:rsid w:val="00705275"/>
    <w:rsid w:val="00705495"/>
    <w:rsid w:val="0070566B"/>
    <w:rsid w:val="00705683"/>
    <w:rsid w:val="0070568E"/>
    <w:rsid w:val="00705888"/>
    <w:rsid w:val="007058D2"/>
    <w:rsid w:val="00705AE8"/>
    <w:rsid w:val="00705D1D"/>
    <w:rsid w:val="00705D33"/>
    <w:rsid w:val="00706170"/>
    <w:rsid w:val="007066FC"/>
    <w:rsid w:val="00706BD7"/>
    <w:rsid w:val="00706CED"/>
    <w:rsid w:val="00706E43"/>
    <w:rsid w:val="00706E7C"/>
    <w:rsid w:val="007071D1"/>
    <w:rsid w:val="0070729E"/>
    <w:rsid w:val="007072FA"/>
    <w:rsid w:val="00707341"/>
    <w:rsid w:val="0070743E"/>
    <w:rsid w:val="007077BF"/>
    <w:rsid w:val="007077FE"/>
    <w:rsid w:val="00707807"/>
    <w:rsid w:val="00707AF6"/>
    <w:rsid w:val="00707CC0"/>
    <w:rsid w:val="00707D4F"/>
    <w:rsid w:val="00707F6E"/>
    <w:rsid w:val="00707FE7"/>
    <w:rsid w:val="0071004E"/>
    <w:rsid w:val="0071053B"/>
    <w:rsid w:val="00710599"/>
    <w:rsid w:val="007105C6"/>
    <w:rsid w:val="00710693"/>
    <w:rsid w:val="0071089D"/>
    <w:rsid w:val="00710925"/>
    <w:rsid w:val="00710AB9"/>
    <w:rsid w:val="00710D19"/>
    <w:rsid w:val="00710D28"/>
    <w:rsid w:val="00710FF8"/>
    <w:rsid w:val="0071150D"/>
    <w:rsid w:val="007117CC"/>
    <w:rsid w:val="007117F1"/>
    <w:rsid w:val="00711863"/>
    <w:rsid w:val="00711BF5"/>
    <w:rsid w:val="00711D2D"/>
    <w:rsid w:val="007122E7"/>
    <w:rsid w:val="00712487"/>
    <w:rsid w:val="0071278B"/>
    <w:rsid w:val="007127B9"/>
    <w:rsid w:val="00712831"/>
    <w:rsid w:val="007129EC"/>
    <w:rsid w:val="007130B9"/>
    <w:rsid w:val="0071349C"/>
    <w:rsid w:val="007134A0"/>
    <w:rsid w:val="0071352E"/>
    <w:rsid w:val="00713AEA"/>
    <w:rsid w:val="00713B10"/>
    <w:rsid w:val="00713EBA"/>
    <w:rsid w:val="00714038"/>
    <w:rsid w:val="00714258"/>
    <w:rsid w:val="007142D7"/>
    <w:rsid w:val="00714372"/>
    <w:rsid w:val="007146A0"/>
    <w:rsid w:val="007147AC"/>
    <w:rsid w:val="00714A79"/>
    <w:rsid w:val="00714B33"/>
    <w:rsid w:val="00714E6F"/>
    <w:rsid w:val="00714F73"/>
    <w:rsid w:val="00714FEB"/>
    <w:rsid w:val="00714FF0"/>
    <w:rsid w:val="007151D4"/>
    <w:rsid w:val="007151FC"/>
    <w:rsid w:val="00715324"/>
    <w:rsid w:val="00715346"/>
    <w:rsid w:val="0071553F"/>
    <w:rsid w:val="00715AA7"/>
    <w:rsid w:val="00715CC5"/>
    <w:rsid w:val="00715CE1"/>
    <w:rsid w:val="00715FFB"/>
    <w:rsid w:val="00716513"/>
    <w:rsid w:val="007167F3"/>
    <w:rsid w:val="007168D0"/>
    <w:rsid w:val="007168D2"/>
    <w:rsid w:val="00716BF8"/>
    <w:rsid w:val="00716CB9"/>
    <w:rsid w:val="00716CEF"/>
    <w:rsid w:val="00716D9B"/>
    <w:rsid w:val="00716DD8"/>
    <w:rsid w:val="00716F1C"/>
    <w:rsid w:val="00716FD3"/>
    <w:rsid w:val="0071719C"/>
    <w:rsid w:val="007172F3"/>
    <w:rsid w:val="0071738B"/>
    <w:rsid w:val="007173F1"/>
    <w:rsid w:val="007177FF"/>
    <w:rsid w:val="00717912"/>
    <w:rsid w:val="00717C08"/>
    <w:rsid w:val="00717C2D"/>
    <w:rsid w:val="00717DAC"/>
    <w:rsid w:val="00717DBD"/>
    <w:rsid w:val="00720234"/>
    <w:rsid w:val="007204B5"/>
    <w:rsid w:val="00720542"/>
    <w:rsid w:val="007206B3"/>
    <w:rsid w:val="007208E7"/>
    <w:rsid w:val="00720D36"/>
    <w:rsid w:val="00720DFB"/>
    <w:rsid w:val="00720E24"/>
    <w:rsid w:val="00720EB3"/>
    <w:rsid w:val="00720ECD"/>
    <w:rsid w:val="00720EF3"/>
    <w:rsid w:val="00720FC8"/>
    <w:rsid w:val="0072144A"/>
    <w:rsid w:val="007215FC"/>
    <w:rsid w:val="00721606"/>
    <w:rsid w:val="007216F3"/>
    <w:rsid w:val="00721860"/>
    <w:rsid w:val="00721944"/>
    <w:rsid w:val="007219CB"/>
    <w:rsid w:val="00721BB4"/>
    <w:rsid w:val="00721D6C"/>
    <w:rsid w:val="00721DEB"/>
    <w:rsid w:val="00721FC3"/>
    <w:rsid w:val="00722050"/>
    <w:rsid w:val="007220EB"/>
    <w:rsid w:val="0072236C"/>
    <w:rsid w:val="007227BD"/>
    <w:rsid w:val="007228D6"/>
    <w:rsid w:val="00722C32"/>
    <w:rsid w:val="00722CB2"/>
    <w:rsid w:val="00722DA1"/>
    <w:rsid w:val="00722E75"/>
    <w:rsid w:val="00722EFA"/>
    <w:rsid w:val="00722FBD"/>
    <w:rsid w:val="0072310C"/>
    <w:rsid w:val="007231D2"/>
    <w:rsid w:val="00723A20"/>
    <w:rsid w:val="00723AB0"/>
    <w:rsid w:val="00723B6D"/>
    <w:rsid w:val="00723B78"/>
    <w:rsid w:val="00723BBB"/>
    <w:rsid w:val="00723D25"/>
    <w:rsid w:val="00723DAC"/>
    <w:rsid w:val="00723F42"/>
    <w:rsid w:val="00723F9B"/>
    <w:rsid w:val="00723FA9"/>
    <w:rsid w:val="00723FFE"/>
    <w:rsid w:val="00724385"/>
    <w:rsid w:val="007244B9"/>
    <w:rsid w:val="007244DF"/>
    <w:rsid w:val="0072450C"/>
    <w:rsid w:val="007245D0"/>
    <w:rsid w:val="00724601"/>
    <w:rsid w:val="00724627"/>
    <w:rsid w:val="00724830"/>
    <w:rsid w:val="007249C5"/>
    <w:rsid w:val="00724B43"/>
    <w:rsid w:val="00724B95"/>
    <w:rsid w:val="00724BDE"/>
    <w:rsid w:val="00724DC9"/>
    <w:rsid w:val="00725129"/>
    <w:rsid w:val="00725150"/>
    <w:rsid w:val="007252B2"/>
    <w:rsid w:val="007253F7"/>
    <w:rsid w:val="0072543E"/>
    <w:rsid w:val="00725454"/>
    <w:rsid w:val="00725530"/>
    <w:rsid w:val="00725781"/>
    <w:rsid w:val="00725814"/>
    <w:rsid w:val="00725B37"/>
    <w:rsid w:val="00725BA9"/>
    <w:rsid w:val="00725E37"/>
    <w:rsid w:val="00726214"/>
    <w:rsid w:val="007262B4"/>
    <w:rsid w:val="0072638E"/>
    <w:rsid w:val="007265D1"/>
    <w:rsid w:val="00726688"/>
    <w:rsid w:val="007267DE"/>
    <w:rsid w:val="0072683D"/>
    <w:rsid w:val="007269D8"/>
    <w:rsid w:val="00726C57"/>
    <w:rsid w:val="00726CD9"/>
    <w:rsid w:val="00726DA0"/>
    <w:rsid w:val="00726E5D"/>
    <w:rsid w:val="00727023"/>
    <w:rsid w:val="0072757E"/>
    <w:rsid w:val="0072781A"/>
    <w:rsid w:val="007278BA"/>
    <w:rsid w:val="00727AE2"/>
    <w:rsid w:val="00727D44"/>
    <w:rsid w:val="00730085"/>
    <w:rsid w:val="007301D9"/>
    <w:rsid w:val="0073021E"/>
    <w:rsid w:val="00730466"/>
    <w:rsid w:val="00730816"/>
    <w:rsid w:val="00730876"/>
    <w:rsid w:val="007308D2"/>
    <w:rsid w:val="00730DB0"/>
    <w:rsid w:val="0073103E"/>
    <w:rsid w:val="007312EE"/>
    <w:rsid w:val="007317DA"/>
    <w:rsid w:val="0073196C"/>
    <w:rsid w:val="00731B2F"/>
    <w:rsid w:val="00731B63"/>
    <w:rsid w:val="00731B80"/>
    <w:rsid w:val="00731BAE"/>
    <w:rsid w:val="00731C98"/>
    <w:rsid w:val="00731D9F"/>
    <w:rsid w:val="00731EA0"/>
    <w:rsid w:val="00732019"/>
    <w:rsid w:val="00732194"/>
    <w:rsid w:val="0073227B"/>
    <w:rsid w:val="007323B0"/>
    <w:rsid w:val="007323C9"/>
    <w:rsid w:val="0073245B"/>
    <w:rsid w:val="007324E8"/>
    <w:rsid w:val="0073251B"/>
    <w:rsid w:val="007325DA"/>
    <w:rsid w:val="00732695"/>
    <w:rsid w:val="007326FF"/>
    <w:rsid w:val="0073275B"/>
    <w:rsid w:val="00732763"/>
    <w:rsid w:val="00732819"/>
    <w:rsid w:val="007328F0"/>
    <w:rsid w:val="007329E2"/>
    <w:rsid w:val="007329F4"/>
    <w:rsid w:val="00732C70"/>
    <w:rsid w:val="00732F3A"/>
    <w:rsid w:val="0073317E"/>
    <w:rsid w:val="0073326A"/>
    <w:rsid w:val="0073338E"/>
    <w:rsid w:val="007333E3"/>
    <w:rsid w:val="00733701"/>
    <w:rsid w:val="0073386F"/>
    <w:rsid w:val="007339C9"/>
    <w:rsid w:val="00733A3D"/>
    <w:rsid w:val="00733EF9"/>
    <w:rsid w:val="00733FC9"/>
    <w:rsid w:val="007342D4"/>
    <w:rsid w:val="007344C8"/>
    <w:rsid w:val="007344F4"/>
    <w:rsid w:val="0073457A"/>
    <w:rsid w:val="0073458F"/>
    <w:rsid w:val="00734604"/>
    <w:rsid w:val="00734640"/>
    <w:rsid w:val="00734658"/>
    <w:rsid w:val="00734773"/>
    <w:rsid w:val="0073493C"/>
    <w:rsid w:val="00734A71"/>
    <w:rsid w:val="00734B5F"/>
    <w:rsid w:val="00734D0A"/>
    <w:rsid w:val="00734DE5"/>
    <w:rsid w:val="00734E21"/>
    <w:rsid w:val="00734F35"/>
    <w:rsid w:val="00734F54"/>
    <w:rsid w:val="00734F55"/>
    <w:rsid w:val="00735137"/>
    <w:rsid w:val="007351C7"/>
    <w:rsid w:val="0073526B"/>
    <w:rsid w:val="00735324"/>
    <w:rsid w:val="0073543F"/>
    <w:rsid w:val="007354A1"/>
    <w:rsid w:val="007355B8"/>
    <w:rsid w:val="00735669"/>
    <w:rsid w:val="00735788"/>
    <w:rsid w:val="00735A5E"/>
    <w:rsid w:val="00735A9E"/>
    <w:rsid w:val="00735E51"/>
    <w:rsid w:val="00735F6C"/>
    <w:rsid w:val="007365E8"/>
    <w:rsid w:val="00736A06"/>
    <w:rsid w:val="00736A38"/>
    <w:rsid w:val="00736C2E"/>
    <w:rsid w:val="00737223"/>
    <w:rsid w:val="00737484"/>
    <w:rsid w:val="00737609"/>
    <w:rsid w:val="00737720"/>
    <w:rsid w:val="00737739"/>
    <w:rsid w:val="0073792B"/>
    <w:rsid w:val="00737A4B"/>
    <w:rsid w:val="00737D09"/>
    <w:rsid w:val="00737E3B"/>
    <w:rsid w:val="00740092"/>
    <w:rsid w:val="0074036D"/>
    <w:rsid w:val="00740382"/>
    <w:rsid w:val="0074045F"/>
    <w:rsid w:val="00740615"/>
    <w:rsid w:val="0074075B"/>
    <w:rsid w:val="00740A18"/>
    <w:rsid w:val="00740C93"/>
    <w:rsid w:val="00740F44"/>
    <w:rsid w:val="0074134C"/>
    <w:rsid w:val="007416D5"/>
    <w:rsid w:val="00741704"/>
    <w:rsid w:val="00741811"/>
    <w:rsid w:val="00741C92"/>
    <w:rsid w:val="00741D33"/>
    <w:rsid w:val="00742051"/>
    <w:rsid w:val="007420AD"/>
    <w:rsid w:val="0074219D"/>
    <w:rsid w:val="007423DF"/>
    <w:rsid w:val="00742472"/>
    <w:rsid w:val="00742593"/>
    <w:rsid w:val="007425CF"/>
    <w:rsid w:val="007428E1"/>
    <w:rsid w:val="00742AB8"/>
    <w:rsid w:val="00742B46"/>
    <w:rsid w:val="00742B5F"/>
    <w:rsid w:val="00742BDA"/>
    <w:rsid w:val="00742E14"/>
    <w:rsid w:val="00743534"/>
    <w:rsid w:val="007435E0"/>
    <w:rsid w:val="007436EC"/>
    <w:rsid w:val="0074389F"/>
    <w:rsid w:val="007438C4"/>
    <w:rsid w:val="007439DF"/>
    <w:rsid w:val="00743A32"/>
    <w:rsid w:val="00743C0C"/>
    <w:rsid w:val="00743C63"/>
    <w:rsid w:val="00743CB0"/>
    <w:rsid w:val="00743CC4"/>
    <w:rsid w:val="00743FA0"/>
    <w:rsid w:val="007440EA"/>
    <w:rsid w:val="0074431F"/>
    <w:rsid w:val="00744349"/>
    <w:rsid w:val="007445A8"/>
    <w:rsid w:val="00744877"/>
    <w:rsid w:val="00744950"/>
    <w:rsid w:val="00744F4A"/>
    <w:rsid w:val="007451F0"/>
    <w:rsid w:val="007456D2"/>
    <w:rsid w:val="007456EE"/>
    <w:rsid w:val="007457E2"/>
    <w:rsid w:val="00745C96"/>
    <w:rsid w:val="00745CC8"/>
    <w:rsid w:val="00746081"/>
    <w:rsid w:val="007464F6"/>
    <w:rsid w:val="00746661"/>
    <w:rsid w:val="00746A13"/>
    <w:rsid w:val="00746B74"/>
    <w:rsid w:val="00746F1C"/>
    <w:rsid w:val="00746F5D"/>
    <w:rsid w:val="00746FB5"/>
    <w:rsid w:val="007475E9"/>
    <w:rsid w:val="00747653"/>
    <w:rsid w:val="007476C6"/>
    <w:rsid w:val="0074779D"/>
    <w:rsid w:val="007479EB"/>
    <w:rsid w:val="00747B70"/>
    <w:rsid w:val="00747C0D"/>
    <w:rsid w:val="00747CE0"/>
    <w:rsid w:val="00747D4B"/>
    <w:rsid w:val="007502B0"/>
    <w:rsid w:val="0075035B"/>
    <w:rsid w:val="00750455"/>
    <w:rsid w:val="0075094B"/>
    <w:rsid w:val="00751167"/>
    <w:rsid w:val="007511CC"/>
    <w:rsid w:val="0075125C"/>
    <w:rsid w:val="00751316"/>
    <w:rsid w:val="00751641"/>
    <w:rsid w:val="0075179F"/>
    <w:rsid w:val="00751A2A"/>
    <w:rsid w:val="00751C2A"/>
    <w:rsid w:val="00751CA5"/>
    <w:rsid w:val="00751FB1"/>
    <w:rsid w:val="0075212E"/>
    <w:rsid w:val="007521A2"/>
    <w:rsid w:val="00752324"/>
    <w:rsid w:val="0075245E"/>
    <w:rsid w:val="00752657"/>
    <w:rsid w:val="0075266A"/>
    <w:rsid w:val="007528D0"/>
    <w:rsid w:val="00752B5A"/>
    <w:rsid w:val="00752B6F"/>
    <w:rsid w:val="00752C27"/>
    <w:rsid w:val="00752FA8"/>
    <w:rsid w:val="00753069"/>
    <w:rsid w:val="0075352C"/>
    <w:rsid w:val="00753565"/>
    <w:rsid w:val="007535B6"/>
    <w:rsid w:val="00753632"/>
    <w:rsid w:val="00753695"/>
    <w:rsid w:val="00753A39"/>
    <w:rsid w:val="00753AAA"/>
    <w:rsid w:val="00753C95"/>
    <w:rsid w:val="00753DD4"/>
    <w:rsid w:val="00753E85"/>
    <w:rsid w:val="00753F1D"/>
    <w:rsid w:val="00753F8A"/>
    <w:rsid w:val="00754022"/>
    <w:rsid w:val="00754155"/>
    <w:rsid w:val="00754201"/>
    <w:rsid w:val="007544E8"/>
    <w:rsid w:val="00754936"/>
    <w:rsid w:val="007549B4"/>
    <w:rsid w:val="007549CA"/>
    <w:rsid w:val="00754AF1"/>
    <w:rsid w:val="00754BC9"/>
    <w:rsid w:val="00754C35"/>
    <w:rsid w:val="00754C44"/>
    <w:rsid w:val="00754C6E"/>
    <w:rsid w:val="00754D47"/>
    <w:rsid w:val="007551B5"/>
    <w:rsid w:val="00755248"/>
    <w:rsid w:val="00755690"/>
    <w:rsid w:val="007556C5"/>
    <w:rsid w:val="00755816"/>
    <w:rsid w:val="00755A0C"/>
    <w:rsid w:val="00755A69"/>
    <w:rsid w:val="00755A76"/>
    <w:rsid w:val="00755AF5"/>
    <w:rsid w:val="00755B31"/>
    <w:rsid w:val="00755B5D"/>
    <w:rsid w:val="00755C9F"/>
    <w:rsid w:val="00755D31"/>
    <w:rsid w:val="00755F5D"/>
    <w:rsid w:val="00756415"/>
    <w:rsid w:val="00756530"/>
    <w:rsid w:val="00756609"/>
    <w:rsid w:val="007567D6"/>
    <w:rsid w:val="007568A3"/>
    <w:rsid w:val="0075694C"/>
    <w:rsid w:val="00756A31"/>
    <w:rsid w:val="00756AB3"/>
    <w:rsid w:val="00756FE3"/>
    <w:rsid w:val="007570A9"/>
    <w:rsid w:val="0075720E"/>
    <w:rsid w:val="007574D6"/>
    <w:rsid w:val="007575F3"/>
    <w:rsid w:val="00757A09"/>
    <w:rsid w:val="00757A42"/>
    <w:rsid w:val="00757A8F"/>
    <w:rsid w:val="00757D84"/>
    <w:rsid w:val="007600A3"/>
    <w:rsid w:val="00760131"/>
    <w:rsid w:val="00760796"/>
    <w:rsid w:val="007608B8"/>
    <w:rsid w:val="00760948"/>
    <w:rsid w:val="00760A24"/>
    <w:rsid w:val="00760A38"/>
    <w:rsid w:val="00760AA4"/>
    <w:rsid w:val="00760AEB"/>
    <w:rsid w:val="00760D47"/>
    <w:rsid w:val="00760DC1"/>
    <w:rsid w:val="00760DF1"/>
    <w:rsid w:val="00760E4F"/>
    <w:rsid w:val="00760EBB"/>
    <w:rsid w:val="00761061"/>
    <w:rsid w:val="00761176"/>
    <w:rsid w:val="007613EB"/>
    <w:rsid w:val="0076145C"/>
    <w:rsid w:val="00761488"/>
    <w:rsid w:val="00761670"/>
    <w:rsid w:val="007617F2"/>
    <w:rsid w:val="00761957"/>
    <w:rsid w:val="0076198A"/>
    <w:rsid w:val="0076199A"/>
    <w:rsid w:val="00761A48"/>
    <w:rsid w:val="00761A9A"/>
    <w:rsid w:val="00761AAD"/>
    <w:rsid w:val="00761F41"/>
    <w:rsid w:val="0076219C"/>
    <w:rsid w:val="00762231"/>
    <w:rsid w:val="007623EA"/>
    <w:rsid w:val="00762868"/>
    <w:rsid w:val="007628A8"/>
    <w:rsid w:val="007628FD"/>
    <w:rsid w:val="0076298D"/>
    <w:rsid w:val="00762B19"/>
    <w:rsid w:val="00762B41"/>
    <w:rsid w:val="00762FDF"/>
    <w:rsid w:val="00762FFE"/>
    <w:rsid w:val="00763088"/>
    <w:rsid w:val="00763396"/>
    <w:rsid w:val="007633F8"/>
    <w:rsid w:val="0076358C"/>
    <w:rsid w:val="007636EC"/>
    <w:rsid w:val="00763874"/>
    <w:rsid w:val="007638E4"/>
    <w:rsid w:val="007638F5"/>
    <w:rsid w:val="007639C0"/>
    <w:rsid w:val="00763A1E"/>
    <w:rsid w:val="00763B65"/>
    <w:rsid w:val="00763C0E"/>
    <w:rsid w:val="00763FA0"/>
    <w:rsid w:val="00764002"/>
    <w:rsid w:val="0076409F"/>
    <w:rsid w:val="00764806"/>
    <w:rsid w:val="00764A42"/>
    <w:rsid w:val="00764D95"/>
    <w:rsid w:val="0076517A"/>
    <w:rsid w:val="0076517E"/>
    <w:rsid w:val="00765303"/>
    <w:rsid w:val="00765353"/>
    <w:rsid w:val="0076546D"/>
    <w:rsid w:val="007654F8"/>
    <w:rsid w:val="0076567F"/>
    <w:rsid w:val="00765755"/>
    <w:rsid w:val="00765938"/>
    <w:rsid w:val="00765A12"/>
    <w:rsid w:val="00765B7A"/>
    <w:rsid w:val="00765D14"/>
    <w:rsid w:val="00765E7B"/>
    <w:rsid w:val="00766507"/>
    <w:rsid w:val="007667C1"/>
    <w:rsid w:val="007668C6"/>
    <w:rsid w:val="0076696F"/>
    <w:rsid w:val="0076698D"/>
    <w:rsid w:val="0076699A"/>
    <w:rsid w:val="00766C83"/>
    <w:rsid w:val="00766D8B"/>
    <w:rsid w:val="00766E61"/>
    <w:rsid w:val="00766E74"/>
    <w:rsid w:val="00766F17"/>
    <w:rsid w:val="00766F56"/>
    <w:rsid w:val="00766FCD"/>
    <w:rsid w:val="00767041"/>
    <w:rsid w:val="00767445"/>
    <w:rsid w:val="0076762A"/>
    <w:rsid w:val="007676F5"/>
    <w:rsid w:val="00767743"/>
    <w:rsid w:val="0076789B"/>
    <w:rsid w:val="00767937"/>
    <w:rsid w:val="00767BFB"/>
    <w:rsid w:val="00767D20"/>
    <w:rsid w:val="007701D4"/>
    <w:rsid w:val="0077025E"/>
    <w:rsid w:val="00770402"/>
    <w:rsid w:val="00770456"/>
    <w:rsid w:val="00770970"/>
    <w:rsid w:val="007709D6"/>
    <w:rsid w:val="00770B8F"/>
    <w:rsid w:val="00770FA2"/>
    <w:rsid w:val="007717C1"/>
    <w:rsid w:val="00771B57"/>
    <w:rsid w:val="00771E8C"/>
    <w:rsid w:val="00772051"/>
    <w:rsid w:val="00772204"/>
    <w:rsid w:val="007722B8"/>
    <w:rsid w:val="0077233F"/>
    <w:rsid w:val="00772429"/>
    <w:rsid w:val="007725AA"/>
    <w:rsid w:val="007726D1"/>
    <w:rsid w:val="0077274D"/>
    <w:rsid w:val="007727F8"/>
    <w:rsid w:val="00772B1A"/>
    <w:rsid w:val="00772B88"/>
    <w:rsid w:val="00772C0A"/>
    <w:rsid w:val="00772C2A"/>
    <w:rsid w:val="00772E49"/>
    <w:rsid w:val="00773002"/>
    <w:rsid w:val="007730B5"/>
    <w:rsid w:val="00773A6E"/>
    <w:rsid w:val="00773B80"/>
    <w:rsid w:val="00773BD7"/>
    <w:rsid w:val="00773DEE"/>
    <w:rsid w:val="007740D6"/>
    <w:rsid w:val="00774409"/>
    <w:rsid w:val="007745B8"/>
    <w:rsid w:val="007747ED"/>
    <w:rsid w:val="00774898"/>
    <w:rsid w:val="00774B16"/>
    <w:rsid w:val="00774C8A"/>
    <w:rsid w:val="00774CAD"/>
    <w:rsid w:val="00774D2B"/>
    <w:rsid w:val="00774F30"/>
    <w:rsid w:val="00774FF0"/>
    <w:rsid w:val="007750C2"/>
    <w:rsid w:val="00775100"/>
    <w:rsid w:val="007751F2"/>
    <w:rsid w:val="0077531D"/>
    <w:rsid w:val="007754BD"/>
    <w:rsid w:val="007755CE"/>
    <w:rsid w:val="007756CB"/>
    <w:rsid w:val="007756F5"/>
    <w:rsid w:val="00775DFD"/>
    <w:rsid w:val="0077604A"/>
    <w:rsid w:val="007760DA"/>
    <w:rsid w:val="007762F2"/>
    <w:rsid w:val="00776439"/>
    <w:rsid w:val="00776511"/>
    <w:rsid w:val="0077677E"/>
    <w:rsid w:val="00776788"/>
    <w:rsid w:val="00776A6A"/>
    <w:rsid w:val="00776B72"/>
    <w:rsid w:val="00776C28"/>
    <w:rsid w:val="00776DF4"/>
    <w:rsid w:val="00776ED5"/>
    <w:rsid w:val="00777004"/>
    <w:rsid w:val="00777011"/>
    <w:rsid w:val="007770BB"/>
    <w:rsid w:val="0077714D"/>
    <w:rsid w:val="007772F9"/>
    <w:rsid w:val="0077764F"/>
    <w:rsid w:val="00777753"/>
    <w:rsid w:val="00777804"/>
    <w:rsid w:val="00777D96"/>
    <w:rsid w:val="00777DA7"/>
    <w:rsid w:val="00777E49"/>
    <w:rsid w:val="00780147"/>
    <w:rsid w:val="00780434"/>
    <w:rsid w:val="0078073F"/>
    <w:rsid w:val="00780860"/>
    <w:rsid w:val="007808B7"/>
    <w:rsid w:val="00780E0B"/>
    <w:rsid w:val="00780EEE"/>
    <w:rsid w:val="007812FB"/>
    <w:rsid w:val="00781645"/>
    <w:rsid w:val="0078173B"/>
    <w:rsid w:val="007817B9"/>
    <w:rsid w:val="007817EB"/>
    <w:rsid w:val="007818B1"/>
    <w:rsid w:val="00781ADB"/>
    <w:rsid w:val="00781B1B"/>
    <w:rsid w:val="00781BA0"/>
    <w:rsid w:val="00781C43"/>
    <w:rsid w:val="00781F90"/>
    <w:rsid w:val="00782044"/>
    <w:rsid w:val="0078211A"/>
    <w:rsid w:val="00782140"/>
    <w:rsid w:val="00782156"/>
    <w:rsid w:val="00782313"/>
    <w:rsid w:val="00782454"/>
    <w:rsid w:val="007824CB"/>
    <w:rsid w:val="007824F6"/>
    <w:rsid w:val="00782538"/>
    <w:rsid w:val="00782572"/>
    <w:rsid w:val="007825C6"/>
    <w:rsid w:val="0078290E"/>
    <w:rsid w:val="00782978"/>
    <w:rsid w:val="00782BB6"/>
    <w:rsid w:val="00782EED"/>
    <w:rsid w:val="00782FAE"/>
    <w:rsid w:val="007831F6"/>
    <w:rsid w:val="0078332D"/>
    <w:rsid w:val="007839FA"/>
    <w:rsid w:val="00783CA2"/>
    <w:rsid w:val="00783CD3"/>
    <w:rsid w:val="00783D8B"/>
    <w:rsid w:val="00783DCF"/>
    <w:rsid w:val="00783F1E"/>
    <w:rsid w:val="007841BC"/>
    <w:rsid w:val="007842EC"/>
    <w:rsid w:val="00784359"/>
    <w:rsid w:val="00784392"/>
    <w:rsid w:val="007849DA"/>
    <w:rsid w:val="00784A2D"/>
    <w:rsid w:val="00784BFF"/>
    <w:rsid w:val="00784D8B"/>
    <w:rsid w:val="00785077"/>
    <w:rsid w:val="007852AA"/>
    <w:rsid w:val="00785518"/>
    <w:rsid w:val="00785667"/>
    <w:rsid w:val="0078591D"/>
    <w:rsid w:val="00785A48"/>
    <w:rsid w:val="00785B9B"/>
    <w:rsid w:val="00785F56"/>
    <w:rsid w:val="00786852"/>
    <w:rsid w:val="007868F2"/>
    <w:rsid w:val="007869BB"/>
    <w:rsid w:val="007869F7"/>
    <w:rsid w:val="00786B3C"/>
    <w:rsid w:val="0078700C"/>
    <w:rsid w:val="00787138"/>
    <w:rsid w:val="007873E9"/>
    <w:rsid w:val="007878F2"/>
    <w:rsid w:val="00787B0B"/>
    <w:rsid w:val="00787B32"/>
    <w:rsid w:val="00787B93"/>
    <w:rsid w:val="00787DB2"/>
    <w:rsid w:val="00790384"/>
    <w:rsid w:val="00790413"/>
    <w:rsid w:val="00790A7D"/>
    <w:rsid w:val="00790B53"/>
    <w:rsid w:val="00790B90"/>
    <w:rsid w:val="00790BC1"/>
    <w:rsid w:val="00790CC3"/>
    <w:rsid w:val="00790D8B"/>
    <w:rsid w:val="00790FB2"/>
    <w:rsid w:val="007910E6"/>
    <w:rsid w:val="007912A6"/>
    <w:rsid w:val="00791394"/>
    <w:rsid w:val="0079160C"/>
    <w:rsid w:val="00791657"/>
    <w:rsid w:val="00791873"/>
    <w:rsid w:val="007918BE"/>
    <w:rsid w:val="007918F3"/>
    <w:rsid w:val="0079199C"/>
    <w:rsid w:val="00791A74"/>
    <w:rsid w:val="00791BED"/>
    <w:rsid w:val="00791DAA"/>
    <w:rsid w:val="00792205"/>
    <w:rsid w:val="007922DF"/>
    <w:rsid w:val="007926A4"/>
    <w:rsid w:val="00792775"/>
    <w:rsid w:val="00792890"/>
    <w:rsid w:val="00792A1D"/>
    <w:rsid w:val="00792ABD"/>
    <w:rsid w:val="00792C8C"/>
    <w:rsid w:val="00792D8B"/>
    <w:rsid w:val="00792DA2"/>
    <w:rsid w:val="00792DB6"/>
    <w:rsid w:val="00792E77"/>
    <w:rsid w:val="00792EC2"/>
    <w:rsid w:val="00792F39"/>
    <w:rsid w:val="00792FBD"/>
    <w:rsid w:val="00793071"/>
    <w:rsid w:val="0079326B"/>
    <w:rsid w:val="00793294"/>
    <w:rsid w:val="0079341B"/>
    <w:rsid w:val="007938D8"/>
    <w:rsid w:val="0079394F"/>
    <w:rsid w:val="007939E4"/>
    <w:rsid w:val="00793A67"/>
    <w:rsid w:val="00793E86"/>
    <w:rsid w:val="00793FAA"/>
    <w:rsid w:val="00794218"/>
    <w:rsid w:val="00794404"/>
    <w:rsid w:val="00794431"/>
    <w:rsid w:val="007946C2"/>
    <w:rsid w:val="00794C88"/>
    <w:rsid w:val="00794DB5"/>
    <w:rsid w:val="00794F35"/>
    <w:rsid w:val="00795049"/>
    <w:rsid w:val="0079508D"/>
    <w:rsid w:val="00795096"/>
    <w:rsid w:val="007950CF"/>
    <w:rsid w:val="00795350"/>
    <w:rsid w:val="00795371"/>
    <w:rsid w:val="00795503"/>
    <w:rsid w:val="00795504"/>
    <w:rsid w:val="00795694"/>
    <w:rsid w:val="007957F6"/>
    <w:rsid w:val="0079591A"/>
    <w:rsid w:val="0079591C"/>
    <w:rsid w:val="007959AB"/>
    <w:rsid w:val="00795DC0"/>
    <w:rsid w:val="00796024"/>
    <w:rsid w:val="0079636D"/>
    <w:rsid w:val="007963FE"/>
    <w:rsid w:val="00796518"/>
    <w:rsid w:val="00796661"/>
    <w:rsid w:val="00796BDD"/>
    <w:rsid w:val="00796E91"/>
    <w:rsid w:val="00797144"/>
    <w:rsid w:val="00797245"/>
    <w:rsid w:val="007972A0"/>
    <w:rsid w:val="007974D3"/>
    <w:rsid w:val="00797575"/>
    <w:rsid w:val="00797B69"/>
    <w:rsid w:val="00797DB8"/>
    <w:rsid w:val="007A021D"/>
    <w:rsid w:val="007A0225"/>
    <w:rsid w:val="007A031F"/>
    <w:rsid w:val="007A033F"/>
    <w:rsid w:val="007A038E"/>
    <w:rsid w:val="007A0430"/>
    <w:rsid w:val="007A04A9"/>
    <w:rsid w:val="007A08E9"/>
    <w:rsid w:val="007A0B48"/>
    <w:rsid w:val="007A0BE4"/>
    <w:rsid w:val="007A0C20"/>
    <w:rsid w:val="007A0D25"/>
    <w:rsid w:val="007A0E43"/>
    <w:rsid w:val="007A0E79"/>
    <w:rsid w:val="007A15C5"/>
    <w:rsid w:val="007A1845"/>
    <w:rsid w:val="007A19FF"/>
    <w:rsid w:val="007A1A33"/>
    <w:rsid w:val="007A1A39"/>
    <w:rsid w:val="007A1AFE"/>
    <w:rsid w:val="007A1D62"/>
    <w:rsid w:val="007A1D8B"/>
    <w:rsid w:val="007A20D9"/>
    <w:rsid w:val="007A2169"/>
    <w:rsid w:val="007A216E"/>
    <w:rsid w:val="007A22A8"/>
    <w:rsid w:val="007A23F7"/>
    <w:rsid w:val="007A2468"/>
    <w:rsid w:val="007A2545"/>
    <w:rsid w:val="007A271F"/>
    <w:rsid w:val="007A2B0F"/>
    <w:rsid w:val="007A2BB2"/>
    <w:rsid w:val="007A2ED4"/>
    <w:rsid w:val="007A2F4A"/>
    <w:rsid w:val="007A352E"/>
    <w:rsid w:val="007A3663"/>
    <w:rsid w:val="007A3694"/>
    <w:rsid w:val="007A3B9A"/>
    <w:rsid w:val="007A3DC6"/>
    <w:rsid w:val="007A3F42"/>
    <w:rsid w:val="007A40B0"/>
    <w:rsid w:val="007A4229"/>
    <w:rsid w:val="007A467D"/>
    <w:rsid w:val="007A4697"/>
    <w:rsid w:val="007A49F7"/>
    <w:rsid w:val="007A4A89"/>
    <w:rsid w:val="007A4AC3"/>
    <w:rsid w:val="007A4BF1"/>
    <w:rsid w:val="007A4CE9"/>
    <w:rsid w:val="007A4D06"/>
    <w:rsid w:val="007A5234"/>
    <w:rsid w:val="007A531F"/>
    <w:rsid w:val="007A53D1"/>
    <w:rsid w:val="007A55F5"/>
    <w:rsid w:val="007A5821"/>
    <w:rsid w:val="007A5828"/>
    <w:rsid w:val="007A59D2"/>
    <w:rsid w:val="007A5CF7"/>
    <w:rsid w:val="007A5F90"/>
    <w:rsid w:val="007A5FC5"/>
    <w:rsid w:val="007A6022"/>
    <w:rsid w:val="007A60F3"/>
    <w:rsid w:val="007A624E"/>
    <w:rsid w:val="007A6333"/>
    <w:rsid w:val="007A6372"/>
    <w:rsid w:val="007A64B5"/>
    <w:rsid w:val="007A656F"/>
    <w:rsid w:val="007A65D7"/>
    <w:rsid w:val="007A676A"/>
    <w:rsid w:val="007A67C3"/>
    <w:rsid w:val="007A6899"/>
    <w:rsid w:val="007A6929"/>
    <w:rsid w:val="007A69C9"/>
    <w:rsid w:val="007A6E8D"/>
    <w:rsid w:val="007A6E9D"/>
    <w:rsid w:val="007A71C1"/>
    <w:rsid w:val="007A7208"/>
    <w:rsid w:val="007A730B"/>
    <w:rsid w:val="007A751A"/>
    <w:rsid w:val="007A78D2"/>
    <w:rsid w:val="007A7C2A"/>
    <w:rsid w:val="007A7CCE"/>
    <w:rsid w:val="007A7E02"/>
    <w:rsid w:val="007A7E98"/>
    <w:rsid w:val="007A7F36"/>
    <w:rsid w:val="007B022B"/>
    <w:rsid w:val="007B03BF"/>
    <w:rsid w:val="007B0411"/>
    <w:rsid w:val="007B04D8"/>
    <w:rsid w:val="007B0619"/>
    <w:rsid w:val="007B06A3"/>
    <w:rsid w:val="007B0833"/>
    <w:rsid w:val="007B08D6"/>
    <w:rsid w:val="007B0AC7"/>
    <w:rsid w:val="007B0C28"/>
    <w:rsid w:val="007B10AE"/>
    <w:rsid w:val="007B13A4"/>
    <w:rsid w:val="007B160C"/>
    <w:rsid w:val="007B16D9"/>
    <w:rsid w:val="007B171C"/>
    <w:rsid w:val="007B1996"/>
    <w:rsid w:val="007B1E25"/>
    <w:rsid w:val="007B1E64"/>
    <w:rsid w:val="007B2011"/>
    <w:rsid w:val="007B20EC"/>
    <w:rsid w:val="007B2101"/>
    <w:rsid w:val="007B2211"/>
    <w:rsid w:val="007B227C"/>
    <w:rsid w:val="007B229A"/>
    <w:rsid w:val="007B22D9"/>
    <w:rsid w:val="007B22DA"/>
    <w:rsid w:val="007B24A3"/>
    <w:rsid w:val="007B2644"/>
    <w:rsid w:val="007B2845"/>
    <w:rsid w:val="007B2921"/>
    <w:rsid w:val="007B2963"/>
    <w:rsid w:val="007B2964"/>
    <w:rsid w:val="007B29E9"/>
    <w:rsid w:val="007B2BBA"/>
    <w:rsid w:val="007B2C63"/>
    <w:rsid w:val="007B2C64"/>
    <w:rsid w:val="007B2C74"/>
    <w:rsid w:val="007B2CEF"/>
    <w:rsid w:val="007B2D38"/>
    <w:rsid w:val="007B2EEB"/>
    <w:rsid w:val="007B3000"/>
    <w:rsid w:val="007B32A5"/>
    <w:rsid w:val="007B355B"/>
    <w:rsid w:val="007B363B"/>
    <w:rsid w:val="007B37AF"/>
    <w:rsid w:val="007B3A9A"/>
    <w:rsid w:val="007B3E3F"/>
    <w:rsid w:val="007B41FB"/>
    <w:rsid w:val="007B4494"/>
    <w:rsid w:val="007B4518"/>
    <w:rsid w:val="007B4832"/>
    <w:rsid w:val="007B4A1A"/>
    <w:rsid w:val="007B4BD2"/>
    <w:rsid w:val="007B4CAA"/>
    <w:rsid w:val="007B4D33"/>
    <w:rsid w:val="007B4F04"/>
    <w:rsid w:val="007B5097"/>
    <w:rsid w:val="007B510E"/>
    <w:rsid w:val="007B51FC"/>
    <w:rsid w:val="007B55E1"/>
    <w:rsid w:val="007B5662"/>
    <w:rsid w:val="007B574B"/>
    <w:rsid w:val="007B5B4D"/>
    <w:rsid w:val="007B5B99"/>
    <w:rsid w:val="007B5BCC"/>
    <w:rsid w:val="007B5E9D"/>
    <w:rsid w:val="007B6269"/>
    <w:rsid w:val="007B629D"/>
    <w:rsid w:val="007B6369"/>
    <w:rsid w:val="007B6597"/>
    <w:rsid w:val="007B67B8"/>
    <w:rsid w:val="007B68A5"/>
    <w:rsid w:val="007B68C3"/>
    <w:rsid w:val="007B6A9D"/>
    <w:rsid w:val="007B6ABC"/>
    <w:rsid w:val="007B6B1E"/>
    <w:rsid w:val="007B6DC2"/>
    <w:rsid w:val="007B6F13"/>
    <w:rsid w:val="007B6FAF"/>
    <w:rsid w:val="007B72CD"/>
    <w:rsid w:val="007B749E"/>
    <w:rsid w:val="007B74FB"/>
    <w:rsid w:val="007B7868"/>
    <w:rsid w:val="007B792F"/>
    <w:rsid w:val="007B7C3F"/>
    <w:rsid w:val="007B7C7E"/>
    <w:rsid w:val="007B7E58"/>
    <w:rsid w:val="007B7EED"/>
    <w:rsid w:val="007B7F42"/>
    <w:rsid w:val="007B7F5A"/>
    <w:rsid w:val="007C02D5"/>
    <w:rsid w:val="007C05C1"/>
    <w:rsid w:val="007C05C3"/>
    <w:rsid w:val="007C084E"/>
    <w:rsid w:val="007C08BE"/>
    <w:rsid w:val="007C0A5F"/>
    <w:rsid w:val="007C0C03"/>
    <w:rsid w:val="007C0CD8"/>
    <w:rsid w:val="007C0D1A"/>
    <w:rsid w:val="007C0D95"/>
    <w:rsid w:val="007C0E11"/>
    <w:rsid w:val="007C0E48"/>
    <w:rsid w:val="007C11ED"/>
    <w:rsid w:val="007C1580"/>
    <w:rsid w:val="007C1BB9"/>
    <w:rsid w:val="007C1C39"/>
    <w:rsid w:val="007C1CE4"/>
    <w:rsid w:val="007C237A"/>
    <w:rsid w:val="007C241F"/>
    <w:rsid w:val="007C26BC"/>
    <w:rsid w:val="007C291B"/>
    <w:rsid w:val="007C2A7D"/>
    <w:rsid w:val="007C2B3D"/>
    <w:rsid w:val="007C2D0A"/>
    <w:rsid w:val="007C2E30"/>
    <w:rsid w:val="007C2FD8"/>
    <w:rsid w:val="007C30B0"/>
    <w:rsid w:val="007C3296"/>
    <w:rsid w:val="007C3333"/>
    <w:rsid w:val="007C3486"/>
    <w:rsid w:val="007C36D6"/>
    <w:rsid w:val="007C3795"/>
    <w:rsid w:val="007C37B3"/>
    <w:rsid w:val="007C3AAF"/>
    <w:rsid w:val="007C41F3"/>
    <w:rsid w:val="007C4B9D"/>
    <w:rsid w:val="007C4BE9"/>
    <w:rsid w:val="007C4D74"/>
    <w:rsid w:val="007C4FED"/>
    <w:rsid w:val="007C5110"/>
    <w:rsid w:val="007C5150"/>
    <w:rsid w:val="007C5301"/>
    <w:rsid w:val="007C5415"/>
    <w:rsid w:val="007C554F"/>
    <w:rsid w:val="007C573C"/>
    <w:rsid w:val="007C57A5"/>
    <w:rsid w:val="007C5888"/>
    <w:rsid w:val="007C593D"/>
    <w:rsid w:val="007C599B"/>
    <w:rsid w:val="007C5A5F"/>
    <w:rsid w:val="007C5B60"/>
    <w:rsid w:val="007C5B91"/>
    <w:rsid w:val="007C5C8B"/>
    <w:rsid w:val="007C5CFF"/>
    <w:rsid w:val="007C5D1A"/>
    <w:rsid w:val="007C5E43"/>
    <w:rsid w:val="007C5E8D"/>
    <w:rsid w:val="007C6171"/>
    <w:rsid w:val="007C61D1"/>
    <w:rsid w:val="007C630B"/>
    <w:rsid w:val="007C6692"/>
    <w:rsid w:val="007C66C6"/>
    <w:rsid w:val="007C6761"/>
    <w:rsid w:val="007C69ED"/>
    <w:rsid w:val="007C6A04"/>
    <w:rsid w:val="007C6A9A"/>
    <w:rsid w:val="007C6B14"/>
    <w:rsid w:val="007C6DB4"/>
    <w:rsid w:val="007C6EAE"/>
    <w:rsid w:val="007C7133"/>
    <w:rsid w:val="007C737B"/>
    <w:rsid w:val="007C73A2"/>
    <w:rsid w:val="007C7636"/>
    <w:rsid w:val="007C79D7"/>
    <w:rsid w:val="007C7A9E"/>
    <w:rsid w:val="007C7B57"/>
    <w:rsid w:val="007C7E0D"/>
    <w:rsid w:val="007C7E39"/>
    <w:rsid w:val="007D0122"/>
    <w:rsid w:val="007D03AF"/>
    <w:rsid w:val="007D07A7"/>
    <w:rsid w:val="007D07F5"/>
    <w:rsid w:val="007D099C"/>
    <w:rsid w:val="007D0AF1"/>
    <w:rsid w:val="007D0BE7"/>
    <w:rsid w:val="007D0D30"/>
    <w:rsid w:val="007D0DF7"/>
    <w:rsid w:val="007D1170"/>
    <w:rsid w:val="007D11F9"/>
    <w:rsid w:val="007D14A0"/>
    <w:rsid w:val="007D156F"/>
    <w:rsid w:val="007D1570"/>
    <w:rsid w:val="007D159C"/>
    <w:rsid w:val="007D15C2"/>
    <w:rsid w:val="007D1707"/>
    <w:rsid w:val="007D173F"/>
    <w:rsid w:val="007D1803"/>
    <w:rsid w:val="007D1C4C"/>
    <w:rsid w:val="007D1C9F"/>
    <w:rsid w:val="007D1E50"/>
    <w:rsid w:val="007D1EAE"/>
    <w:rsid w:val="007D20B4"/>
    <w:rsid w:val="007D2162"/>
    <w:rsid w:val="007D217F"/>
    <w:rsid w:val="007D22CF"/>
    <w:rsid w:val="007D23D9"/>
    <w:rsid w:val="007D2480"/>
    <w:rsid w:val="007D257B"/>
    <w:rsid w:val="007D2BAA"/>
    <w:rsid w:val="007D2D94"/>
    <w:rsid w:val="007D30BF"/>
    <w:rsid w:val="007D33D8"/>
    <w:rsid w:val="007D3542"/>
    <w:rsid w:val="007D3578"/>
    <w:rsid w:val="007D379F"/>
    <w:rsid w:val="007D3F4A"/>
    <w:rsid w:val="007D41C9"/>
    <w:rsid w:val="007D42BC"/>
    <w:rsid w:val="007D42EB"/>
    <w:rsid w:val="007D42F5"/>
    <w:rsid w:val="007D436B"/>
    <w:rsid w:val="007D45F9"/>
    <w:rsid w:val="007D462B"/>
    <w:rsid w:val="007D4720"/>
    <w:rsid w:val="007D4797"/>
    <w:rsid w:val="007D4858"/>
    <w:rsid w:val="007D4AE9"/>
    <w:rsid w:val="007D4BBB"/>
    <w:rsid w:val="007D4C0D"/>
    <w:rsid w:val="007D4CA7"/>
    <w:rsid w:val="007D4CF8"/>
    <w:rsid w:val="007D4E4F"/>
    <w:rsid w:val="007D5308"/>
    <w:rsid w:val="007D5689"/>
    <w:rsid w:val="007D5850"/>
    <w:rsid w:val="007D59C3"/>
    <w:rsid w:val="007D5A99"/>
    <w:rsid w:val="007D5B37"/>
    <w:rsid w:val="007D5B70"/>
    <w:rsid w:val="007D5C4E"/>
    <w:rsid w:val="007D5DC4"/>
    <w:rsid w:val="007D5DDF"/>
    <w:rsid w:val="007D5F53"/>
    <w:rsid w:val="007D5FC7"/>
    <w:rsid w:val="007D6186"/>
    <w:rsid w:val="007D636F"/>
    <w:rsid w:val="007D63BA"/>
    <w:rsid w:val="007D6483"/>
    <w:rsid w:val="007D6634"/>
    <w:rsid w:val="007D6775"/>
    <w:rsid w:val="007D6915"/>
    <w:rsid w:val="007D691D"/>
    <w:rsid w:val="007D6B46"/>
    <w:rsid w:val="007D6C85"/>
    <w:rsid w:val="007D6C94"/>
    <w:rsid w:val="007D6D20"/>
    <w:rsid w:val="007D6F24"/>
    <w:rsid w:val="007D6FFB"/>
    <w:rsid w:val="007D73A6"/>
    <w:rsid w:val="007D743F"/>
    <w:rsid w:val="007D74F3"/>
    <w:rsid w:val="007D758A"/>
    <w:rsid w:val="007D7685"/>
    <w:rsid w:val="007D799A"/>
    <w:rsid w:val="007D7E4A"/>
    <w:rsid w:val="007D7F64"/>
    <w:rsid w:val="007D7FD9"/>
    <w:rsid w:val="007E002F"/>
    <w:rsid w:val="007E03D8"/>
    <w:rsid w:val="007E050F"/>
    <w:rsid w:val="007E065B"/>
    <w:rsid w:val="007E06CB"/>
    <w:rsid w:val="007E08BF"/>
    <w:rsid w:val="007E08D8"/>
    <w:rsid w:val="007E0978"/>
    <w:rsid w:val="007E0A28"/>
    <w:rsid w:val="007E0A2A"/>
    <w:rsid w:val="007E0B16"/>
    <w:rsid w:val="007E0C53"/>
    <w:rsid w:val="007E0E9C"/>
    <w:rsid w:val="007E1091"/>
    <w:rsid w:val="007E1305"/>
    <w:rsid w:val="007E14E7"/>
    <w:rsid w:val="007E1545"/>
    <w:rsid w:val="007E1597"/>
    <w:rsid w:val="007E1618"/>
    <w:rsid w:val="007E1718"/>
    <w:rsid w:val="007E1783"/>
    <w:rsid w:val="007E17F7"/>
    <w:rsid w:val="007E1991"/>
    <w:rsid w:val="007E1B07"/>
    <w:rsid w:val="007E1D05"/>
    <w:rsid w:val="007E1FE0"/>
    <w:rsid w:val="007E2055"/>
    <w:rsid w:val="007E2441"/>
    <w:rsid w:val="007E2469"/>
    <w:rsid w:val="007E255E"/>
    <w:rsid w:val="007E2805"/>
    <w:rsid w:val="007E289A"/>
    <w:rsid w:val="007E2C9F"/>
    <w:rsid w:val="007E2D21"/>
    <w:rsid w:val="007E2DEC"/>
    <w:rsid w:val="007E2EDA"/>
    <w:rsid w:val="007E2F9E"/>
    <w:rsid w:val="007E3489"/>
    <w:rsid w:val="007E34E8"/>
    <w:rsid w:val="007E3511"/>
    <w:rsid w:val="007E3928"/>
    <w:rsid w:val="007E3C9D"/>
    <w:rsid w:val="007E3CCC"/>
    <w:rsid w:val="007E3F88"/>
    <w:rsid w:val="007E4008"/>
    <w:rsid w:val="007E4034"/>
    <w:rsid w:val="007E44A2"/>
    <w:rsid w:val="007E44B8"/>
    <w:rsid w:val="007E4774"/>
    <w:rsid w:val="007E4794"/>
    <w:rsid w:val="007E48EE"/>
    <w:rsid w:val="007E4B4F"/>
    <w:rsid w:val="007E4C37"/>
    <w:rsid w:val="007E4C73"/>
    <w:rsid w:val="007E4DC8"/>
    <w:rsid w:val="007E4DDB"/>
    <w:rsid w:val="007E533D"/>
    <w:rsid w:val="007E5365"/>
    <w:rsid w:val="007E5371"/>
    <w:rsid w:val="007E54F8"/>
    <w:rsid w:val="007E55A2"/>
    <w:rsid w:val="007E56AE"/>
    <w:rsid w:val="007E56F5"/>
    <w:rsid w:val="007E575D"/>
    <w:rsid w:val="007E5953"/>
    <w:rsid w:val="007E5B3D"/>
    <w:rsid w:val="007E5C45"/>
    <w:rsid w:val="007E5E1D"/>
    <w:rsid w:val="007E5F2B"/>
    <w:rsid w:val="007E5F41"/>
    <w:rsid w:val="007E6092"/>
    <w:rsid w:val="007E6122"/>
    <w:rsid w:val="007E64D2"/>
    <w:rsid w:val="007E651D"/>
    <w:rsid w:val="007E652E"/>
    <w:rsid w:val="007E67F9"/>
    <w:rsid w:val="007E6898"/>
    <w:rsid w:val="007E6A02"/>
    <w:rsid w:val="007E6C2E"/>
    <w:rsid w:val="007E7075"/>
    <w:rsid w:val="007E7113"/>
    <w:rsid w:val="007E7353"/>
    <w:rsid w:val="007E73F5"/>
    <w:rsid w:val="007E765B"/>
    <w:rsid w:val="007E7668"/>
    <w:rsid w:val="007E794A"/>
    <w:rsid w:val="007E7A9D"/>
    <w:rsid w:val="007F02FE"/>
    <w:rsid w:val="007F0323"/>
    <w:rsid w:val="007F0404"/>
    <w:rsid w:val="007F040F"/>
    <w:rsid w:val="007F049F"/>
    <w:rsid w:val="007F0557"/>
    <w:rsid w:val="007F08CB"/>
    <w:rsid w:val="007F0919"/>
    <w:rsid w:val="007F09F4"/>
    <w:rsid w:val="007F0A28"/>
    <w:rsid w:val="007F0BDF"/>
    <w:rsid w:val="007F0D0B"/>
    <w:rsid w:val="007F0D52"/>
    <w:rsid w:val="007F0E07"/>
    <w:rsid w:val="007F0EFB"/>
    <w:rsid w:val="007F0FF0"/>
    <w:rsid w:val="007F11A9"/>
    <w:rsid w:val="007F149F"/>
    <w:rsid w:val="007F14BD"/>
    <w:rsid w:val="007F163E"/>
    <w:rsid w:val="007F180E"/>
    <w:rsid w:val="007F19B0"/>
    <w:rsid w:val="007F1AA9"/>
    <w:rsid w:val="007F1ABF"/>
    <w:rsid w:val="007F1B5C"/>
    <w:rsid w:val="007F1DE5"/>
    <w:rsid w:val="007F1FEF"/>
    <w:rsid w:val="007F20E9"/>
    <w:rsid w:val="007F2131"/>
    <w:rsid w:val="007F22F9"/>
    <w:rsid w:val="007F240B"/>
    <w:rsid w:val="007F24C0"/>
    <w:rsid w:val="007F279E"/>
    <w:rsid w:val="007F27AA"/>
    <w:rsid w:val="007F28D1"/>
    <w:rsid w:val="007F2913"/>
    <w:rsid w:val="007F2C48"/>
    <w:rsid w:val="007F2D3B"/>
    <w:rsid w:val="007F2F4B"/>
    <w:rsid w:val="007F335B"/>
    <w:rsid w:val="007F34F3"/>
    <w:rsid w:val="007F3627"/>
    <w:rsid w:val="007F374C"/>
    <w:rsid w:val="007F389F"/>
    <w:rsid w:val="007F39B0"/>
    <w:rsid w:val="007F3D20"/>
    <w:rsid w:val="007F3D48"/>
    <w:rsid w:val="007F3DEE"/>
    <w:rsid w:val="007F3E1B"/>
    <w:rsid w:val="007F3FC6"/>
    <w:rsid w:val="007F40B7"/>
    <w:rsid w:val="007F41C9"/>
    <w:rsid w:val="007F43A7"/>
    <w:rsid w:val="007F43EC"/>
    <w:rsid w:val="007F48C0"/>
    <w:rsid w:val="007F490F"/>
    <w:rsid w:val="007F4B4A"/>
    <w:rsid w:val="007F4C01"/>
    <w:rsid w:val="007F4D4F"/>
    <w:rsid w:val="007F4F08"/>
    <w:rsid w:val="007F519C"/>
    <w:rsid w:val="007F52F3"/>
    <w:rsid w:val="007F539A"/>
    <w:rsid w:val="007F54DB"/>
    <w:rsid w:val="007F5555"/>
    <w:rsid w:val="007F561F"/>
    <w:rsid w:val="007F57DF"/>
    <w:rsid w:val="007F5AD5"/>
    <w:rsid w:val="007F5F8D"/>
    <w:rsid w:val="007F5FF1"/>
    <w:rsid w:val="007F6011"/>
    <w:rsid w:val="007F6068"/>
    <w:rsid w:val="007F6471"/>
    <w:rsid w:val="007F6507"/>
    <w:rsid w:val="007F654C"/>
    <w:rsid w:val="007F683E"/>
    <w:rsid w:val="007F6928"/>
    <w:rsid w:val="007F6959"/>
    <w:rsid w:val="007F6A2F"/>
    <w:rsid w:val="007F6AB4"/>
    <w:rsid w:val="007F6B98"/>
    <w:rsid w:val="007F6CBA"/>
    <w:rsid w:val="007F6CE2"/>
    <w:rsid w:val="007F6DAD"/>
    <w:rsid w:val="007F6EF4"/>
    <w:rsid w:val="007F7274"/>
    <w:rsid w:val="007F729C"/>
    <w:rsid w:val="007F74DD"/>
    <w:rsid w:val="007F7524"/>
    <w:rsid w:val="007F75DC"/>
    <w:rsid w:val="007F7A65"/>
    <w:rsid w:val="007F7B0C"/>
    <w:rsid w:val="007F7D6B"/>
    <w:rsid w:val="007F7EA7"/>
    <w:rsid w:val="007F7EAD"/>
    <w:rsid w:val="007F7F30"/>
    <w:rsid w:val="008000AB"/>
    <w:rsid w:val="008000C5"/>
    <w:rsid w:val="00800113"/>
    <w:rsid w:val="00800154"/>
    <w:rsid w:val="00800825"/>
    <w:rsid w:val="008009FF"/>
    <w:rsid w:val="00800B14"/>
    <w:rsid w:val="00800B82"/>
    <w:rsid w:val="00800E62"/>
    <w:rsid w:val="008010AE"/>
    <w:rsid w:val="00801259"/>
    <w:rsid w:val="008012C6"/>
    <w:rsid w:val="00801398"/>
    <w:rsid w:val="00801430"/>
    <w:rsid w:val="008014CE"/>
    <w:rsid w:val="008014EA"/>
    <w:rsid w:val="008016BA"/>
    <w:rsid w:val="00801799"/>
    <w:rsid w:val="008019D4"/>
    <w:rsid w:val="00801B2A"/>
    <w:rsid w:val="00801D20"/>
    <w:rsid w:val="00801E3B"/>
    <w:rsid w:val="00801E45"/>
    <w:rsid w:val="00801F0A"/>
    <w:rsid w:val="008020BA"/>
    <w:rsid w:val="00802240"/>
    <w:rsid w:val="008023E9"/>
    <w:rsid w:val="00802520"/>
    <w:rsid w:val="00802551"/>
    <w:rsid w:val="00802628"/>
    <w:rsid w:val="0080267B"/>
    <w:rsid w:val="008027A0"/>
    <w:rsid w:val="00802B37"/>
    <w:rsid w:val="00802B80"/>
    <w:rsid w:val="00802C21"/>
    <w:rsid w:val="00802C45"/>
    <w:rsid w:val="00802D68"/>
    <w:rsid w:val="00802D6B"/>
    <w:rsid w:val="00803089"/>
    <w:rsid w:val="008030BD"/>
    <w:rsid w:val="0080311C"/>
    <w:rsid w:val="0080312F"/>
    <w:rsid w:val="00803331"/>
    <w:rsid w:val="00803649"/>
    <w:rsid w:val="008037BA"/>
    <w:rsid w:val="0080389D"/>
    <w:rsid w:val="00803AE6"/>
    <w:rsid w:val="00803B89"/>
    <w:rsid w:val="00803C95"/>
    <w:rsid w:val="00803ED2"/>
    <w:rsid w:val="00803FB0"/>
    <w:rsid w:val="00804131"/>
    <w:rsid w:val="008041D0"/>
    <w:rsid w:val="008044A3"/>
    <w:rsid w:val="0080457E"/>
    <w:rsid w:val="00804666"/>
    <w:rsid w:val="00804AEB"/>
    <w:rsid w:val="00804CAF"/>
    <w:rsid w:val="00804D02"/>
    <w:rsid w:val="00804FE4"/>
    <w:rsid w:val="00805020"/>
    <w:rsid w:val="008050EA"/>
    <w:rsid w:val="00805178"/>
    <w:rsid w:val="008051CE"/>
    <w:rsid w:val="0080530F"/>
    <w:rsid w:val="008053E5"/>
    <w:rsid w:val="008055BF"/>
    <w:rsid w:val="0080581D"/>
    <w:rsid w:val="0080587C"/>
    <w:rsid w:val="008059E1"/>
    <w:rsid w:val="00805A81"/>
    <w:rsid w:val="00805A9C"/>
    <w:rsid w:val="00805AC0"/>
    <w:rsid w:val="00805BC2"/>
    <w:rsid w:val="00805C54"/>
    <w:rsid w:val="00805FB5"/>
    <w:rsid w:val="0080604F"/>
    <w:rsid w:val="008062F8"/>
    <w:rsid w:val="00806313"/>
    <w:rsid w:val="0080644A"/>
    <w:rsid w:val="00806637"/>
    <w:rsid w:val="008068C0"/>
    <w:rsid w:val="008068DB"/>
    <w:rsid w:val="00806B4B"/>
    <w:rsid w:val="00806CC7"/>
    <w:rsid w:val="00806D96"/>
    <w:rsid w:val="00806E5E"/>
    <w:rsid w:val="00806EE0"/>
    <w:rsid w:val="00807016"/>
    <w:rsid w:val="00807431"/>
    <w:rsid w:val="0080766B"/>
    <w:rsid w:val="008076F4"/>
    <w:rsid w:val="00807712"/>
    <w:rsid w:val="00807982"/>
    <w:rsid w:val="00807EB7"/>
    <w:rsid w:val="008100CE"/>
    <w:rsid w:val="00810141"/>
    <w:rsid w:val="00810221"/>
    <w:rsid w:val="00810402"/>
    <w:rsid w:val="00810530"/>
    <w:rsid w:val="008106F0"/>
    <w:rsid w:val="008107BA"/>
    <w:rsid w:val="008108B6"/>
    <w:rsid w:val="008108E3"/>
    <w:rsid w:val="008109FD"/>
    <w:rsid w:val="00810A36"/>
    <w:rsid w:val="00810C26"/>
    <w:rsid w:val="008110BF"/>
    <w:rsid w:val="00811179"/>
    <w:rsid w:val="00811185"/>
    <w:rsid w:val="0081120C"/>
    <w:rsid w:val="00811224"/>
    <w:rsid w:val="00811257"/>
    <w:rsid w:val="00811271"/>
    <w:rsid w:val="008112E5"/>
    <w:rsid w:val="00811B1E"/>
    <w:rsid w:val="00811B31"/>
    <w:rsid w:val="00811C8A"/>
    <w:rsid w:val="00811E12"/>
    <w:rsid w:val="00811E2C"/>
    <w:rsid w:val="00811F05"/>
    <w:rsid w:val="00811F7E"/>
    <w:rsid w:val="0081221D"/>
    <w:rsid w:val="008125B9"/>
    <w:rsid w:val="008125DD"/>
    <w:rsid w:val="0081262D"/>
    <w:rsid w:val="00812666"/>
    <w:rsid w:val="008126DE"/>
    <w:rsid w:val="0081272F"/>
    <w:rsid w:val="008128E6"/>
    <w:rsid w:val="00812A03"/>
    <w:rsid w:val="00812BFA"/>
    <w:rsid w:val="00812FB1"/>
    <w:rsid w:val="008130D6"/>
    <w:rsid w:val="008130E9"/>
    <w:rsid w:val="00813439"/>
    <w:rsid w:val="008135B7"/>
    <w:rsid w:val="008136B2"/>
    <w:rsid w:val="0081397F"/>
    <w:rsid w:val="00813B22"/>
    <w:rsid w:val="00813F63"/>
    <w:rsid w:val="00813FC2"/>
    <w:rsid w:val="00814170"/>
    <w:rsid w:val="0081424F"/>
    <w:rsid w:val="008145FD"/>
    <w:rsid w:val="0081464F"/>
    <w:rsid w:val="0081472C"/>
    <w:rsid w:val="00814755"/>
    <w:rsid w:val="00814B51"/>
    <w:rsid w:val="00814BC0"/>
    <w:rsid w:val="00814C6B"/>
    <w:rsid w:val="00814D7A"/>
    <w:rsid w:val="00814FE9"/>
    <w:rsid w:val="0081507D"/>
    <w:rsid w:val="0081525B"/>
    <w:rsid w:val="008152AB"/>
    <w:rsid w:val="00815473"/>
    <w:rsid w:val="0081577F"/>
    <w:rsid w:val="00815803"/>
    <w:rsid w:val="008158AF"/>
    <w:rsid w:val="00815938"/>
    <w:rsid w:val="00815AAB"/>
    <w:rsid w:val="00815BCA"/>
    <w:rsid w:val="00815C8C"/>
    <w:rsid w:val="00815DE0"/>
    <w:rsid w:val="0081606E"/>
    <w:rsid w:val="008164AE"/>
    <w:rsid w:val="0081662C"/>
    <w:rsid w:val="00816820"/>
    <w:rsid w:val="008168DC"/>
    <w:rsid w:val="008169D7"/>
    <w:rsid w:val="00816C87"/>
    <w:rsid w:val="00816E4D"/>
    <w:rsid w:val="00816F41"/>
    <w:rsid w:val="00817059"/>
    <w:rsid w:val="00817087"/>
    <w:rsid w:val="0081719F"/>
    <w:rsid w:val="008171E1"/>
    <w:rsid w:val="00817408"/>
    <w:rsid w:val="00817541"/>
    <w:rsid w:val="0081762D"/>
    <w:rsid w:val="008176A0"/>
    <w:rsid w:val="008177A8"/>
    <w:rsid w:val="00817800"/>
    <w:rsid w:val="008178E4"/>
    <w:rsid w:val="00817AE0"/>
    <w:rsid w:val="00817AE6"/>
    <w:rsid w:val="008200BD"/>
    <w:rsid w:val="008201FD"/>
    <w:rsid w:val="008202FC"/>
    <w:rsid w:val="008203E9"/>
    <w:rsid w:val="00820445"/>
    <w:rsid w:val="008204EA"/>
    <w:rsid w:val="0082058F"/>
    <w:rsid w:val="0082075D"/>
    <w:rsid w:val="00820794"/>
    <w:rsid w:val="008207E6"/>
    <w:rsid w:val="00820886"/>
    <w:rsid w:val="0082097A"/>
    <w:rsid w:val="008209E5"/>
    <w:rsid w:val="00820CF2"/>
    <w:rsid w:val="00821621"/>
    <w:rsid w:val="0082163A"/>
    <w:rsid w:val="00821652"/>
    <w:rsid w:val="00821930"/>
    <w:rsid w:val="00821BF9"/>
    <w:rsid w:val="00821DAF"/>
    <w:rsid w:val="00822145"/>
    <w:rsid w:val="008221FC"/>
    <w:rsid w:val="0082237C"/>
    <w:rsid w:val="008223A2"/>
    <w:rsid w:val="0082255B"/>
    <w:rsid w:val="00822610"/>
    <w:rsid w:val="0082263B"/>
    <w:rsid w:val="008226A7"/>
    <w:rsid w:val="008227E9"/>
    <w:rsid w:val="0082282C"/>
    <w:rsid w:val="008229B7"/>
    <w:rsid w:val="008229FF"/>
    <w:rsid w:val="00822B57"/>
    <w:rsid w:val="00822BBE"/>
    <w:rsid w:val="00822C1D"/>
    <w:rsid w:val="00822C4C"/>
    <w:rsid w:val="0082302A"/>
    <w:rsid w:val="00823561"/>
    <w:rsid w:val="00823BD9"/>
    <w:rsid w:val="00823DCE"/>
    <w:rsid w:val="00824375"/>
    <w:rsid w:val="008244BE"/>
    <w:rsid w:val="008246F9"/>
    <w:rsid w:val="00824B98"/>
    <w:rsid w:val="00824C5B"/>
    <w:rsid w:val="00824E16"/>
    <w:rsid w:val="00824F15"/>
    <w:rsid w:val="00825356"/>
    <w:rsid w:val="00825378"/>
    <w:rsid w:val="00825469"/>
    <w:rsid w:val="008255F8"/>
    <w:rsid w:val="00825638"/>
    <w:rsid w:val="008256A5"/>
    <w:rsid w:val="008258A7"/>
    <w:rsid w:val="00825939"/>
    <w:rsid w:val="00825974"/>
    <w:rsid w:val="00825AE7"/>
    <w:rsid w:val="00825C57"/>
    <w:rsid w:val="00825CDE"/>
    <w:rsid w:val="00825D32"/>
    <w:rsid w:val="0082603E"/>
    <w:rsid w:val="00826083"/>
    <w:rsid w:val="008260BA"/>
    <w:rsid w:val="008260BB"/>
    <w:rsid w:val="008260F2"/>
    <w:rsid w:val="008261A0"/>
    <w:rsid w:val="00826242"/>
    <w:rsid w:val="008262FF"/>
    <w:rsid w:val="00826328"/>
    <w:rsid w:val="00826401"/>
    <w:rsid w:val="008264F9"/>
    <w:rsid w:val="008266C2"/>
    <w:rsid w:val="00826947"/>
    <w:rsid w:val="00826A2E"/>
    <w:rsid w:val="00826BF9"/>
    <w:rsid w:val="00826CB9"/>
    <w:rsid w:val="00826CE7"/>
    <w:rsid w:val="00826E3D"/>
    <w:rsid w:val="00827032"/>
    <w:rsid w:val="0082716C"/>
    <w:rsid w:val="0082746E"/>
    <w:rsid w:val="0082753E"/>
    <w:rsid w:val="008277BD"/>
    <w:rsid w:val="008279CB"/>
    <w:rsid w:val="008279FD"/>
    <w:rsid w:val="00827A36"/>
    <w:rsid w:val="00827A77"/>
    <w:rsid w:val="00827B36"/>
    <w:rsid w:val="00827B77"/>
    <w:rsid w:val="00827F02"/>
    <w:rsid w:val="00827F54"/>
    <w:rsid w:val="00827F87"/>
    <w:rsid w:val="00830044"/>
    <w:rsid w:val="00830087"/>
    <w:rsid w:val="008301C3"/>
    <w:rsid w:val="00830710"/>
    <w:rsid w:val="00830969"/>
    <w:rsid w:val="00830D2D"/>
    <w:rsid w:val="008310AE"/>
    <w:rsid w:val="00831117"/>
    <w:rsid w:val="008312B4"/>
    <w:rsid w:val="00831332"/>
    <w:rsid w:val="00831464"/>
    <w:rsid w:val="00831626"/>
    <w:rsid w:val="00831661"/>
    <w:rsid w:val="00831693"/>
    <w:rsid w:val="008316A1"/>
    <w:rsid w:val="008316C0"/>
    <w:rsid w:val="008316DE"/>
    <w:rsid w:val="00831BEE"/>
    <w:rsid w:val="00831D19"/>
    <w:rsid w:val="00831D7A"/>
    <w:rsid w:val="008320B7"/>
    <w:rsid w:val="008323C4"/>
    <w:rsid w:val="00832487"/>
    <w:rsid w:val="0083248A"/>
    <w:rsid w:val="0083267B"/>
    <w:rsid w:val="00832765"/>
    <w:rsid w:val="00832809"/>
    <w:rsid w:val="008328A5"/>
    <w:rsid w:val="00832933"/>
    <w:rsid w:val="0083298C"/>
    <w:rsid w:val="008329AA"/>
    <w:rsid w:val="00832A64"/>
    <w:rsid w:val="00832AF6"/>
    <w:rsid w:val="00832B8F"/>
    <w:rsid w:val="00832C12"/>
    <w:rsid w:val="00832C8B"/>
    <w:rsid w:val="00832CE8"/>
    <w:rsid w:val="00832CEE"/>
    <w:rsid w:val="00832F72"/>
    <w:rsid w:val="008330FE"/>
    <w:rsid w:val="008332AC"/>
    <w:rsid w:val="0083345A"/>
    <w:rsid w:val="0083346A"/>
    <w:rsid w:val="00833498"/>
    <w:rsid w:val="0083349D"/>
    <w:rsid w:val="0083354D"/>
    <w:rsid w:val="008335C0"/>
    <w:rsid w:val="008337E9"/>
    <w:rsid w:val="008337ED"/>
    <w:rsid w:val="008338B3"/>
    <w:rsid w:val="00833B19"/>
    <w:rsid w:val="00833C2B"/>
    <w:rsid w:val="00833C31"/>
    <w:rsid w:val="00833DAB"/>
    <w:rsid w:val="00833E49"/>
    <w:rsid w:val="00834076"/>
    <w:rsid w:val="008341BD"/>
    <w:rsid w:val="008342C1"/>
    <w:rsid w:val="0083490A"/>
    <w:rsid w:val="00834914"/>
    <w:rsid w:val="00834AD3"/>
    <w:rsid w:val="00834ADD"/>
    <w:rsid w:val="00834B08"/>
    <w:rsid w:val="00834CE4"/>
    <w:rsid w:val="00835174"/>
    <w:rsid w:val="008351A0"/>
    <w:rsid w:val="00835460"/>
    <w:rsid w:val="008354A7"/>
    <w:rsid w:val="008354AA"/>
    <w:rsid w:val="00835580"/>
    <w:rsid w:val="008356D3"/>
    <w:rsid w:val="00835706"/>
    <w:rsid w:val="0083572D"/>
    <w:rsid w:val="00835841"/>
    <w:rsid w:val="0083597F"/>
    <w:rsid w:val="00835ABE"/>
    <w:rsid w:val="00835ABF"/>
    <w:rsid w:val="00835BAC"/>
    <w:rsid w:val="00835C0A"/>
    <w:rsid w:val="00835CBC"/>
    <w:rsid w:val="00835D57"/>
    <w:rsid w:val="00835F0D"/>
    <w:rsid w:val="008365BA"/>
    <w:rsid w:val="0083664A"/>
    <w:rsid w:val="008366DF"/>
    <w:rsid w:val="008367A8"/>
    <w:rsid w:val="00836929"/>
    <w:rsid w:val="0083698D"/>
    <w:rsid w:val="00836AD6"/>
    <w:rsid w:val="00836B89"/>
    <w:rsid w:val="00836BAF"/>
    <w:rsid w:val="00836CBE"/>
    <w:rsid w:val="00836D5E"/>
    <w:rsid w:val="00836DA5"/>
    <w:rsid w:val="00836E81"/>
    <w:rsid w:val="00837120"/>
    <w:rsid w:val="00837868"/>
    <w:rsid w:val="00837CBA"/>
    <w:rsid w:val="00837E24"/>
    <w:rsid w:val="00837ED5"/>
    <w:rsid w:val="00837F5B"/>
    <w:rsid w:val="00840218"/>
    <w:rsid w:val="00840256"/>
    <w:rsid w:val="00840352"/>
    <w:rsid w:val="00840356"/>
    <w:rsid w:val="008403F5"/>
    <w:rsid w:val="008407A3"/>
    <w:rsid w:val="008407EC"/>
    <w:rsid w:val="0084080A"/>
    <w:rsid w:val="00840953"/>
    <w:rsid w:val="00840995"/>
    <w:rsid w:val="008409E5"/>
    <w:rsid w:val="00840C34"/>
    <w:rsid w:val="00840EB6"/>
    <w:rsid w:val="00840EEA"/>
    <w:rsid w:val="00841227"/>
    <w:rsid w:val="00841264"/>
    <w:rsid w:val="008412BE"/>
    <w:rsid w:val="008413F0"/>
    <w:rsid w:val="008414D7"/>
    <w:rsid w:val="00841566"/>
    <w:rsid w:val="008417C2"/>
    <w:rsid w:val="008419A3"/>
    <w:rsid w:val="00841BFC"/>
    <w:rsid w:val="00841D26"/>
    <w:rsid w:val="00841E3E"/>
    <w:rsid w:val="00841EF5"/>
    <w:rsid w:val="008422F5"/>
    <w:rsid w:val="0084230D"/>
    <w:rsid w:val="008423E0"/>
    <w:rsid w:val="00842431"/>
    <w:rsid w:val="00842505"/>
    <w:rsid w:val="008426D0"/>
    <w:rsid w:val="00842863"/>
    <w:rsid w:val="0084287C"/>
    <w:rsid w:val="00842ADE"/>
    <w:rsid w:val="00842B68"/>
    <w:rsid w:val="00842D06"/>
    <w:rsid w:val="00842D2D"/>
    <w:rsid w:val="00842FD5"/>
    <w:rsid w:val="0084328C"/>
    <w:rsid w:val="008432EC"/>
    <w:rsid w:val="008433F7"/>
    <w:rsid w:val="008434D2"/>
    <w:rsid w:val="00843588"/>
    <w:rsid w:val="00843AA9"/>
    <w:rsid w:val="00843AAB"/>
    <w:rsid w:val="00843D5A"/>
    <w:rsid w:val="00843DFF"/>
    <w:rsid w:val="00844007"/>
    <w:rsid w:val="00844010"/>
    <w:rsid w:val="00844166"/>
    <w:rsid w:val="0084424A"/>
    <w:rsid w:val="00844427"/>
    <w:rsid w:val="0084455C"/>
    <w:rsid w:val="00844807"/>
    <w:rsid w:val="0084499B"/>
    <w:rsid w:val="008449A2"/>
    <w:rsid w:val="00844B12"/>
    <w:rsid w:val="00844B85"/>
    <w:rsid w:val="00844DD2"/>
    <w:rsid w:val="00844EC3"/>
    <w:rsid w:val="008451B0"/>
    <w:rsid w:val="008451BA"/>
    <w:rsid w:val="00845293"/>
    <w:rsid w:val="008453E8"/>
    <w:rsid w:val="00845614"/>
    <w:rsid w:val="008456CD"/>
    <w:rsid w:val="008457DD"/>
    <w:rsid w:val="008459E8"/>
    <w:rsid w:val="00845BAB"/>
    <w:rsid w:val="00845E89"/>
    <w:rsid w:val="00846270"/>
    <w:rsid w:val="0084642D"/>
    <w:rsid w:val="00846720"/>
    <w:rsid w:val="008468BC"/>
    <w:rsid w:val="00846A36"/>
    <w:rsid w:val="00846BE1"/>
    <w:rsid w:val="00846DF5"/>
    <w:rsid w:val="00846FF3"/>
    <w:rsid w:val="0084709A"/>
    <w:rsid w:val="0084721E"/>
    <w:rsid w:val="00847310"/>
    <w:rsid w:val="008473CF"/>
    <w:rsid w:val="0084751E"/>
    <w:rsid w:val="00847640"/>
    <w:rsid w:val="00847890"/>
    <w:rsid w:val="00847BDD"/>
    <w:rsid w:val="00847D76"/>
    <w:rsid w:val="00847DC3"/>
    <w:rsid w:val="00847E2B"/>
    <w:rsid w:val="00847FBB"/>
    <w:rsid w:val="0085001B"/>
    <w:rsid w:val="00850085"/>
    <w:rsid w:val="00850097"/>
    <w:rsid w:val="0085027D"/>
    <w:rsid w:val="00850426"/>
    <w:rsid w:val="0085049E"/>
    <w:rsid w:val="008504B8"/>
    <w:rsid w:val="0085058D"/>
    <w:rsid w:val="00850A32"/>
    <w:rsid w:val="00850A38"/>
    <w:rsid w:val="00850CEC"/>
    <w:rsid w:val="00850F6A"/>
    <w:rsid w:val="008510CA"/>
    <w:rsid w:val="00851102"/>
    <w:rsid w:val="00851169"/>
    <w:rsid w:val="008511CF"/>
    <w:rsid w:val="008515C2"/>
    <w:rsid w:val="00851762"/>
    <w:rsid w:val="00851887"/>
    <w:rsid w:val="008520A3"/>
    <w:rsid w:val="008520C5"/>
    <w:rsid w:val="00852209"/>
    <w:rsid w:val="0085222C"/>
    <w:rsid w:val="00852240"/>
    <w:rsid w:val="0085226A"/>
    <w:rsid w:val="0085258E"/>
    <w:rsid w:val="008529F5"/>
    <w:rsid w:val="00852D85"/>
    <w:rsid w:val="00852D8D"/>
    <w:rsid w:val="008530E1"/>
    <w:rsid w:val="008537CA"/>
    <w:rsid w:val="008538B1"/>
    <w:rsid w:val="008538BB"/>
    <w:rsid w:val="00853A98"/>
    <w:rsid w:val="00853AA7"/>
    <w:rsid w:val="00853AEC"/>
    <w:rsid w:val="00853BCB"/>
    <w:rsid w:val="00853BD5"/>
    <w:rsid w:val="00853C08"/>
    <w:rsid w:val="00853EF9"/>
    <w:rsid w:val="00854043"/>
    <w:rsid w:val="0085409C"/>
    <w:rsid w:val="008541BB"/>
    <w:rsid w:val="00854722"/>
    <w:rsid w:val="00854753"/>
    <w:rsid w:val="008549A7"/>
    <w:rsid w:val="00854A00"/>
    <w:rsid w:val="00854AC6"/>
    <w:rsid w:val="00854CA8"/>
    <w:rsid w:val="00854CFF"/>
    <w:rsid w:val="00854FB3"/>
    <w:rsid w:val="00854FBE"/>
    <w:rsid w:val="00855068"/>
    <w:rsid w:val="0085526F"/>
    <w:rsid w:val="0085559B"/>
    <w:rsid w:val="0085562F"/>
    <w:rsid w:val="0085569B"/>
    <w:rsid w:val="00855761"/>
    <w:rsid w:val="00855A2D"/>
    <w:rsid w:val="00855A70"/>
    <w:rsid w:val="00855B42"/>
    <w:rsid w:val="00855D2C"/>
    <w:rsid w:val="00855DB3"/>
    <w:rsid w:val="00855DDA"/>
    <w:rsid w:val="00855F70"/>
    <w:rsid w:val="00855FF2"/>
    <w:rsid w:val="00856336"/>
    <w:rsid w:val="0085635D"/>
    <w:rsid w:val="008567C5"/>
    <w:rsid w:val="00856913"/>
    <w:rsid w:val="00856931"/>
    <w:rsid w:val="0085697B"/>
    <w:rsid w:val="008569F8"/>
    <w:rsid w:val="00856A15"/>
    <w:rsid w:val="00856B2E"/>
    <w:rsid w:val="00856B6D"/>
    <w:rsid w:val="00856C8D"/>
    <w:rsid w:val="00856E7E"/>
    <w:rsid w:val="00856EF6"/>
    <w:rsid w:val="00856F6B"/>
    <w:rsid w:val="00856F74"/>
    <w:rsid w:val="00857153"/>
    <w:rsid w:val="008571C4"/>
    <w:rsid w:val="008572E8"/>
    <w:rsid w:val="0085764D"/>
    <w:rsid w:val="008577CE"/>
    <w:rsid w:val="00857804"/>
    <w:rsid w:val="00857A69"/>
    <w:rsid w:val="00857BC5"/>
    <w:rsid w:val="00857C2F"/>
    <w:rsid w:val="00857EFF"/>
    <w:rsid w:val="00860096"/>
    <w:rsid w:val="00860188"/>
    <w:rsid w:val="0086021E"/>
    <w:rsid w:val="008607A0"/>
    <w:rsid w:val="008608F4"/>
    <w:rsid w:val="00860937"/>
    <w:rsid w:val="00860BF2"/>
    <w:rsid w:val="00860C5E"/>
    <w:rsid w:val="00861010"/>
    <w:rsid w:val="00861033"/>
    <w:rsid w:val="0086109A"/>
    <w:rsid w:val="00861145"/>
    <w:rsid w:val="008612BC"/>
    <w:rsid w:val="008613FC"/>
    <w:rsid w:val="00861A07"/>
    <w:rsid w:val="00861ACE"/>
    <w:rsid w:val="00861F9A"/>
    <w:rsid w:val="00862456"/>
    <w:rsid w:val="00862601"/>
    <w:rsid w:val="00862631"/>
    <w:rsid w:val="00862C5F"/>
    <w:rsid w:val="00862C70"/>
    <w:rsid w:val="00862E56"/>
    <w:rsid w:val="008630B9"/>
    <w:rsid w:val="00863259"/>
    <w:rsid w:val="00863450"/>
    <w:rsid w:val="00863560"/>
    <w:rsid w:val="0086365B"/>
    <w:rsid w:val="00863A63"/>
    <w:rsid w:val="00863ADB"/>
    <w:rsid w:val="00863B0C"/>
    <w:rsid w:val="00863BC9"/>
    <w:rsid w:val="00863BFC"/>
    <w:rsid w:val="00863DAB"/>
    <w:rsid w:val="00863EDE"/>
    <w:rsid w:val="00864089"/>
    <w:rsid w:val="008640C5"/>
    <w:rsid w:val="0086431C"/>
    <w:rsid w:val="0086469A"/>
    <w:rsid w:val="008647B5"/>
    <w:rsid w:val="00864865"/>
    <w:rsid w:val="00864A13"/>
    <w:rsid w:val="00864AC0"/>
    <w:rsid w:val="00864CF6"/>
    <w:rsid w:val="00864D3B"/>
    <w:rsid w:val="00864EFC"/>
    <w:rsid w:val="00864FFA"/>
    <w:rsid w:val="00865249"/>
    <w:rsid w:val="0086593A"/>
    <w:rsid w:val="00865B1D"/>
    <w:rsid w:val="00865DB4"/>
    <w:rsid w:val="00865F1A"/>
    <w:rsid w:val="00866025"/>
    <w:rsid w:val="00866167"/>
    <w:rsid w:val="00866219"/>
    <w:rsid w:val="0086622A"/>
    <w:rsid w:val="00866255"/>
    <w:rsid w:val="008662C7"/>
    <w:rsid w:val="008663BD"/>
    <w:rsid w:val="0086652A"/>
    <w:rsid w:val="0086663D"/>
    <w:rsid w:val="0086677B"/>
    <w:rsid w:val="00866B8F"/>
    <w:rsid w:val="00866E2A"/>
    <w:rsid w:val="00866EA8"/>
    <w:rsid w:val="00866F3B"/>
    <w:rsid w:val="0086705F"/>
    <w:rsid w:val="00867215"/>
    <w:rsid w:val="0086723E"/>
    <w:rsid w:val="00867659"/>
    <w:rsid w:val="00867728"/>
    <w:rsid w:val="008678BB"/>
    <w:rsid w:val="00867940"/>
    <w:rsid w:val="008679BA"/>
    <w:rsid w:val="00867E07"/>
    <w:rsid w:val="008703D6"/>
    <w:rsid w:val="008703E0"/>
    <w:rsid w:val="0087088C"/>
    <w:rsid w:val="008708D8"/>
    <w:rsid w:val="0087112D"/>
    <w:rsid w:val="0087136B"/>
    <w:rsid w:val="0087142C"/>
    <w:rsid w:val="0087146C"/>
    <w:rsid w:val="00871555"/>
    <w:rsid w:val="00871588"/>
    <w:rsid w:val="0087160D"/>
    <w:rsid w:val="008716CC"/>
    <w:rsid w:val="0087184F"/>
    <w:rsid w:val="00871EB4"/>
    <w:rsid w:val="00871FC7"/>
    <w:rsid w:val="0087214A"/>
    <w:rsid w:val="00872233"/>
    <w:rsid w:val="00872965"/>
    <w:rsid w:val="00872C85"/>
    <w:rsid w:val="00872CFA"/>
    <w:rsid w:val="00872E86"/>
    <w:rsid w:val="008733C5"/>
    <w:rsid w:val="008734F2"/>
    <w:rsid w:val="00873519"/>
    <w:rsid w:val="00873752"/>
    <w:rsid w:val="0087398C"/>
    <w:rsid w:val="00873A26"/>
    <w:rsid w:val="00873AC0"/>
    <w:rsid w:val="00873B08"/>
    <w:rsid w:val="00873D64"/>
    <w:rsid w:val="00873D70"/>
    <w:rsid w:val="00873D87"/>
    <w:rsid w:val="00873FC2"/>
    <w:rsid w:val="00873FD4"/>
    <w:rsid w:val="00874057"/>
    <w:rsid w:val="008740B9"/>
    <w:rsid w:val="0087416A"/>
    <w:rsid w:val="008746ED"/>
    <w:rsid w:val="00874A62"/>
    <w:rsid w:val="00874AB5"/>
    <w:rsid w:val="00874AE9"/>
    <w:rsid w:val="00874B54"/>
    <w:rsid w:val="00874B81"/>
    <w:rsid w:val="00874C05"/>
    <w:rsid w:val="00874CC4"/>
    <w:rsid w:val="00874D2E"/>
    <w:rsid w:val="00874DE0"/>
    <w:rsid w:val="00874DF0"/>
    <w:rsid w:val="00874F56"/>
    <w:rsid w:val="00874FEA"/>
    <w:rsid w:val="00875024"/>
    <w:rsid w:val="008751DE"/>
    <w:rsid w:val="008754CA"/>
    <w:rsid w:val="0087579A"/>
    <w:rsid w:val="00875800"/>
    <w:rsid w:val="00875992"/>
    <w:rsid w:val="00875C18"/>
    <w:rsid w:val="00875CEC"/>
    <w:rsid w:val="00875D10"/>
    <w:rsid w:val="00875D31"/>
    <w:rsid w:val="00875E74"/>
    <w:rsid w:val="00875FF9"/>
    <w:rsid w:val="008762E1"/>
    <w:rsid w:val="00876542"/>
    <w:rsid w:val="0087671D"/>
    <w:rsid w:val="0087698C"/>
    <w:rsid w:val="00876A99"/>
    <w:rsid w:val="00876C55"/>
    <w:rsid w:val="00876D3A"/>
    <w:rsid w:val="00876D3E"/>
    <w:rsid w:val="00876DD9"/>
    <w:rsid w:val="00876F04"/>
    <w:rsid w:val="00876FD0"/>
    <w:rsid w:val="0087720C"/>
    <w:rsid w:val="0087725F"/>
    <w:rsid w:val="00877484"/>
    <w:rsid w:val="0087771A"/>
    <w:rsid w:val="00877824"/>
    <w:rsid w:val="0087798F"/>
    <w:rsid w:val="00877B2F"/>
    <w:rsid w:val="00877CC2"/>
    <w:rsid w:val="00877D61"/>
    <w:rsid w:val="00877DE0"/>
    <w:rsid w:val="00877FA3"/>
    <w:rsid w:val="00877FF0"/>
    <w:rsid w:val="0088028E"/>
    <w:rsid w:val="008803A2"/>
    <w:rsid w:val="00880718"/>
    <w:rsid w:val="00880A09"/>
    <w:rsid w:val="00881387"/>
    <w:rsid w:val="00881854"/>
    <w:rsid w:val="008819F6"/>
    <w:rsid w:val="00881F33"/>
    <w:rsid w:val="0088200E"/>
    <w:rsid w:val="00882183"/>
    <w:rsid w:val="008823C3"/>
    <w:rsid w:val="00882453"/>
    <w:rsid w:val="008827F8"/>
    <w:rsid w:val="00882A61"/>
    <w:rsid w:val="00882B7B"/>
    <w:rsid w:val="0088300F"/>
    <w:rsid w:val="0088304A"/>
    <w:rsid w:val="00883129"/>
    <w:rsid w:val="0088320D"/>
    <w:rsid w:val="00883627"/>
    <w:rsid w:val="0088363D"/>
    <w:rsid w:val="008839F4"/>
    <w:rsid w:val="00883A9D"/>
    <w:rsid w:val="00883E78"/>
    <w:rsid w:val="00883EFB"/>
    <w:rsid w:val="00884115"/>
    <w:rsid w:val="00884235"/>
    <w:rsid w:val="00884244"/>
    <w:rsid w:val="0088442F"/>
    <w:rsid w:val="008844C8"/>
    <w:rsid w:val="00884946"/>
    <w:rsid w:val="00884BAC"/>
    <w:rsid w:val="00884BC3"/>
    <w:rsid w:val="00884CAC"/>
    <w:rsid w:val="00884CDE"/>
    <w:rsid w:val="00884E8A"/>
    <w:rsid w:val="008850E5"/>
    <w:rsid w:val="00885117"/>
    <w:rsid w:val="00885181"/>
    <w:rsid w:val="00885241"/>
    <w:rsid w:val="008853EC"/>
    <w:rsid w:val="008853FF"/>
    <w:rsid w:val="0088541A"/>
    <w:rsid w:val="008854C8"/>
    <w:rsid w:val="008854DF"/>
    <w:rsid w:val="00885521"/>
    <w:rsid w:val="00885587"/>
    <w:rsid w:val="008858CD"/>
    <w:rsid w:val="008859C3"/>
    <w:rsid w:val="00885BA7"/>
    <w:rsid w:val="00885CD4"/>
    <w:rsid w:val="00885DBA"/>
    <w:rsid w:val="00886233"/>
    <w:rsid w:val="00886467"/>
    <w:rsid w:val="00886992"/>
    <w:rsid w:val="008869C0"/>
    <w:rsid w:val="008869CB"/>
    <w:rsid w:val="00886A62"/>
    <w:rsid w:val="00886B36"/>
    <w:rsid w:val="00887191"/>
    <w:rsid w:val="008871EA"/>
    <w:rsid w:val="008872C5"/>
    <w:rsid w:val="008873CE"/>
    <w:rsid w:val="00887444"/>
    <w:rsid w:val="00887484"/>
    <w:rsid w:val="0088749A"/>
    <w:rsid w:val="008877F2"/>
    <w:rsid w:val="00887814"/>
    <w:rsid w:val="0088784A"/>
    <w:rsid w:val="008878C3"/>
    <w:rsid w:val="00887A61"/>
    <w:rsid w:val="00887A72"/>
    <w:rsid w:val="00887E9D"/>
    <w:rsid w:val="00887EDF"/>
    <w:rsid w:val="0089007F"/>
    <w:rsid w:val="008900DA"/>
    <w:rsid w:val="0089012A"/>
    <w:rsid w:val="008902F5"/>
    <w:rsid w:val="00890677"/>
    <w:rsid w:val="00890A66"/>
    <w:rsid w:val="00890A93"/>
    <w:rsid w:val="00890AFE"/>
    <w:rsid w:val="00890C60"/>
    <w:rsid w:val="00890F69"/>
    <w:rsid w:val="00891236"/>
    <w:rsid w:val="00891493"/>
    <w:rsid w:val="0089158D"/>
    <w:rsid w:val="008915DF"/>
    <w:rsid w:val="0089171D"/>
    <w:rsid w:val="00891751"/>
    <w:rsid w:val="008917CA"/>
    <w:rsid w:val="00891E26"/>
    <w:rsid w:val="00891E7E"/>
    <w:rsid w:val="00891F3D"/>
    <w:rsid w:val="00891F5B"/>
    <w:rsid w:val="00892059"/>
    <w:rsid w:val="008921C7"/>
    <w:rsid w:val="00892247"/>
    <w:rsid w:val="0089231B"/>
    <w:rsid w:val="00892421"/>
    <w:rsid w:val="00892576"/>
    <w:rsid w:val="008925C3"/>
    <w:rsid w:val="008925FE"/>
    <w:rsid w:val="0089275E"/>
    <w:rsid w:val="00892793"/>
    <w:rsid w:val="008928D5"/>
    <w:rsid w:val="00892DCA"/>
    <w:rsid w:val="00892E09"/>
    <w:rsid w:val="008932A9"/>
    <w:rsid w:val="008932E9"/>
    <w:rsid w:val="00893382"/>
    <w:rsid w:val="00893613"/>
    <w:rsid w:val="00893619"/>
    <w:rsid w:val="008936D8"/>
    <w:rsid w:val="00893A43"/>
    <w:rsid w:val="00893B1E"/>
    <w:rsid w:val="00893EB1"/>
    <w:rsid w:val="00893EF7"/>
    <w:rsid w:val="00893F54"/>
    <w:rsid w:val="00893FBF"/>
    <w:rsid w:val="008941AD"/>
    <w:rsid w:val="00894356"/>
    <w:rsid w:val="0089440E"/>
    <w:rsid w:val="00894495"/>
    <w:rsid w:val="00894496"/>
    <w:rsid w:val="00894561"/>
    <w:rsid w:val="00894740"/>
    <w:rsid w:val="00894820"/>
    <w:rsid w:val="00894A36"/>
    <w:rsid w:val="00894AA1"/>
    <w:rsid w:val="00894B83"/>
    <w:rsid w:val="00894C1D"/>
    <w:rsid w:val="00894E97"/>
    <w:rsid w:val="00894EC6"/>
    <w:rsid w:val="008950CE"/>
    <w:rsid w:val="008951B8"/>
    <w:rsid w:val="00895291"/>
    <w:rsid w:val="00895743"/>
    <w:rsid w:val="008957E3"/>
    <w:rsid w:val="00895B4C"/>
    <w:rsid w:val="00895E49"/>
    <w:rsid w:val="00895F9A"/>
    <w:rsid w:val="00896388"/>
    <w:rsid w:val="00896491"/>
    <w:rsid w:val="008965B3"/>
    <w:rsid w:val="0089669A"/>
    <w:rsid w:val="00896722"/>
    <w:rsid w:val="00896863"/>
    <w:rsid w:val="0089689B"/>
    <w:rsid w:val="008968AE"/>
    <w:rsid w:val="00896A47"/>
    <w:rsid w:val="00896AD1"/>
    <w:rsid w:val="00897019"/>
    <w:rsid w:val="008970AB"/>
    <w:rsid w:val="00897149"/>
    <w:rsid w:val="0089716D"/>
    <w:rsid w:val="00897399"/>
    <w:rsid w:val="0089741E"/>
    <w:rsid w:val="0089748E"/>
    <w:rsid w:val="008975EF"/>
    <w:rsid w:val="0089766B"/>
    <w:rsid w:val="00897B3F"/>
    <w:rsid w:val="00897D04"/>
    <w:rsid w:val="00897DDC"/>
    <w:rsid w:val="00897E91"/>
    <w:rsid w:val="00897ED9"/>
    <w:rsid w:val="008A0037"/>
    <w:rsid w:val="008A005A"/>
    <w:rsid w:val="008A0096"/>
    <w:rsid w:val="008A0225"/>
    <w:rsid w:val="008A0292"/>
    <w:rsid w:val="008A030B"/>
    <w:rsid w:val="008A0371"/>
    <w:rsid w:val="008A03C3"/>
    <w:rsid w:val="008A052C"/>
    <w:rsid w:val="008A08AD"/>
    <w:rsid w:val="008A08FB"/>
    <w:rsid w:val="008A0C1D"/>
    <w:rsid w:val="008A1102"/>
    <w:rsid w:val="008A1396"/>
    <w:rsid w:val="008A13BF"/>
    <w:rsid w:val="008A142D"/>
    <w:rsid w:val="008A18A2"/>
    <w:rsid w:val="008A18FD"/>
    <w:rsid w:val="008A1B5F"/>
    <w:rsid w:val="008A1BFF"/>
    <w:rsid w:val="008A1EBF"/>
    <w:rsid w:val="008A1F5D"/>
    <w:rsid w:val="008A233A"/>
    <w:rsid w:val="008A294C"/>
    <w:rsid w:val="008A2B77"/>
    <w:rsid w:val="008A2CB1"/>
    <w:rsid w:val="008A2D0F"/>
    <w:rsid w:val="008A2D59"/>
    <w:rsid w:val="008A2D8F"/>
    <w:rsid w:val="008A2E1C"/>
    <w:rsid w:val="008A2F1E"/>
    <w:rsid w:val="008A2F5B"/>
    <w:rsid w:val="008A32B4"/>
    <w:rsid w:val="008A344E"/>
    <w:rsid w:val="008A35D0"/>
    <w:rsid w:val="008A364E"/>
    <w:rsid w:val="008A38ED"/>
    <w:rsid w:val="008A3A7D"/>
    <w:rsid w:val="008A3C4C"/>
    <w:rsid w:val="008A3C51"/>
    <w:rsid w:val="008A3CC2"/>
    <w:rsid w:val="008A3CE0"/>
    <w:rsid w:val="008A3D68"/>
    <w:rsid w:val="008A41D4"/>
    <w:rsid w:val="008A423B"/>
    <w:rsid w:val="008A42D5"/>
    <w:rsid w:val="008A42F2"/>
    <w:rsid w:val="008A43D1"/>
    <w:rsid w:val="008A44F8"/>
    <w:rsid w:val="008A4513"/>
    <w:rsid w:val="008A4538"/>
    <w:rsid w:val="008A457E"/>
    <w:rsid w:val="008A48FF"/>
    <w:rsid w:val="008A496D"/>
    <w:rsid w:val="008A4A83"/>
    <w:rsid w:val="008A4ABC"/>
    <w:rsid w:val="008A4AC8"/>
    <w:rsid w:val="008A4AFE"/>
    <w:rsid w:val="008A4BD6"/>
    <w:rsid w:val="008A4DF0"/>
    <w:rsid w:val="008A5404"/>
    <w:rsid w:val="008A557A"/>
    <w:rsid w:val="008A56E1"/>
    <w:rsid w:val="008A573D"/>
    <w:rsid w:val="008A587B"/>
    <w:rsid w:val="008A58B5"/>
    <w:rsid w:val="008A5946"/>
    <w:rsid w:val="008A5A88"/>
    <w:rsid w:val="008A5A95"/>
    <w:rsid w:val="008A5B5B"/>
    <w:rsid w:val="008A5BA2"/>
    <w:rsid w:val="008A5FAB"/>
    <w:rsid w:val="008A6029"/>
    <w:rsid w:val="008A627B"/>
    <w:rsid w:val="008A62D2"/>
    <w:rsid w:val="008A6347"/>
    <w:rsid w:val="008A63C5"/>
    <w:rsid w:val="008A65CD"/>
    <w:rsid w:val="008A6B73"/>
    <w:rsid w:val="008A6D25"/>
    <w:rsid w:val="008A6D8E"/>
    <w:rsid w:val="008A6E53"/>
    <w:rsid w:val="008A7027"/>
    <w:rsid w:val="008A707D"/>
    <w:rsid w:val="008A7236"/>
    <w:rsid w:val="008A7298"/>
    <w:rsid w:val="008A7676"/>
    <w:rsid w:val="008A76D4"/>
    <w:rsid w:val="008A77CC"/>
    <w:rsid w:val="008A77D9"/>
    <w:rsid w:val="008A7853"/>
    <w:rsid w:val="008A7ABA"/>
    <w:rsid w:val="008A7AF1"/>
    <w:rsid w:val="008A7BCD"/>
    <w:rsid w:val="008B0212"/>
    <w:rsid w:val="008B0307"/>
    <w:rsid w:val="008B0335"/>
    <w:rsid w:val="008B044F"/>
    <w:rsid w:val="008B0A2E"/>
    <w:rsid w:val="008B0AFD"/>
    <w:rsid w:val="008B0BD2"/>
    <w:rsid w:val="008B0DAC"/>
    <w:rsid w:val="008B0DBD"/>
    <w:rsid w:val="008B0DC6"/>
    <w:rsid w:val="008B0E87"/>
    <w:rsid w:val="008B10EF"/>
    <w:rsid w:val="008B1251"/>
    <w:rsid w:val="008B1461"/>
    <w:rsid w:val="008B1664"/>
    <w:rsid w:val="008B1673"/>
    <w:rsid w:val="008B16C6"/>
    <w:rsid w:val="008B1727"/>
    <w:rsid w:val="008B18FB"/>
    <w:rsid w:val="008B1983"/>
    <w:rsid w:val="008B1A62"/>
    <w:rsid w:val="008B1C6A"/>
    <w:rsid w:val="008B23B0"/>
    <w:rsid w:val="008B24AB"/>
    <w:rsid w:val="008B24AE"/>
    <w:rsid w:val="008B26E0"/>
    <w:rsid w:val="008B2B2C"/>
    <w:rsid w:val="008B2D38"/>
    <w:rsid w:val="008B2F47"/>
    <w:rsid w:val="008B3116"/>
    <w:rsid w:val="008B3386"/>
    <w:rsid w:val="008B33AC"/>
    <w:rsid w:val="008B3536"/>
    <w:rsid w:val="008B39DA"/>
    <w:rsid w:val="008B3BFA"/>
    <w:rsid w:val="008B3C75"/>
    <w:rsid w:val="008B3CE5"/>
    <w:rsid w:val="008B4186"/>
    <w:rsid w:val="008B42B1"/>
    <w:rsid w:val="008B45B6"/>
    <w:rsid w:val="008B4607"/>
    <w:rsid w:val="008B4804"/>
    <w:rsid w:val="008B4852"/>
    <w:rsid w:val="008B4A30"/>
    <w:rsid w:val="008B4ACC"/>
    <w:rsid w:val="008B4B33"/>
    <w:rsid w:val="008B4DD9"/>
    <w:rsid w:val="008B4DF1"/>
    <w:rsid w:val="008B4E55"/>
    <w:rsid w:val="008B4E61"/>
    <w:rsid w:val="008B4EFE"/>
    <w:rsid w:val="008B4F13"/>
    <w:rsid w:val="008B4F16"/>
    <w:rsid w:val="008B4FF2"/>
    <w:rsid w:val="008B5192"/>
    <w:rsid w:val="008B5625"/>
    <w:rsid w:val="008B5690"/>
    <w:rsid w:val="008B56E1"/>
    <w:rsid w:val="008B593C"/>
    <w:rsid w:val="008B5A59"/>
    <w:rsid w:val="008B5C0F"/>
    <w:rsid w:val="008B5DDC"/>
    <w:rsid w:val="008B6045"/>
    <w:rsid w:val="008B6268"/>
    <w:rsid w:val="008B6985"/>
    <w:rsid w:val="008B6C08"/>
    <w:rsid w:val="008B6E84"/>
    <w:rsid w:val="008B6FDE"/>
    <w:rsid w:val="008B727A"/>
    <w:rsid w:val="008B72A3"/>
    <w:rsid w:val="008B743B"/>
    <w:rsid w:val="008B793B"/>
    <w:rsid w:val="008B7BF0"/>
    <w:rsid w:val="008B7E89"/>
    <w:rsid w:val="008B7F21"/>
    <w:rsid w:val="008C00B3"/>
    <w:rsid w:val="008C0173"/>
    <w:rsid w:val="008C0321"/>
    <w:rsid w:val="008C0480"/>
    <w:rsid w:val="008C06E4"/>
    <w:rsid w:val="008C07F8"/>
    <w:rsid w:val="008C0883"/>
    <w:rsid w:val="008C0927"/>
    <w:rsid w:val="008C0A51"/>
    <w:rsid w:val="008C0A8D"/>
    <w:rsid w:val="008C0CB5"/>
    <w:rsid w:val="008C0CD9"/>
    <w:rsid w:val="008C0E57"/>
    <w:rsid w:val="008C0E6A"/>
    <w:rsid w:val="008C0F25"/>
    <w:rsid w:val="008C10B2"/>
    <w:rsid w:val="008C1107"/>
    <w:rsid w:val="008C1167"/>
    <w:rsid w:val="008C1169"/>
    <w:rsid w:val="008C1355"/>
    <w:rsid w:val="008C13E8"/>
    <w:rsid w:val="008C1845"/>
    <w:rsid w:val="008C1931"/>
    <w:rsid w:val="008C1AD9"/>
    <w:rsid w:val="008C1BCD"/>
    <w:rsid w:val="008C1BD1"/>
    <w:rsid w:val="008C1CC2"/>
    <w:rsid w:val="008C1DB8"/>
    <w:rsid w:val="008C2000"/>
    <w:rsid w:val="008C23BB"/>
    <w:rsid w:val="008C2674"/>
    <w:rsid w:val="008C273C"/>
    <w:rsid w:val="008C28AF"/>
    <w:rsid w:val="008C2977"/>
    <w:rsid w:val="008C29D9"/>
    <w:rsid w:val="008C2A78"/>
    <w:rsid w:val="008C2A9C"/>
    <w:rsid w:val="008C2BAA"/>
    <w:rsid w:val="008C2C5C"/>
    <w:rsid w:val="008C2F25"/>
    <w:rsid w:val="008C2F52"/>
    <w:rsid w:val="008C2FD3"/>
    <w:rsid w:val="008C3022"/>
    <w:rsid w:val="008C3566"/>
    <w:rsid w:val="008C358C"/>
    <w:rsid w:val="008C35F1"/>
    <w:rsid w:val="008C3615"/>
    <w:rsid w:val="008C369C"/>
    <w:rsid w:val="008C39A7"/>
    <w:rsid w:val="008C3A17"/>
    <w:rsid w:val="008C3A1D"/>
    <w:rsid w:val="008C3BC2"/>
    <w:rsid w:val="008C3CDB"/>
    <w:rsid w:val="008C3E99"/>
    <w:rsid w:val="008C3EE2"/>
    <w:rsid w:val="008C3F77"/>
    <w:rsid w:val="008C3FCD"/>
    <w:rsid w:val="008C418D"/>
    <w:rsid w:val="008C423E"/>
    <w:rsid w:val="008C4260"/>
    <w:rsid w:val="008C4283"/>
    <w:rsid w:val="008C4314"/>
    <w:rsid w:val="008C435B"/>
    <w:rsid w:val="008C470F"/>
    <w:rsid w:val="008C4761"/>
    <w:rsid w:val="008C499C"/>
    <w:rsid w:val="008C49A9"/>
    <w:rsid w:val="008C49E7"/>
    <w:rsid w:val="008C4ACC"/>
    <w:rsid w:val="008C4C41"/>
    <w:rsid w:val="008C4EFF"/>
    <w:rsid w:val="008C502F"/>
    <w:rsid w:val="008C55D3"/>
    <w:rsid w:val="008C55F3"/>
    <w:rsid w:val="008C5780"/>
    <w:rsid w:val="008C57D5"/>
    <w:rsid w:val="008C5841"/>
    <w:rsid w:val="008C59A1"/>
    <w:rsid w:val="008C5AD7"/>
    <w:rsid w:val="008C5B1B"/>
    <w:rsid w:val="008C5CA7"/>
    <w:rsid w:val="008C5E18"/>
    <w:rsid w:val="008C5EE9"/>
    <w:rsid w:val="008C5FCE"/>
    <w:rsid w:val="008C60B8"/>
    <w:rsid w:val="008C6192"/>
    <w:rsid w:val="008C61A8"/>
    <w:rsid w:val="008C62AC"/>
    <w:rsid w:val="008C64BE"/>
    <w:rsid w:val="008C6921"/>
    <w:rsid w:val="008C6AF9"/>
    <w:rsid w:val="008C6C03"/>
    <w:rsid w:val="008C6D57"/>
    <w:rsid w:val="008C6D7E"/>
    <w:rsid w:val="008C7078"/>
    <w:rsid w:val="008C717F"/>
    <w:rsid w:val="008C79C3"/>
    <w:rsid w:val="008C7C59"/>
    <w:rsid w:val="008C7E8A"/>
    <w:rsid w:val="008C7FFD"/>
    <w:rsid w:val="008D010B"/>
    <w:rsid w:val="008D021E"/>
    <w:rsid w:val="008D028C"/>
    <w:rsid w:val="008D0333"/>
    <w:rsid w:val="008D0436"/>
    <w:rsid w:val="008D04CC"/>
    <w:rsid w:val="008D04F7"/>
    <w:rsid w:val="008D0544"/>
    <w:rsid w:val="008D06BF"/>
    <w:rsid w:val="008D06D3"/>
    <w:rsid w:val="008D0793"/>
    <w:rsid w:val="008D079A"/>
    <w:rsid w:val="008D0B96"/>
    <w:rsid w:val="008D0C10"/>
    <w:rsid w:val="008D0C3D"/>
    <w:rsid w:val="008D0C90"/>
    <w:rsid w:val="008D0CBC"/>
    <w:rsid w:val="008D0E09"/>
    <w:rsid w:val="008D10FF"/>
    <w:rsid w:val="008D140D"/>
    <w:rsid w:val="008D165B"/>
    <w:rsid w:val="008D1885"/>
    <w:rsid w:val="008D1B6A"/>
    <w:rsid w:val="008D1DEA"/>
    <w:rsid w:val="008D1E3F"/>
    <w:rsid w:val="008D201C"/>
    <w:rsid w:val="008D240A"/>
    <w:rsid w:val="008D2585"/>
    <w:rsid w:val="008D26EB"/>
    <w:rsid w:val="008D2788"/>
    <w:rsid w:val="008D2B20"/>
    <w:rsid w:val="008D2BA7"/>
    <w:rsid w:val="008D2BF4"/>
    <w:rsid w:val="008D2E0D"/>
    <w:rsid w:val="008D2E32"/>
    <w:rsid w:val="008D2EA0"/>
    <w:rsid w:val="008D2EBB"/>
    <w:rsid w:val="008D2F78"/>
    <w:rsid w:val="008D2F9A"/>
    <w:rsid w:val="008D31DF"/>
    <w:rsid w:val="008D32C7"/>
    <w:rsid w:val="008D34F8"/>
    <w:rsid w:val="008D388F"/>
    <w:rsid w:val="008D3C40"/>
    <w:rsid w:val="008D3D91"/>
    <w:rsid w:val="008D3E37"/>
    <w:rsid w:val="008D3E48"/>
    <w:rsid w:val="008D3EEF"/>
    <w:rsid w:val="008D3F66"/>
    <w:rsid w:val="008D4260"/>
    <w:rsid w:val="008D44B1"/>
    <w:rsid w:val="008D45BE"/>
    <w:rsid w:val="008D4AD1"/>
    <w:rsid w:val="008D4CBB"/>
    <w:rsid w:val="008D4CE4"/>
    <w:rsid w:val="008D4E43"/>
    <w:rsid w:val="008D4E50"/>
    <w:rsid w:val="008D4E73"/>
    <w:rsid w:val="008D538F"/>
    <w:rsid w:val="008D5687"/>
    <w:rsid w:val="008D5764"/>
    <w:rsid w:val="008D595D"/>
    <w:rsid w:val="008D59A5"/>
    <w:rsid w:val="008D59FF"/>
    <w:rsid w:val="008D5CCE"/>
    <w:rsid w:val="008D5CE2"/>
    <w:rsid w:val="008D6050"/>
    <w:rsid w:val="008D6054"/>
    <w:rsid w:val="008D6067"/>
    <w:rsid w:val="008D6079"/>
    <w:rsid w:val="008D6287"/>
    <w:rsid w:val="008D62ED"/>
    <w:rsid w:val="008D63B4"/>
    <w:rsid w:val="008D67A2"/>
    <w:rsid w:val="008D67B7"/>
    <w:rsid w:val="008D67ED"/>
    <w:rsid w:val="008D694E"/>
    <w:rsid w:val="008D6B44"/>
    <w:rsid w:val="008D6C18"/>
    <w:rsid w:val="008D6D86"/>
    <w:rsid w:val="008D6E99"/>
    <w:rsid w:val="008D6EB6"/>
    <w:rsid w:val="008D6F80"/>
    <w:rsid w:val="008D718F"/>
    <w:rsid w:val="008D7201"/>
    <w:rsid w:val="008D738D"/>
    <w:rsid w:val="008D74A6"/>
    <w:rsid w:val="008D75E8"/>
    <w:rsid w:val="008D7643"/>
    <w:rsid w:val="008D7677"/>
    <w:rsid w:val="008D7689"/>
    <w:rsid w:val="008D775C"/>
    <w:rsid w:val="008D7933"/>
    <w:rsid w:val="008D7B8C"/>
    <w:rsid w:val="008D7D30"/>
    <w:rsid w:val="008D7F0E"/>
    <w:rsid w:val="008D7F36"/>
    <w:rsid w:val="008D7F41"/>
    <w:rsid w:val="008E0368"/>
    <w:rsid w:val="008E03F6"/>
    <w:rsid w:val="008E0571"/>
    <w:rsid w:val="008E0833"/>
    <w:rsid w:val="008E09B3"/>
    <w:rsid w:val="008E0AC9"/>
    <w:rsid w:val="008E0BC1"/>
    <w:rsid w:val="008E0BE4"/>
    <w:rsid w:val="008E0CED"/>
    <w:rsid w:val="008E0E67"/>
    <w:rsid w:val="008E0F97"/>
    <w:rsid w:val="008E1233"/>
    <w:rsid w:val="008E1367"/>
    <w:rsid w:val="008E1819"/>
    <w:rsid w:val="008E1821"/>
    <w:rsid w:val="008E18BE"/>
    <w:rsid w:val="008E1A69"/>
    <w:rsid w:val="008E1A92"/>
    <w:rsid w:val="008E1B66"/>
    <w:rsid w:val="008E1FB4"/>
    <w:rsid w:val="008E2039"/>
    <w:rsid w:val="008E2361"/>
    <w:rsid w:val="008E26DA"/>
    <w:rsid w:val="008E2BF4"/>
    <w:rsid w:val="008E2CE9"/>
    <w:rsid w:val="008E2D09"/>
    <w:rsid w:val="008E3256"/>
    <w:rsid w:val="008E3368"/>
    <w:rsid w:val="008E3384"/>
    <w:rsid w:val="008E3655"/>
    <w:rsid w:val="008E36AE"/>
    <w:rsid w:val="008E3836"/>
    <w:rsid w:val="008E3957"/>
    <w:rsid w:val="008E39EB"/>
    <w:rsid w:val="008E3BDA"/>
    <w:rsid w:val="008E3EF5"/>
    <w:rsid w:val="008E40B9"/>
    <w:rsid w:val="008E4234"/>
    <w:rsid w:val="008E4294"/>
    <w:rsid w:val="008E4303"/>
    <w:rsid w:val="008E4387"/>
    <w:rsid w:val="008E43EC"/>
    <w:rsid w:val="008E4411"/>
    <w:rsid w:val="008E45CD"/>
    <w:rsid w:val="008E45F0"/>
    <w:rsid w:val="008E471F"/>
    <w:rsid w:val="008E4935"/>
    <w:rsid w:val="008E49A1"/>
    <w:rsid w:val="008E4A3D"/>
    <w:rsid w:val="008E4AC5"/>
    <w:rsid w:val="008E4C3D"/>
    <w:rsid w:val="008E4DDF"/>
    <w:rsid w:val="008E5142"/>
    <w:rsid w:val="008E5553"/>
    <w:rsid w:val="008E562F"/>
    <w:rsid w:val="008E567F"/>
    <w:rsid w:val="008E5793"/>
    <w:rsid w:val="008E5809"/>
    <w:rsid w:val="008E58B6"/>
    <w:rsid w:val="008E5A45"/>
    <w:rsid w:val="008E5B92"/>
    <w:rsid w:val="008E5C2D"/>
    <w:rsid w:val="008E5C81"/>
    <w:rsid w:val="008E5D73"/>
    <w:rsid w:val="008E647D"/>
    <w:rsid w:val="008E6517"/>
    <w:rsid w:val="008E65C8"/>
    <w:rsid w:val="008E661D"/>
    <w:rsid w:val="008E6745"/>
    <w:rsid w:val="008E69DC"/>
    <w:rsid w:val="008E6C33"/>
    <w:rsid w:val="008E6C77"/>
    <w:rsid w:val="008E725D"/>
    <w:rsid w:val="008E7323"/>
    <w:rsid w:val="008E7329"/>
    <w:rsid w:val="008E74F4"/>
    <w:rsid w:val="008E76BA"/>
    <w:rsid w:val="008E777C"/>
    <w:rsid w:val="008E77AE"/>
    <w:rsid w:val="008E781D"/>
    <w:rsid w:val="008E7B31"/>
    <w:rsid w:val="008E7B8A"/>
    <w:rsid w:val="008E7BF3"/>
    <w:rsid w:val="008E7C18"/>
    <w:rsid w:val="008E7C1A"/>
    <w:rsid w:val="008F0075"/>
    <w:rsid w:val="008F0081"/>
    <w:rsid w:val="008F031A"/>
    <w:rsid w:val="008F0391"/>
    <w:rsid w:val="008F039C"/>
    <w:rsid w:val="008F03B0"/>
    <w:rsid w:val="008F03F2"/>
    <w:rsid w:val="008F044C"/>
    <w:rsid w:val="008F067A"/>
    <w:rsid w:val="008F07BF"/>
    <w:rsid w:val="008F07D2"/>
    <w:rsid w:val="008F08FD"/>
    <w:rsid w:val="008F0A92"/>
    <w:rsid w:val="008F0AB9"/>
    <w:rsid w:val="008F0D4A"/>
    <w:rsid w:val="008F0DB2"/>
    <w:rsid w:val="008F0DB7"/>
    <w:rsid w:val="008F0F97"/>
    <w:rsid w:val="008F0FF9"/>
    <w:rsid w:val="008F1072"/>
    <w:rsid w:val="008F1165"/>
    <w:rsid w:val="008F148D"/>
    <w:rsid w:val="008F1642"/>
    <w:rsid w:val="008F176E"/>
    <w:rsid w:val="008F1890"/>
    <w:rsid w:val="008F18F9"/>
    <w:rsid w:val="008F1DBD"/>
    <w:rsid w:val="008F1DF0"/>
    <w:rsid w:val="008F1EE3"/>
    <w:rsid w:val="008F1FD3"/>
    <w:rsid w:val="008F2384"/>
    <w:rsid w:val="008F2481"/>
    <w:rsid w:val="008F2642"/>
    <w:rsid w:val="008F286B"/>
    <w:rsid w:val="008F28B9"/>
    <w:rsid w:val="008F2A0A"/>
    <w:rsid w:val="008F2A2B"/>
    <w:rsid w:val="008F2BC0"/>
    <w:rsid w:val="008F2E4E"/>
    <w:rsid w:val="008F344A"/>
    <w:rsid w:val="008F3493"/>
    <w:rsid w:val="008F3561"/>
    <w:rsid w:val="008F37FB"/>
    <w:rsid w:val="008F38B4"/>
    <w:rsid w:val="008F3ABB"/>
    <w:rsid w:val="008F3BE1"/>
    <w:rsid w:val="008F3C16"/>
    <w:rsid w:val="008F3C6F"/>
    <w:rsid w:val="008F3EC0"/>
    <w:rsid w:val="008F435B"/>
    <w:rsid w:val="008F442E"/>
    <w:rsid w:val="008F44E4"/>
    <w:rsid w:val="008F468C"/>
    <w:rsid w:val="008F4739"/>
    <w:rsid w:val="008F478A"/>
    <w:rsid w:val="008F4838"/>
    <w:rsid w:val="008F48D6"/>
    <w:rsid w:val="008F4B14"/>
    <w:rsid w:val="008F4CAF"/>
    <w:rsid w:val="008F4DBE"/>
    <w:rsid w:val="008F4ED7"/>
    <w:rsid w:val="008F50D8"/>
    <w:rsid w:val="008F520C"/>
    <w:rsid w:val="008F530D"/>
    <w:rsid w:val="008F543D"/>
    <w:rsid w:val="008F56A2"/>
    <w:rsid w:val="008F58AC"/>
    <w:rsid w:val="008F5B21"/>
    <w:rsid w:val="008F5C77"/>
    <w:rsid w:val="008F5F50"/>
    <w:rsid w:val="008F635A"/>
    <w:rsid w:val="008F63E0"/>
    <w:rsid w:val="008F640A"/>
    <w:rsid w:val="008F674A"/>
    <w:rsid w:val="008F679E"/>
    <w:rsid w:val="008F67DB"/>
    <w:rsid w:val="008F67FB"/>
    <w:rsid w:val="008F6CD2"/>
    <w:rsid w:val="008F7373"/>
    <w:rsid w:val="008F7953"/>
    <w:rsid w:val="008F7FD6"/>
    <w:rsid w:val="00900171"/>
    <w:rsid w:val="009001BF"/>
    <w:rsid w:val="009002C7"/>
    <w:rsid w:val="00900314"/>
    <w:rsid w:val="00900383"/>
    <w:rsid w:val="0090042A"/>
    <w:rsid w:val="00900581"/>
    <w:rsid w:val="009006ED"/>
    <w:rsid w:val="00900A86"/>
    <w:rsid w:val="00900F77"/>
    <w:rsid w:val="00901013"/>
    <w:rsid w:val="009010B9"/>
    <w:rsid w:val="009010C3"/>
    <w:rsid w:val="0090179B"/>
    <w:rsid w:val="009017DC"/>
    <w:rsid w:val="009017F7"/>
    <w:rsid w:val="009018ED"/>
    <w:rsid w:val="00901B93"/>
    <w:rsid w:val="00901D4A"/>
    <w:rsid w:val="00902138"/>
    <w:rsid w:val="00902181"/>
    <w:rsid w:val="0090224B"/>
    <w:rsid w:val="00902493"/>
    <w:rsid w:val="009024F6"/>
    <w:rsid w:val="00902898"/>
    <w:rsid w:val="009028C7"/>
    <w:rsid w:val="009029D0"/>
    <w:rsid w:val="00902B28"/>
    <w:rsid w:val="00902C51"/>
    <w:rsid w:val="00903045"/>
    <w:rsid w:val="0090311D"/>
    <w:rsid w:val="00903134"/>
    <w:rsid w:val="0090322E"/>
    <w:rsid w:val="00903314"/>
    <w:rsid w:val="009033AA"/>
    <w:rsid w:val="009035EC"/>
    <w:rsid w:val="00903613"/>
    <w:rsid w:val="00903648"/>
    <w:rsid w:val="00903688"/>
    <w:rsid w:val="0090371D"/>
    <w:rsid w:val="009038E5"/>
    <w:rsid w:val="00903A89"/>
    <w:rsid w:val="00903C6F"/>
    <w:rsid w:val="00903CD4"/>
    <w:rsid w:val="00903CF7"/>
    <w:rsid w:val="00904293"/>
    <w:rsid w:val="00904661"/>
    <w:rsid w:val="009046DE"/>
    <w:rsid w:val="009047A1"/>
    <w:rsid w:val="00904937"/>
    <w:rsid w:val="00904C55"/>
    <w:rsid w:val="00904E67"/>
    <w:rsid w:val="00904F2C"/>
    <w:rsid w:val="0090511E"/>
    <w:rsid w:val="00905233"/>
    <w:rsid w:val="00905562"/>
    <w:rsid w:val="009055FA"/>
    <w:rsid w:val="00905695"/>
    <w:rsid w:val="00905700"/>
    <w:rsid w:val="009057F7"/>
    <w:rsid w:val="009058C5"/>
    <w:rsid w:val="00905C00"/>
    <w:rsid w:val="00905D28"/>
    <w:rsid w:val="00905D3C"/>
    <w:rsid w:val="00905D7F"/>
    <w:rsid w:val="00905DC4"/>
    <w:rsid w:val="00905E09"/>
    <w:rsid w:val="00905E19"/>
    <w:rsid w:val="00905EDB"/>
    <w:rsid w:val="00905F7B"/>
    <w:rsid w:val="00905FC0"/>
    <w:rsid w:val="00906037"/>
    <w:rsid w:val="0090628A"/>
    <w:rsid w:val="009062A2"/>
    <w:rsid w:val="00906348"/>
    <w:rsid w:val="009064A1"/>
    <w:rsid w:val="009065A5"/>
    <w:rsid w:val="00906815"/>
    <w:rsid w:val="00906855"/>
    <w:rsid w:val="009068B6"/>
    <w:rsid w:val="00906A1B"/>
    <w:rsid w:val="00906A79"/>
    <w:rsid w:val="00906D4C"/>
    <w:rsid w:val="00906DB6"/>
    <w:rsid w:val="00906EAD"/>
    <w:rsid w:val="0090710D"/>
    <w:rsid w:val="0090711B"/>
    <w:rsid w:val="009075D1"/>
    <w:rsid w:val="009075D6"/>
    <w:rsid w:val="0090769C"/>
    <w:rsid w:val="009076FC"/>
    <w:rsid w:val="00907728"/>
    <w:rsid w:val="0090779E"/>
    <w:rsid w:val="0090793B"/>
    <w:rsid w:val="00907C3B"/>
    <w:rsid w:val="00907C91"/>
    <w:rsid w:val="00907E3B"/>
    <w:rsid w:val="00907EE3"/>
    <w:rsid w:val="00907F48"/>
    <w:rsid w:val="00910327"/>
    <w:rsid w:val="0091038F"/>
    <w:rsid w:val="009107CA"/>
    <w:rsid w:val="00910BD7"/>
    <w:rsid w:val="00910C33"/>
    <w:rsid w:val="00910C97"/>
    <w:rsid w:val="00910E2E"/>
    <w:rsid w:val="00910F7D"/>
    <w:rsid w:val="00911076"/>
    <w:rsid w:val="009110DC"/>
    <w:rsid w:val="0091131A"/>
    <w:rsid w:val="009113D1"/>
    <w:rsid w:val="00911588"/>
    <w:rsid w:val="00911846"/>
    <w:rsid w:val="00911868"/>
    <w:rsid w:val="009118CB"/>
    <w:rsid w:val="00911976"/>
    <w:rsid w:val="00911A4D"/>
    <w:rsid w:val="00911A83"/>
    <w:rsid w:val="00911AFF"/>
    <w:rsid w:val="00911BF6"/>
    <w:rsid w:val="00911CA6"/>
    <w:rsid w:val="00911E0E"/>
    <w:rsid w:val="00911E8E"/>
    <w:rsid w:val="00911F06"/>
    <w:rsid w:val="009120A7"/>
    <w:rsid w:val="009121D6"/>
    <w:rsid w:val="00912377"/>
    <w:rsid w:val="009124C2"/>
    <w:rsid w:val="00912637"/>
    <w:rsid w:val="009126A8"/>
    <w:rsid w:val="00912785"/>
    <w:rsid w:val="00912810"/>
    <w:rsid w:val="00912B32"/>
    <w:rsid w:val="00912CDB"/>
    <w:rsid w:val="00913315"/>
    <w:rsid w:val="009133A9"/>
    <w:rsid w:val="0091340F"/>
    <w:rsid w:val="0091359B"/>
    <w:rsid w:val="009138F0"/>
    <w:rsid w:val="009139E9"/>
    <w:rsid w:val="009139F9"/>
    <w:rsid w:val="00913AB5"/>
    <w:rsid w:val="00913D31"/>
    <w:rsid w:val="00913D8D"/>
    <w:rsid w:val="00913E9F"/>
    <w:rsid w:val="00913EB6"/>
    <w:rsid w:val="009140C9"/>
    <w:rsid w:val="00914284"/>
    <w:rsid w:val="0091428D"/>
    <w:rsid w:val="009142F2"/>
    <w:rsid w:val="00914404"/>
    <w:rsid w:val="00914420"/>
    <w:rsid w:val="00914608"/>
    <w:rsid w:val="009146C6"/>
    <w:rsid w:val="00914838"/>
    <w:rsid w:val="00914A0C"/>
    <w:rsid w:val="00914D2D"/>
    <w:rsid w:val="00914DF6"/>
    <w:rsid w:val="00914E35"/>
    <w:rsid w:val="00914EFF"/>
    <w:rsid w:val="00915034"/>
    <w:rsid w:val="00915082"/>
    <w:rsid w:val="00915125"/>
    <w:rsid w:val="00915384"/>
    <w:rsid w:val="009154E3"/>
    <w:rsid w:val="00915576"/>
    <w:rsid w:val="009156C3"/>
    <w:rsid w:val="009156EF"/>
    <w:rsid w:val="009157F2"/>
    <w:rsid w:val="00915850"/>
    <w:rsid w:val="0091597F"/>
    <w:rsid w:val="00915AC3"/>
    <w:rsid w:val="00915B20"/>
    <w:rsid w:val="00915EBC"/>
    <w:rsid w:val="009162C2"/>
    <w:rsid w:val="009162D1"/>
    <w:rsid w:val="009163A2"/>
    <w:rsid w:val="00916405"/>
    <w:rsid w:val="00916459"/>
    <w:rsid w:val="0091655B"/>
    <w:rsid w:val="009166C9"/>
    <w:rsid w:val="00916897"/>
    <w:rsid w:val="009169EC"/>
    <w:rsid w:val="00916BB8"/>
    <w:rsid w:val="00916CBA"/>
    <w:rsid w:val="00916E79"/>
    <w:rsid w:val="00916E83"/>
    <w:rsid w:val="00916EB4"/>
    <w:rsid w:val="00916F29"/>
    <w:rsid w:val="00916FC5"/>
    <w:rsid w:val="00917305"/>
    <w:rsid w:val="00917672"/>
    <w:rsid w:val="009179C3"/>
    <w:rsid w:val="009179D2"/>
    <w:rsid w:val="009179ED"/>
    <w:rsid w:val="00917A87"/>
    <w:rsid w:val="00917CCA"/>
    <w:rsid w:val="00917CD0"/>
    <w:rsid w:val="00920122"/>
    <w:rsid w:val="00920532"/>
    <w:rsid w:val="009209E5"/>
    <w:rsid w:val="00920B74"/>
    <w:rsid w:val="00920C18"/>
    <w:rsid w:val="00920CC5"/>
    <w:rsid w:val="00920F4E"/>
    <w:rsid w:val="00921035"/>
    <w:rsid w:val="00921082"/>
    <w:rsid w:val="009212EE"/>
    <w:rsid w:val="0092135E"/>
    <w:rsid w:val="009213D6"/>
    <w:rsid w:val="00921517"/>
    <w:rsid w:val="00921689"/>
    <w:rsid w:val="00921915"/>
    <w:rsid w:val="00921B9D"/>
    <w:rsid w:val="00921C18"/>
    <w:rsid w:val="00921D4E"/>
    <w:rsid w:val="00921DDC"/>
    <w:rsid w:val="00921EFD"/>
    <w:rsid w:val="009220B0"/>
    <w:rsid w:val="00922348"/>
    <w:rsid w:val="00922425"/>
    <w:rsid w:val="00922455"/>
    <w:rsid w:val="009228A4"/>
    <w:rsid w:val="00922A0A"/>
    <w:rsid w:val="00922C65"/>
    <w:rsid w:val="00922DBB"/>
    <w:rsid w:val="009230A2"/>
    <w:rsid w:val="009231A7"/>
    <w:rsid w:val="009232AF"/>
    <w:rsid w:val="00923412"/>
    <w:rsid w:val="0092361C"/>
    <w:rsid w:val="009237BF"/>
    <w:rsid w:val="009237FF"/>
    <w:rsid w:val="00923825"/>
    <w:rsid w:val="0092385E"/>
    <w:rsid w:val="00923961"/>
    <w:rsid w:val="00923C85"/>
    <w:rsid w:val="00924038"/>
    <w:rsid w:val="009240ED"/>
    <w:rsid w:val="00924338"/>
    <w:rsid w:val="00924487"/>
    <w:rsid w:val="009244EB"/>
    <w:rsid w:val="00924623"/>
    <w:rsid w:val="009246D1"/>
    <w:rsid w:val="009247A2"/>
    <w:rsid w:val="00924984"/>
    <w:rsid w:val="0092498F"/>
    <w:rsid w:val="00924C1C"/>
    <w:rsid w:val="00924C95"/>
    <w:rsid w:val="00924F97"/>
    <w:rsid w:val="00924FD0"/>
    <w:rsid w:val="00925102"/>
    <w:rsid w:val="00925167"/>
    <w:rsid w:val="00925652"/>
    <w:rsid w:val="009256ED"/>
    <w:rsid w:val="00925878"/>
    <w:rsid w:val="00925A40"/>
    <w:rsid w:val="00925B89"/>
    <w:rsid w:val="00925BB7"/>
    <w:rsid w:val="00925C70"/>
    <w:rsid w:val="00925CC3"/>
    <w:rsid w:val="00925D03"/>
    <w:rsid w:val="00925D83"/>
    <w:rsid w:val="00925E04"/>
    <w:rsid w:val="00925EBD"/>
    <w:rsid w:val="0092648E"/>
    <w:rsid w:val="009265D4"/>
    <w:rsid w:val="00926ACE"/>
    <w:rsid w:val="00926C0E"/>
    <w:rsid w:val="00926D00"/>
    <w:rsid w:val="00926D0A"/>
    <w:rsid w:val="00926DB8"/>
    <w:rsid w:val="00926E1D"/>
    <w:rsid w:val="00926ED5"/>
    <w:rsid w:val="009270D6"/>
    <w:rsid w:val="0092715B"/>
    <w:rsid w:val="00927191"/>
    <w:rsid w:val="00927213"/>
    <w:rsid w:val="0092725A"/>
    <w:rsid w:val="0092749B"/>
    <w:rsid w:val="0092765A"/>
    <w:rsid w:val="0092794C"/>
    <w:rsid w:val="0092797F"/>
    <w:rsid w:val="00927CD1"/>
    <w:rsid w:val="00927D58"/>
    <w:rsid w:val="00927FB6"/>
    <w:rsid w:val="009300E0"/>
    <w:rsid w:val="0093016E"/>
    <w:rsid w:val="009301C7"/>
    <w:rsid w:val="009305C9"/>
    <w:rsid w:val="00930953"/>
    <w:rsid w:val="00930B7F"/>
    <w:rsid w:val="00930B96"/>
    <w:rsid w:val="0093102D"/>
    <w:rsid w:val="00931112"/>
    <w:rsid w:val="0093157F"/>
    <w:rsid w:val="009316D3"/>
    <w:rsid w:val="009317CD"/>
    <w:rsid w:val="009318A6"/>
    <w:rsid w:val="009318AB"/>
    <w:rsid w:val="00931C00"/>
    <w:rsid w:val="00931C63"/>
    <w:rsid w:val="00931FA4"/>
    <w:rsid w:val="009321E1"/>
    <w:rsid w:val="00932212"/>
    <w:rsid w:val="009322AF"/>
    <w:rsid w:val="009322BD"/>
    <w:rsid w:val="009323B7"/>
    <w:rsid w:val="0093242C"/>
    <w:rsid w:val="0093243D"/>
    <w:rsid w:val="00932565"/>
    <w:rsid w:val="00932629"/>
    <w:rsid w:val="009329D0"/>
    <w:rsid w:val="00932AA5"/>
    <w:rsid w:val="00932C12"/>
    <w:rsid w:val="00932C49"/>
    <w:rsid w:val="00932DB6"/>
    <w:rsid w:val="00932FF5"/>
    <w:rsid w:val="009337ED"/>
    <w:rsid w:val="00933986"/>
    <w:rsid w:val="00933BB7"/>
    <w:rsid w:val="00933C06"/>
    <w:rsid w:val="00933C82"/>
    <w:rsid w:val="00933D57"/>
    <w:rsid w:val="00933E19"/>
    <w:rsid w:val="00933FB1"/>
    <w:rsid w:val="00933FFE"/>
    <w:rsid w:val="0093407A"/>
    <w:rsid w:val="00934448"/>
    <w:rsid w:val="0093455D"/>
    <w:rsid w:val="009345E5"/>
    <w:rsid w:val="00934615"/>
    <w:rsid w:val="00934676"/>
    <w:rsid w:val="009346C0"/>
    <w:rsid w:val="009347C0"/>
    <w:rsid w:val="00934A0C"/>
    <w:rsid w:val="00934D1B"/>
    <w:rsid w:val="00934E1B"/>
    <w:rsid w:val="00934E8A"/>
    <w:rsid w:val="00934F39"/>
    <w:rsid w:val="009350F0"/>
    <w:rsid w:val="009350FD"/>
    <w:rsid w:val="0093510C"/>
    <w:rsid w:val="00935501"/>
    <w:rsid w:val="0093559F"/>
    <w:rsid w:val="0093561E"/>
    <w:rsid w:val="00935706"/>
    <w:rsid w:val="009357BA"/>
    <w:rsid w:val="009358AB"/>
    <w:rsid w:val="009358BB"/>
    <w:rsid w:val="009359D4"/>
    <w:rsid w:val="00935B08"/>
    <w:rsid w:val="00935C80"/>
    <w:rsid w:val="00935EA8"/>
    <w:rsid w:val="0093600F"/>
    <w:rsid w:val="009363A6"/>
    <w:rsid w:val="00936488"/>
    <w:rsid w:val="00936590"/>
    <w:rsid w:val="00936627"/>
    <w:rsid w:val="00936802"/>
    <w:rsid w:val="00936926"/>
    <w:rsid w:val="0093694B"/>
    <w:rsid w:val="00936B6D"/>
    <w:rsid w:val="00936C8D"/>
    <w:rsid w:val="00936F31"/>
    <w:rsid w:val="009370E8"/>
    <w:rsid w:val="00937707"/>
    <w:rsid w:val="00937755"/>
    <w:rsid w:val="00937787"/>
    <w:rsid w:val="00937900"/>
    <w:rsid w:val="00937AF3"/>
    <w:rsid w:val="00937DA2"/>
    <w:rsid w:val="009401F6"/>
    <w:rsid w:val="009403E5"/>
    <w:rsid w:val="00940478"/>
    <w:rsid w:val="0094049D"/>
    <w:rsid w:val="009405A6"/>
    <w:rsid w:val="0094073F"/>
    <w:rsid w:val="00940804"/>
    <w:rsid w:val="009408AC"/>
    <w:rsid w:val="00940B56"/>
    <w:rsid w:val="00940C75"/>
    <w:rsid w:val="00940DE2"/>
    <w:rsid w:val="00940F1A"/>
    <w:rsid w:val="00941152"/>
    <w:rsid w:val="00941193"/>
    <w:rsid w:val="00941270"/>
    <w:rsid w:val="0094158B"/>
    <w:rsid w:val="0094164C"/>
    <w:rsid w:val="00941672"/>
    <w:rsid w:val="00941887"/>
    <w:rsid w:val="00941A6D"/>
    <w:rsid w:val="00941B77"/>
    <w:rsid w:val="00941B84"/>
    <w:rsid w:val="00941C70"/>
    <w:rsid w:val="00941DFB"/>
    <w:rsid w:val="00941EB7"/>
    <w:rsid w:val="00942002"/>
    <w:rsid w:val="0094200B"/>
    <w:rsid w:val="00942043"/>
    <w:rsid w:val="00942053"/>
    <w:rsid w:val="009422EF"/>
    <w:rsid w:val="0094236E"/>
    <w:rsid w:val="009424FF"/>
    <w:rsid w:val="0094253E"/>
    <w:rsid w:val="009425BA"/>
    <w:rsid w:val="00942792"/>
    <w:rsid w:val="00942816"/>
    <w:rsid w:val="00942AF6"/>
    <w:rsid w:val="00942E63"/>
    <w:rsid w:val="00942E69"/>
    <w:rsid w:val="00942F71"/>
    <w:rsid w:val="00942FC0"/>
    <w:rsid w:val="0094300B"/>
    <w:rsid w:val="009431B7"/>
    <w:rsid w:val="009431F7"/>
    <w:rsid w:val="0094326C"/>
    <w:rsid w:val="009435B1"/>
    <w:rsid w:val="009436AC"/>
    <w:rsid w:val="009437FD"/>
    <w:rsid w:val="00943863"/>
    <w:rsid w:val="00943B7E"/>
    <w:rsid w:val="009440BA"/>
    <w:rsid w:val="0094412B"/>
    <w:rsid w:val="0094432F"/>
    <w:rsid w:val="0094436B"/>
    <w:rsid w:val="009446FB"/>
    <w:rsid w:val="0094470C"/>
    <w:rsid w:val="0094489C"/>
    <w:rsid w:val="009448B7"/>
    <w:rsid w:val="00944954"/>
    <w:rsid w:val="009449AC"/>
    <w:rsid w:val="009451E2"/>
    <w:rsid w:val="0094520F"/>
    <w:rsid w:val="009452C8"/>
    <w:rsid w:val="009453E6"/>
    <w:rsid w:val="00945996"/>
    <w:rsid w:val="00945C58"/>
    <w:rsid w:val="00945D8F"/>
    <w:rsid w:val="00945E09"/>
    <w:rsid w:val="00945E9A"/>
    <w:rsid w:val="00945EDC"/>
    <w:rsid w:val="00945EF8"/>
    <w:rsid w:val="00945F98"/>
    <w:rsid w:val="009461F9"/>
    <w:rsid w:val="00946439"/>
    <w:rsid w:val="0094684E"/>
    <w:rsid w:val="00946857"/>
    <w:rsid w:val="00946A57"/>
    <w:rsid w:val="00946A9B"/>
    <w:rsid w:val="00946C39"/>
    <w:rsid w:val="00946D79"/>
    <w:rsid w:val="00946E80"/>
    <w:rsid w:val="009471C9"/>
    <w:rsid w:val="00947222"/>
    <w:rsid w:val="00947341"/>
    <w:rsid w:val="009473C2"/>
    <w:rsid w:val="00947609"/>
    <w:rsid w:val="00947786"/>
    <w:rsid w:val="0094789D"/>
    <w:rsid w:val="009479E6"/>
    <w:rsid w:val="00947B53"/>
    <w:rsid w:val="0095029F"/>
    <w:rsid w:val="009503BB"/>
    <w:rsid w:val="009508C5"/>
    <w:rsid w:val="009508CC"/>
    <w:rsid w:val="00950CAD"/>
    <w:rsid w:val="00950D5C"/>
    <w:rsid w:val="00950D5F"/>
    <w:rsid w:val="0095120A"/>
    <w:rsid w:val="00951338"/>
    <w:rsid w:val="00951375"/>
    <w:rsid w:val="00951539"/>
    <w:rsid w:val="009516FB"/>
    <w:rsid w:val="0095191C"/>
    <w:rsid w:val="009519C6"/>
    <w:rsid w:val="00951AB9"/>
    <w:rsid w:val="00951B0A"/>
    <w:rsid w:val="0095202F"/>
    <w:rsid w:val="009521AD"/>
    <w:rsid w:val="009524FF"/>
    <w:rsid w:val="0095252C"/>
    <w:rsid w:val="0095261D"/>
    <w:rsid w:val="009527CB"/>
    <w:rsid w:val="00952BAC"/>
    <w:rsid w:val="00952C1A"/>
    <w:rsid w:val="00952CA8"/>
    <w:rsid w:val="00952E06"/>
    <w:rsid w:val="00952FEC"/>
    <w:rsid w:val="009530AF"/>
    <w:rsid w:val="00953109"/>
    <w:rsid w:val="0095314C"/>
    <w:rsid w:val="009531AB"/>
    <w:rsid w:val="009531B2"/>
    <w:rsid w:val="0095320A"/>
    <w:rsid w:val="009533F9"/>
    <w:rsid w:val="00953BF2"/>
    <w:rsid w:val="00953C94"/>
    <w:rsid w:val="00953CB8"/>
    <w:rsid w:val="00953D6E"/>
    <w:rsid w:val="00953DF9"/>
    <w:rsid w:val="00953E5E"/>
    <w:rsid w:val="009543B9"/>
    <w:rsid w:val="00954524"/>
    <w:rsid w:val="00954544"/>
    <w:rsid w:val="0095471D"/>
    <w:rsid w:val="0095493A"/>
    <w:rsid w:val="00954A40"/>
    <w:rsid w:val="00954C5B"/>
    <w:rsid w:val="00954C9A"/>
    <w:rsid w:val="0095500E"/>
    <w:rsid w:val="009553FF"/>
    <w:rsid w:val="0095548D"/>
    <w:rsid w:val="00955498"/>
    <w:rsid w:val="009556BF"/>
    <w:rsid w:val="0095570B"/>
    <w:rsid w:val="0095578E"/>
    <w:rsid w:val="009557D0"/>
    <w:rsid w:val="0095588B"/>
    <w:rsid w:val="0095597A"/>
    <w:rsid w:val="00955D30"/>
    <w:rsid w:val="00955F92"/>
    <w:rsid w:val="009560A5"/>
    <w:rsid w:val="00956390"/>
    <w:rsid w:val="009563BA"/>
    <w:rsid w:val="00956522"/>
    <w:rsid w:val="00956668"/>
    <w:rsid w:val="0095668E"/>
    <w:rsid w:val="009568A6"/>
    <w:rsid w:val="00956915"/>
    <w:rsid w:val="00956936"/>
    <w:rsid w:val="00956AC2"/>
    <w:rsid w:val="00956BA5"/>
    <w:rsid w:val="00956BB3"/>
    <w:rsid w:val="00956C26"/>
    <w:rsid w:val="00956E28"/>
    <w:rsid w:val="0095700B"/>
    <w:rsid w:val="00957291"/>
    <w:rsid w:val="009575B7"/>
    <w:rsid w:val="009579AC"/>
    <w:rsid w:val="00957CAD"/>
    <w:rsid w:val="00957D37"/>
    <w:rsid w:val="00957FA7"/>
    <w:rsid w:val="00960734"/>
    <w:rsid w:val="00960761"/>
    <w:rsid w:val="00960F65"/>
    <w:rsid w:val="0096134A"/>
    <w:rsid w:val="00961483"/>
    <w:rsid w:val="00961529"/>
    <w:rsid w:val="00961590"/>
    <w:rsid w:val="00961718"/>
    <w:rsid w:val="00961756"/>
    <w:rsid w:val="0096185A"/>
    <w:rsid w:val="009619C9"/>
    <w:rsid w:val="00961B4E"/>
    <w:rsid w:val="00961C7F"/>
    <w:rsid w:val="00961DE3"/>
    <w:rsid w:val="00961E07"/>
    <w:rsid w:val="00961E42"/>
    <w:rsid w:val="009622EB"/>
    <w:rsid w:val="009623AC"/>
    <w:rsid w:val="009623B7"/>
    <w:rsid w:val="00962418"/>
    <w:rsid w:val="00962562"/>
    <w:rsid w:val="00962658"/>
    <w:rsid w:val="00962687"/>
    <w:rsid w:val="0096276A"/>
    <w:rsid w:val="00962815"/>
    <w:rsid w:val="009629F5"/>
    <w:rsid w:val="00962B89"/>
    <w:rsid w:val="00962F0A"/>
    <w:rsid w:val="00962F84"/>
    <w:rsid w:val="0096313A"/>
    <w:rsid w:val="0096315B"/>
    <w:rsid w:val="00963437"/>
    <w:rsid w:val="00963634"/>
    <w:rsid w:val="00963798"/>
    <w:rsid w:val="009637BB"/>
    <w:rsid w:val="0096393C"/>
    <w:rsid w:val="009639FF"/>
    <w:rsid w:val="00963A2A"/>
    <w:rsid w:val="00963BCB"/>
    <w:rsid w:val="00963C59"/>
    <w:rsid w:val="00963CD1"/>
    <w:rsid w:val="00963D22"/>
    <w:rsid w:val="00963E45"/>
    <w:rsid w:val="00963E46"/>
    <w:rsid w:val="00963EE2"/>
    <w:rsid w:val="00963FB8"/>
    <w:rsid w:val="00964009"/>
    <w:rsid w:val="0096445E"/>
    <w:rsid w:val="009645D6"/>
    <w:rsid w:val="009645E6"/>
    <w:rsid w:val="0096482F"/>
    <w:rsid w:val="00964BD6"/>
    <w:rsid w:val="00964E57"/>
    <w:rsid w:val="00964E84"/>
    <w:rsid w:val="0096551F"/>
    <w:rsid w:val="00965830"/>
    <w:rsid w:val="009658B8"/>
    <w:rsid w:val="00965A62"/>
    <w:rsid w:val="00965A6C"/>
    <w:rsid w:val="00965C16"/>
    <w:rsid w:val="00965CC3"/>
    <w:rsid w:val="00965E14"/>
    <w:rsid w:val="00965FCF"/>
    <w:rsid w:val="0096606B"/>
    <w:rsid w:val="009661A2"/>
    <w:rsid w:val="009662E4"/>
    <w:rsid w:val="0096630D"/>
    <w:rsid w:val="00966314"/>
    <w:rsid w:val="00966435"/>
    <w:rsid w:val="00966492"/>
    <w:rsid w:val="00966669"/>
    <w:rsid w:val="00966771"/>
    <w:rsid w:val="00966AE1"/>
    <w:rsid w:val="00966C59"/>
    <w:rsid w:val="00967107"/>
    <w:rsid w:val="00967119"/>
    <w:rsid w:val="0096720C"/>
    <w:rsid w:val="00967854"/>
    <w:rsid w:val="00967D21"/>
    <w:rsid w:val="00967DB5"/>
    <w:rsid w:val="00970107"/>
    <w:rsid w:val="00970277"/>
    <w:rsid w:val="009703E6"/>
    <w:rsid w:val="00970680"/>
    <w:rsid w:val="00970768"/>
    <w:rsid w:val="00970948"/>
    <w:rsid w:val="00970B7D"/>
    <w:rsid w:val="00970C64"/>
    <w:rsid w:val="00970C93"/>
    <w:rsid w:val="00970D52"/>
    <w:rsid w:val="00970E51"/>
    <w:rsid w:val="00970EC6"/>
    <w:rsid w:val="00970ECB"/>
    <w:rsid w:val="00970EF2"/>
    <w:rsid w:val="00970F20"/>
    <w:rsid w:val="009710DE"/>
    <w:rsid w:val="00971171"/>
    <w:rsid w:val="009711AF"/>
    <w:rsid w:val="009712E9"/>
    <w:rsid w:val="009714E6"/>
    <w:rsid w:val="00971949"/>
    <w:rsid w:val="00971998"/>
    <w:rsid w:val="00971BD0"/>
    <w:rsid w:val="0097211C"/>
    <w:rsid w:val="00972162"/>
    <w:rsid w:val="009724AE"/>
    <w:rsid w:val="009726AB"/>
    <w:rsid w:val="00972A32"/>
    <w:rsid w:val="00972AD8"/>
    <w:rsid w:val="00972C19"/>
    <w:rsid w:val="00972C59"/>
    <w:rsid w:val="00972CB1"/>
    <w:rsid w:val="00972D96"/>
    <w:rsid w:val="00972DA6"/>
    <w:rsid w:val="00972DDB"/>
    <w:rsid w:val="00972F7C"/>
    <w:rsid w:val="009735D0"/>
    <w:rsid w:val="009736A5"/>
    <w:rsid w:val="0097386A"/>
    <w:rsid w:val="0097386E"/>
    <w:rsid w:val="00973C54"/>
    <w:rsid w:val="00973C93"/>
    <w:rsid w:val="00973CB1"/>
    <w:rsid w:val="00973CF8"/>
    <w:rsid w:val="00973D14"/>
    <w:rsid w:val="00973FD5"/>
    <w:rsid w:val="00974187"/>
    <w:rsid w:val="00974466"/>
    <w:rsid w:val="00974499"/>
    <w:rsid w:val="0097461C"/>
    <w:rsid w:val="009746CB"/>
    <w:rsid w:val="00974746"/>
    <w:rsid w:val="009749E7"/>
    <w:rsid w:val="00974A1F"/>
    <w:rsid w:val="00974DA2"/>
    <w:rsid w:val="00974DB3"/>
    <w:rsid w:val="00974DE9"/>
    <w:rsid w:val="00975078"/>
    <w:rsid w:val="009752A8"/>
    <w:rsid w:val="0097556B"/>
    <w:rsid w:val="0097571A"/>
    <w:rsid w:val="00975776"/>
    <w:rsid w:val="00975961"/>
    <w:rsid w:val="00975ABD"/>
    <w:rsid w:val="00975D3E"/>
    <w:rsid w:val="00975E31"/>
    <w:rsid w:val="00975F49"/>
    <w:rsid w:val="00975F5E"/>
    <w:rsid w:val="0097622A"/>
    <w:rsid w:val="009763F6"/>
    <w:rsid w:val="00976435"/>
    <w:rsid w:val="009764D2"/>
    <w:rsid w:val="009766E7"/>
    <w:rsid w:val="00976936"/>
    <w:rsid w:val="00976975"/>
    <w:rsid w:val="00976C7D"/>
    <w:rsid w:val="00976D1B"/>
    <w:rsid w:val="00976D69"/>
    <w:rsid w:val="00976DC9"/>
    <w:rsid w:val="00976E04"/>
    <w:rsid w:val="00976E2E"/>
    <w:rsid w:val="00977018"/>
    <w:rsid w:val="009770E3"/>
    <w:rsid w:val="00977142"/>
    <w:rsid w:val="00977193"/>
    <w:rsid w:val="009773E4"/>
    <w:rsid w:val="00977557"/>
    <w:rsid w:val="00977750"/>
    <w:rsid w:val="009777D2"/>
    <w:rsid w:val="00977833"/>
    <w:rsid w:val="00977977"/>
    <w:rsid w:val="00980062"/>
    <w:rsid w:val="009802AB"/>
    <w:rsid w:val="00980357"/>
    <w:rsid w:val="0098068A"/>
    <w:rsid w:val="00980707"/>
    <w:rsid w:val="00980753"/>
    <w:rsid w:val="00980803"/>
    <w:rsid w:val="00980AFB"/>
    <w:rsid w:val="00980B71"/>
    <w:rsid w:val="00980BAC"/>
    <w:rsid w:val="00980CBF"/>
    <w:rsid w:val="00981180"/>
    <w:rsid w:val="0098168C"/>
    <w:rsid w:val="00981903"/>
    <w:rsid w:val="00981951"/>
    <w:rsid w:val="009819AF"/>
    <w:rsid w:val="009819F4"/>
    <w:rsid w:val="00981A44"/>
    <w:rsid w:val="00981A98"/>
    <w:rsid w:val="00981B5F"/>
    <w:rsid w:val="00981D76"/>
    <w:rsid w:val="00981D8E"/>
    <w:rsid w:val="00981ED6"/>
    <w:rsid w:val="00981EEA"/>
    <w:rsid w:val="00981F45"/>
    <w:rsid w:val="00981FA9"/>
    <w:rsid w:val="009821DE"/>
    <w:rsid w:val="00982276"/>
    <w:rsid w:val="00982363"/>
    <w:rsid w:val="009826BD"/>
    <w:rsid w:val="00982742"/>
    <w:rsid w:val="00982ADC"/>
    <w:rsid w:val="00982C4E"/>
    <w:rsid w:val="00982F19"/>
    <w:rsid w:val="00982F36"/>
    <w:rsid w:val="00983063"/>
    <w:rsid w:val="009831A3"/>
    <w:rsid w:val="0098321F"/>
    <w:rsid w:val="0098331F"/>
    <w:rsid w:val="00983405"/>
    <w:rsid w:val="00983474"/>
    <w:rsid w:val="0098362A"/>
    <w:rsid w:val="00983906"/>
    <w:rsid w:val="00983952"/>
    <w:rsid w:val="009839C2"/>
    <w:rsid w:val="00983C4D"/>
    <w:rsid w:val="00983CD6"/>
    <w:rsid w:val="00983D22"/>
    <w:rsid w:val="00983E00"/>
    <w:rsid w:val="00983E99"/>
    <w:rsid w:val="00983EA0"/>
    <w:rsid w:val="00983F19"/>
    <w:rsid w:val="009841F2"/>
    <w:rsid w:val="009842E5"/>
    <w:rsid w:val="009844A5"/>
    <w:rsid w:val="0098462F"/>
    <w:rsid w:val="00984693"/>
    <w:rsid w:val="009846EC"/>
    <w:rsid w:val="0098488A"/>
    <w:rsid w:val="00984982"/>
    <w:rsid w:val="00984E96"/>
    <w:rsid w:val="00984F88"/>
    <w:rsid w:val="00985357"/>
    <w:rsid w:val="00985556"/>
    <w:rsid w:val="009855BB"/>
    <w:rsid w:val="00985BFE"/>
    <w:rsid w:val="00985C55"/>
    <w:rsid w:val="00985CB8"/>
    <w:rsid w:val="00985E3E"/>
    <w:rsid w:val="00985E8C"/>
    <w:rsid w:val="00985EEF"/>
    <w:rsid w:val="00985F51"/>
    <w:rsid w:val="009861DE"/>
    <w:rsid w:val="0098622E"/>
    <w:rsid w:val="00986285"/>
    <w:rsid w:val="009862E1"/>
    <w:rsid w:val="009863EC"/>
    <w:rsid w:val="009864A6"/>
    <w:rsid w:val="009864FC"/>
    <w:rsid w:val="0098677A"/>
    <w:rsid w:val="0098680F"/>
    <w:rsid w:val="00986A96"/>
    <w:rsid w:val="00986F1D"/>
    <w:rsid w:val="00986F3B"/>
    <w:rsid w:val="00987097"/>
    <w:rsid w:val="0098711B"/>
    <w:rsid w:val="0098720F"/>
    <w:rsid w:val="00987262"/>
    <w:rsid w:val="009873F9"/>
    <w:rsid w:val="00987549"/>
    <w:rsid w:val="009879F5"/>
    <w:rsid w:val="00987CD4"/>
    <w:rsid w:val="00990109"/>
    <w:rsid w:val="00990137"/>
    <w:rsid w:val="0099015D"/>
    <w:rsid w:val="009903A6"/>
    <w:rsid w:val="009905C3"/>
    <w:rsid w:val="00990652"/>
    <w:rsid w:val="00990782"/>
    <w:rsid w:val="00990C01"/>
    <w:rsid w:val="00990CE3"/>
    <w:rsid w:val="00990EBD"/>
    <w:rsid w:val="00990EBE"/>
    <w:rsid w:val="00990F2F"/>
    <w:rsid w:val="00991110"/>
    <w:rsid w:val="009912F2"/>
    <w:rsid w:val="009913AB"/>
    <w:rsid w:val="00991535"/>
    <w:rsid w:val="009915F1"/>
    <w:rsid w:val="009917F5"/>
    <w:rsid w:val="00991940"/>
    <w:rsid w:val="00991962"/>
    <w:rsid w:val="00991AD7"/>
    <w:rsid w:val="00991CE6"/>
    <w:rsid w:val="00991EB9"/>
    <w:rsid w:val="00991F83"/>
    <w:rsid w:val="00991FB2"/>
    <w:rsid w:val="00991FBA"/>
    <w:rsid w:val="00991FEE"/>
    <w:rsid w:val="00992075"/>
    <w:rsid w:val="00992096"/>
    <w:rsid w:val="009920CA"/>
    <w:rsid w:val="00992560"/>
    <w:rsid w:val="009925C8"/>
    <w:rsid w:val="009929FB"/>
    <w:rsid w:val="00992AB9"/>
    <w:rsid w:val="00992B0F"/>
    <w:rsid w:val="00993132"/>
    <w:rsid w:val="0099316B"/>
    <w:rsid w:val="0099350D"/>
    <w:rsid w:val="009936BF"/>
    <w:rsid w:val="009938B7"/>
    <w:rsid w:val="00993B89"/>
    <w:rsid w:val="00993C26"/>
    <w:rsid w:val="00993CED"/>
    <w:rsid w:val="00993E10"/>
    <w:rsid w:val="00993E16"/>
    <w:rsid w:val="00993EBB"/>
    <w:rsid w:val="00993EF1"/>
    <w:rsid w:val="009941B3"/>
    <w:rsid w:val="009941ED"/>
    <w:rsid w:val="00994303"/>
    <w:rsid w:val="009943C1"/>
    <w:rsid w:val="0099443E"/>
    <w:rsid w:val="0099477D"/>
    <w:rsid w:val="0099492F"/>
    <w:rsid w:val="0099504F"/>
    <w:rsid w:val="009952CA"/>
    <w:rsid w:val="009954AE"/>
    <w:rsid w:val="0099558F"/>
    <w:rsid w:val="00995623"/>
    <w:rsid w:val="009957F7"/>
    <w:rsid w:val="00995F3B"/>
    <w:rsid w:val="00996122"/>
    <w:rsid w:val="00996268"/>
    <w:rsid w:val="00996294"/>
    <w:rsid w:val="00996359"/>
    <w:rsid w:val="009964CD"/>
    <w:rsid w:val="0099683D"/>
    <w:rsid w:val="0099684B"/>
    <w:rsid w:val="0099689A"/>
    <w:rsid w:val="0099694B"/>
    <w:rsid w:val="009969D1"/>
    <w:rsid w:val="00996AF4"/>
    <w:rsid w:val="00996BC4"/>
    <w:rsid w:val="00996DB6"/>
    <w:rsid w:val="00996DDF"/>
    <w:rsid w:val="00996E44"/>
    <w:rsid w:val="00996F2D"/>
    <w:rsid w:val="00997258"/>
    <w:rsid w:val="0099733C"/>
    <w:rsid w:val="009973EE"/>
    <w:rsid w:val="00997675"/>
    <w:rsid w:val="009977A8"/>
    <w:rsid w:val="009979D6"/>
    <w:rsid w:val="00997D98"/>
    <w:rsid w:val="00997DE3"/>
    <w:rsid w:val="00997F50"/>
    <w:rsid w:val="00997F58"/>
    <w:rsid w:val="009A001B"/>
    <w:rsid w:val="009A019E"/>
    <w:rsid w:val="009A0305"/>
    <w:rsid w:val="009A044D"/>
    <w:rsid w:val="009A0499"/>
    <w:rsid w:val="009A0726"/>
    <w:rsid w:val="009A0820"/>
    <w:rsid w:val="009A08C0"/>
    <w:rsid w:val="009A0BF8"/>
    <w:rsid w:val="009A11EF"/>
    <w:rsid w:val="009A136B"/>
    <w:rsid w:val="009A14A2"/>
    <w:rsid w:val="009A1599"/>
    <w:rsid w:val="009A16E0"/>
    <w:rsid w:val="009A1760"/>
    <w:rsid w:val="009A1883"/>
    <w:rsid w:val="009A1A03"/>
    <w:rsid w:val="009A1AB2"/>
    <w:rsid w:val="009A1EAC"/>
    <w:rsid w:val="009A1ECF"/>
    <w:rsid w:val="009A214B"/>
    <w:rsid w:val="009A24AE"/>
    <w:rsid w:val="009A2895"/>
    <w:rsid w:val="009A2CB8"/>
    <w:rsid w:val="009A2D28"/>
    <w:rsid w:val="009A2F7A"/>
    <w:rsid w:val="009A2FD1"/>
    <w:rsid w:val="009A2FF0"/>
    <w:rsid w:val="009A3126"/>
    <w:rsid w:val="009A31C0"/>
    <w:rsid w:val="009A323C"/>
    <w:rsid w:val="009A36CC"/>
    <w:rsid w:val="009A3AE3"/>
    <w:rsid w:val="009A3CB8"/>
    <w:rsid w:val="009A3F11"/>
    <w:rsid w:val="009A441F"/>
    <w:rsid w:val="009A450C"/>
    <w:rsid w:val="009A4517"/>
    <w:rsid w:val="009A453E"/>
    <w:rsid w:val="009A455B"/>
    <w:rsid w:val="009A46B7"/>
    <w:rsid w:val="009A4708"/>
    <w:rsid w:val="009A479C"/>
    <w:rsid w:val="009A49B3"/>
    <w:rsid w:val="009A4B7A"/>
    <w:rsid w:val="009A4D62"/>
    <w:rsid w:val="009A4D99"/>
    <w:rsid w:val="009A4FFC"/>
    <w:rsid w:val="009A51E8"/>
    <w:rsid w:val="009A5515"/>
    <w:rsid w:val="009A55B6"/>
    <w:rsid w:val="009A55ED"/>
    <w:rsid w:val="009A5738"/>
    <w:rsid w:val="009A585C"/>
    <w:rsid w:val="009A5AB1"/>
    <w:rsid w:val="009A5B7F"/>
    <w:rsid w:val="009A5C1B"/>
    <w:rsid w:val="009A613C"/>
    <w:rsid w:val="009A631B"/>
    <w:rsid w:val="009A632F"/>
    <w:rsid w:val="009A6367"/>
    <w:rsid w:val="009A64AB"/>
    <w:rsid w:val="009A6736"/>
    <w:rsid w:val="009A6771"/>
    <w:rsid w:val="009A699A"/>
    <w:rsid w:val="009A6A53"/>
    <w:rsid w:val="009A6E24"/>
    <w:rsid w:val="009A71BA"/>
    <w:rsid w:val="009A71BC"/>
    <w:rsid w:val="009A71DF"/>
    <w:rsid w:val="009A71F8"/>
    <w:rsid w:val="009A72E9"/>
    <w:rsid w:val="009A7377"/>
    <w:rsid w:val="009A7429"/>
    <w:rsid w:val="009A745E"/>
    <w:rsid w:val="009A796C"/>
    <w:rsid w:val="009A79DB"/>
    <w:rsid w:val="009A7AB7"/>
    <w:rsid w:val="009A7B70"/>
    <w:rsid w:val="009A7BAF"/>
    <w:rsid w:val="009A7E55"/>
    <w:rsid w:val="009A7FF8"/>
    <w:rsid w:val="009B01FF"/>
    <w:rsid w:val="009B040A"/>
    <w:rsid w:val="009B064E"/>
    <w:rsid w:val="009B079E"/>
    <w:rsid w:val="009B0869"/>
    <w:rsid w:val="009B09B0"/>
    <w:rsid w:val="009B0A34"/>
    <w:rsid w:val="009B0A83"/>
    <w:rsid w:val="009B0A84"/>
    <w:rsid w:val="009B0E3B"/>
    <w:rsid w:val="009B0ED7"/>
    <w:rsid w:val="009B1090"/>
    <w:rsid w:val="009B1484"/>
    <w:rsid w:val="009B17CC"/>
    <w:rsid w:val="009B1BC2"/>
    <w:rsid w:val="009B1EA4"/>
    <w:rsid w:val="009B1ED6"/>
    <w:rsid w:val="009B1F00"/>
    <w:rsid w:val="009B2015"/>
    <w:rsid w:val="009B21C4"/>
    <w:rsid w:val="009B2398"/>
    <w:rsid w:val="009B24F8"/>
    <w:rsid w:val="009B24FD"/>
    <w:rsid w:val="009B2715"/>
    <w:rsid w:val="009B2716"/>
    <w:rsid w:val="009B2733"/>
    <w:rsid w:val="009B29C9"/>
    <w:rsid w:val="009B2B7F"/>
    <w:rsid w:val="009B2BEE"/>
    <w:rsid w:val="009B2C41"/>
    <w:rsid w:val="009B2CCA"/>
    <w:rsid w:val="009B2CE3"/>
    <w:rsid w:val="009B2DAB"/>
    <w:rsid w:val="009B35A8"/>
    <w:rsid w:val="009B373F"/>
    <w:rsid w:val="009B3BB8"/>
    <w:rsid w:val="009B3C56"/>
    <w:rsid w:val="009B3DB7"/>
    <w:rsid w:val="009B3E91"/>
    <w:rsid w:val="009B4194"/>
    <w:rsid w:val="009B422D"/>
    <w:rsid w:val="009B42E1"/>
    <w:rsid w:val="009B42E3"/>
    <w:rsid w:val="009B456D"/>
    <w:rsid w:val="009B4837"/>
    <w:rsid w:val="009B4A16"/>
    <w:rsid w:val="009B4AEA"/>
    <w:rsid w:val="009B4CDB"/>
    <w:rsid w:val="009B4DFF"/>
    <w:rsid w:val="009B5150"/>
    <w:rsid w:val="009B517A"/>
    <w:rsid w:val="009B51F7"/>
    <w:rsid w:val="009B529E"/>
    <w:rsid w:val="009B536D"/>
    <w:rsid w:val="009B53CC"/>
    <w:rsid w:val="009B5461"/>
    <w:rsid w:val="009B54DD"/>
    <w:rsid w:val="009B5562"/>
    <w:rsid w:val="009B55C1"/>
    <w:rsid w:val="009B5626"/>
    <w:rsid w:val="009B56E6"/>
    <w:rsid w:val="009B5775"/>
    <w:rsid w:val="009B584B"/>
    <w:rsid w:val="009B5906"/>
    <w:rsid w:val="009B5918"/>
    <w:rsid w:val="009B5940"/>
    <w:rsid w:val="009B5ACE"/>
    <w:rsid w:val="009B5AD6"/>
    <w:rsid w:val="009B5C40"/>
    <w:rsid w:val="009B6061"/>
    <w:rsid w:val="009B6207"/>
    <w:rsid w:val="009B62EB"/>
    <w:rsid w:val="009B630F"/>
    <w:rsid w:val="009B636A"/>
    <w:rsid w:val="009B639D"/>
    <w:rsid w:val="009B66C9"/>
    <w:rsid w:val="009B6A40"/>
    <w:rsid w:val="009B6ACC"/>
    <w:rsid w:val="009B6BE0"/>
    <w:rsid w:val="009B6CA7"/>
    <w:rsid w:val="009B6FD6"/>
    <w:rsid w:val="009B739D"/>
    <w:rsid w:val="009B73BC"/>
    <w:rsid w:val="009B7440"/>
    <w:rsid w:val="009B7519"/>
    <w:rsid w:val="009B754F"/>
    <w:rsid w:val="009B75BF"/>
    <w:rsid w:val="009B7AAE"/>
    <w:rsid w:val="009B7AF9"/>
    <w:rsid w:val="009B7BC5"/>
    <w:rsid w:val="009B7F43"/>
    <w:rsid w:val="009B7F5E"/>
    <w:rsid w:val="009B7FAE"/>
    <w:rsid w:val="009B7FBB"/>
    <w:rsid w:val="009C0073"/>
    <w:rsid w:val="009C02A0"/>
    <w:rsid w:val="009C04AC"/>
    <w:rsid w:val="009C0679"/>
    <w:rsid w:val="009C07F0"/>
    <w:rsid w:val="009C0B92"/>
    <w:rsid w:val="009C0C78"/>
    <w:rsid w:val="009C0DDF"/>
    <w:rsid w:val="009C11CB"/>
    <w:rsid w:val="009C13C5"/>
    <w:rsid w:val="009C13CE"/>
    <w:rsid w:val="009C145F"/>
    <w:rsid w:val="009C1538"/>
    <w:rsid w:val="009C182B"/>
    <w:rsid w:val="009C1922"/>
    <w:rsid w:val="009C19B0"/>
    <w:rsid w:val="009C19B6"/>
    <w:rsid w:val="009C1C23"/>
    <w:rsid w:val="009C1C3B"/>
    <w:rsid w:val="009C1C65"/>
    <w:rsid w:val="009C1CD5"/>
    <w:rsid w:val="009C1EC0"/>
    <w:rsid w:val="009C1F50"/>
    <w:rsid w:val="009C2256"/>
    <w:rsid w:val="009C239D"/>
    <w:rsid w:val="009C250C"/>
    <w:rsid w:val="009C2514"/>
    <w:rsid w:val="009C2596"/>
    <w:rsid w:val="009C289F"/>
    <w:rsid w:val="009C28DF"/>
    <w:rsid w:val="009C2B2D"/>
    <w:rsid w:val="009C2B33"/>
    <w:rsid w:val="009C2CD9"/>
    <w:rsid w:val="009C2FCC"/>
    <w:rsid w:val="009C345B"/>
    <w:rsid w:val="009C39C9"/>
    <w:rsid w:val="009C3B0B"/>
    <w:rsid w:val="009C3B52"/>
    <w:rsid w:val="009C3B78"/>
    <w:rsid w:val="009C3CE7"/>
    <w:rsid w:val="009C4116"/>
    <w:rsid w:val="009C43B1"/>
    <w:rsid w:val="009C4600"/>
    <w:rsid w:val="009C4755"/>
    <w:rsid w:val="009C4773"/>
    <w:rsid w:val="009C4974"/>
    <w:rsid w:val="009C4977"/>
    <w:rsid w:val="009C4A7F"/>
    <w:rsid w:val="009C4B40"/>
    <w:rsid w:val="009C4CFE"/>
    <w:rsid w:val="009C4EEB"/>
    <w:rsid w:val="009C554D"/>
    <w:rsid w:val="009C565C"/>
    <w:rsid w:val="009C583D"/>
    <w:rsid w:val="009C5908"/>
    <w:rsid w:val="009C5920"/>
    <w:rsid w:val="009C59F3"/>
    <w:rsid w:val="009C5DB5"/>
    <w:rsid w:val="009C5EAE"/>
    <w:rsid w:val="009C5FA6"/>
    <w:rsid w:val="009C605C"/>
    <w:rsid w:val="009C60AF"/>
    <w:rsid w:val="009C60D3"/>
    <w:rsid w:val="009C63B3"/>
    <w:rsid w:val="009C6469"/>
    <w:rsid w:val="009C66A1"/>
    <w:rsid w:val="009C66A9"/>
    <w:rsid w:val="009C66BF"/>
    <w:rsid w:val="009C67D8"/>
    <w:rsid w:val="009C68C7"/>
    <w:rsid w:val="009C69BD"/>
    <w:rsid w:val="009C6A6A"/>
    <w:rsid w:val="009C6AD6"/>
    <w:rsid w:val="009C6AEB"/>
    <w:rsid w:val="009C6DDE"/>
    <w:rsid w:val="009C6E8E"/>
    <w:rsid w:val="009C6FA2"/>
    <w:rsid w:val="009C70B4"/>
    <w:rsid w:val="009C7166"/>
    <w:rsid w:val="009C7255"/>
    <w:rsid w:val="009C738D"/>
    <w:rsid w:val="009C7393"/>
    <w:rsid w:val="009C7508"/>
    <w:rsid w:val="009C76C9"/>
    <w:rsid w:val="009C78BA"/>
    <w:rsid w:val="009C7C49"/>
    <w:rsid w:val="009C7D6E"/>
    <w:rsid w:val="009C7E2E"/>
    <w:rsid w:val="009C7F83"/>
    <w:rsid w:val="009D0350"/>
    <w:rsid w:val="009D03EA"/>
    <w:rsid w:val="009D04F6"/>
    <w:rsid w:val="009D05D1"/>
    <w:rsid w:val="009D0781"/>
    <w:rsid w:val="009D0847"/>
    <w:rsid w:val="009D0BCE"/>
    <w:rsid w:val="009D0E1C"/>
    <w:rsid w:val="009D0E78"/>
    <w:rsid w:val="009D1247"/>
    <w:rsid w:val="009D1250"/>
    <w:rsid w:val="009D1346"/>
    <w:rsid w:val="009D16F6"/>
    <w:rsid w:val="009D172D"/>
    <w:rsid w:val="009D17F8"/>
    <w:rsid w:val="009D187B"/>
    <w:rsid w:val="009D1ABD"/>
    <w:rsid w:val="009D1BB1"/>
    <w:rsid w:val="009D1BB3"/>
    <w:rsid w:val="009D1BE7"/>
    <w:rsid w:val="009D1E0C"/>
    <w:rsid w:val="009D1E46"/>
    <w:rsid w:val="009D1F3C"/>
    <w:rsid w:val="009D206B"/>
    <w:rsid w:val="009D20C7"/>
    <w:rsid w:val="009D2172"/>
    <w:rsid w:val="009D2177"/>
    <w:rsid w:val="009D222F"/>
    <w:rsid w:val="009D2330"/>
    <w:rsid w:val="009D26E4"/>
    <w:rsid w:val="009D28B9"/>
    <w:rsid w:val="009D2A8E"/>
    <w:rsid w:val="009D2AC1"/>
    <w:rsid w:val="009D2DA1"/>
    <w:rsid w:val="009D2F1B"/>
    <w:rsid w:val="009D2F6E"/>
    <w:rsid w:val="009D35D7"/>
    <w:rsid w:val="009D3637"/>
    <w:rsid w:val="009D3717"/>
    <w:rsid w:val="009D374E"/>
    <w:rsid w:val="009D3806"/>
    <w:rsid w:val="009D38E7"/>
    <w:rsid w:val="009D39B7"/>
    <w:rsid w:val="009D39BE"/>
    <w:rsid w:val="009D3AD0"/>
    <w:rsid w:val="009D3B2F"/>
    <w:rsid w:val="009D3B3F"/>
    <w:rsid w:val="009D3B86"/>
    <w:rsid w:val="009D3C74"/>
    <w:rsid w:val="009D3CA9"/>
    <w:rsid w:val="009D403D"/>
    <w:rsid w:val="009D4595"/>
    <w:rsid w:val="009D4729"/>
    <w:rsid w:val="009D474A"/>
    <w:rsid w:val="009D47AC"/>
    <w:rsid w:val="009D4AB8"/>
    <w:rsid w:val="009D4BC3"/>
    <w:rsid w:val="009D4D3F"/>
    <w:rsid w:val="009D51E9"/>
    <w:rsid w:val="009D5223"/>
    <w:rsid w:val="009D534C"/>
    <w:rsid w:val="009D55F5"/>
    <w:rsid w:val="009D57BF"/>
    <w:rsid w:val="009D5A05"/>
    <w:rsid w:val="009D5A38"/>
    <w:rsid w:val="009D5AD2"/>
    <w:rsid w:val="009D5B1C"/>
    <w:rsid w:val="009D5DA3"/>
    <w:rsid w:val="009D6066"/>
    <w:rsid w:val="009D6366"/>
    <w:rsid w:val="009D63A5"/>
    <w:rsid w:val="009D6405"/>
    <w:rsid w:val="009D6434"/>
    <w:rsid w:val="009D64CE"/>
    <w:rsid w:val="009D6698"/>
    <w:rsid w:val="009D66C6"/>
    <w:rsid w:val="009D6796"/>
    <w:rsid w:val="009D69B1"/>
    <w:rsid w:val="009D6A83"/>
    <w:rsid w:val="009D6EB8"/>
    <w:rsid w:val="009D6F69"/>
    <w:rsid w:val="009D701E"/>
    <w:rsid w:val="009D724D"/>
    <w:rsid w:val="009D725E"/>
    <w:rsid w:val="009D75CD"/>
    <w:rsid w:val="009D779F"/>
    <w:rsid w:val="009D77A9"/>
    <w:rsid w:val="009D77D7"/>
    <w:rsid w:val="009D7B25"/>
    <w:rsid w:val="009D7D00"/>
    <w:rsid w:val="009E0403"/>
    <w:rsid w:val="009E078A"/>
    <w:rsid w:val="009E082B"/>
    <w:rsid w:val="009E0993"/>
    <w:rsid w:val="009E0B8E"/>
    <w:rsid w:val="009E0D6B"/>
    <w:rsid w:val="009E0F1A"/>
    <w:rsid w:val="009E10AE"/>
    <w:rsid w:val="009E116F"/>
    <w:rsid w:val="009E1245"/>
    <w:rsid w:val="009E12A5"/>
    <w:rsid w:val="009E1366"/>
    <w:rsid w:val="009E14BA"/>
    <w:rsid w:val="009E1614"/>
    <w:rsid w:val="009E167F"/>
    <w:rsid w:val="009E1846"/>
    <w:rsid w:val="009E1AD7"/>
    <w:rsid w:val="009E1BE2"/>
    <w:rsid w:val="009E1D75"/>
    <w:rsid w:val="009E1ED1"/>
    <w:rsid w:val="009E203E"/>
    <w:rsid w:val="009E2273"/>
    <w:rsid w:val="009E238D"/>
    <w:rsid w:val="009E250B"/>
    <w:rsid w:val="009E2582"/>
    <w:rsid w:val="009E25D4"/>
    <w:rsid w:val="009E27F6"/>
    <w:rsid w:val="009E2819"/>
    <w:rsid w:val="009E296F"/>
    <w:rsid w:val="009E2973"/>
    <w:rsid w:val="009E2DEA"/>
    <w:rsid w:val="009E2EBC"/>
    <w:rsid w:val="009E31EA"/>
    <w:rsid w:val="009E3427"/>
    <w:rsid w:val="009E34DF"/>
    <w:rsid w:val="009E36D3"/>
    <w:rsid w:val="009E36D5"/>
    <w:rsid w:val="009E38E9"/>
    <w:rsid w:val="009E390E"/>
    <w:rsid w:val="009E3966"/>
    <w:rsid w:val="009E3B0A"/>
    <w:rsid w:val="009E3BD0"/>
    <w:rsid w:val="009E3BD4"/>
    <w:rsid w:val="009E3D63"/>
    <w:rsid w:val="009E3F54"/>
    <w:rsid w:val="009E4072"/>
    <w:rsid w:val="009E4215"/>
    <w:rsid w:val="009E4278"/>
    <w:rsid w:val="009E44FF"/>
    <w:rsid w:val="009E47F9"/>
    <w:rsid w:val="009E4838"/>
    <w:rsid w:val="009E49E9"/>
    <w:rsid w:val="009E4DBB"/>
    <w:rsid w:val="009E4E4A"/>
    <w:rsid w:val="009E52EB"/>
    <w:rsid w:val="009E53A3"/>
    <w:rsid w:val="009E5736"/>
    <w:rsid w:val="009E584E"/>
    <w:rsid w:val="009E59D0"/>
    <w:rsid w:val="009E5A47"/>
    <w:rsid w:val="009E5A7D"/>
    <w:rsid w:val="009E5B4F"/>
    <w:rsid w:val="009E5B8D"/>
    <w:rsid w:val="009E5C4A"/>
    <w:rsid w:val="009E5C75"/>
    <w:rsid w:val="009E60AF"/>
    <w:rsid w:val="009E642E"/>
    <w:rsid w:val="009E6435"/>
    <w:rsid w:val="009E64F1"/>
    <w:rsid w:val="009E67A2"/>
    <w:rsid w:val="009E6853"/>
    <w:rsid w:val="009E6906"/>
    <w:rsid w:val="009E6921"/>
    <w:rsid w:val="009E6B37"/>
    <w:rsid w:val="009E6B4A"/>
    <w:rsid w:val="009E6CFD"/>
    <w:rsid w:val="009E6F1F"/>
    <w:rsid w:val="009E6FF8"/>
    <w:rsid w:val="009E71EB"/>
    <w:rsid w:val="009E7453"/>
    <w:rsid w:val="009E77E6"/>
    <w:rsid w:val="009E7C5F"/>
    <w:rsid w:val="009E7EAE"/>
    <w:rsid w:val="009F0009"/>
    <w:rsid w:val="009F0071"/>
    <w:rsid w:val="009F0078"/>
    <w:rsid w:val="009F00A9"/>
    <w:rsid w:val="009F01DB"/>
    <w:rsid w:val="009F01FC"/>
    <w:rsid w:val="009F0243"/>
    <w:rsid w:val="009F0292"/>
    <w:rsid w:val="009F02E1"/>
    <w:rsid w:val="009F0432"/>
    <w:rsid w:val="009F0677"/>
    <w:rsid w:val="009F06BE"/>
    <w:rsid w:val="009F06BF"/>
    <w:rsid w:val="009F095F"/>
    <w:rsid w:val="009F0A5F"/>
    <w:rsid w:val="009F0AE9"/>
    <w:rsid w:val="009F0BB0"/>
    <w:rsid w:val="009F0E88"/>
    <w:rsid w:val="009F0EBD"/>
    <w:rsid w:val="009F11F4"/>
    <w:rsid w:val="009F17BE"/>
    <w:rsid w:val="009F1A88"/>
    <w:rsid w:val="009F1B0E"/>
    <w:rsid w:val="009F1B23"/>
    <w:rsid w:val="009F1CAC"/>
    <w:rsid w:val="009F1F32"/>
    <w:rsid w:val="009F2069"/>
    <w:rsid w:val="009F20B2"/>
    <w:rsid w:val="009F2297"/>
    <w:rsid w:val="009F249E"/>
    <w:rsid w:val="009F26C0"/>
    <w:rsid w:val="009F274F"/>
    <w:rsid w:val="009F297D"/>
    <w:rsid w:val="009F2F67"/>
    <w:rsid w:val="009F2FE4"/>
    <w:rsid w:val="009F305B"/>
    <w:rsid w:val="009F319E"/>
    <w:rsid w:val="009F3314"/>
    <w:rsid w:val="009F3452"/>
    <w:rsid w:val="009F358A"/>
    <w:rsid w:val="009F3822"/>
    <w:rsid w:val="009F3960"/>
    <w:rsid w:val="009F3965"/>
    <w:rsid w:val="009F3A77"/>
    <w:rsid w:val="009F3B12"/>
    <w:rsid w:val="009F3FE8"/>
    <w:rsid w:val="009F40B4"/>
    <w:rsid w:val="009F4274"/>
    <w:rsid w:val="009F42FF"/>
    <w:rsid w:val="009F452E"/>
    <w:rsid w:val="009F487C"/>
    <w:rsid w:val="009F4A41"/>
    <w:rsid w:val="009F4AE1"/>
    <w:rsid w:val="009F4DCC"/>
    <w:rsid w:val="009F4EA2"/>
    <w:rsid w:val="009F4ED4"/>
    <w:rsid w:val="009F4F5A"/>
    <w:rsid w:val="009F4F68"/>
    <w:rsid w:val="009F502F"/>
    <w:rsid w:val="009F5173"/>
    <w:rsid w:val="009F523C"/>
    <w:rsid w:val="009F530E"/>
    <w:rsid w:val="009F54C0"/>
    <w:rsid w:val="009F5BF3"/>
    <w:rsid w:val="009F5C05"/>
    <w:rsid w:val="009F5D21"/>
    <w:rsid w:val="009F5FDB"/>
    <w:rsid w:val="009F6151"/>
    <w:rsid w:val="009F61B2"/>
    <w:rsid w:val="009F6435"/>
    <w:rsid w:val="009F6916"/>
    <w:rsid w:val="009F6B8C"/>
    <w:rsid w:val="009F6C41"/>
    <w:rsid w:val="009F6E47"/>
    <w:rsid w:val="009F6EE3"/>
    <w:rsid w:val="009F7077"/>
    <w:rsid w:val="009F724A"/>
    <w:rsid w:val="009F72F1"/>
    <w:rsid w:val="009F7900"/>
    <w:rsid w:val="009F7925"/>
    <w:rsid w:val="009F7A62"/>
    <w:rsid w:val="009F7C27"/>
    <w:rsid w:val="009F7D06"/>
    <w:rsid w:val="009F7DCC"/>
    <w:rsid w:val="00A00018"/>
    <w:rsid w:val="00A002A0"/>
    <w:rsid w:val="00A0038C"/>
    <w:rsid w:val="00A0039C"/>
    <w:rsid w:val="00A003D4"/>
    <w:rsid w:val="00A00440"/>
    <w:rsid w:val="00A00445"/>
    <w:rsid w:val="00A00516"/>
    <w:rsid w:val="00A00809"/>
    <w:rsid w:val="00A0085C"/>
    <w:rsid w:val="00A00863"/>
    <w:rsid w:val="00A009F4"/>
    <w:rsid w:val="00A00A89"/>
    <w:rsid w:val="00A00AB2"/>
    <w:rsid w:val="00A00AE2"/>
    <w:rsid w:val="00A00CB6"/>
    <w:rsid w:val="00A00D72"/>
    <w:rsid w:val="00A00F3D"/>
    <w:rsid w:val="00A011CD"/>
    <w:rsid w:val="00A01233"/>
    <w:rsid w:val="00A016A6"/>
    <w:rsid w:val="00A0187F"/>
    <w:rsid w:val="00A018F9"/>
    <w:rsid w:val="00A0198A"/>
    <w:rsid w:val="00A0198E"/>
    <w:rsid w:val="00A019EE"/>
    <w:rsid w:val="00A01ADB"/>
    <w:rsid w:val="00A01B61"/>
    <w:rsid w:val="00A0202F"/>
    <w:rsid w:val="00A02114"/>
    <w:rsid w:val="00A021B0"/>
    <w:rsid w:val="00A0220A"/>
    <w:rsid w:val="00A0224F"/>
    <w:rsid w:val="00A022EE"/>
    <w:rsid w:val="00A0245C"/>
    <w:rsid w:val="00A0261B"/>
    <w:rsid w:val="00A02802"/>
    <w:rsid w:val="00A02B60"/>
    <w:rsid w:val="00A02CA0"/>
    <w:rsid w:val="00A02D91"/>
    <w:rsid w:val="00A02E52"/>
    <w:rsid w:val="00A02F5F"/>
    <w:rsid w:val="00A033D3"/>
    <w:rsid w:val="00A03440"/>
    <w:rsid w:val="00A03465"/>
    <w:rsid w:val="00A035AB"/>
    <w:rsid w:val="00A03765"/>
    <w:rsid w:val="00A03A52"/>
    <w:rsid w:val="00A03B81"/>
    <w:rsid w:val="00A03BC1"/>
    <w:rsid w:val="00A03E4B"/>
    <w:rsid w:val="00A0420E"/>
    <w:rsid w:val="00A0459D"/>
    <w:rsid w:val="00A046F0"/>
    <w:rsid w:val="00A0475E"/>
    <w:rsid w:val="00A04A65"/>
    <w:rsid w:val="00A04BDE"/>
    <w:rsid w:val="00A04BF3"/>
    <w:rsid w:val="00A04C40"/>
    <w:rsid w:val="00A04E32"/>
    <w:rsid w:val="00A04E49"/>
    <w:rsid w:val="00A04F11"/>
    <w:rsid w:val="00A05257"/>
    <w:rsid w:val="00A054D7"/>
    <w:rsid w:val="00A054DC"/>
    <w:rsid w:val="00A055B3"/>
    <w:rsid w:val="00A05D8D"/>
    <w:rsid w:val="00A05DA7"/>
    <w:rsid w:val="00A05F54"/>
    <w:rsid w:val="00A05F60"/>
    <w:rsid w:val="00A06017"/>
    <w:rsid w:val="00A061F9"/>
    <w:rsid w:val="00A06267"/>
    <w:rsid w:val="00A06477"/>
    <w:rsid w:val="00A06508"/>
    <w:rsid w:val="00A06542"/>
    <w:rsid w:val="00A069E2"/>
    <w:rsid w:val="00A06DEC"/>
    <w:rsid w:val="00A06F1D"/>
    <w:rsid w:val="00A0718A"/>
    <w:rsid w:val="00A0727C"/>
    <w:rsid w:val="00A07309"/>
    <w:rsid w:val="00A07354"/>
    <w:rsid w:val="00A0744E"/>
    <w:rsid w:val="00A07526"/>
    <w:rsid w:val="00A07922"/>
    <w:rsid w:val="00A07AC8"/>
    <w:rsid w:val="00A07B1A"/>
    <w:rsid w:val="00A07C3F"/>
    <w:rsid w:val="00A07DC6"/>
    <w:rsid w:val="00A07DDB"/>
    <w:rsid w:val="00A10C9F"/>
    <w:rsid w:val="00A10E4C"/>
    <w:rsid w:val="00A10FCB"/>
    <w:rsid w:val="00A111FF"/>
    <w:rsid w:val="00A11306"/>
    <w:rsid w:val="00A1135A"/>
    <w:rsid w:val="00A11627"/>
    <w:rsid w:val="00A11631"/>
    <w:rsid w:val="00A11967"/>
    <w:rsid w:val="00A11A0B"/>
    <w:rsid w:val="00A11A40"/>
    <w:rsid w:val="00A11B6A"/>
    <w:rsid w:val="00A11C99"/>
    <w:rsid w:val="00A11CA4"/>
    <w:rsid w:val="00A11F43"/>
    <w:rsid w:val="00A11FAB"/>
    <w:rsid w:val="00A1210B"/>
    <w:rsid w:val="00A1212A"/>
    <w:rsid w:val="00A121C3"/>
    <w:rsid w:val="00A121CA"/>
    <w:rsid w:val="00A121CF"/>
    <w:rsid w:val="00A12540"/>
    <w:rsid w:val="00A1280E"/>
    <w:rsid w:val="00A1291C"/>
    <w:rsid w:val="00A1291F"/>
    <w:rsid w:val="00A1298B"/>
    <w:rsid w:val="00A129E7"/>
    <w:rsid w:val="00A13099"/>
    <w:rsid w:val="00A13161"/>
    <w:rsid w:val="00A13270"/>
    <w:rsid w:val="00A13328"/>
    <w:rsid w:val="00A1344D"/>
    <w:rsid w:val="00A1353C"/>
    <w:rsid w:val="00A13701"/>
    <w:rsid w:val="00A13A7D"/>
    <w:rsid w:val="00A13DB5"/>
    <w:rsid w:val="00A13DFA"/>
    <w:rsid w:val="00A13E46"/>
    <w:rsid w:val="00A13E5D"/>
    <w:rsid w:val="00A13EF4"/>
    <w:rsid w:val="00A14394"/>
    <w:rsid w:val="00A143DA"/>
    <w:rsid w:val="00A14578"/>
    <w:rsid w:val="00A147A4"/>
    <w:rsid w:val="00A1493F"/>
    <w:rsid w:val="00A14A34"/>
    <w:rsid w:val="00A14AC7"/>
    <w:rsid w:val="00A14B53"/>
    <w:rsid w:val="00A14BDC"/>
    <w:rsid w:val="00A14E16"/>
    <w:rsid w:val="00A14FE1"/>
    <w:rsid w:val="00A150D1"/>
    <w:rsid w:val="00A15308"/>
    <w:rsid w:val="00A15339"/>
    <w:rsid w:val="00A15368"/>
    <w:rsid w:val="00A1574E"/>
    <w:rsid w:val="00A15814"/>
    <w:rsid w:val="00A15833"/>
    <w:rsid w:val="00A15836"/>
    <w:rsid w:val="00A15BFC"/>
    <w:rsid w:val="00A16007"/>
    <w:rsid w:val="00A160A4"/>
    <w:rsid w:val="00A162E1"/>
    <w:rsid w:val="00A1636A"/>
    <w:rsid w:val="00A164FC"/>
    <w:rsid w:val="00A166D1"/>
    <w:rsid w:val="00A1685E"/>
    <w:rsid w:val="00A170B6"/>
    <w:rsid w:val="00A1713C"/>
    <w:rsid w:val="00A17309"/>
    <w:rsid w:val="00A1764C"/>
    <w:rsid w:val="00A1764F"/>
    <w:rsid w:val="00A17670"/>
    <w:rsid w:val="00A177D2"/>
    <w:rsid w:val="00A178CA"/>
    <w:rsid w:val="00A17D05"/>
    <w:rsid w:val="00A17F9A"/>
    <w:rsid w:val="00A2021A"/>
    <w:rsid w:val="00A20227"/>
    <w:rsid w:val="00A202C2"/>
    <w:rsid w:val="00A20501"/>
    <w:rsid w:val="00A207F2"/>
    <w:rsid w:val="00A20848"/>
    <w:rsid w:val="00A20A74"/>
    <w:rsid w:val="00A20B24"/>
    <w:rsid w:val="00A20EE1"/>
    <w:rsid w:val="00A211A7"/>
    <w:rsid w:val="00A2123C"/>
    <w:rsid w:val="00A2124B"/>
    <w:rsid w:val="00A212B9"/>
    <w:rsid w:val="00A21556"/>
    <w:rsid w:val="00A215A1"/>
    <w:rsid w:val="00A2171F"/>
    <w:rsid w:val="00A2181D"/>
    <w:rsid w:val="00A21A61"/>
    <w:rsid w:val="00A21C2C"/>
    <w:rsid w:val="00A21DC4"/>
    <w:rsid w:val="00A22018"/>
    <w:rsid w:val="00A222AC"/>
    <w:rsid w:val="00A22343"/>
    <w:rsid w:val="00A228CE"/>
    <w:rsid w:val="00A228E6"/>
    <w:rsid w:val="00A22900"/>
    <w:rsid w:val="00A22AB3"/>
    <w:rsid w:val="00A22B9D"/>
    <w:rsid w:val="00A22E8D"/>
    <w:rsid w:val="00A22F0B"/>
    <w:rsid w:val="00A22F49"/>
    <w:rsid w:val="00A22F7F"/>
    <w:rsid w:val="00A22FC0"/>
    <w:rsid w:val="00A23149"/>
    <w:rsid w:val="00A23157"/>
    <w:rsid w:val="00A23281"/>
    <w:rsid w:val="00A232E0"/>
    <w:rsid w:val="00A234AB"/>
    <w:rsid w:val="00A2364B"/>
    <w:rsid w:val="00A2374D"/>
    <w:rsid w:val="00A23A6F"/>
    <w:rsid w:val="00A24062"/>
    <w:rsid w:val="00A241C8"/>
    <w:rsid w:val="00A24771"/>
    <w:rsid w:val="00A247B5"/>
    <w:rsid w:val="00A248D1"/>
    <w:rsid w:val="00A24A45"/>
    <w:rsid w:val="00A24A82"/>
    <w:rsid w:val="00A24AD8"/>
    <w:rsid w:val="00A24CCE"/>
    <w:rsid w:val="00A24E6D"/>
    <w:rsid w:val="00A24FAA"/>
    <w:rsid w:val="00A25039"/>
    <w:rsid w:val="00A250A9"/>
    <w:rsid w:val="00A250F1"/>
    <w:rsid w:val="00A25236"/>
    <w:rsid w:val="00A25328"/>
    <w:rsid w:val="00A2558F"/>
    <w:rsid w:val="00A255C4"/>
    <w:rsid w:val="00A2576E"/>
    <w:rsid w:val="00A25818"/>
    <w:rsid w:val="00A258B7"/>
    <w:rsid w:val="00A258F9"/>
    <w:rsid w:val="00A258FA"/>
    <w:rsid w:val="00A25B42"/>
    <w:rsid w:val="00A25B4C"/>
    <w:rsid w:val="00A25D09"/>
    <w:rsid w:val="00A25E82"/>
    <w:rsid w:val="00A26051"/>
    <w:rsid w:val="00A26268"/>
    <w:rsid w:val="00A26297"/>
    <w:rsid w:val="00A262B1"/>
    <w:rsid w:val="00A266B0"/>
    <w:rsid w:val="00A267AA"/>
    <w:rsid w:val="00A2684A"/>
    <w:rsid w:val="00A26A03"/>
    <w:rsid w:val="00A26C01"/>
    <w:rsid w:val="00A26CDD"/>
    <w:rsid w:val="00A26E9C"/>
    <w:rsid w:val="00A27073"/>
    <w:rsid w:val="00A270FD"/>
    <w:rsid w:val="00A273B9"/>
    <w:rsid w:val="00A273D4"/>
    <w:rsid w:val="00A27407"/>
    <w:rsid w:val="00A275A6"/>
    <w:rsid w:val="00A2772C"/>
    <w:rsid w:val="00A27739"/>
    <w:rsid w:val="00A27754"/>
    <w:rsid w:val="00A277A3"/>
    <w:rsid w:val="00A279C9"/>
    <w:rsid w:val="00A27D05"/>
    <w:rsid w:val="00A27D11"/>
    <w:rsid w:val="00A27E21"/>
    <w:rsid w:val="00A27E55"/>
    <w:rsid w:val="00A27FC3"/>
    <w:rsid w:val="00A303BF"/>
    <w:rsid w:val="00A30545"/>
    <w:rsid w:val="00A30918"/>
    <w:rsid w:val="00A30AB1"/>
    <w:rsid w:val="00A30B1D"/>
    <w:rsid w:val="00A30B64"/>
    <w:rsid w:val="00A30B9A"/>
    <w:rsid w:val="00A30C88"/>
    <w:rsid w:val="00A311BE"/>
    <w:rsid w:val="00A311DE"/>
    <w:rsid w:val="00A31342"/>
    <w:rsid w:val="00A313B5"/>
    <w:rsid w:val="00A31440"/>
    <w:rsid w:val="00A3144D"/>
    <w:rsid w:val="00A31462"/>
    <w:rsid w:val="00A31545"/>
    <w:rsid w:val="00A31550"/>
    <w:rsid w:val="00A31737"/>
    <w:rsid w:val="00A319CE"/>
    <w:rsid w:val="00A31A49"/>
    <w:rsid w:val="00A31A94"/>
    <w:rsid w:val="00A31D5F"/>
    <w:rsid w:val="00A31E40"/>
    <w:rsid w:val="00A32316"/>
    <w:rsid w:val="00A324C1"/>
    <w:rsid w:val="00A32578"/>
    <w:rsid w:val="00A3283A"/>
    <w:rsid w:val="00A32A72"/>
    <w:rsid w:val="00A32B2B"/>
    <w:rsid w:val="00A32C6F"/>
    <w:rsid w:val="00A32DD5"/>
    <w:rsid w:val="00A32EA7"/>
    <w:rsid w:val="00A33157"/>
    <w:rsid w:val="00A33389"/>
    <w:rsid w:val="00A33543"/>
    <w:rsid w:val="00A33777"/>
    <w:rsid w:val="00A3377B"/>
    <w:rsid w:val="00A337A2"/>
    <w:rsid w:val="00A33996"/>
    <w:rsid w:val="00A33A88"/>
    <w:rsid w:val="00A33B65"/>
    <w:rsid w:val="00A33DC8"/>
    <w:rsid w:val="00A33F1C"/>
    <w:rsid w:val="00A33F3A"/>
    <w:rsid w:val="00A34104"/>
    <w:rsid w:val="00A34454"/>
    <w:rsid w:val="00A34520"/>
    <w:rsid w:val="00A3460D"/>
    <w:rsid w:val="00A34841"/>
    <w:rsid w:val="00A34983"/>
    <w:rsid w:val="00A34C43"/>
    <w:rsid w:val="00A34C82"/>
    <w:rsid w:val="00A34C98"/>
    <w:rsid w:val="00A34CE2"/>
    <w:rsid w:val="00A34DA3"/>
    <w:rsid w:val="00A34ED8"/>
    <w:rsid w:val="00A34F16"/>
    <w:rsid w:val="00A35160"/>
    <w:rsid w:val="00A351FF"/>
    <w:rsid w:val="00A352B2"/>
    <w:rsid w:val="00A353F1"/>
    <w:rsid w:val="00A35723"/>
    <w:rsid w:val="00A35743"/>
    <w:rsid w:val="00A3588F"/>
    <w:rsid w:val="00A359FF"/>
    <w:rsid w:val="00A35B29"/>
    <w:rsid w:val="00A35BCD"/>
    <w:rsid w:val="00A35D53"/>
    <w:rsid w:val="00A35E1B"/>
    <w:rsid w:val="00A36073"/>
    <w:rsid w:val="00A3615D"/>
    <w:rsid w:val="00A3641F"/>
    <w:rsid w:val="00A3655F"/>
    <w:rsid w:val="00A365ED"/>
    <w:rsid w:val="00A365FE"/>
    <w:rsid w:val="00A3661D"/>
    <w:rsid w:val="00A366B9"/>
    <w:rsid w:val="00A36764"/>
    <w:rsid w:val="00A36A83"/>
    <w:rsid w:val="00A36AD7"/>
    <w:rsid w:val="00A36CDF"/>
    <w:rsid w:val="00A37144"/>
    <w:rsid w:val="00A375AC"/>
    <w:rsid w:val="00A375D9"/>
    <w:rsid w:val="00A37B55"/>
    <w:rsid w:val="00A37B7D"/>
    <w:rsid w:val="00A37F4F"/>
    <w:rsid w:val="00A37FB6"/>
    <w:rsid w:val="00A400C6"/>
    <w:rsid w:val="00A402FA"/>
    <w:rsid w:val="00A402FC"/>
    <w:rsid w:val="00A40334"/>
    <w:rsid w:val="00A40572"/>
    <w:rsid w:val="00A40589"/>
    <w:rsid w:val="00A40639"/>
    <w:rsid w:val="00A406BB"/>
    <w:rsid w:val="00A4073A"/>
    <w:rsid w:val="00A4076C"/>
    <w:rsid w:val="00A407A6"/>
    <w:rsid w:val="00A407C3"/>
    <w:rsid w:val="00A40AF2"/>
    <w:rsid w:val="00A40F62"/>
    <w:rsid w:val="00A4123E"/>
    <w:rsid w:val="00A4167B"/>
    <w:rsid w:val="00A41828"/>
    <w:rsid w:val="00A41A12"/>
    <w:rsid w:val="00A41A9A"/>
    <w:rsid w:val="00A41E90"/>
    <w:rsid w:val="00A41EEE"/>
    <w:rsid w:val="00A4206C"/>
    <w:rsid w:val="00A421F8"/>
    <w:rsid w:val="00A42412"/>
    <w:rsid w:val="00A42571"/>
    <w:rsid w:val="00A4277E"/>
    <w:rsid w:val="00A42A5E"/>
    <w:rsid w:val="00A42A6C"/>
    <w:rsid w:val="00A42B25"/>
    <w:rsid w:val="00A42D5A"/>
    <w:rsid w:val="00A42DCF"/>
    <w:rsid w:val="00A42E50"/>
    <w:rsid w:val="00A42F1F"/>
    <w:rsid w:val="00A42F9F"/>
    <w:rsid w:val="00A430A8"/>
    <w:rsid w:val="00A43412"/>
    <w:rsid w:val="00A434FD"/>
    <w:rsid w:val="00A43510"/>
    <w:rsid w:val="00A43532"/>
    <w:rsid w:val="00A4357A"/>
    <w:rsid w:val="00A43617"/>
    <w:rsid w:val="00A436E7"/>
    <w:rsid w:val="00A43828"/>
    <w:rsid w:val="00A43978"/>
    <w:rsid w:val="00A43B91"/>
    <w:rsid w:val="00A43C2C"/>
    <w:rsid w:val="00A43C34"/>
    <w:rsid w:val="00A43CE0"/>
    <w:rsid w:val="00A43D1B"/>
    <w:rsid w:val="00A43F40"/>
    <w:rsid w:val="00A4404B"/>
    <w:rsid w:val="00A44443"/>
    <w:rsid w:val="00A44918"/>
    <w:rsid w:val="00A44930"/>
    <w:rsid w:val="00A44FDD"/>
    <w:rsid w:val="00A45000"/>
    <w:rsid w:val="00A45120"/>
    <w:rsid w:val="00A45162"/>
    <w:rsid w:val="00A4527B"/>
    <w:rsid w:val="00A4528D"/>
    <w:rsid w:val="00A452E4"/>
    <w:rsid w:val="00A4532E"/>
    <w:rsid w:val="00A45378"/>
    <w:rsid w:val="00A45883"/>
    <w:rsid w:val="00A45909"/>
    <w:rsid w:val="00A4594D"/>
    <w:rsid w:val="00A45C06"/>
    <w:rsid w:val="00A45E6D"/>
    <w:rsid w:val="00A46290"/>
    <w:rsid w:val="00A462B2"/>
    <w:rsid w:val="00A464E9"/>
    <w:rsid w:val="00A465CD"/>
    <w:rsid w:val="00A46775"/>
    <w:rsid w:val="00A46A0E"/>
    <w:rsid w:val="00A46BC2"/>
    <w:rsid w:val="00A46E46"/>
    <w:rsid w:val="00A471F1"/>
    <w:rsid w:val="00A47597"/>
    <w:rsid w:val="00A47819"/>
    <w:rsid w:val="00A4793E"/>
    <w:rsid w:val="00A47D62"/>
    <w:rsid w:val="00A50016"/>
    <w:rsid w:val="00A500B1"/>
    <w:rsid w:val="00A500F7"/>
    <w:rsid w:val="00A50480"/>
    <w:rsid w:val="00A50568"/>
    <w:rsid w:val="00A50694"/>
    <w:rsid w:val="00A508C7"/>
    <w:rsid w:val="00A5097E"/>
    <w:rsid w:val="00A509B9"/>
    <w:rsid w:val="00A509BC"/>
    <w:rsid w:val="00A50B66"/>
    <w:rsid w:val="00A50E40"/>
    <w:rsid w:val="00A510E2"/>
    <w:rsid w:val="00A511FB"/>
    <w:rsid w:val="00A51207"/>
    <w:rsid w:val="00A513DB"/>
    <w:rsid w:val="00A51659"/>
    <w:rsid w:val="00A51BE7"/>
    <w:rsid w:val="00A51C5A"/>
    <w:rsid w:val="00A51C83"/>
    <w:rsid w:val="00A51D8F"/>
    <w:rsid w:val="00A51E3E"/>
    <w:rsid w:val="00A51F17"/>
    <w:rsid w:val="00A5233F"/>
    <w:rsid w:val="00A526A3"/>
    <w:rsid w:val="00A52E21"/>
    <w:rsid w:val="00A52FD6"/>
    <w:rsid w:val="00A530A2"/>
    <w:rsid w:val="00A53283"/>
    <w:rsid w:val="00A53435"/>
    <w:rsid w:val="00A53467"/>
    <w:rsid w:val="00A53509"/>
    <w:rsid w:val="00A5355E"/>
    <w:rsid w:val="00A5365F"/>
    <w:rsid w:val="00A536E2"/>
    <w:rsid w:val="00A53AF5"/>
    <w:rsid w:val="00A53D37"/>
    <w:rsid w:val="00A53E54"/>
    <w:rsid w:val="00A53FFB"/>
    <w:rsid w:val="00A54090"/>
    <w:rsid w:val="00A5429C"/>
    <w:rsid w:val="00A542A2"/>
    <w:rsid w:val="00A5484A"/>
    <w:rsid w:val="00A54A8A"/>
    <w:rsid w:val="00A55041"/>
    <w:rsid w:val="00A55096"/>
    <w:rsid w:val="00A55391"/>
    <w:rsid w:val="00A55429"/>
    <w:rsid w:val="00A5572F"/>
    <w:rsid w:val="00A557A0"/>
    <w:rsid w:val="00A558BB"/>
    <w:rsid w:val="00A55937"/>
    <w:rsid w:val="00A55CEB"/>
    <w:rsid w:val="00A55EBB"/>
    <w:rsid w:val="00A564EF"/>
    <w:rsid w:val="00A565D8"/>
    <w:rsid w:val="00A56678"/>
    <w:rsid w:val="00A56712"/>
    <w:rsid w:val="00A568E3"/>
    <w:rsid w:val="00A56944"/>
    <w:rsid w:val="00A56B35"/>
    <w:rsid w:val="00A56C39"/>
    <w:rsid w:val="00A56C64"/>
    <w:rsid w:val="00A56DC2"/>
    <w:rsid w:val="00A56E3B"/>
    <w:rsid w:val="00A5702F"/>
    <w:rsid w:val="00A57035"/>
    <w:rsid w:val="00A57051"/>
    <w:rsid w:val="00A5759F"/>
    <w:rsid w:val="00A5761B"/>
    <w:rsid w:val="00A5761F"/>
    <w:rsid w:val="00A5774A"/>
    <w:rsid w:val="00A57762"/>
    <w:rsid w:val="00A57A8A"/>
    <w:rsid w:val="00A57AB6"/>
    <w:rsid w:val="00A57BC8"/>
    <w:rsid w:val="00A57BF7"/>
    <w:rsid w:val="00A57CF4"/>
    <w:rsid w:val="00A57E2A"/>
    <w:rsid w:val="00A57EBE"/>
    <w:rsid w:val="00A57EDF"/>
    <w:rsid w:val="00A57F03"/>
    <w:rsid w:val="00A602AE"/>
    <w:rsid w:val="00A602BB"/>
    <w:rsid w:val="00A6033C"/>
    <w:rsid w:val="00A6035A"/>
    <w:rsid w:val="00A604D1"/>
    <w:rsid w:val="00A604D7"/>
    <w:rsid w:val="00A60554"/>
    <w:rsid w:val="00A6082F"/>
    <w:rsid w:val="00A60A45"/>
    <w:rsid w:val="00A60A85"/>
    <w:rsid w:val="00A60B6E"/>
    <w:rsid w:val="00A60E41"/>
    <w:rsid w:val="00A60EC6"/>
    <w:rsid w:val="00A60F37"/>
    <w:rsid w:val="00A60F3B"/>
    <w:rsid w:val="00A60F5E"/>
    <w:rsid w:val="00A6108B"/>
    <w:rsid w:val="00A610F5"/>
    <w:rsid w:val="00A61456"/>
    <w:rsid w:val="00A614CF"/>
    <w:rsid w:val="00A614DC"/>
    <w:rsid w:val="00A6160B"/>
    <w:rsid w:val="00A616C7"/>
    <w:rsid w:val="00A61AC6"/>
    <w:rsid w:val="00A61B12"/>
    <w:rsid w:val="00A61E19"/>
    <w:rsid w:val="00A61EAF"/>
    <w:rsid w:val="00A6216D"/>
    <w:rsid w:val="00A6222A"/>
    <w:rsid w:val="00A6226F"/>
    <w:rsid w:val="00A622DC"/>
    <w:rsid w:val="00A626BC"/>
    <w:rsid w:val="00A6287B"/>
    <w:rsid w:val="00A62AD5"/>
    <w:rsid w:val="00A62D5A"/>
    <w:rsid w:val="00A62E49"/>
    <w:rsid w:val="00A62F3A"/>
    <w:rsid w:val="00A6335E"/>
    <w:rsid w:val="00A6351A"/>
    <w:rsid w:val="00A6352E"/>
    <w:rsid w:val="00A637DF"/>
    <w:rsid w:val="00A6384B"/>
    <w:rsid w:val="00A639B6"/>
    <w:rsid w:val="00A63A4E"/>
    <w:rsid w:val="00A63BB3"/>
    <w:rsid w:val="00A63D81"/>
    <w:rsid w:val="00A63ECA"/>
    <w:rsid w:val="00A64201"/>
    <w:rsid w:val="00A643DF"/>
    <w:rsid w:val="00A644F7"/>
    <w:rsid w:val="00A6496F"/>
    <w:rsid w:val="00A64B11"/>
    <w:rsid w:val="00A64D9C"/>
    <w:rsid w:val="00A64F88"/>
    <w:rsid w:val="00A6540A"/>
    <w:rsid w:val="00A654DC"/>
    <w:rsid w:val="00A6565B"/>
    <w:rsid w:val="00A656BA"/>
    <w:rsid w:val="00A657D8"/>
    <w:rsid w:val="00A657DC"/>
    <w:rsid w:val="00A65A60"/>
    <w:rsid w:val="00A65B2F"/>
    <w:rsid w:val="00A65CC0"/>
    <w:rsid w:val="00A65F4C"/>
    <w:rsid w:val="00A660F8"/>
    <w:rsid w:val="00A6615E"/>
    <w:rsid w:val="00A66187"/>
    <w:rsid w:val="00A663E3"/>
    <w:rsid w:val="00A66519"/>
    <w:rsid w:val="00A667CC"/>
    <w:rsid w:val="00A668FC"/>
    <w:rsid w:val="00A66935"/>
    <w:rsid w:val="00A66AE0"/>
    <w:rsid w:val="00A66BE0"/>
    <w:rsid w:val="00A66BE6"/>
    <w:rsid w:val="00A66E0F"/>
    <w:rsid w:val="00A66FCF"/>
    <w:rsid w:val="00A6702B"/>
    <w:rsid w:val="00A671F8"/>
    <w:rsid w:val="00A6728D"/>
    <w:rsid w:val="00A6756B"/>
    <w:rsid w:val="00A675B4"/>
    <w:rsid w:val="00A675F4"/>
    <w:rsid w:val="00A678CE"/>
    <w:rsid w:val="00A679D7"/>
    <w:rsid w:val="00A67B41"/>
    <w:rsid w:val="00A67C60"/>
    <w:rsid w:val="00A67E38"/>
    <w:rsid w:val="00A67EBD"/>
    <w:rsid w:val="00A67EE9"/>
    <w:rsid w:val="00A67F43"/>
    <w:rsid w:val="00A70029"/>
    <w:rsid w:val="00A703C1"/>
    <w:rsid w:val="00A703F4"/>
    <w:rsid w:val="00A705E5"/>
    <w:rsid w:val="00A70B2D"/>
    <w:rsid w:val="00A70DAA"/>
    <w:rsid w:val="00A70EEA"/>
    <w:rsid w:val="00A7100E"/>
    <w:rsid w:val="00A711DF"/>
    <w:rsid w:val="00A716A5"/>
    <w:rsid w:val="00A719E0"/>
    <w:rsid w:val="00A71A94"/>
    <w:rsid w:val="00A71B14"/>
    <w:rsid w:val="00A71B94"/>
    <w:rsid w:val="00A71D94"/>
    <w:rsid w:val="00A71EDF"/>
    <w:rsid w:val="00A721E5"/>
    <w:rsid w:val="00A72438"/>
    <w:rsid w:val="00A724EB"/>
    <w:rsid w:val="00A7251A"/>
    <w:rsid w:val="00A7252F"/>
    <w:rsid w:val="00A725EB"/>
    <w:rsid w:val="00A7285D"/>
    <w:rsid w:val="00A72871"/>
    <w:rsid w:val="00A7288D"/>
    <w:rsid w:val="00A72B2B"/>
    <w:rsid w:val="00A72C09"/>
    <w:rsid w:val="00A73000"/>
    <w:rsid w:val="00A73013"/>
    <w:rsid w:val="00A73209"/>
    <w:rsid w:val="00A7325E"/>
    <w:rsid w:val="00A73358"/>
    <w:rsid w:val="00A73382"/>
    <w:rsid w:val="00A73387"/>
    <w:rsid w:val="00A736D7"/>
    <w:rsid w:val="00A7370B"/>
    <w:rsid w:val="00A737E5"/>
    <w:rsid w:val="00A7380D"/>
    <w:rsid w:val="00A73828"/>
    <w:rsid w:val="00A73C71"/>
    <w:rsid w:val="00A73D16"/>
    <w:rsid w:val="00A74070"/>
    <w:rsid w:val="00A740E6"/>
    <w:rsid w:val="00A740F6"/>
    <w:rsid w:val="00A7443E"/>
    <w:rsid w:val="00A744C3"/>
    <w:rsid w:val="00A74624"/>
    <w:rsid w:val="00A74660"/>
    <w:rsid w:val="00A7483F"/>
    <w:rsid w:val="00A74926"/>
    <w:rsid w:val="00A74DCC"/>
    <w:rsid w:val="00A74E23"/>
    <w:rsid w:val="00A74E7E"/>
    <w:rsid w:val="00A74FFD"/>
    <w:rsid w:val="00A7503E"/>
    <w:rsid w:val="00A753D2"/>
    <w:rsid w:val="00A7545D"/>
    <w:rsid w:val="00A7552E"/>
    <w:rsid w:val="00A75585"/>
    <w:rsid w:val="00A75652"/>
    <w:rsid w:val="00A75660"/>
    <w:rsid w:val="00A756B1"/>
    <w:rsid w:val="00A757A1"/>
    <w:rsid w:val="00A758B4"/>
    <w:rsid w:val="00A75933"/>
    <w:rsid w:val="00A75974"/>
    <w:rsid w:val="00A75A80"/>
    <w:rsid w:val="00A75D2A"/>
    <w:rsid w:val="00A75DCD"/>
    <w:rsid w:val="00A75E56"/>
    <w:rsid w:val="00A75EFB"/>
    <w:rsid w:val="00A76074"/>
    <w:rsid w:val="00A763C5"/>
    <w:rsid w:val="00A764EE"/>
    <w:rsid w:val="00A765F1"/>
    <w:rsid w:val="00A7670F"/>
    <w:rsid w:val="00A76798"/>
    <w:rsid w:val="00A767EE"/>
    <w:rsid w:val="00A76A08"/>
    <w:rsid w:val="00A76B85"/>
    <w:rsid w:val="00A76D0A"/>
    <w:rsid w:val="00A76E9B"/>
    <w:rsid w:val="00A76F01"/>
    <w:rsid w:val="00A76F13"/>
    <w:rsid w:val="00A76F63"/>
    <w:rsid w:val="00A76FD6"/>
    <w:rsid w:val="00A770B7"/>
    <w:rsid w:val="00A77145"/>
    <w:rsid w:val="00A77365"/>
    <w:rsid w:val="00A77430"/>
    <w:rsid w:val="00A778E7"/>
    <w:rsid w:val="00A77965"/>
    <w:rsid w:val="00A7796C"/>
    <w:rsid w:val="00A779AD"/>
    <w:rsid w:val="00A77B54"/>
    <w:rsid w:val="00A77C81"/>
    <w:rsid w:val="00A77EC7"/>
    <w:rsid w:val="00A77FC3"/>
    <w:rsid w:val="00A80212"/>
    <w:rsid w:val="00A8042B"/>
    <w:rsid w:val="00A80642"/>
    <w:rsid w:val="00A806E0"/>
    <w:rsid w:val="00A8082F"/>
    <w:rsid w:val="00A8088B"/>
    <w:rsid w:val="00A808D5"/>
    <w:rsid w:val="00A80901"/>
    <w:rsid w:val="00A8092C"/>
    <w:rsid w:val="00A809B3"/>
    <w:rsid w:val="00A80BE9"/>
    <w:rsid w:val="00A80C0C"/>
    <w:rsid w:val="00A80CE2"/>
    <w:rsid w:val="00A80D21"/>
    <w:rsid w:val="00A80E9B"/>
    <w:rsid w:val="00A81216"/>
    <w:rsid w:val="00A812A1"/>
    <w:rsid w:val="00A817A9"/>
    <w:rsid w:val="00A8191C"/>
    <w:rsid w:val="00A819C7"/>
    <w:rsid w:val="00A81A66"/>
    <w:rsid w:val="00A81AAF"/>
    <w:rsid w:val="00A81CEC"/>
    <w:rsid w:val="00A82065"/>
    <w:rsid w:val="00A8217B"/>
    <w:rsid w:val="00A82E40"/>
    <w:rsid w:val="00A8306E"/>
    <w:rsid w:val="00A8322D"/>
    <w:rsid w:val="00A83479"/>
    <w:rsid w:val="00A834AE"/>
    <w:rsid w:val="00A83647"/>
    <w:rsid w:val="00A838D7"/>
    <w:rsid w:val="00A83A50"/>
    <w:rsid w:val="00A83BD4"/>
    <w:rsid w:val="00A84033"/>
    <w:rsid w:val="00A840D7"/>
    <w:rsid w:val="00A84933"/>
    <w:rsid w:val="00A84934"/>
    <w:rsid w:val="00A84AF5"/>
    <w:rsid w:val="00A84AF9"/>
    <w:rsid w:val="00A84BDA"/>
    <w:rsid w:val="00A84E82"/>
    <w:rsid w:val="00A8504B"/>
    <w:rsid w:val="00A856EB"/>
    <w:rsid w:val="00A8580D"/>
    <w:rsid w:val="00A8584A"/>
    <w:rsid w:val="00A85858"/>
    <w:rsid w:val="00A85DA5"/>
    <w:rsid w:val="00A86343"/>
    <w:rsid w:val="00A863E4"/>
    <w:rsid w:val="00A866EA"/>
    <w:rsid w:val="00A8674A"/>
    <w:rsid w:val="00A86B5C"/>
    <w:rsid w:val="00A86C08"/>
    <w:rsid w:val="00A86CB6"/>
    <w:rsid w:val="00A86D26"/>
    <w:rsid w:val="00A86EE9"/>
    <w:rsid w:val="00A86FC8"/>
    <w:rsid w:val="00A87193"/>
    <w:rsid w:val="00A87343"/>
    <w:rsid w:val="00A8736A"/>
    <w:rsid w:val="00A8761B"/>
    <w:rsid w:val="00A87692"/>
    <w:rsid w:val="00A878AD"/>
    <w:rsid w:val="00A87A09"/>
    <w:rsid w:val="00A87C0B"/>
    <w:rsid w:val="00A87D05"/>
    <w:rsid w:val="00A87D19"/>
    <w:rsid w:val="00A87D63"/>
    <w:rsid w:val="00A87EB8"/>
    <w:rsid w:val="00A90094"/>
    <w:rsid w:val="00A9012F"/>
    <w:rsid w:val="00A901AC"/>
    <w:rsid w:val="00A9034F"/>
    <w:rsid w:val="00A904D1"/>
    <w:rsid w:val="00A9060E"/>
    <w:rsid w:val="00A9073C"/>
    <w:rsid w:val="00A907CA"/>
    <w:rsid w:val="00A90B06"/>
    <w:rsid w:val="00A90DD8"/>
    <w:rsid w:val="00A90E59"/>
    <w:rsid w:val="00A90F9C"/>
    <w:rsid w:val="00A916A9"/>
    <w:rsid w:val="00A9170B"/>
    <w:rsid w:val="00A918D8"/>
    <w:rsid w:val="00A919DB"/>
    <w:rsid w:val="00A91B78"/>
    <w:rsid w:val="00A91DFB"/>
    <w:rsid w:val="00A91DFD"/>
    <w:rsid w:val="00A91F8D"/>
    <w:rsid w:val="00A92186"/>
    <w:rsid w:val="00A92196"/>
    <w:rsid w:val="00A921D5"/>
    <w:rsid w:val="00A92215"/>
    <w:rsid w:val="00A9227B"/>
    <w:rsid w:val="00A92567"/>
    <w:rsid w:val="00A925CA"/>
    <w:rsid w:val="00A925FF"/>
    <w:rsid w:val="00A927F0"/>
    <w:rsid w:val="00A929F4"/>
    <w:rsid w:val="00A92A6B"/>
    <w:rsid w:val="00A92AF1"/>
    <w:rsid w:val="00A92C55"/>
    <w:rsid w:val="00A92E32"/>
    <w:rsid w:val="00A92F2F"/>
    <w:rsid w:val="00A92FE0"/>
    <w:rsid w:val="00A930BD"/>
    <w:rsid w:val="00A93196"/>
    <w:rsid w:val="00A93215"/>
    <w:rsid w:val="00A934EC"/>
    <w:rsid w:val="00A9354D"/>
    <w:rsid w:val="00A93644"/>
    <w:rsid w:val="00A9366D"/>
    <w:rsid w:val="00A93701"/>
    <w:rsid w:val="00A93B70"/>
    <w:rsid w:val="00A93BBB"/>
    <w:rsid w:val="00A940D9"/>
    <w:rsid w:val="00A942D4"/>
    <w:rsid w:val="00A943FA"/>
    <w:rsid w:val="00A9442D"/>
    <w:rsid w:val="00A946F7"/>
    <w:rsid w:val="00A947A5"/>
    <w:rsid w:val="00A94B74"/>
    <w:rsid w:val="00A94C21"/>
    <w:rsid w:val="00A94CCB"/>
    <w:rsid w:val="00A94E92"/>
    <w:rsid w:val="00A9512F"/>
    <w:rsid w:val="00A951D2"/>
    <w:rsid w:val="00A95377"/>
    <w:rsid w:val="00A95459"/>
    <w:rsid w:val="00A95781"/>
    <w:rsid w:val="00A957D5"/>
    <w:rsid w:val="00A9586B"/>
    <w:rsid w:val="00A95D43"/>
    <w:rsid w:val="00A95F8A"/>
    <w:rsid w:val="00A96043"/>
    <w:rsid w:val="00A96418"/>
    <w:rsid w:val="00A9660F"/>
    <w:rsid w:val="00A96664"/>
    <w:rsid w:val="00A96703"/>
    <w:rsid w:val="00A96A80"/>
    <w:rsid w:val="00A96D49"/>
    <w:rsid w:val="00A96DB5"/>
    <w:rsid w:val="00A96FF9"/>
    <w:rsid w:val="00A970F3"/>
    <w:rsid w:val="00A971E1"/>
    <w:rsid w:val="00A972B4"/>
    <w:rsid w:val="00A97324"/>
    <w:rsid w:val="00A9745D"/>
    <w:rsid w:val="00A97465"/>
    <w:rsid w:val="00A97652"/>
    <w:rsid w:val="00A9778E"/>
    <w:rsid w:val="00A97802"/>
    <w:rsid w:val="00A97A8A"/>
    <w:rsid w:val="00A97AA9"/>
    <w:rsid w:val="00A97B25"/>
    <w:rsid w:val="00A97BA2"/>
    <w:rsid w:val="00AA0007"/>
    <w:rsid w:val="00AA01EF"/>
    <w:rsid w:val="00AA0280"/>
    <w:rsid w:val="00AA042B"/>
    <w:rsid w:val="00AA056F"/>
    <w:rsid w:val="00AA0601"/>
    <w:rsid w:val="00AA0B7E"/>
    <w:rsid w:val="00AA0C36"/>
    <w:rsid w:val="00AA0CFA"/>
    <w:rsid w:val="00AA0DBB"/>
    <w:rsid w:val="00AA0DDB"/>
    <w:rsid w:val="00AA0F58"/>
    <w:rsid w:val="00AA0F92"/>
    <w:rsid w:val="00AA0FAA"/>
    <w:rsid w:val="00AA10E4"/>
    <w:rsid w:val="00AA121E"/>
    <w:rsid w:val="00AA1363"/>
    <w:rsid w:val="00AA141F"/>
    <w:rsid w:val="00AA17A6"/>
    <w:rsid w:val="00AA1CE8"/>
    <w:rsid w:val="00AA1D12"/>
    <w:rsid w:val="00AA1F89"/>
    <w:rsid w:val="00AA212C"/>
    <w:rsid w:val="00AA2134"/>
    <w:rsid w:val="00AA2223"/>
    <w:rsid w:val="00AA22BF"/>
    <w:rsid w:val="00AA22E7"/>
    <w:rsid w:val="00AA2508"/>
    <w:rsid w:val="00AA2682"/>
    <w:rsid w:val="00AA28FA"/>
    <w:rsid w:val="00AA299C"/>
    <w:rsid w:val="00AA29B1"/>
    <w:rsid w:val="00AA2B78"/>
    <w:rsid w:val="00AA2C24"/>
    <w:rsid w:val="00AA2C9A"/>
    <w:rsid w:val="00AA2CFB"/>
    <w:rsid w:val="00AA2D9C"/>
    <w:rsid w:val="00AA2ED8"/>
    <w:rsid w:val="00AA2FC6"/>
    <w:rsid w:val="00AA30C8"/>
    <w:rsid w:val="00AA3240"/>
    <w:rsid w:val="00AA331A"/>
    <w:rsid w:val="00AA34D1"/>
    <w:rsid w:val="00AA34F9"/>
    <w:rsid w:val="00AA373F"/>
    <w:rsid w:val="00AA376E"/>
    <w:rsid w:val="00AA3AB1"/>
    <w:rsid w:val="00AA3AF3"/>
    <w:rsid w:val="00AA3B7F"/>
    <w:rsid w:val="00AA3DAC"/>
    <w:rsid w:val="00AA3E9F"/>
    <w:rsid w:val="00AA3F14"/>
    <w:rsid w:val="00AA46C5"/>
    <w:rsid w:val="00AA4788"/>
    <w:rsid w:val="00AA47B5"/>
    <w:rsid w:val="00AA490D"/>
    <w:rsid w:val="00AA4B5D"/>
    <w:rsid w:val="00AA4C35"/>
    <w:rsid w:val="00AA51BA"/>
    <w:rsid w:val="00AA57E1"/>
    <w:rsid w:val="00AA58C2"/>
    <w:rsid w:val="00AA5AF0"/>
    <w:rsid w:val="00AA5BC1"/>
    <w:rsid w:val="00AA5DB9"/>
    <w:rsid w:val="00AA5FB3"/>
    <w:rsid w:val="00AA5FBD"/>
    <w:rsid w:val="00AA607B"/>
    <w:rsid w:val="00AA6103"/>
    <w:rsid w:val="00AA613B"/>
    <w:rsid w:val="00AA6241"/>
    <w:rsid w:val="00AA6247"/>
    <w:rsid w:val="00AA6597"/>
    <w:rsid w:val="00AA6787"/>
    <w:rsid w:val="00AA67A3"/>
    <w:rsid w:val="00AA67F1"/>
    <w:rsid w:val="00AA67F2"/>
    <w:rsid w:val="00AA68C6"/>
    <w:rsid w:val="00AA692F"/>
    <w:rsid w:val="00AA6976"/>
    <w:rsid w:val="00AA6F04"/>
    <w:rsid w:val="00AA6F52"/>
    <w:rsid w:val="00AA6FAC"/>
    <w:rsid w:val="00AA705C"/>
    <w:rsid w:val="00AA73B4"/>
    <w:rsid w:val="00AA7623"/>
    <w:rsid w:val="00AA764D"/>
    <w:rsid w:val="00AA7654"/>
    <w:rsid w:val="00AA7691"/>
    <w:rsid w:val="00AA76EC"/>
    <w:rsid w:val="00AA7815"/>
    <w:rsid w:val="00AA79C6"/>
    <w:rsid w:val="00AA7A68"/>
    <w:rsid w:val="00AA7A9E"/>
    <w:rsid w:val="00AA7BBC"/>
    <w:rsid w:val="00AA7CA5"/>
    <w:rsid w:val="00AA7CBA"/>
    <w:rsid w:val="00AA7D8B"/>
    <w:rsid w:val="00AB005D"/>
    <w:rsid w:val="00AB00DD"/>
    <w:rsid w:val="00AB027F"/>
    <w:rsid w:val="00AB02BE"/>
    <w:rsid w:val="00AB0328"/>
    <w:rsid w:val="00AB0484"/>
    <w:rsid w:val="00AB0595"/>
    <w:rsid w:val="00AB0633"/>
    <w:rsid w:val="00AB09B7"/>
    <w:rsid w:val="00AB09BD"/>
    <w:rsid w:val="00AB0B7E"/>
    <w:rsid w:val="00AB0D83"/>
    <w:rsid w:val="00AB0DFC"/>
    <w:rsid w:val="00AB0FB8"/>
    <w:rsid w:val="00AB11A8"/>
    <w:rsid w:val="00AB1208"/>
    <w:rsid w:val="00AB13F7"/>
    <w:rsid w:val="00AB14AD"/>
    <w:rsid w:val="00AB14DB"/>
    <w:rsid w:val="00AB1848"/>
    <w:rsid w:val="00AB19CD"/>
    <w:rsid w:val="00AB1B53"/>
    <w:rsid w:val="00AB1B7D"/>
    <w:rsid w:val="00AB1BBC"/>
    <w:rsid w:val="00AB200A"/>
    <w:rsid w:val="00AB20D0"/>
    <w:rsid w:val="00AB20EB"/>
    <w:rsid w:val="00AB20FF"/>
    <w:rsid w:val="00AB229E"/>
    <w:rsid w:val="00AB24FA"/>
    <w:rsid w:val="00AB2A7F"/>
    <w:rsid w:val="00AB2AA3"/>
    <w:rsid w:val="00AB2BF8"/>
    <w:rsid w:val="00AB2C7F"/>
    <w:rsid w:val="00AB2D7E"/>
    <w:rsid w:val="00AB2DF2"/>
    <w:rsid w:val="00AB2E2C"/>
    <w:rsid w:val="00AB2FCE"/>
    <w:rsid w:val="00AB30C0"/>
    <w:rsid w:val="00AB3253"/>
    <w:rsid w:val="00AB361C"/>
    <w:rsid w:val="00AB3864"/>
    <w:rsid w:val="00AB3A0A"/>
    <w:rsid w:val="00AB3AD5"/>
    <w:rsid w:val="00AB3F88"/>
    <w:rsid w:val="00AB4088"/>
    <w:rsid w:val="00AB4093"/>
    <w:rsid w:val="00AB40B3"/>
    <w:rsid w:val="00AB40C5"/>
    <w:rsid w:val="00AB4164"/>
    <w:rsid w:val="00AB41F9"/>
    <w:rsid w:val="00AB440C"/>
    <w:rsid w:val="00AB4565"/>
    <w:rsid w:val="00AB4652"/>
    <w:rsid w:val="00AB46DB"/>
    <w:rsid w:val="00AB49FE"/>
    <w:rsid w:val="00AB4B40"/>
    <w:rsid w:val="00AB532C"/>
    <w:rsid w:val="00AB53A9"/>
    <w:rsid w:val="00AB55B6"/>
    <w:rsid w:val="00AB57CA"/>
    <w:rsid w:val="00AB58D2"/>
    <w:rsid w:val="00AB5A75"/>
    <w:rsid w:val="00AB5B17"/>
    <w:rsid w:val="00AB606E"/>
    <w:rsid w:val="00AB6106"/>
    <w:rsid w:val="00AB6263"/>
    <w:rsid w:val="00AB6357"/>
    <w:rsid w:val="00AB642D"/>
    <w:rsid w:val="00AB64D0"/>
    <w:rsid w:val="00AB6564"/>
    <w:rsid w:val="00AB66F7"/>
    <w:rsid w:val="00AB68D8"/>
    <w:rsid w:val="00AB696F"/>
    <w:rsid w:val="00AB6ADE"/>
    <w:rsid w:val="00AB6B62"/>
    <w:rsid w:val="00AB6D5B"/>
    <w:rsid w:val="00AB714A"/>
    <w:rsid w:val="00AB72D9"/>
    <w:rsid w:val="00AB735B"/>
    <w:rsid w:val="00AB7475"/>
    <w:rsid w:val="00AB763C"/>
    <w:rsid w:val="00AB778D"/>
    <w:rsid w:val="00AB79AC"/>
    <w:rsid w:val="00AB7AE5"/>
    <w:rsid w:val="00AB7AFD"/>
    <w:rsid w:val="00AB7C05"/>
    <w:rsid w:val="00AB7C75"/>
    <w:rsid w:val="00AB7D9D"/>
    <w:rsid w:val="00AB7E99"/>
    <w:rsid w:val="00AB7EB6"/>
    <w:rsid w:val="00AB7F93"/>
    <w:rsid w:val="00AB7FAD"/>
    <w:rsid w:val="00AC00B5"/>
    <w:rsid w:val="00AC0226"/>
    <w:rsid w:val="00AC037E"/>
    <w:rsid w:val="00AC0627"/>
    <w:rsid w:val="00AC0743"/>
    <w:rsid w:val="00AC07BA"/>
    <w:rsid w:val="00AC08F9"/>
    <w:rsid w:val="00AC0BA6"/>
    <w:rsid w:val="00AC0D20"/>
    <w:rsid w:val="00AC0E00"/>
    <w:rsid w:val="00AC1185"/>
    <w:rsid w:val="00AC14DA"/>
    <w:rsid w:val="00AC159D"/>
    <w:rsid w:val="00AC16AB"/>
    <w:rsid w:val="00AC19AA"/>
    <w:rsid w:val="00AC19DA"/>
    <w:rsid w:val="00AC1A5A"/>
    <w:rsid w:val="00AC1B96"/>
    <w:rsid w:val="00AC1EB6"/>
    <w:rsid w:val="00AC21A5"/>
    <w:rsid w:val="00AC21ED"/>
    <w:rsid w:val="00AC23F7"/>
    <w:rsid w:val="00AC25C6"/>
    <w:rsid w:val="00AC2651"/>
    <w:rsid w:val="00AC2A42"/>
    <w:rsid w:val="00AC2D3D"/>
    <w:rsid w:val="00AC2EC8"/>
    <w:rsid w:val="00AC2F56"/>
    <w:rsid w:val="00AC3425"/>
    <w:rsid w:val="00AC3EF0"/>
    <w:rsid w:val="00AC3EFB"/>
    <w:rsid w:val="00AC3F31"/>
    <w:rsid w:val="00AC3FBF"/>
    <w:rsid w:val="00AC4495"/>
    <w:rsid w:val="00AC455E"/>
    <w:rsid w:val="00AC45C5"/>
    <w:rsid w:val="00AC493D"/>
    <w:rsid w:val="00AC4A4E"/>
    <w:rsid w:val="00AC4C2E"/>
    <w:rsid w:val="00AC4CED"/>
    <w:rsid w:val="00AC4E6D"/>
    <w:rsid w:val="00AC4F7C"/>
    <w:rsid w:val="00AC5112"/>
    <w:rsid w:val="00AC53DD"/>
    <w:rsid w:val="00AC5472"/>
    <w:rsid w:val="00AC5717"/>
    <w:rsid w:val="00AC5784"/>
    <w:rsid w:val="00AC5BAF"/>
    <w:rsid w:val="00AC5C12"/>
    <w:rsid w:val="00AC5DB7"/>
    <w:rsid w:val="00AC5E35"/>
    <w:rsid w:val="00AC5F78"/>
    <w:rsid w:val="00AC60EE"/>
    <w:rsid w:val="00AC6366"/>
    <w:rsid w:val="00AC68FE"/>
    <w:rsid w:val="00AC6AD7"/>
    <w:rsid w:val="00AC6CE2"/>
    <w:rsid w:val="00AC6E56"/>
    <w:rsid w:val="00AC6F3F"/>
    <w:rsid w:val="00AC709E"/>
    <w:rsid w:val="00AC735E"/>
    <w:rsid w:val="00AC75BC"/>
    <w:rsid w:val="00AC7640"/>
    <w:rsid w:val="00AC7CBE"/>
    <w:rsid w:val="00AC7E37"/>
    <w:rsid w:val="00AC7F41"/>
    <w:rsid w:val="00AD0021"/>
    <w:rsid w:val="00AD0086"/>
    <w:rsid w:val="00AD01AE"/>
    <w:rsid w:val="00AD0227"/>
    <w:rsid w:val="00AD0686"/>
    <w:rsid w:val="00AD0825"/>
    <w:rsid w:val="00AD08B7"/>
    <w:rsid w:val="00AD0B84"/>
    <w:rsid w:val="00AD0DE2"/>
    <w:rsid w:val="00AD0FE8"/>
    <w:rsid w:val="00AD1081"/>
    <w:rsid w:val="00AD10C6"/>
    <w:rsid w:val="00AD12BA"/>
    <w:rsid w:val="00AD132A"/>
    <w:rsid w:val="00AD137F"/>
    <w:rsid w:val="00AD1717"/>
    <w:rsid w:val="00AD17BC"/>
    <w:rsid w:val="00AD1850"/>
    <w:rsid w:val="00AD196C"/>
    <w:rsid w:val="00AD19E7"/>
    <w:rsid w:val="00AD1B75"/>
    <w:rsid w:val="00AD1BC3"/>
    <w:rsid w:val="00AD1BDE"/>
    <w:rsid w:val="00AD1CCF"/>
    <w:rsid w:val="00AD1D06"/>
    <w:rsid w:val="00AD2066"/>
    <w:rsid w:val="00AD2348"/>
    <w:rsid w:val="00AD2536"/>
    <w:rsid w:val="00AD2726"/>
    <w:rsid w:val="00AD2A10"/>
    <w:rsid w:val="00AD2AB1"/>
    <w:rsid w:val="00AD2B5D"/>
    <w:rsid w:val="00AD2C63"/>
    <w:rsid w:val="00AD2D8E"/>
    <w:rsid w:val="00AD3050"/>
    <w:rsid w:val="00AD3202"/>
    <w:rsid w:val="00AD32B8"/>
    <w:rsid w:val="00AD36CB"/>
    <w:rsid w:val="00AD394B"/>
    <w:rsid w:val="00AD3A46"/>
    <w:rsid w:val="00AD3C36"/>
    <w:rsid w:val="00AD3DE5"/>
    <w:rsid w:val="00AD3E16"/>
    <w:rsid w:val="00AD4178"/>
    <w:rsid w:val="00AD4186"/>
    <w:rsid w:val="00AD4267"/>
    <w:rsid w:val="00AD441A"/>
    <w:rsid w:val="00AD449C"/>
    <w:rsid w:val="00AD44D8"/>
    <w:rsid w:val="00AD48BE"/>
    <w:rsid w:val="00AD4ADB"/>
    <w:rsid w:val="00AD4B3C"/>
    <w:rsid w:val="00AD4D35"/>
    <w:rsid w:val="00AD4D4F"/>
    <w:rsid w:val="00AD4E42"/>
    <w:rsid w:val="00AD507A"/>
    <w:rsid w:val="00AD50AD"/>
    <w:rsid w:val="00AD52BA"/>
    <w:rsid w:val="00AD5531"/>
    <w:rsid w:val="00AD5547"/>
    <w:rsid w:val="00AD587E"/>
    <w:rsid w:val="00AD59B6"/>
    <w:rsid w:val="00AD5DB7"/>
    <w:rsid w:val="00AD5FDB"/>
    <w:rsid w:val="00AD602D"/>
    <w:rsid w:val="00AD6076"/>
    <w:rsid w:val="00AD62FE"/>
    <w:rsid w:val="00AD6418"/>
    <w:rsid w:val="00AD6461"/>
    <w:rsid w:val="00AD6C6E"/>
    <w:rsid w:val="00AD6D7E"/>
    <w:rsid w:val="00AD6E7A"/>
    <w:rsid w:val="00AD731E"/>
    <w:rsid w:val="00AD7424"/>
    <w:rsid w:val="00AD7843"/>
    <w:rsid w:val="00AD7A1A"/>
    <w:rsid w:val="00AD7B71"/>
    <w:rsid w:val="00AD7CD9"/>
    <w:rsid w:val="00AD7DE6"/>
    <w:rsid w:val="00AD7EFB"/>
    <w:rsid w:val="00AD7F43"/>
    <w:rsid w:val="00AE01EE"/>
    <w:rsid w:val="00AE0387"/>
    <w:rsid w:val="00AE0458"/>
    <w:rsid w:val="00AE05B1"/>
    <w:rsid w:val="00AE068F"/>
    <w:rsid w:val="00AE06DC"/>
    <w:rsid w:val="00AE06ED"/>
    <w:rsid w:val="00AE07A1"/>
    <w:rsid w:val="00AE0A5D"/>
    <w:rsid w:val="00AE0AD3"/>
    <w:rsid w:val="00AE0C3B"/>
    <w:rsid w:val="00AE0CE8"/>
    <w:rsid w:val="00AE1074"/>
    <w:rsid w:val="00AE10B5"/>
    <w:rsid w:val="00AE10DA"/>
    <w:rsid w:val="00AE1271"/>
    <w:rsid w:val="00AE1302"/>
    <w:rsid w:val="00AE1421"/>
    <w:rsid w:val="00AE14FA"/>
    <w:rsid w:val="00AE1597"/>
    <w:rsid w:val="00AE162C"/>
    <w:rsid w:val="00AE1797"/>
    <w:rsid w:val="00AE17DE"/>
    <w:rsid w:val="00AE1977"/>
    <w:rsid w:val="00AE1C97"/>
    <w:rsid w:val="00AE21D7"/>
    <w:rsid w:val="00AE22BD"/>
    <w:rsid w:val="00AE2771"/>
    <w:rsid w:val="00AE28F6"/>
    <w:rsid w:val="00AE2996"/>
    <w:rsid w:val="00AE2ABC"/>
    <w:rsid w:val="00AE2B9C"/>
    <w:rsid w:val="00AE2CD0"/>
    <w:rsid w:val="00AE2F09"/>
    <w:rsid w:val="00AE32CF"/>
    <w:rsid w:val="00AE32EE"/>
    <w:rsid w:val="00AE373D"/>
    <w:rsid w:val="00AE38B3"/>
    <w:rsid w:val="00AE38E3"/>
    <w:rsid w:val="00AE3F52"/>
    <w:rsid w:val="00AE4001"/>
    <w:rsid w:val="00AE431E"/>
    <w:rsid w:val="00AE43B1"/>
    <w:rsid w:val="00AE43E0"/>
    <w:rsid w:val="00AE46D4"/>
    <w:rsid w:val="00AE46EE"/>
    <w:rsid w:val="00AE4BDD"/>
    <w:rsid w:val="00AE4BE4"/>
    <w:rsid w:val="00AE5046"/>
    <w:rsid w:val="00AE5135"/>
    <w:rsid w:val="00AE513D"/>
    <w:rsid w:val="00AE51C0"/>
    <w:rsid w:val="00AE522F"/>
    <w:rsid w:val="00AE53AB"/>
    <w:rsid w:val="00AE5459"/>
    <w:rsid w:val="00AE54CD"/>
    <w:rsid w:val="00AE56F1"/>
    <w:rsid w:val="00AE57EC"/>
    <w:rsid w:val="00AE584B"/>
    <w:rsid w:val="00AE5862"/>
    <w:rsid w:val="00AE58BB"/>
    <w:rsid w:val="00AE5B3A"/>
    <w:rsid w:val="00AE5B89"/>
    <w:rsid w:val="00AE5C1D"/>
    <w:rsid w:val="00AE5F64"/>
    <w:rsid w:val="00AE5FBC"/>
    <w:rsid w:val="00AE62B5"/>
    <w:rsid w:val="00AE63BC"/>
    <w:rsid w:val="00AE6461"/>
    <w:rsid w:val="00AE6839"/>
    <w:rsid w:val="00AE68F9"/>
    <w:rsid w:val="00AE6912"/>
    <w:rsid w:val="00AE69ED"/>
    <w:rsid w:val="00AE6C34"/>
    <w:rsid w:val="00AE6CBA"/>
    <w:rsid w:val="00AE6D85"/>
    <w:rsid w:val="00AE6F3A"/>
    <w:rsid w:val="00AE7281"/>
    <w:rsid w:val="00AE72A6"/>
    <w:rsid w:val="00AE73CC"/>
    <w:rsid w:val="00AE7485"/>
    <w:rsid w:val="00AE782E"/>
    <w:rsid w:val="00AE785C"/>
    <w:rsid w:val="00AE79BE"/>
    <w:rsid w:val="00AE7C9D"/>
    <w:rsid w:val="00AE7DCA"/>
    <w:rsid w:val="00AE7E2D"/>
    <w:rsid w:val="00AF01A1"/>
    <w:rsid w:val="00AF0921"/>
    <w:rsid w:val="00AF0A1A"/>
    <w:rsid w:val="00AF0B2D"/>
    <w:rsid w:val="00AF0CBF"/>
    <w:rsid w:val="00AF0D1D"/>
    <w:rsid w:val="00AF0EB5"/>
    <w:rsid w:val="00AF0F92"/>
    <w:rsid w:val="00AF122A"/>
    <w:rsid w:val="00AF1386"/>
    <w:rsid w:val="00AF17D8"/>
    <w:rsid w:val="00AF193E"/>
    <w:rsid w:val="00AF1B4B"/>
    <w:rsid w:val="00AF1CB8"/>
    <w:rsid w:val="00AF1FD2"/>
    <w:rsid w:val="00AF1FF7"/>
    <w:rsid w:val="00AF2112"/>
    <w:rsid w:val="00AF22C9"/>
    <w:rsid w:val="00AF22F1"/>
    <w:rsid w:val="00AF237D"/>
    <w:rsid w:val="00AF247F"/>
    <w:rsid w:val="00AF25ED"/>
    <w:rsid w:val="00AF2675"/>
    <w:rsid w:val="00AF2BF8"/>
    <w:rsid w:val="00AF2D17"/>
    <w:rsid w:val="00AF2D48"/>
    <w:rsid w:val="00AF3054"/>
    <w:rsid w:val="00AF3164"/>
    <w:rsid w:val="00AF31FA"/>
    <w:rsid w:val="00AF3538"/>
    <w:rsid w:val="00AF3648"/>
    <w:rsid w:val="00AF37A2"/>
    <w:rsid w:val="00AF37BC"/>
    <w:rsid w:val="00AF38E2"/>
    <w:rsid w:val="00AF3941"/>
    <w:rsid w:val="00AF3DCD"/>
    <w:rsid w:val="00AF3FB8"/>
    <w:rsid w:val="00AF409B"/>
    <w:rsid w:val="00AF425E"/>
    <w:rsid w:val="00AF43D8"/>
    <w:rsid w:val="00AF4421"/>
    <w:rsid w:val="00AF4464"/>
    <w:rsid w:val="00AF451E"/>
    <w:rsid w:val="00AF4684"/>
    <w:rsid w:val="00AF4A28"/>
    <w:rsid w:val="00AF4A72"/>
    <w:rsid w:val="00AF4B5E"/>
    <w:rsid w:val="00AF4CAA"/>
    <w:rsid w:val="00AF4CC6"/>
    <w:rsid w:val="00AF4F14"/>
    <w:rsid w:val="00AF506E"/>
    <w:rsid w:val="00AF50AE"/>
    <w:rsid w:val="00AF50F7"/>
    <w:rsid w:val="00AF52C1"/>
    <w:rsid w:val="00AF53DC"/>
    <w:rsid w:val="00AF554B"/>
    <w:rsid w:val="00AF55EE"/>
    <w:rsid w:val="00AF560C"/>
    <w:rsid w:val="00AF5786"/>
    <w:rsid w:val="00AF57E8"/>
    <w:rsid w:val="00AF59F3"/>
    <w:rsid w:val="00AF5ABE"/>
    <w:rsid w:val="00AF5B13"/>
    <w:rsid w:val="00AF5BD4"/>
    <w:rsid w:val="00AF5ED7"/>
    <w:rsid w:val="00AF5F53"/>
    <w:rsid w:val="00AF6527"/>
    <w:rsid w:val="00AF65DE"/>
    <w:rsid w:val="00AF6947"/>
    <w:rsid w:val="00AF6B47"/>
    <w:rsid w:val="00AF6C9D"/>
    <w:rsid w:val="00AF6EF1"/>
    <w:rsid w:val="00AF720C"/>
    <w:rsid w:val="00AF72BF"/>
    <w:rsid w:val="00AF7309"/>
    <w:rsid w:val="00AF733E"/>
    <w:rsid w:val="00AF7533"/>
    <w:rsid w:val="00AF773F"/>
    <w:rsid w:val="00AF788E"/>
    <w:rsid w:val="00AF7934"/>
    <w:rsid w:val="00AF7A45"/>
    <w:rsid w:val="00AF7A49"/>
    <w:rsid w:val="00AF7A51"/>
    <w:rsid w:val="00AF7B63"/>
    <w:rsid w:val="00AF7D4B"/>
    <w:rsid w:val="00AF7D56"/>
    <w:rsid w:val="00AF7DAF"/>
    <w:rsid w:val="00AF7F85"/>
    <w:rsid w:val="00AF7FED"/>
    <w:rsid w:val="00B0003E"/>
    <w:rsid w:val="00B001D4"/>
    <w:rsid w:val="00B00240"/>
    <w:rsid w:val="00B00291"/>
    <w:rsid w:val="00B0045F"/>
    <w:rsid w:val="00B0067F"/>
    <w:rsid w:val="00B0088E"/>
    <w:rsid w:val="00B00930"/>
    <w:rsid w:val="00B009A7"/>
    <w:rsid w:val="00B00A06"/>
    <w:rsid w:val="00B00ABA"/>
    <w:rsid w:val="00B00B2E"/>
    <w:rsid w:val="00B00D6D"/>
    <w:rsid w:val="00B00D79"/>
    <w:rsid w:val="00B0103C"/>
    <w:rsid w:val="00B0108B"/>
    <w:rsid w:val="00B011F4"/>
    <w:rsid w:val="00B0137F"/>
    <w:rsid w:val="00B0139D"/>
    <w:rsid w:val="00B0142C"/>
    <w:rsid w:val="00B01CC2"/>
    <w:rsid w:val="00B01ED4"/>
    <w:rsid w:val="00B01FA3"/>
    <w:rsid w:val="00B0223D"/>
    <w:rsid w:val="00B022ED"/>
    <w:rsid w:val="00B0270A"/>
    <w:rsid w:val="00B02729"/>
    <w:rsid w:val="00B02853"/>
    <w:rsid w:val="00B0293F"/>
    <w:rsid w:val="00B029DB"/>
    <w:rsid w:val="00B02AEA"/>
    <w:rsid w:val="00B02BD9"/>
    <w:rsid w:val="00B02DF5"/>
    <w:rsid w:val="00B02EB2"/>
    <w:rsid w:val="00B033C0"/>
    <w:rsid w:val="00B033DB"/>
    <w:rsid w:val="00B0344C"/>
    <w:rsid w:val="00B0355A"/>
    <w:rsid w:val="00B03583"/>
    <w:rsid w:val="00B03617"/>
    <w:rsid w:val="00B0364B"/>
    <w:rsid w:val="00B0366C"/>
    <w:rsid w:val="00B0367C"/>
    <w:rsid w:val="00B03783"/>
    <w:rsid w:val="00B037B7"/>
    <w:rsid w:val="00B03A13"/>
    <w:rsid w:val="00B03A1A"/>
    <w:rsid w:val="00B03A2A"/>
    <w:rsid w:val="00B03A69"/>
    <w:rsid w:val="00B03B98"/>
    <w:rsid w:val="00B04212"/>
    <w:rsid w:val="00B0425A"/>
    <w:rsid w:val="00B0427E"/>
    <w:rsid w:val="00B04718"/>
    <w:rsid w:val="00B049AF"/>
    <w:rsid w:val="00B049B0"/>
    <w:rsid w:val="00B04D6D"/>
    <w:rsid w:val="00B04E6C"/>
    <w:rsid w:val="00B04FF0"/>
    <w:rsid w:val="00B05289"/>
    <w:rsid w:val="00B05580"/>
    <w:rsid w:val="00B0563A"/>
    <w:rsid w:val="00B0575F"/>
    <w:rsid w:val="00B05974"/>
    <w:rsid w:val="00B05A50"/>
    <w:rsid w:val="00B05D7C"/>
    <w:rsid w:val="00B05E7A"/>
    <w:rsid w:val="00B05EE5"/>
    <w:rsid w:val="00B061F8"/>
    <w:rsid w:val="00B06234"/>
    <w:rsid w:val="00B064D0"/>
    <w:rsid w:val="00B064F7"/>
    <w:rsid w:val="00B0655A"/>
    <w:rsid w:val="00B0666F"/>
    <w:rsid w:val="00B066BF"/>
    <w:rsid w:val="00B0691B"/>
    <w:rsid w:val="00B06AFA"/>
    <w:rsid w:val="00B06B49"/>
    <w:rsid w:val="00B06BA9"/>
    <w:rsid w:val="00B06BC5"/>
    <w:rsid w:val="00B06BD9"/>
    <w:rsid w:val="00B06C3A"/>
    <w:rsid w:val="00B06ED8"/>
    <w:rsid w:val="00B07345"/>
    <w:rsid w:val="00B07708"/>
    <w:rsid w:val="00B07AF6"/>
    <w:rsid w:val="00B07B74"/>
    <w:rsid w:val="00B07C11"/>
    <w:rsid w:val="00B07D03"/>
    <w:rsid w:val="00B07D24"/>
    <w:rsid w:val="00B07D71"/>
    <w:rsid w:val="00B07F0E"/>
    <w:rsid w:val="00B100BC"/>
    <w:rsid w:val="00B100EB"/>
    <w:rsid w:val="00B1025A"/>
    <w:rsid w:val="00B10299"/>
    <w:rsid w:val="00B1035D"/>
    <w:rsid w:val="00B10400"/>
    <w:rsid w:val="00B1046B"/>
    <w:rsid w:val="00B104F0"/>
    <w:rsid w:val="00B10576"/>
    <w:rsid w:val="00B10662"/>
    <w:rsid w:val="00B1073F"/>
    <w:rsid w:val="00B10863"/>
    <w:rsid w:val="00B10921"/>
    <w:rsid w:val="00B10BDA"/>
    <w:rsid w:val="00B10CA5"/>
    <w:rsid w:val="00B10E65"/>
    <w:rsid w:val="00B10F3F"/>
    <w:rsid w:val="00B1118A"/>
    <w:rsid w:val="00B11197"/>
    <w:rsid w:val="00B112CE"/>
    <w:rsid w:val="00B11325"/>
    <w:rsid w:val="00B11801"/>
    <w:rsid w:val="00B118B6"/>
    <w:rsid w:val="00B11BDA"/>
    <w:rsid w:val="00B11BF1"/>
    <w:rsid w:val="00B1214A"/>
    <w:rsid w:val="00B121D9"/>
    <w:rsid w:val="00B124DF"/>
    <w:rsid w:val="00B1259D"/>
    <w:rsid w:val="00B12623"/>
    <w:rsid w:val="00B12684"/>
    <w:rsid w:val="00B12877"/>
    <w:rsid w:val="00B128C0"/>
    <w:rsid w:val="00B12A53"/>
    <w:rsid w:val="00B12AD5"/>
    <w:rsid w:val="00B12B9B"/>
    <w:rsid w:val="00B12D72"/>
    <w:rsid w:val="00B12E20"/>
    <w:rsid w:val="00B12E96"/>
    <w:rsid w:val="00B12F86"/>
    <w:rsid w:val="00B13351"/>
    <w:rsid w:val="00B13A29"/>
    <w:rsid w:val="00B13A2C"/>
    <w:rsid w:val="00B13BA2"/>
    <w:rsid w:val="00B13D58"/>
    <w:rsid w:val="00B13D67"/>
    <w:rsid w:val="00B1425E"/>
    <w:rsid w:val="00B142E6"/>
    <w:rsid w:val="00B146A9"/>
    <w:rsid w:val="00B14815"/>
    <w:rsid w:val="00B14BB4"/>
    <w:rsid w:val="00B15042"/>
    <w:rsid w:val="00B1504C"/>
    <w:rsid w:val="00B150A5"/>
    <w:rsid w:val="00B1510A"/>
    <w:rsid w:val="00B1529E"/>
    <w:rsid w:val="00B15344"/>
    <w:rsid w:val="00B155FB"/>
    <w:rsid w:val="00B15961"/>
    <w:rsid w:val="00B15A8C"/>
    <w:rsid w:val="00B15FFE"/>
    <w:rsid w:val="00B1619A"/>
    <w:rsid w:val="00B161A0"/>
    <w:rsid w:val="00B161E2"/>
    <w:rsid w:val="00B163A0"/>
    <w:rsid w:val="00B16508"/>
    <w:rsid w:val="00B16586"/>
    <w:rsid w:val="00B1663B"/>
    <w:rsid w:val="00B16790"/>
    <w:rsid w:val="00B16793"/>
    <w:rsid w:val="00B16797"/>
    <w:rsid w:val="00B167AA"/>
    <w:rsid w:val="00B16A34"/>
    <w:rsid w:val="00B16ABE"/>
    <w:rsid w:val="00B16F17"/>
    <w:rsid w:val="00B16FB5"/>
    <w:rsid w:val="00B1743F"/>
    <w:rsid w:val="00B17735"/>
    <w:rsid w:val="00B178D6"/>
    <w:rsid w:val="00B1798E"/>
    <w:rsid w:val="00B17A0B"/>
    <w:rsid w:val="00B17C18"/>
    <w:rsid w:val="00B17CE3"/>
    <w:rsid w:val="00B17CEF"/>
    <w:rsid w:val="00B17F3C"/>
    <w:rsid w:val="00B17FA3"/>
    <w:rsid w:val="00B20269"/>
    <w:rsid w:val="00B2026D"/>
    <w:rsid w:val="00B2072B"/>
    <w:rsid w:val="00B2094B"/>
    <w:rsid w:val="00B20DC4"/>
    <w:rsid w:val="00B20DDF"/>
    <w:rsid w:val="00B20E27"/>
    <w:rsid w:val="00B20E5E"/>
    <w:rsid w:val="00B20FD8"/>
    <w:rsid w:val="00B21137"/>
    <w:rsid w:val="00B211A8"/>
    <w:rsid w:val="00B21312"/>
    <w:rsid w:val="00B21436"/>
    <w:rsid w:val="00B21616"/>
    <w:rsid w:val="00B217D8"/>
    <w:rsid w:val="00B21881"/>
    <w:rsid w:val="00B2195C"/>
    <w:rsid w:val="00B219D9"/>
    <w:rsid w:val="00B21A10"/>
    <w:rsid w:val="00B21ACF"/>
    <w:rsid w:val="00B21C7F"/>
    <w:rsid w:val="00B21CD7"/>
    <w:rsid w:val="00B21D4B"/>
    <w:rsid w:val="00B21E10"/>
    <w:rsid w:val="00B21EF0"/>
    <w:rsid w:val="00B22027"/>
    <w:rsid w:val="00B2225D"/>
    <w:rsid w:val="00B2232A"/>
    <w:rsid w:val="00B2237E"/>
    <w:rsid w:val="00B22476"/>
    <w:rsid w:val="00B225BD"/>
    <w:rsid w:val="00B225BF"/>
    <w:rsid w:val="00B22853"/>
    <w:rsid w:val="00B2287A"/>
    <w:rsid w:val="00B22946"/>
    <w:rsid w:val="00B229CD"/>
    <w:rsid w:val="00B22BC7"/>
    <w:rsid w:val="00B22C94"/>
    <w:rsid w:val="00B22CD8"/>
    <w:rsid w:val="00B22DF7"/>
    <w:rsid w:val="00B22E70"/>
    <w:rsid w:val="00B22EE3"/>
    <w:rsid w:val="00B22F02"/>
    <w:rsid w:val="00B22F22"/>
    <w:rsid w:val="00B22FCE"/>
    <w:rsid w:val="00B23156"/>
    <w:rsid w:val="00B23191"/>
    <w:rsid w:val="00B231DC"/>
    <w:rsid w:val="00B2348A"/>
    <w:rsid w:val="00B23561"/>
    <w:rsid w:val="00B235FA"/>
    <w:rsid w:val="00B2369B"/>
    <w:rsid w:val="00B237CB"/>
    <w:rsid w:val="00B237F1"/>
    <w:rsid w:val="00B23924"/>
    <w:rsid w:val="00B23AE2"/>
    <w:rsid w:val="00B23B13"/>
    <w:rsid w:val="00B23F41"/>
    <w:rsid w:val="00B2419C"/>
    <w:rsid w:val="00B241A9"/>
    <w:rsid w:val="00B24694"/>
    <w:rsid w:val="00B24781"/>
    <w:rsid w:val="00B248D0"/>
    <w:rsid w:val="00B24C03"/>
    <w:rsid w:val="00B25477"/>
    <w:rsid w:val="00B254B3"/>
    <w:rsid w:val="00B2568A"/>
    <w:rsid w:val="00B258DB"/>
    <w:rsid w:val="00B25A8C"/>
    <w:rsid w:val="00B25D1C"/>
    <w:rsid w:val="00B25D2B"/>
    <w:rsid w:val="00B25D69"/>
    <w:rsid w:val="00B25EC0"/>
    <w:rsid w:val="00B262E6"/>
    <w:rsid w:val="00B2642C"/>
    <w:rsid w:val="00B26570"/>
    <w:rsid w:val="00B26918"/>
    <w:rsid w:val="00B26B23"/>
    <w:rsid w:val="00B26D5F"/>
    <w:rsid w:val="00B2702A"/>
    <w:rsid w:val="00B271F8"/>
    <w:rsid w:val="00B272C3"/>
    <w:rsid w:val="00B272FB"/>
    <w:rsid w:val="00B274B0"/>
    <w:rsid w:val="00B2758C"/>
    <w:rsid w:val="00B276FF"/>
    <w:rsid w:val="00B27784"/>
    <w:rsid w:val="00B27C14"/>
    <w:rsid w:val="00B27F34"/>
    <w:rsid w:val="00B30272"/>
    <w:rsid w:val="00B3078B"/>
    <w:rsid w:val="00B30891"/>
    <w:rsid w:val="00B3096A"/>
    <w:rsid w:val="00B30CA0"/>
    <w:rsid w:val="00B3110E"/>
    <w:rsid w:val="00B3121C"/>
    <w:rsid w:val="00B31678"/>
    <w:rsid w:val="00B31691"/>
    <w:rsid w:val="00B31742"/>
    <w:rsid w:val="00B317B8"/>
    <w:rsid w:val="00B31ABB"/>
    <w:rsid w:val="00B31BF6"/>
    <w:rsid w:val="00B31C50"/>
    <w:rsid w:val="00B3248C"/>
    <w:rsid w:val="00B3256C"/>
    <w:rsid w:val="00B32636"/>
    <w:rsid w:val="00B329B2"/>
    <w:rsid w:val="00B32CD0"/>
    <w:rsid w:val="00B3300B"/>
    <w:rsid w:val="00B33220"/>
    <w:rsid w:val="00B332F3"/>
    <w:rsid w:val="00B335B4"/>
    <w:rsid w:val="00B33703"/>
    <w:rsid w:val="00B33716"/>
    <w:rsid w:val="00B33AFF"/>
    <w:rsid w:val="00B33B11"/>
    <w:rsid w:val="00B33BE4"/>
    <w:rsid w:val="00B33C55"/>
    <w:rsid w:val="00B33CAB"/>
    <w:rsid w:val="00B33D6A"/>
    <w:rsid w:val="00B33ED8"/>
    <w:rsid w:val="00B34373"/>
    <w:rsid w:val="00B34424"/>
    <w:rsid w:val="00B34501"/>
    <w:rsid w:val="00B34579"/>
    <w:rsid w:val="00B348C1"/>
    <w:rsid w:val="00B348DC"/>
    <w:rsid w:val="00B3496B"/>
    <w:rsid w:val="00B34B25"/>
    <w:rsid w:val="00B34B2F"/>
    <w:rsid w:val="00B34BF8"/>
    <w:rsid w:val="00B34C9C"/>
    <w:rsid w:val="00B34ED6"/>
    <w:rsid w:val="00B34FED"/>
    <w:rsid w:val="00B3504E"/>
    <w:rsid w:val="00B352F5"/>
    <w:rsid w:val="00B35432"/>
    <w:rsid w:val="00B3572D"/>
    <w:rsid w:val="00B357B5"/>
    <w:rsid w:val="00B357E5"/>
    <w:rsid w:val="00B358EC"/>
    <w:rsid w:val="00B35C91"/>
    <w:rsid w:val="00B35D84"/>
    <w:rsid w:val="00B36151"/>
    <w:rsid w:val="00B3623A"/>
    <w:rsid w:val="00B36309"/>
    <w:rsid w:val="00B36314"/>
    <w:rsid w:val="00B36549"/>
    <w:rsid w:val="00B365B5"/>
    <w:rsid w:val="00B36A50"/>
    <w:rsid w:val="00B36B86"/>
    <w:rsid w:val="00B36CEC"/>
    <w:rsid w:val="00B36DB7"/>
    <w:rsid w:val="00B36FD3"/>
    <w:rsid w:val="00B371A1"/>
    <w:rsid w:val="00B37388"/>
    <w:rsid w:val="00B373CF"/>
    <w:rsid w:val="00B3753A"/>
    <w:rsid w:val="00B37593"/>
    <w:rsid w:val="00B3762C"/>
    <w:rsid w:val="00B37983"/>
    <w:rsid w:val="00B37A91"/>
    <w:rsid w:val="00B37B3C"/>
    <w:rsid w:val="00B37EBE"/>
    <w:rsid w:val="00B400C2"/>
    <w:rsid w:val="00B4018A"/>
    <w:rsid w:val="00B40207"/>
    <w:rsid w:val="00B404AB"/>
    <w:rsid w:val="00B40586"/>
    <w:rsid w:val="00B40593"/>
    <w:rsid w:val="00B4084E"/>
    <w:rsid w:val="00B4096B"/>
    <w:rsid w:val="00B40EB4"/>
    <w:rsid w:val="00B40F59"/>
    <w:rsid w:val="00B40FC0"/>
    <w:rsid w:val="00B41004"/>
    <w:rsid w:val="00B410E1"/>
    <w:rsid w:val="00B41195"/>
    <w:rsid w:val="00B41247"/>
    <w:rsid w:val="00B413E9"/>
    <w:rsid w:val="00B4174B"/>
    <w:rsid w:val="00B417EB"/>
    <w:rsid w:val="00B418F2"/>
    <w:rsid w:val="00B41B95"/>
    <w:rsid w:val="00B41BF4"/>
    <w:rsid w:val="00B41C24"/>
    <w:rsid w:val="00B41C97"/>
    <w:rsid w:val="00B41D76"/>
    <w:rsid w:val="00B422B8"/>
    <w:rsid w:val="00B42490"/>
    <w:rsid w:val="00B42676"/>
    <w:rsid w:val="00B428C6"/>
    <w:rsid w:val="00B42951"/>
    <w:rsid w:val="00B429C8"/>
    <w:rsid w:val="00B429D8"/>
    <w:rsid w:val="00B42A05"/>
    <w:rsid w:val="00B42ACD"/>
    <w:rsid w:val="00B42B83"/>
    <w:rsid w:val="00B42BBC"/>
    <w:rsid w:val="00B4313C"/>
    <w:rsid w:val="00B4346D"/>
    <w:rsid w:val="00B4358E"/>
    <w:rsid w:val="00B43ACE"/>
    <w:rsid w:val="00B43D3C"/>
    <w:rsid w:val="00B43FC1"/>
    <w:rsid w:val="00B4400F"/>
    <w:rsid w:val="00B4402D"/>
    <w:rsid w:val="00B4407C"/>
    <w:rsid w:val="00B440C4"/>
    <w:rsid w:val="00B44353"/>
    <w:rsid w:val="00B443FD"/>
    <w:rsid w:val="00B444C3"/>
    <w:rsid w:val="00B447B2"/>
    <w:rsid w:val="00B44911"/>
    <w:rsid w:val="00B44AF1"/>
    <w:rsid w:val="00B44B98"/>
    <w:rsid w:val="00B44D02"/>
    <w:rsid w:val="00B45240"/>
    <w:rsid w:val="00B45377"/>
    <w:rsid w:val="00B4566F"/>
    <w:rsid w:val="00B4575C"/>
    <w:rsid w:val="00B45935"/>
    <w:rsid w:val="00B461B8"/>
    <w:rsid w:val="00B46229"/>
    <w:rsid w:val="00B463FA"/>
    <w:rsid w:val="00B46462"/>
    <w:rsid w:val="00B464F0"/>
    <w:rsid w:val="00B4677F"/>
    <w:rsid w:val="00B46781"/>
    <w:rsid w:val="00B468A9"/>
    <w:rsid w:val="00B468BB"/>
    <w:rsid w:val="00B468CA"/>
    <w:rsid w:val="00B46918"/>
    <w:rsid w:val="00B46BB2"/>
    <w:rsid w:val="00B46C3E"/>
    <w:rsid w:val="00B46CE2"/>
    <w:rsid w:val="00B46D01"/>
    <w:rsid w:val="00B46E5F"/>
    <w:rsid w:val="00B46F27"/>
    <w:rsid w:val="00B4709C"/>
    <w:rsid w:val="00B471D9"/>
    <w:rsid w:val="00B471E4"/>
    <w:rsid w:val="00B47522"/>
    <w:rsid w:val="00B476BF"/>
    <w:rsid w:val="00B476E5"/>
    <w:rsid w:val="00B4772F"/>
    <w:rsid w:val="00B4775F"/>
    <w:rsid w:val="00B477BF"/>
    <w:rsid w:val="00B4786A"/>
    <w:rsid w:val="00B47906"/>
    <w:rsid w:val="00B47953"/>
    <w:rsid w:val="00B47B91"/>
    <w:rsid w:val="00B47D68"/>
    <w:rsid w:val="00B47EDB"/>
    <w:rsid w:val="00B47FCD"/>
    <w:rsid w:val="00B502EE"/>
    <w:rsid w:val="00B503E4"/>
    <w:rsid w:val="00B50427"/>
    <w:rsid w:val="00B50478"/>
    <w:rsid w:val="00B50554"/>
    <w:rsid w:val="00B5061E"/>
    <w:rsid w:val="00B507A8"/>
    <w:rsid w:val="00B507F8"/>
    <w:rsid w:val="00B50823"/>
    <w:rsid w:val="00B50859"/>
    <w:rsid w:val="00B50AB2"/>
    <w:rsid w:val="00B50BAD"/>
    <w:rsid w:val="00B50F12"/>
    <w:rsid w:val="00B5110D"/>
    <w:rsid w:val="00B51188"/>
    <w:rsid w:val="00B51487"/>
    <w:rsid w:val="00B516B4"/>
    <w:rsid w:val="00B516E8"/>
    <w:rsid w:val="00B51857"/>
    <w:rsid w:val="00B518E9"/>
    <w:rsid w:val="00B5193E"/>
    <w:rsid w:val="00B51A13"/>
    <w:rsid w:val="00B51BCD"/>
    <w:rsid w:val="00B51C43"/>
    <w:rsid w:val="00B51D2F"/>
    <w:rsid w:val="00B52151"/>
    <w:rsid w:val="00B5240F"/>
    <w:rsid w:val="00B52685"/>
    <w:rsid w:val="00B526D7"/>
    <w:rsid w:val="00B52799"/>
    <w:rsid w:val="00B5281B"/>
    <w:rsid w:val="00B52C69"/>
    <w:rsid w:val="00B52CDD"/>
    <w:rsid w:val="00B52DFD"/>
    <w:rsid w:val="00B52F3C"/>
    <w:rsid w:val="00B53039"/>
    <w:rsid w:val="00B5305E"/>
    <w:rsid w:val="00B532DF"/>
    <w:rsid w:val="00B534C1"/>
    <w:rsid w:val="00B53620"/>
    <w:rsid w:val="00B538B7"/>
    <w:rsid w:val="00B53A3E"/>
    <w:rsid w:val="00B53A92"/>
    <w:rsid w:val="00B53B1A"/>
    <w:rsid w:val="00B53BDF"/>
    <w:rsid w:val="00B53E4A"/>
    <w:rsid w:val="00B54024"/>
    <w:rsid w:val="00B54373"/>
    <w:rsid w:val="00B54455"/>
    <w:rsid w:val="00B54712"/>
    <w:rsid w:val="00B54741"/>
    <w:rsid w:val="00B54AB9"/>
    <w:rsid w:val="00B54BD4"/>
    <w:rsid w:val="00B54CEB"/>
    <w:rsid w:val="00B54DF6"/>
    <w:rsid w:val="00B54F0F"/>
    <w:rsid w:val="00B5513D"/>
    <w:rsid w:val="00B55554"/>
    <w:rsid w:val="00B555C9"/>
    <w:rsid w:val="00B55701"/>
    <w:rsid w:val="00B55B49"/>
    <w:rsid w:val="00B55D07"/>
    <w:rsid w:val="00B55D09"/>
    <w:rsid w:val="00B55D64"/>
    <w:rsid w:val="00B55D87"/>
    <w:rsid w:val="00B55E40"/>
    <w:rsid w:val="00B55EE3"/>
    <w:rsid w:val="00B55EEC"/>
    <w:rsid w:val="00B55F83"/>
    <w:rsid w:val="00B55FFE"/>
    <w:rsid w:val="00B562A4"/>
    <w:rsid w:val="00B5658F"/>
    <w:rsid w:val="00B565C5"/>
    <w:rsid w:val="00B5676B"/>
    <w:rsid w:val="00B568C8"/>
    <w:rsid w:val="00B56C00"/>
    <w:rsid w:val="00B56CD8"/>
    <w:rsid w:val="00B56F4B"/>
    <w:rsid w:val="00B56F4C"/>
    <w:rsid w:val="00B56FE4"/>
    <w:rsid w:val="00B57159"/>
    <w:rsid w:val="00B571A2"/>
    <w:rsid w:val="00B57365"/>
    <w:rsid w:val="00B57588"/>
    <w:rsid w:val="00B575B2"/>
    <w:rsid w:val="00B57678"/>
    <w:rsid w:val="00B5790F"/>
    <w:rsid w:val="00B60111"/>
    <w:rsid w:val="00B6021B"/>
    <w:rsid w:val="00B6030A"/>
    <w:rsid w:val="00B606E0"/>
    <w:rsid w:val="00B606F1"/>
    <w:rsid w:val="00B60AB6"/>
    <w:rsid w:val="00B60CAB"/>
    <w:rsid w:val="00B60CC5"/>
    <w:rsid w:val="00B60CD0"/>
    <w:rsid w:val="00B60EC9"/>
    <w:rsid w:val="00B60F54"/>
    <w:rsid w:val="00B60F9C"/>
    <w:rsid w:val="00B61026"/>
    <w:rsid w:val="00B6123A"/>
    <w:rsid w:val="00B61262"/>
    <w:rsid w:val="00B612D4"/>
    <w:rsid w:val="00B61358"/>
    <w:rsid w:val="00B613A4"/>
    <w:rsid w:val="00B613E0"/>
    <w:rsid w:val="00B61486"/>
    <w:rsid w:val="00B61B46"/>
    <w:rsid w:val="00B61C6E"/>
    <w:rsid w:val="00B623C6"/>
    <w:rsid w:val="00B624D8"/>
    <w:rsid w:val="00B62589"/>
    <w:rsid w:val="00B6282B"/>
    <w:rsid w:val="00B6295C"/>
    <w:rsid w:val="00B6295F"/>
    <w:rsid w:val="00B62D04"/>
    <w:rsid w:val="00B62FFF"/>
    <w:rsid w:val="00B633A7"/>
    <w:rsid w:val="00B6345D"/>
    <w:rsid w:val="00B635D9"/>
    <w:rsid w:val="00B6362E"/>
    <w:rsid w:val="00B63657"/>
    <w:rsid w:val="00B6378F"/>
    <w:rsid w:val="00B63859"/>
    <w:rsid w:val="00B63A69"/>
    <w:rsid w:val="00B63C92"/>
    <w:rsid w:val="00B63D4B"/>
    <w:rsid w:val="00B63DDF"/>
    <w:rsid w:val="00B63E7C"/>
    <w:rsid w:val="00B63F31"/>
    <w:rsid w:val="00B643FB"/>
    <w:rsid w:val="00B6440C"/>
    <w:rsid w:val="00B644C1"/>
    <w:rsid w:val="00B64732"/>
    <w:rsid w:val="00B6492D"/>
    <w:rsid w:val="00B64A0A"/>
    <w:rsid w:val="00B64B2F"/>
    <w:rsid w:val="00B64BAE"/>
    <w:rsid w:val="00B64E63"/>
    <w:rsid w:val="00B64FB3"/>
    <w:rsid w:val="00B653A1"/>
    <w:rsid w:val="00B655E7"/>
    <w:rsid w:val="00B65649"/>
    <w:rsid w:val="00B6579C"/>
    <w:rsid w:val="00B6593A"/>
    <w:rsid w:val="00B65CAA"/>
    <w:rsid w:val="00B65DC8"/>
    <w:rsid w:val="00B65DDD"/>
    <w:rsid w:val="00B65DE6"/>
    <w:rsid w:val="00B65DED"/>
    <w:rsid w:val="00B65EDB"/>
    <w:rsid w:val="00B6641B"/>
    <w:rsid w:val="00B665B1"/>
    <w:rsid w:val="00B66967"/>
    <w:rsid w:val="00B66B09"/>
    <w:rsid w:val="00B66BC4"/>
    <w:rsid w:val="00B66CF0"/>
    <w:rsid w:val="00B66DEB"/>
    <w:rsid w:val="00B66F68"/>
    <w:rsid w:val="00B66FF4"/>
    <w:rsid w:val="00B670F4"/>
    <w:rsid w:val="00B67129"/>
    <w:rsid w:val="00B671CF"/>
    <w:rsid w:val="00B6728F"/>
    <w:rsid w:val="00B674A0"/>
    <w:rsid w:val="00B675A8"/>
    <w:rsid w:val="00B67630"/>
    <w:rsid w:val="00B676AE"/>
    <w:rsid w:val="00B67813"/>
    <w:rsid w:val="00B67819"/>
    <w:rsid w:val="00B6786A"/>
    <w:rsid w:val="00B678FB"/>
    <w:rsid w:val="00B679D2"/>
    <w:rsid w:val="00B67EB7"/>
    <w:rsid w:val="00B67EC0"/>
    <w:rsid w:val="00B7003F"/>
    <w:rsid w:val="00B7006A"/>
    <w:rsid w:val="00B701BF"/>
    <w:rsid w:val="00B702DD"/>
    <w:rsid w:val="00B7041C"/>
    <w:rsid w:val="00B7067C"/>
    <w:rsid w:val="00B7069B"/>
    <w:rsid w:val="00B706F9"/>
    <w:rsid w:val="00B7077A"/>
    <w:rsid w:val="00B70986"/>
    <w:rsid w:val="00B70B71"/>
    <w:rsid w:val="00B70C75"/>
    <w:rsid w:val="00B70D1F"/>
    <w:rsid w:val="00B70F20"/>
    <w:rsid w:val="00B7127F"/>
    <w:rsid w:val="00B71476"/>
    <w:rsid w:val="00B71688"/>
    <w:rsid w:val="00B718CE"/>
    <w:rsid w:val="00B71934"/>
    <w:rsid w:val="00B71B77"/>
    <w:rsid w:val="00B71BBD"/>
    <w:rsid w:val="00B71E63"/>
    <w:rsid w:val="00B721C0"/>
    <w:rsid w:val="00B721F8"/>
    <w:rsid w:val="00B72261"/>
    <w:rsid w:val="00B7239F"/>
    <w:rsid w:val="00B7241F"/>
    <w:rsid w:val="00B72489"/>
    <w:rsid w:val="00B72598"/>
    <w:rsid w:val="00B72705"/>
    <w:rsid w:val="00B727BD"/>
    <w:rsid w:val="00B72B49"/>
    <w:rsid w:val="00B72CA6"/>
    <w:rsid w:val="00B72DB0"/>
    <w:rsid w:val="00B73193"/>
    <w:rsid w:val="00B732A5"/>
    <w:rsid w:val="00B7339F"/>
    <w:rsid w:val="00B734E3"/>
    <w:rsid w:val="00B7353E"/>
    <w:rsid w:val="00B735B9"/>
    <w:rsid w:val="00B73637"/>
    <w:rsid w:val="00B737AF"/>
    <w:rsid w:val="00B737F2"/>
    <w:rsid w:val="00B73843"/>
    <w:rsid w:val="00B73975"/>
    <w:rsid w:val="00B73976"/>
    <w:rsid w:val="00B73A78"/>
    <w:rsid w:val="00B73AF2"/>
    <w:rsid w:val="00B73B60"/>
    <w:rsid w:val="00B73BC7"/>
    <w:rsid w:val="00B73D6A"/>
    <w:rsid w:val="00B73F70"/>
    <w:rsid w:val="00B73FC8"/>
    <w:rsid w:val="00B7404E"/>
    <w:rsid w:val="00B740E0"/>
    <w:rsid w:val="00B74495"/>
    <w:rsid w:val="00B7461D"/>
    <w:rsid w:val="00B7479A"/>
    <w:rsid w:val="00B74B43"/>
    <w:rsid w:val="00B74B4C"/>
    <w:rsid w:val="00B7519B"/>
    <w:rsid w:val="00B75332"/>
    <w:rsid w:val="00B75732"/>
    <w:rsid w:val="00B75817"/>
    <w:rsid w:val="00B7583B"/>
    <w:rsid w:val="00B75C29"/>
    <w:rsid w:val="00B760D8"/>
    <w:rsid w:val="00B76576"/>
    <w:rsid w:val="00B76A1D"/>
    <w:rsid w:val="00B76C21"/>
    <w:rsid w:val="00B76DAB"/>
    <w:rsid w:val="00B76E4E"/>
    <w:rsid w:val="00B76F38"/>
    <w:rsid w:val="00B76FBD"/>
    <w:rsid w:val="00B77027"/>
    <w:rsid w:val="00B7720D"/>
    <w:rsid w:val="00B772FB"/>
    <w:rsid w:val="00B77596"/>
    <w:rsid w:val="00B776F4"/>
    <w:rsid w:val="00B7776E"/>
    <w:rsid w:val="00B77848"/>
    <w:rsid w:val="00B779AD"/>
    <w:rsid w:val="00B77A79"/>
    <w:rsid w:val="00B77B57"/>
    <w:rsid w:val="00B77B94"/>
    <w:rsid w:val="00B77D7B"/>
    <w:rsid w:val="00B77DF5"/>
    <w:rsid w:val="00B77E7A"/>
    <w:rsid w:val="00B77F45"/>
    <w:rsid w:val="00B80042"/>
    <w:rsid w:val="00B801A2"/>
    <w:rsid w:val="00B8044F"/>
    <w:rsid w:val="00B80469"/>
    <w:rsid w:val="00B80482"/>
    <w:rsid w:val="00B804CA"/>
    <w:rsid w:val="00B805AD"/>
    <w:rsid w:val="00B80695"/>
    <w:rsid w:val="00B80B62"/>
    <w:rsid w:val="00B80D28"/>
    <w:rsid w:val="00B80DE0"/>
    <w:rsid w:val="00B80E93"/>
    <w:rsid w:val="00B80F03"/>
    <w:rsid w:val="00B80F09"/>
    <w:rsid w:val="00B80FCF"/>
    <w:rsid w:val="00B8103F"/>
    <w:rsid w:val="00B815CF"/>
    <w:rsid w:val="00B815FB"/>
    <w:rsid w:val="00B816DC"/>
    <w:rsid w:val="00B81706"/>
    <w:rsid w:val="00B81742"/>
    <w:rsid w:val="00B81A50"/>
    <w:rsid w:val="00B81A9C"/>
    <w:rsid w:val="00B81CAD"/>
    <w:rsid w:val="00B81CD1"/>
    <w:rsid w:val="00B81CF3"/>
    <w:rsid w:val="00B81DE1"/>
    <w:rsid w:val="00B82094"/>
    <w:rsid w:val="00B82134"/>
    <w:rsid w:val="00B82162"/>
    <w:rsid w:val="00B822AC"/>
    <w:rsid w:val="00B8257D"/>
    <w:rsid w:val="00B827A6"/>
    <w:rsid w:val="00B82A04"/>
    <w:rsid w:val="00B82ADB"/>
    <w:rsid w:val="00B82BD7"/>
    <w:rsid w:val="00B82C3D"/>
    <w:rsid w:val="00B82C72"/>
    <w:rsid w:val="00B82CD5"/>
    <w:rsid w:val="00B83018"/>
    <w:rsid w:val="00B833B0"/>
    <w:rsid w:val="00B8345D"/>
    <w:rsid w:val="00B83594"/>
    <w:rsid w:val="00B8391C"/>
    <w:rsid w:val="00B83CB6"/>
    <w:rsid w:val="00B83D44"/>
    <w:rsid w:val="00B83EEF"/>
    <w:rsid w:val="00B83FDC"/>
    <w:rsid w:val="00B8403B"/>
    <w:rsid w:val="00B840CB"/>
    <w:rsid w:val="00B840FC"/>
    <w:rsid w:val="00B841AF"/>
    <w:rsid w:val="00B841DD"/>
    <w:rsid w:val="00B84252"/>
    <w:rsid w:val="00B84391"/>
    <w:rsid w:val="00B84439"/>
    <w:rsid w:val="00B845CE"/>
    <w:rsid w:val="00B84687"/>
    <w:rsid w:val="00B84693"/>
    <w:rsid w:val="00B84797"/>
    <w:rsid w:val="00B847B7"/>
    <w:rsid w:val="00B848AD"/>
    <w:rsid w:val="00B848B6"/>
    <w:rsid w:val="00B848FE"/>
    <w:rsid w:val="00B849E6"/>
    <w:rsid w:val="00B84CE3"/>
    <w:rsid w:val="00B84F72"/>
    <w:rsid w:val="00B84F83"/>
    <w:rsid w:val="00B85297"/>
    <w:rsid w:val="00B85324"/>
    <w:rsid w:val="00B853D3"/>
    <w:rsid w:val="00B85811"/>
    <w:rsid w:val="00B85A6D"/>
    <w:rsid w:val="00B85B71"/>
    <w:rsid w:val="00B85C98"/>
    <w:rsid w:val="00B85DDC"/>
    <w:rsid w:val="00B86082"/>
    <w:rsid w:val="00B86096"/>
    <w:rsid w:val="00B86108"/>
    <w:rsid w:val="00B864A5"/>
    <w:rsid w:val="00B8652E"/>
    <w:rsid w:val="00B86713"/>
    <w:rsid w:val="00B8676A"/>
    <w:rsid w:val="00B86BCD"/>
    <w:rsid w:val="00B86D92"/>
    <w:rsid w:val="00B86E44"/>
    <w:rsid w:val="00B86FCA"/>
    <w:rsid w:val="00B870C3"/>
    <w:rsid w:val="00B870E8"/>
    <w:rsid w:val="00B87127"/>
    <w:rsid w:val="00B87144"/>
    <w:rsid w:val="00B873F9"/>
    <w:rsid w:val="00B87823"/>
    <w:rsid w:val="00B87C07"/>
    <w:rsid w:val="00B87C35"/>
    <w:rsid w:val="00B9003F"/>
    <w:rsid w:val="00B9008B"/>
    <w:rsid w:val="00B90168"/>
    <w:rsid w:val="00B90302"/>
    <w:rsid w:val="00B9030F"/>
    <w:rsid w:val="00B90321"/>
    <w:rsid w:val="00B90600"/>
    <w:rsid w:val="00B90649"/>
    <w:rsid w:val="00B9072F"/>
    <w:rsid w:val="00B90751"/>
    <w:rsid w:val="00B9088F"/>
    <w:rsid w:val="00B908AD"/>
    <w:rsid w:val="00B908C6"/>
    <w:rsid w:val="00B909E4"/>
    <w:rsid w:val="00B90B80"/>
    <w:rsid w:val="00B90D02"/>
    <w:rsid w:val="00B90FF2"/>
    <w:rsid w:val="00B9142C"/>
    <w:rsid w:val="00B91724"/>
    <w:rsid w:val="00B91794"/>
    <w:rsid w:val="00B9195D"/>
    <w:rsid w:val="00B91ADE"/>
    <w:rsid w:val="00B91E03"/>
    <w:rsid w:val="00B91F84"/>
    <w:rsid w:val="00B923BC"/>
    <w:rsid w:val="00B9249E"/>
    <w:rsid w:val="00B92821"/>
    <w:rsid w:val="00B92825"/>
    <w:rsid w:val="00B92839"/>
    <w:rsid w:val="00B928CD"/>
    <w:rsid w:val="00B92926"/>
    <w:rsid w:val="00B92ACF"/>
    <w:rsid w:val="00B92AD7"/>
    <w:rsid w:val="00B92F6A"/>
    <w:rsid w:val="00B930A4"/>
    <w:rsid w:val="00B93530"/>
    <w:rsid w:val="00B93638"/>
    <w:rsid w:val="00B9371D"/>
    <w:rsid w:val="00B93900"/>
    <w:rsid w:val="00B93AA2"/>
    <w:rsid w:val="00B93ADD"/>
    <w:rsid w:val="00B93B14"/>
    <w:rsid w:val="00B93C49"/>
    <w:rsid w:val="00B93CE0"/>
    <w:rsid w:val="00B93D48"/>
    <w:rsid w:val="00B93D6B"/>
    <w:rsid w:val="00B93D9D"/>
    <w:rsid w:val="00B9401A"/>
    <w:rsid w:val="00B94169"/>
    <w:rsid w:val="00B9433A"/>
    <w:rsid w:val="00B943A9"/>
    <w:rsid w:val="00B94427"/>
    <w:rsid w:val="00B94428"/>
    <w:rsid w:val="00B94445"/>
    <w:rsid w:val="00B94A8B"/>
    <w:rsid w:val="00B94B05"/>
    <w:rsid w:val="00B94B07"/>
    <w:rsid w:val="00B94B28"/>
    <w:rsid w:val="00B94C79"/>
    <w:rsid w:val="00B94E78"/>
    <w:rsid w:val="00B94E95"/>
    <w:rsid w:val="00B95038"/>
    <w:rsid w:val="00B95224"/>
    <w:rsid w:val="00B953C4"/>
    <w:rsid w:val="00B95446"/>
    <w:rsid w:val="00B9547F"/>
    <w:rsid w:val="00B95C89"/>
    <w:rsid w:val="00B95D01"/>
    <w:rsid w:val="00B95DE3"/>
    <w:rsid w:val="00B95EB3"/>
    <w:rsid w:val="00B95EDF"/>
    <w:rsid w:val="00B95F62"/>
    <w:rsid w:val="00B95F73"/>
    <w:rsid w:val="00B95F8D"/>
    <w:rsid w:val="00B95F9A"/>
    <w:rsid w:val="00B96086"/>
    <w:rsid w:val="00B96092"/>
    <w:rsid w:val="00B96302"/>
    <w:rsid w:val="00B9683A"/>
    <w:rsid w:val="00B969E0"/>
    <w:rsid w:val="00B96AD2"/>
    <w:rsid w:val="00B96D3B"/>
    <w:rsid w:val="00B9708B"/>
    <w:rsid w:val="00B970CB"/>
    <w:rsid w:val="00B971B0"/>
    <w:rsid w:val="00B9741F"/>
    <w:rsid w:val="00B9744D"/>
    <w:rsid w:val="00B97907"/>
    <w:rsid w:val="00B979A6"/>
    <w:rsid w:val="00B97BA0"/>
    <w:rsid w:val="00B97CF3"/>
    <w:rsid w:val="00B97D69"/>
    <w:rsid w:val="00B97D89"/>
    <w:rsid w:val="00B97E4F"/>
    <w:rsid w:val="00B97E70"/>
    <w:rsid w:val="00BA0047"/>
    <w:rsid w:val="00BA0053"/>
    <w:rsid w:val="00BA0388"/>
    <w:rsid w:val="00BA04F1"/>
    <w:rsid w:val="00BA0678"/>
    <w:rsid w:val="00BA07A8"/>
    <w:rsid w:val="00BA0B11"/>
    <w:rsid w:val="00BA0E15"/>
    <w:rsid w:val="00BA0E89"/>
    <w:rsid w:val="00BA0EE3"/>
    <w:rsid w:val="00BA114A"/>
    <w:rsid w:val="00BA136A"/>
    <w:rsid w:val="00BA1381"/>
    <w:rsid w:val="00BA16B8"/>
    <w:rsid w:val="00BA173D"/>
    <w:rsid w:val="00BA176A"/>
    <w:rsid w:val="00BA1813"/>
    <w:rsid w:val="00BA1989"/>
    <w:rsid w:val="00BA1A7A"/>
    <w:rsid w:val="00BA1B2A"/>
    <w:rsid w:val="00BA1B3E"/>
    <w:rsid w:val="00BA1CCA"/>
    <w:rsid w:val="00BA21B3"/>
    <w:rsid w:val="00BA23B5"/>
    <w:rsid w:val="00BA23FA"/>
    <w:rsid w:val="00BA2458"/>
    <w:rsid w:val="00BA26F7"/>
    <w:rsid w:val="00BA27B1"/>
    <w:rsid w:val="00BA28E5"/>
    <w:rsid w:val="00BA298E"/>
    <w:rsid w:val="00BA2DA8"/>
    <w:rsid w:val="00BA2E44"/>
    <w:rsid w:val="00BA2F75"/>
    <w:rsid w:val="00BA3280"/>
    <w:rsid w:val="00BA32E4"/>
    <w:rsid w:val="00BA3489"/>
    <w:rsid w:val="00BA35DE"/>
    <w:rsid w:val="00BA3755"/>
    <w:rsid w:val="00BA39F7"/>
    <w:rsid w:val="00BA3A41"/>
    <w:rsid w:val="00BA3D5A"/>
    <w:rsid w:val="00BA429E"/>
    <w:rsid w:val="00BA4320"/>
    <w:rsid w:val="00BA4386"/>
    <w:rsid w:val="00BA4403"/>
    <w:rsid w:val="00BA4415"/>
    <w:rsid w:val="00BA45B5"/>
    <w:rsid w:val="00BA4685"/>
    <w:rsid w:val="00BA468D"/>
    <w:rsid w:val="00BA4699"/>
    <w:rsid w:val="00BA4863"/>
    <w:rsid w:val="00BA49F2"/>
    <w:rsid w:val="00BA4A47"/>
    <w:rsid w:val="00BA4A64"/>
    <w:rsid w:val="00BA4AFA"/>
    <w:rsid w:val="00BA4BFB"/>
    <w:rsid w:val="00BA4C3F"/>
    <w:rsid w:val="00BA4E4B"/>
    <w:rsid w:val="00BA4E7F"/>
    <w:rsid w:val="00BA4EF7"/>
    <w:rsid w:val="00BA4F53"/>
    <w:rsid w:val="00BA4FE1"/>
    <w:rsid w:val="00BA5024"/>
    <w:rsid w:val="00BA508B"/>
    <w:rsid w:val="00BA55B8"/>
    <w:rsid w:val="00BA5616"/>
    <w:rsid w:val="00BA5695"/>
    <w:rsid w:val="00BA56B0"/>
    <w:rsid w:val="00BA57D5"/>
    <w:rsid w:val="00BA57F3"/>
    <w:rsid w:val="00BA5985"/>
    <w:rsid w:val="00BA5A5A"/>
    <w:rsid w:val="00BA5B03"/>
    <w:rsid w:val="00BA5B39"/>
    <w:rsid w:val="00BA5C60"/>
    <w:rsid w:val="00BA5E70"/>
    <w:rsid w:val="00BA5FD5"/>
    <w:rsid w:val="00BA6269"/>
    <w:rsid w:val="00BA6583"/>
    <w:rsid w:val="00BA6590"/>
    <w:rsid w:val="00BA65DA"/>
    <w:rsid w:val="00BA66F9"/>
    <w:rsid w:val="00BA6753"/>
    <w:rsid w:val="00BA698A"/>
    <w:rsid w:val="00BA6C42"/>
    <w:rsid w:val="00BA6C5C"/>
    <w:rsid w:val="00BA6CA4"/>
    <w:rsid w:val="00BA6E40"/>
    <w:rsid w:val="00BA6FD3"/>
    <w:rsid w:val="00BA7246"/>
    <w:rsid w:val="00BA727D"/>
    <w:rsid w:val="00BA7329"/>
    <w:rsid w:val="00BA76BE"/>
    <w:rsid w:val="00BA7757"/>
    <w:rsid w:val="00BA7D4B"/>
    <w:rsid w:val="00BA7E14"/>
    <w:rsid w:val="00BA7EDC"/>
    <w:rsid w:val="00BA7FBE"/>
    <w:rsid w:val="00BB00D9"/>
    <w:rsid w:val="00BB031F"/>
    <w:rsid w:val="00BB0387"/>
    <w:rsid w:val="00BB06D5"/>
    <w:rsid w:val="00BB088B"/>
    <w:rsid w:val="00BB0968"/>
    <w:rsid w:val="00BB09C4"/>
    <w:rsid w:val="00BB0FA1"/>
    <w:rsid w:val="00BB10E9"/>
    <w:rsid w:val="00BB1541"/>
    <w:rsid w:val="00BB170C"/>
    <w:rsid w:val="00BB1C75"/>
    <w:rsid w:val="00BB1CEF"/>
    <w:rsid w:val="00BB1D2B"/>
    <w:rsid w:val="00BB1FD9"/>
    <w:rsid w:val="00BB2003"/>
    <w:rsid w:val="00BB2022"/>
    <w:rsid w:val="00BB2320"/>
    <w:rsid w:val="00BB257D"/>
    <w:rsid w:val="00BB25AD"/>
    <w:rsid w:val="00BB2678"/>
    <w:rsid w:val="00BB26DA"/>
    <w:rsid w:val="00BB283B"/>
    <w:rsid w:val="00BB290A"/>
    <w:rsid w:val="00BB2DA4"/>
    <w:rsid w:val="00BB2F48"/>
    <w:rsid w:val="00BB2FA5"/>
    <w:rsid w:val="00BB30B6"/>
    <w:rsid w:val="00BB3344"/>
    <w:rsid w:val="00BB3551"/>
    <w:rsid w:val="00BB36C8"/>
    <w:rsid w:val="00BB383E"/>
    <w:rsid w:val="00BB3890"/>
    <w:rsid w:val="00BB3975"/>
    <w:rsid w:val="00BB3976"/>
    <w:rsid w:val="00BB39F3"/>
    <w:rsid w:val="00BB3AF0"/>
    <w:rsid w:val="00BB3F8D"/>
    <w:rsid w:val="00BB3FDD"/>
    <w:rsid w:val="00BB4370"/>
    <w:rsid w:val="00BB437E"/>
    <w:rsid w:val="00BB43EF"/>
    <w:rsid w:val="00BB46E7"/>
    <w:rsid w:val="00BB47B5"/>
    <w:rsid w:val="00BB4913"/>
    <w:rsid w:val="00BB4A7F"/>
    <w:rsid w:val="00BB4AAD"/>
    <w:rsid w:val="00BB4B85"/>
    <w:rsid w:val="00BB4BA4"/>
    <w:rsid w:val="00BB4C30"/>
    <w:rsid w:val="00BB4C65"/>
    <w:rsid w:val="00BB512B"/>
    <w:rsid w:val="00BB5134"/>
    <w:rsid w:val="00BB5139"/>
    <w:rsid w:val="00BB526E"/>
    <w:rsid w:val="00BB55EE"/>
    <w:rsid w:val="00BB56D1"/>
    <w:rsid w:val="00BB5938"/>
    <w:rsid w:val="00BB5A10"/>
    <w:rsid w:val="00BB5F17"/>
    <w:rsid w:val="00BB5FAF"/>
    <w:rsid w:val="00BB60A6"/>
    <w:rsid w:val="00BB60AF"/>
    <w:rsid w:val="00BB623E"/>
    <w:rsid w:val="00BB62E8"/>
    <w:rsid w:val="00BB654C"/>
    <w:rsid w:val="00BB6786"/>
    <w:rsid w:val="00BB679D"/>
    <w:rsid w:val="00BB6A01"/>
    <w:rsid w:val="00BB6C61"/>
    <w:rsid w:val="00BB6D80"/>
    <w:rsid w:val="00BB6F7D"/>
    <w:rsid w:val="00BB6F95"/>
    <w:rsid w:val="00BB7136"/>
    <w:rsid w:val="00BB7208"/>
    <w:rsid w:val="00BB7321"/>
    <w:rsid w:val="00BB73D2"/>
    <w:rsid w:val="00BB748E"/>
    <w:rsid w:val="00BB75B2"/>
    <w:rsid w:val="00BB75BF"/>
    <w:rsid w:val="00BB79BF"/>
    <w:rsid w:val="00BB7A17"/>
    <w:rsid w:val="00BB7A8C"/>
    <w:rsid w:val="00BB7C09"/>
    <w:rsid w:val="00BB7D9B"/>
    <w:rsid w:val="00BB7EFD"/>
    <w:rsid w:val="00BC010A"/>
    <w:rsid w:val="00BC0262"/>
    <w:rsid w:val="00BC033A"/>
    <w:rsid w:val="00BC03E8"/>
    <w:rsid w:val="00BC04EF"/>
    <w:rsid w:val="00BC06FE"/>
    <w:rsid w:val="00BC078A"/>
    <w:rsid w:val="00BC0909"/>
    <w:rsid w:val="00BC0BC3"/>
    <w:rsid w:val="00BC0E23"/>
    <w:rsid w:val="00BC0E91"/>
    <w:rsid w:val="00BC121D"/>
    <w:rsid w:val="00BC12C9"/>
    <w:rsid w:val="00BC1314"/>
    <w:rsid w:val="00BC1346"/>
    <w:rsid w:val="00BC14A1"/>
    <w:rsid w:val="00BC14F7"/>
    <w:rsid w:val="00BC15FF"/>
    <w:rsid w:val="00BC173D"/>
    <w:rsid w:val="00BC176F"/>
    <w:rsid w:val="00BC18A1"/>
    <w:rsid w:val="00BC18E6"/>
    <w:rsid w:val="00BC19D1"/>
    <w:rsid w:val="00BC1BFD"/>
    <w:rsid w:val="00BC1D6C"/>
    <w:rsid w:val="00BC1F84"/>
    <w:rsid w:val="00BC209D"/>
    <w:rsid w:val="00BC20A3"/>
    <w:rsid w:val="00BC24AC"/>
    <w:rsid w:val="00BC24CA"/>
    <w:rsid w:val="00BC2510"/>
    <w:rsid w:val="00BC2594"/>
    <w:rsid w:val="00BC2738"/>
    <w:rsid w:val="00BC27FB"/>
    <w:rsid w:val="00BC2A0D"/>
    <w:rsid w:val="00BC2A67"/>
    <w:rsid w:val="00BC2DB2"/>
    <w:rsid w:val="00BC2F5F"/>
    <w:rsid w:val="00BC3196"/>
    <w:rsid w:val="00BC3216"/>
    <w:rsid w:val="00BC3700"/>
    <w:rsid w:val="00BC3D69"/>
    <w:rsid w:val="00BC3DDA"/>
    <w:rsid w:val="00BC3E30"/>
    <w:rsid w:val="00BC3E4E"/>
    <w:rsid w:val="00BC40EE"/>
    <w:rsid w:val="00BC41BD"/>
    <w:rsid w:val="00BC41DC"/>
    <w:rsid w:val="00BC4322"/>
    <w:rsid w:val="00BC4407"/>
    <w:rsid w:val="00BC4422"/>
    <w:rsid w:val="00BC45E6"/>
    <w:rsid w:val="00BC491C"/>
    <w:rsid w:val="00BC49F1"/>
    <w:rsid w:val="00BC4A77"/>
    <w:rsid w:val="00BC4AED"/>
    <w:rsid w:val="00BC4B7F"/>
    <w:rsid w:val="00BC4E4A"/>
    <w:rsid w:val="00BC4EC0"/>
    <w:rsid w:val="00BC4F23"/>
    <w:rsid w:val="00BC50F2"/>
    <w:rsid w:val="00BC569D"/>
    <w:rsid w:val="00BC580D"/>
    <w:rsid w:val="00BC581F"/>
    <w:rsid w:val="00BC5868"/>
    <w:rsid w:val="00BC5C29"/>
    <w:rsid w:val="00BC5D85"/>
    <w:rsid w:val="00BC5E44"/>
    <w:rsid w:val="00BC5E7E"/>
    <w:rsid w:val="00BC610C"/>
    <w:rsid w:val="00BC6655"/>
    <w:rsid w:val="00BC66FA"/>
    <w:rsid w:val="00BC6832"/>
    <w:rsid w:val="00BC68E4"/>
    <w:rsid w:val="00BC6A99"/>
    <w:rsid w:val="00BC6AAC"/>
    <w:rsid w:val="00BC6AEE"/>
    <w:rsid w:val="00BC6BB7"/>
    <w:rsid w:val="00BC6D1A"/>
    <w:rsid w:val="00BC6D24"/>
    <w:rsid w:val="00BC6D53"/>
    <w:rsid w:val="00BC6F7F"/>
    <w:rsid w:val="00BC6FF4"/>
    <w:rsid w:val="00BC705C"/>
    <w:rsid w:val="00BC72C9"/>
    <w:rsid w:val="00BC75EB"/>
    <w:rsid w:val="00BC75F1"/>
    <w:rsid w:val="00BC7840"/>
    <w:rsid w:val="00BC7959"/>
    <w:rsid w:val="00BC7D01"/>
    <w:rsid w:val="00BC7D54"/>
    <w:rsid w:val="00BC7EF2"/>
    <w:rsid w:val="00BC7F10"/>
    <w:rsid w:val="00BC7FD9"/>
    <w:rsid w:val="00BD03D6"/>
    <w:rsid w:val="00BD0514"/>
    <w:rsid w:val="00BD075D"/>
    <w:rsid w:val="00BD09A4"/>
    <w:rsid w:val="00BD0AB6"/>
    <w:rsid w:val="00BD0B65"/>
    <w:rsid w:val="00BD0C14"/>
    <w:rsid w:val="00BD0C19"/>
    <w:rsid w:val="00BD0DB4"/>
    <w:rsid w:val="00BD0DCF"/>
    <w:rsid w:val="00BD0E48"/>
    <w:rsid w:val="00BD0E60"/>
    <w:rsid w:val="00BD1143"/>
    <w:rsid w:val="00BD158C"/>
    <w:rsid w:val="00BD1691"/>
    <w:rsid w:val="00BD16AF"/>
    <w:rsid w:val="00BD16C1"/>
    <w:rsid w:val="00BD197E"/>
    <w:rsid w:val="00BD19D4"/>
    <w:rsid w:val="00BD1B5D"/>
    <w:rsid w:val="00BD1F61"/>
    <w:rsid w:val="00BD208D"/>
    <w:rsid w:val="00BD21E6"/>
    <w:rsid w:val="00BD246E"/>
    <w:rsid w:val="00BD2484"/>
    <w:rsid w:val="00BD2699"/>
    <w:rsid w:val="00BD26CA"/>
    <w:rsid w:val="00BD28B0"/>
    <w:rsid w:val="00BD2A42"/>
    <w:rsid w:val="00BD2AF6"/>
    <w:rsid w:val="00BD2E5B"/>
    <w:rsid w:val="00BD2ED4"/>
    <w:rsid w:val="00BD2EFD"/>
    <w:rsid w:val="00BD304F"/>
    <w:rsid w:val="00BD3071"/>
    <w:rsid w:val="00BD332E"/>
    <w:rsid w:val="00BD3E1C"/>
    <w:rsid w:val="00BD3F84"/>
    <w:rsid w:val="00BD4157"/>
    <w:rsid w:val="00BD419C"/>
    <w:rsid w:val="00BD42C4"/>
    <w:rsid w:val="00BD441D"/>
    <w:rsid w:val="00BD48C8"/>
    <w:rsid w:val="00BD4939"/>
    <w:rsid w:val="00BD4C19"/>
    <w:rsid w:val="00BD4E60"/>
    <w:rsid w:val="00BD50B7"/>
    <w:rsid w:val="00BD51D5"/>
    <w:rsid w:val="00BD5464"/>
    <w:rsid w:val="00BD566E"/>
    <w:rsid w:val="00BD56E1"/>
    <w:rsid w:val="00BD5861"/>
    <w:rsid w:val="00BD5A82"/>
    <w:rsid w:val="00BD5D41"/>
    <w:rsid w:val="00BD5D89"/>
    <w:rsid w:val="00BD5D99"/>
    <w:rsid w:val="00BD5D9D"/>
    <w:rsid w:val="00BD5F52"/>
    <w:rsid w:val="00BD6140"/>
    <w:rsid w:val="00BD6272"/>
    <w:rsid w:val="00BD628F"/>
    <w:rsid w:val="00BD62D8"/>
    <w:rsid w:val="00BD639B"/>
    <w:rsid w:val="00BD6524"/>
    <w:rsid w:val="00BD654E"/>
    <w:rsid w:val="00BD6A33"/>
    <w:rsid w:val="00BD6B6F"/>
    <w:rsid w:val="00BD6B74"/>
    <w:rsid w:val="00BD6BE8"/>
    <w:rsid w:val="00BD6BF4"/>
    <w:rsid w:val="00BD6E35"/>
    <w:rsid w:val="00BD6ECA"/>
    <w:rsid w:val="00BD6F0F"/>
    <w:rsid w:val="00BD6FD3"/>
    <w:rsid w:val="00BD711B"/>
    <w:rsid w:val="00BD71C1"/>
    <w:rsid w:val="00BD7277"/>
    <w:rsid w:val="00BD7325"/>
    <w:rsid w:val="00BD74C5"/>
    <w:rsid w:val="00BD751D"/>
    <w:rsid w:val="00BD7568"/>
    <w:rsid w:val="00BD76BA"/>
    <w:rsid w:val="00BD76F8"/>
    <w:rsid w:val="00BD77B0"/>
    <w:rsid w:val="00BD79BE"/>
    <w:rsid w:val="00BD7A1C"/>
    <w:rsid w:val="00BD7A5A"/>
    <w:rsid w:val="00BD7BB4"/>
    <w:rsid w:val="00BD7E12"/>
    <w:rsid w:val="00BD7E58"/>
    <w:rsid w:val="00BD7E77"/>
    <w:rsid w:val="00BE0286"/>
    <w:rsid w:val="00BE02C4"/>
    <w:rsid w:val="00BE03A4"/>
    <w:rsid w:val="00BE041A"/>
    <w:rsid w:val="00BE044D"/>
    <w:rsid w:val="00BE04F9"/>
    <w:rsid w:val="00BE0BDF"/>
    <w:rsid w:val="00BE0BE2"/>
    <w:rsid w:val="00BE0D42"/>
    <w:rsid w:val="00BE0D79"/>
    <w:rsid w:val="00BE1581"/>
    <w:rsid w:val="00BE17AF"/>
    <w:rsid w:val="00BE17E2"/>
    <w:rsid w:val="00BE17F2"/>
    <w:rsid w:val="00BE1821"/>
    <w:rsid w:val="00BE18DB"/>
    <w:rsid w:val="00BE1A69"/>
    <w:rsid w:val="00BE1B4F"/>
    <w:rsid w:val="00BE1B8C"/>
    <w:rsid w:val="00BE1D48"/>
    <w:rsid w:val="00BE2762"/>
    <w:rsid w:val="00BE27DF"/>
    <w:rsid w:val="00BE27ED"/>
    <w:rsid w:val="00BE2801"/>
    <w:rsid w:val="00BE281F"/>
    <w:rsid w:val="00BE29F7"/>
    <w:rsid w:val="00BE2A7A"/>
    <w:rsid w:val="00BE2EB2"/>
    <w:rsid w:val="00BE2FC1"/>
    <w:rsid w:val="00BE32E4"/>
    <w:rsid w:val="00BE3408"/>
    <w:rsid w:val="00BE3814"/>
    <w:rsid w:val="00BE3A30"/>
    <w:rsid w:val="00BE3B57"/>
    <w:rsid w:val="00BE3DEA"/>
    <w:rsid w:val="00BE42BA"/>
    <w:rsid w:val="00BE42DE"/>
    <w:rsid w:val="00BE466D"/>
    <w:rsid w:val="00BE4761"/>
    <w:rsid w:val="00BE47AB"/>
    <w:rsid w:val="00BE495D"/>
    <w:rsid w:val="00BE4BFD"/>
    <w:rsid w:val="00BE50B5"/>
    <w:rsid w:val="00BE5380"/>
    <w:rsid w:val="00BE5550"/>
    <w:rsid w:val="00BE55F4"/>
    <w:rsid w:val="00BE564B"/>
    <w:rsid w:val="00BE56B4"/>
    <w:rsid w:val="00BE5946"/>
    <w:rsid w:val="00BE5B17"/>
    <w:rsid w:val="00BE5C61"/>
    <w:rsid w:val="00BE5C82"/>
    <w:rsid w:val="00BE5CA6"/>
    <w:rsid w:val="00BE602A"/>
    <w:rsid w:val="00BE61D5"/>
    <w:rsid w:val="00BE626D"/>
    <w:rsid w:val="00BE6374"/>
    <w:rsid w:val="00BE6460"/>
    <w:rsid w:val="00BE6839"/>
    <w:rsid w:val="00BE689D"/>
    <w:rsid w:val="00BE6B9F"/>
    <w:rsid w:val="00BE6CB0"/>
    <w:rsid w:val="00BE6E38"/>
    <w:rsid w:val="00BE6E5E"/>
    <w:rsid w:val="00BE6F4B"/>
    <w:rsid w:val="00BE70C2"/>
    <w:rsid w:val="00BE7294"/>
    <w:rsid w:val="00BE7452"/>
    <w:rsid w:val="00BE7BE5"/>
    <w:rsid w:val="00BE7CA4"/>
    <w:rsid w:val="00BE7D99"/>
    <w:rsid w:val="00BF0030"/>
    <w:rsid w:val="00BF016C"/>
    <w:rsid w:val="00BF020C"/>
    <w:rsid w:val="00BF027E"/>
    <w:rsid w:val="00BF0307"/>
    <w:rsid w:val="00BF0309"/>
    <w:rsid w:val="00BF04EB"/>
    <w:rsid w:val="00BF060A"/>
    <w:rsid w:val="00BF060D"/>
    <w:rsid w:val="00BF077C"/>
    <w:rsid w:val="00BF086F"/>
    <w:rsid w:val="00BF0942"/>
    <w:rsid w:val="00BF0C95"/>
    <w:rsid w:val="00BF1193"/>
    <w:rsid w:val="00BF129D"/>
    <w:rsid w:val="00BF12CB"/>
    <w:rsid w:val="00BF1301"/>
    <w:rsid w:val="00BF149F"/>
    <w:rsid w:val="00BF167B"/>
    <w:rsid w:val="00BF16B1"/>
    <w:rsid w:val="00BF177C"/>
    <w:rsid w:val="00BF17C2"/>
    <w:rsid w:val="00BF180A"/>
    <w:rsid w:val="00BF1990"/>
    <w:rsid w:val="00BF1B8F"/>
    <w:rsid w:val="00BF1F86"/>
    <w:rsid w:val="00BF2114"/>
    <w:rsid w:val="00BF215A"/>
    <w:rsid w:val="00BF21D5"/>
    <w:rsid w:val="00BF2324"/>
    <w:rsid w:val="00BF2360"/>
    <w:rsid w:val="00BF2439"/>
    <w:rsid w:val="00BF2580"/>
    <w:rsid w:val="00BF2642"/>
    <w:rsid w:val="00BF29BB"/>
    <w:rsid w:val="00BF2BD0"/>
    <w:rsid w:val="00BF2C92"/>
    <w:rsid w:val="00BF2D69"/>
    <w:rsid w:val="00BF300D"/>
    <w:rsid w:val="00BF3098"/>
    <w:rsid w:val="00BF3128"/>
    <w:rsid w:val="00BF31CD"/>
    <w:rsid w:val="00BF3448"/>
    <w:rsid w:val="00BF3473"/>
    <w:rsid w:val="00BF3486"/>
    <w:rsid w:val="00BF354E"/>
    <w:rsid w:val="00BF36A3"/>
    <w:rsid w:val="00BF38D3"/>
    <w:rsid w:val="00BF3909"/>
    <w:rsid w:val="00BF397F"/>
    <w:rsid w:val="00BF3B01"/>
    <w:rsid w:val="00BF3B2C"/>
    <w:rsid w:val="00BF3C7D"/>
    <w:rsid w:val="00BF3DB4"/>
    <w:rsid w:val="00BF3E31"/>
    <w:rsid w:val="00BF3FFC"/>
    <w:rsid w:val="00BF4142"/>
    <w:rsid w:val="00BF41AA"/>
    <w:rsid w:val="00BF43CC"/>
    <w:rsid w:val="00BF4691"/>
    <w:rsid w:val="00BF4AFA"/>
    <w:rsid w:val="00BF4B79"/>
    <w:rsid w:val="00BF4BB2"/>
    <w:rsid w:val="00BF4BD1"/>
    <w:rsid w:val="00BF505E"/>
    <w:rsid w:val="00BF5475"/>
    <w:rsid w:val="00BF563E"/>
    <w:rsid w:val="00BF56E8"/>
    <w:rsid w:val="00BF57F3"/>
    <w:rsid w:val="00BF5866"/>
    <w:rsid w:val="00BF5876"/>
    <w:rsid w:val="00BF5990"/>
    <w:rsid w:val="00BF59EC"/>
    <w:rsid w:val="00BF5C14"/>
    <w:rsid w:val="00BF5FEE"/>
    <w:rsid w:val="00BF65E3"/>
    <w:rsid w:val="00BF6642"/>
    <w:rsid w:val="00BF679A"/>
    <w:rsid w:val="00BF6F77"/>
    <w:rsid w:val="00BF6FE3"/>
    <w:rsid w:val="00BF73AF"/>
    <w:rsid w:val="00BF7530"/>
    <w:rsid w:val="00BF75C1"/>
    <w:rsid w:val="00BF7828"/>
    <w:rsid w:val="00BF7BB6"/>
    <w:rsid w:val="00BF7C5E"/>
    <w:rsid w:val="00BF7D6B"/>
    <w:rsid w:val="00BF7E2E"/>
    <w:rsid w:val="00BF7E4F"/>
    <w:rsid w:val="00BF7F39"/>
    <w:rsid w:val="00C0053C"/>
    <w:rsid w:val="00C0067F"/>
    <w:rsid w:val="00C00A40"/>
    <w:rsid w:val="00C00A44"/>
    <w:rsid w:val="00C00A98"/>
    <w:rsid w:val="00C00AFB"/>
    <w:rsid w:val="00C00B78"/>
    <w:rsid w:val="00C00BCB"/>
    <w:rsid w:val="00C00BF0"/>
    <w:rsid w:val="00C00C57"/>
    <w:rsid w:val="00C01059"/>
    <w:rsid w:val="00C0111F"/>
    <w:rsid w:val="00C011A5"/>
    <w:rsid w:val="00C011F8"/>
    <w:rsid w:val="00C01841"/>
    <w:rsid w:val="00C01937"/>
    <w:rsid w:val="00C0196E"/>
    <w:rsid w:val="00C01AF4"/>
    <w:rsid w:val="00C01B59"/>
    <w:rsid w:val="00C01B78"/>
    <w:rsid w:val="00C01BE9"/>
    <w:rsid w:val="00C01C4D"/>
    <w:rsid w:val="00C01DAF"/>
    <w:rsid w:val="00C01ED2"/>
    <w:rsid w:val="00C0211B"/>
    <w:rsid w:val="00C021A4"/>
    <w:rsid w:val="00C0220E"/>
    <w:rsid w:val="00C02518"/>
    <w:rsid w:val="00C025C1"/>
    <w:rsid w:val="00C026B6"/>
    <w:rsid w:val="00C02792"/>
    <w:rsid w:val="00C027DE"/>
    <w:rsid w:val="00C0282B"/>
    <w:rsid w:val="00C0283E"/>
    <w:rsid w:val="00C02975"/>
    <w:rsid w:val="00C02BCB"/>
    <w:rsid w:val="00C02BD1"/>
    <w:rsid w:val="00C02D43"/>
    <w:rsid w:val="00C02E39"/>
    <w:rsid w:val="00C02F81"/>
    <w:rsid w:val="00C0301A"/>
    <w:rsid w:val="00C03032"/>
    <w:rsid w:val="00C030EB"/>
    <w:rsid w:val="00C03121"/>
    <w:rsid w:val="00C031DB"/>
    <w:rsid w:val="00C0331E"/>
    <w:rsid w:val="00C03447"/>
    <w:rsid w:val="00C03740"/>
    <w:rsid w:val="00C03916"/>
    <w:rsid w:val="00C03A9A"/>
    <w:rsid w:val="00C03CD9"/>
    <w:rsid w:val="00C03F9F"/>
    <w:rsid w:val="00C03FB5"/>
    <w:rsid w:val="00C040DA"/>
    <w:rsid w:val="00C04461"/>
    <w:rsid w:val="00C04477"/>
    <w:rsid w:val="00C044DD"/>
    <w:rsid w:val="00C0467B"/>
    <w:rsid w:val="00C046F9"/>
    <w:rsid w:val="00C04C84"/>
    <w:rsid w:val="00C04F65"/>
    <w:rsid w:val="00C0504D"/>
    <w:rsid w:val="00C051D8"/>
    <w:rsid w:val="00C05642"/>
    <w:rsid w:val="00C057E6"/>
    <w:rsid w:val="00C05BC3"/>
    <w:rsid w:val="00C05BF9"/>
    <w:rsid w:val="00C05E27"/>
    <w:rsid w:val="00C05F4C"/>
    <w:rsid w:val="00C05FF1"/>
    <w:rsid w:val="00C062B8"/>
    <w:rsid w:val="00C065FE"/>
    <w:rsid w:val="00C06631"/>
    <w:rsid w:val="00C06699"/>
    <w:rsid w:val="00C067A2"/>
    <w:rsid w:val="00C067CD"/>
    <w:rsid w:val="00C06A16"/>
    <w:rsid w:val="00C06C6B"/>
    <w:rsid w:val="00C06D3A"/>
    <w:rsid w:val="00C06D71"/>
    <w:rsid w:val="00C06D94"/>
    <w:rsid w:val="00C06EE0"/>
    <w:rsid w:val="00C07079"/>
    <w:rsid w:val="00C071A0"/>
    <w:rsid w:val="00C07381"/>
    <w:rsid w:val="00C074B9"/>
    <w:rsid w:val="00C077DF"/>
    <w:rsid w:val="00C0785C"/>
    <w:rsid w:val="00C07DCD"/>
    <w:rsid w:val="00C10084"/>
    <w:rsid w:val="00C101FE"/>
    <w:rsid w:val="00C102BD"/>
    <w:rsid w:val="00C103AB"/>
    <w:rsid w:val="00C1086C"/>
    <w:rsid w:val="00C10975"/>
    <w:rsid w:val="00C10A81"/>
    <w:rsid w:val="00C10B37"/>
    <w:rsid w:val="00C10BD6"/>
    <w:rsid w:val="00C11251"/>
    <w:rsid w:val="00C112CA"/>
    <w:rsid w:val="00C113C7"/>
    <w:rsid w:val="00C113EF"/>
    <w:rsid w:val="00C1153E"/>
    <w:rsid w:val="00C116C0"/>
    <w:rsid w:val="00C1175E"/>
    <w:rsid w:val="00C11938"/>
    <w:rsid w:val="00C119D6"/>
    <w:rsid w:val="00C11B8F"/>
    <w:rsid w:val="00C11C92"/>
    <w:rsid w:val="00C11D82"/>
    <w:rsid w:val="00C12302"/>
    <w:rsid w:val="00C124A5"/>
    <w:rsid w:val="00C124B6"/>
    <w:rsid w:val="00C1290E"/>
    <w:rsid w:val="00C12AC1"/>
    <w:rsid w:val="00C12BC4"/>
    <w:rsid w:val="00C12BF4"/>
    <w:rsid w:val="00C12C51"/>
    <w:rsid w:val="00C12F3C"/>
    <w:rsid w:val="00C12F5A"/>
    <w:rsid w:val="00C130C0"/>
    <w:rsid w:val="00C131AD"/>
    <w:rsid w:val="00C1324D"/>
    <w:rsid w:val="00C13505"/>
    <w:rsid w:val="00C13683"/>
    <w:rsid w:val="00C137CB"/>
    <w:rsid w:val="00C13980"/>
    <w:rsid w:val="00C13B5A"/>
    <w:rsid w:val="00C13ECF"/>
    <w:rsid w:val="00C14080"/>
    <w:rsid w:val="00C14411"/>
    <w:rsid w:val="00C144C0"/>
    <w:rsid w:val="00C148D8"/>
    <w:rsid w:val="00C14A3A"/>
    <w:rsid w:val="00C14B02"/>
    <w:rsid w:val="00C14BFB"/>
    <w:rsid w:val="00C14CDC"/>
    <w:rsid w:val="00C14D55"/>
    <w:rsid w:val="00C14E78"/>
    <w:rsid w:val="00C14F6B"/>
    <w:rsid w:val="00C1549D"/>
    <w:rsid w:val="00C154C0"/>
    <w:rsid w:val="00C1566A"/>
    <w:rsid w:val="00C156AE"/>
    <w:rsid w:val="00C15778"/>
    <w:rsid w:val="00C157B1"/>
    <w:rsid w:val="00C1597C"/>
    <w:rsid w:val="00C15985"/>
    <w:rsid w:val="00C15B1E"/>
    <w:rsid w:val="00C1618A"/>
    <w:rsid w:val="00C1665F"/>
    <w:rsid w:val="00C16850"/>
    <w:rsid w:val="00C16A0B"/>
    <w:rsid w:val="00C16B00"/>
    <w:rsid w:val="00C16CE3"/>
    <w:rsid w:val="00C16DCA"/>
    <w:rsid w:val="00C16DF4"/>
    <w:rsid w:val="00C16E4C"/>
    <w:rsid w:val="00C16E9E"/>
    <w:rsid w:val="00C16F2B"/>
    <w:rsid w:val="00C1718E"/>
    <w:rsid w:val="00C1748C"/>
    <w:rsid w:val="00C1771E"/>
    <w:rsid w:val="00C17B98"/>
    <w:rsid w:val="00C17C71"/>
    <w:rsid w:val="00C17C78"/>
    <w:rsid w:val="00C17D4A"/>
    <w:rsid w:val="00C17FDF"/>
    <w:rsid w:val="00C20043"/>
    <w:rsid w:val="00C200A9"/>
    <w:rsid w:val="00C20275"/>
    <w:rsid w:val="00C202D8"/>
    <w:rsid w:val="00C2035A"/>
    <w:rsid w:val="00C20430"/>
    <w:rsid w:val="00C204AF"/>
    <w:rsid w:val="00C20761"/>
    <w:rsid w:val="00C2079B"/>
    <w:rsid w:val="00C208E2"/>
    <w:rsid w:val="00C20ADF"/>
    <w:rsid w:val="00C20D71"/>
    <w:rsid w:val="00C20DB6"/>
    <w:rsid w:val="00C20E9C"/>
    <w:rsid w:val="00C20EB3"/>
    <w:rsid w:val="00C21133"/>
    <w:rsid w:val="00C2124E"/>
    <w:rsid w:val="00C21349"/>
    <w:rsid w:val="00C214AB"/>
    <w:rsid w:val="00C21C0A"/>
    <w:rsid w:val="00C21CC8"/>
    <w:rsid w:val="00C21E62"/>
    <w:rsid w:val="00C21F55"/>
    <w:rsid w:val="00C22054"/>
    <w:rsid w:val="00C225CC"/>
    <w:rsid w:val="00C22612"/>
    <w:rsid w:val="00C22878"/>
    <w:rsid w:val="00C22912"/>
    <w:rsid w:val="00C22926"/>
    <w:rsid w:val="00C22952"/>
    <w:rsid w:val="00C22ED6"/>
    <w:rsid w:val="00C2319D"/>
    <w:rsid w:val="00C231CB"/>
    <w:rsid w:val="00C23351"/>
    <w:rsid w:val="00C2336B"/>
    <w:rsid w:val="00C23419"/>
    <w:rsid w:val="00C2389F"/>
    <w:rsid w:val="00C239D9"/>
    <w:rsid w:val="00C23A21"/>
    <w:rsid w:val="00C23AE2"/>
    <w:rsid w:val="00C23BB4"/>
    <w:rsid w:val="00C23C3A"/>
    <w:rsid w:val="00C23C4D"/>
    <w:rsid w:val="00C23CD9"/>
    <w:rsid w:val="00C23E71"/>
    <w:rsid w:val="00C23F5C"/>
    <w:rsid w:val="00C24134"/>
    <w:rsid w:val="00C241A8"/>
    <w:rsid w:val="00C2428B"/>
    <w:rsid w:val="00C2434D"/>
    <w:rsid w:val="00C24354"/>
    <w:rsid w:val="00C245EC"/>
    <w:rsid w:val="00C24677"/>
    <w:rsid w:val="00C2488E"/>
    <w:rsid w:val="00C24D47"/>
    <w:rsid w:val="00C24E2A"/>
    <w:rsid w:val="00C24E3C"/>
    <w:rsid w:val="00C2514A"/>
    <w:rsid w:val="00C2517C"/>
    <w:rsid w:val="00C25268"/>
    <w:rsid w:val="00C25300"/>
    <w:rsid w:val="00C2544E"/>
    <w:rsid w:val="00C2554E"/>
    <w:rsid w:val="00C25836"/>
    <w:rsid w:val="00C2584C"/>
    <w:rsid w:val="00C258FD"/>
    <w:rsid w:val="00C25B5A"/>
    <w:rsid w:val="00C25E1D"/>
    <w:rsid w:val="00C2617B"/>
    <w:rsid w:val="00C26258"/>
    <w:rsid w:val="00C262FF"/>
    <w:rsid w:val="00C26348"/>
    <w:rsid w:val="00C26363"/>
    <w:rsid w:val="00C265A0"/>
    <w:rsid w:val="00C26811"/>
    <w:rsid w:val="00C2686B"/>
    <w:rsid w:val="00C26989"/>
    <w:rsid w:val="00C26A3B"/>
    <w:rsid w:val="00C26AE1"/>
    <w:rsid w:val="00C26C94"/>
    <w:rsid w:val="00C26D50"/>
    <w:rsid w:val="00C26F05"/>
    <w:rsid w:val="00C26F3A"/>
    <w:rsid w:val="00C271EE"/>
    <w:rsid w:val="00C271F6"/>
    <w:rsid w:val="00C2745F"/>
    <w:rsid w:val="00C2748C"/>
    <w:rsid w:val="00C27558"/>
    <w:rsid w:val="00C277C9"/>
    <w:rsid w:val="00C27B04"/>
    <w:rsid w:val="00C27B86"/>
    <w:rsid w:val="00C27E54"/>
    <w:rsid w:val="00C30288"/>
    <w:rsid w:val="00C302D0"/>
    <w:rsid w:val="00C306BE"/>
    <w:rsid w:val="00C3098B"/>
    <w:rsid w:val="00C30C06"/>
    <w:rsid w:val="00C30C2B"/>
    <w:rsid w:val="00C30DCE"/>
    <w:rsid w:val="00C30FCA"/>
    <w:rsid w:val="00C3106B"/>
    <w:rsid w:val="00C3120C"/>
    <w:rsid w:val="00C314AC"/>
    <w:rsid w:val="00C3173B"/>
    <w:rsid w:val="00C31781"/>
    <w:rsid w:val="00C317B5"/>
    <w:rsid w:val="00C318FE"/>
    <w:rsid w:val="00C31B14"/>
    <w:rsid w:val="00C31E62"/>
    <w:rsid w:val="00C31EBC"/>
    <w:rsid w:val="00C31EF0"/>
    <w:rsid w:val="00C31F47"/>
    <w:rsid w:val="00C31F93"/>
    <w:rsid w:val="00C320AC"/>
    <w:rsid w:val="00C32244"/>
    <w:rsid w:val="00C328F6"/>
    <w:rsid w:val="00C328FA"/>
    <w:rsid w:val="00C32AAB"/>
    <w:rsid w:val="00C32BA4"/>
    <w:rsid w:val="00C32CB1"/>
    <w:rsid w:val="00C32D36"/>
    <w:rsid w:val="00C32D51"/>
    <w:rsid w:val="00C32D9D"/>
    <w:rsid w:val="00C32E98"/>
    <w:rsid w:val="00C32EB9"/>
    <w:rsid w:val="00C330C1"/>
    <w:rsid w:val="00C334E3"/>
    <w:rsid w:val="00C33599"/>
    <w:rsid w:val="00C336BD"/>
    <w:rsid w:val="00C33890"/>
    <w:rsid w:val="00C3399E"/>
    <w:rsid w:val="00C33FA4"/>
    <w:rsid w:val="00C340DF"/>
    <w:rsid w:val="00C34473"/>
    <w:rsid w:val="00C344F0"/>
    <w:rsid w:val="00C34539"/>
    <w:rsid w:val="00C34B99"/>
    <w:rsid w:val="00C34C78"/>
    <w:rsid w:val="00C34D2C"/>
    <w:rsid w:val="00C34E34"/>
    <w:rsid w:val="00C34E79"/>
    <w:rsid w:val="00C34EDA"/>
    <w:rsid w:val="00C34F13"/>
    <w:rsid w:val="00C3548C"/>
    <w:rsid w:val="00C3552D"/>
    <w:rsid w:val="00C35C0A"/>
    <w:rsid w:val="00C35CF9"/>
    <w:rsid w:val="00C35F6D"/>
    <w:rsid w:val="00C35FB8"/>
    <w:rsid w:val="00C35FE5"/>
    <w:rsid w:val="00C36111"/>
    <w:rsid w:val="00C36287"/>
    <w:rsid w:val="00C36288"/>
    <w:rsid w:val="00C36447"/>
    <w:rsid w:val="00C365AE"/>
    <w:rsid w:val="00C3676C"/>
    <w:rsid w:val="00C36AB9"/>
    <w:rsid w:val="00C36AD5"/>
    <w:rsid w:val="00C36F9B"/>
    <w:rsid w:val="00C37011"/>
    <w:rsid w:val="00C3719A"/>
    <w:rsid w:val="00C37318"/>
    <w:rsid w:val="00C37641"/>
    <w:rsid w:val="00C37903"/>
    <w:rsid w:val="00C37A7A"/>
    <w:rsid w:val="00C37B94"/>
    <w:rsid w:val="00C37EE0"/>
    <w:rsid w:val="00C400CF"/>
    <w:rsid w:val="00C4013C"/>
    <w:rsid w:val="00C40748"/>
    <w:rsid w:val="00C409C3"/>
    <w:rsid w:val="00C40BD7"/>
    <w:rsid w:val="00C40EEC"/>
    <w:rsid w:val="00C4129C"/>
    <w:rsid w:val="00C412D5"/>
    <w:rsid w:val="00C413A4"/>
    <w:rsid w:val="00C41453"/>
    <w:rsid w:val="00C41497"/>
    <w:rsid w:val="00C41537"/>
    <w:rsid w:val="00C41585"/>
    <w:rsid w:val="00C41A68"/>
    <w:rsid w:val="00C41A9C"/>
    <w:rsid w:val="00C41F58"/>
    <w:rsid w:val="00C4210E"/>
    <w:rsid w:val="00C423A8"/>
    <w:rsid w:val="00C4278F"/>
    <w:rsid w:val="00C428F5"/>
    <w:rsid w:val="00C42974"/>
    <w:rsid w:val="00C42C6A"/>
    <w:rsid w:val="00C42DE6"/>
    <w:rsid w:val="00C42E1E"/>
    <w:rsid w:val="00C42E34"/>
    <w:rsid w:val="00C42F55"/>
    <w:rsid w:val="00C430A8"/>
    <w:rsid w:val="00C430B3"/>
    <w:rsid w:val="00C43370"/>
    <w:rsid w:val="00C43430"/>
    <w:rsid w:val="00C434E8"/>
    <w:rsid w:val="00C435D7"/>
    <w:rsid w:val="00C435FE"/>
    <w:rsid w:val="00C4363F"/>
    <w:rsid w:val="00C4368B"/>
    <w:rsid w:val="00C43740"/>
    <w:rsid w:val="00C43A2E"/>
    <w:rsid w:val="00C43CFB"/>
    <w:rsid w:val="00C43DE1"/>
    <w:rsid w:val="00C4405D"/>
    <w:rsid w:val="00C440DD"/>
    <w:rsid w:val="00C44376"/>
    <w:rsid w:val="00C444B1"/>
    <w:rsid w:val="00C448D0"/>
    <w:rsid w:val="00C44B8A"/>
    <w:rsid w:val="00C44E24"/>
    <w:rsid w:val="00C44F01"/>
    <w:rsid w:val="00C450A6"/>
    <w:rsid w:val="00C451A9"/>
    <w:rsid w:val="00C45247"/>
    <w:rsid w:val="00C45436"/>
    <w:rsid w:val="00C454A8"/>
    <w:rsid w:val="00C458D8"/>
    <w:rsid w:val="00C4591B"/>
    <w:rsid w:val="00C45CAE"/>
    <w:rsid w:val="00C45CB3"/>
    <w:rsid w:val="00C45D48"/>
    <w:rsid w:val="00C45D49"/>
    <w:rsid w:val="00C45D95"/>
    <w:rsid w:val="00C460C5"/>
    <w:rsid w:val="00C464EF"/>
    <w:rsid w:val="00C46654"/>
    <w:rsid w:val="00C46A16"/>
    <w:rsid w:val="00C46AE6"/>
    <w:rsid w:val="00C46FA2"/>
    <w:rsid w:val="00C47058"/>
    <w:rsid w:val="00C47081"/>
    <w:rsid w:val="00C4709B"/>
    <w:rsid w:val="00C4717C"/>
    <w:rsid w:val="00C471E8"/>
    <w:rsid w:val="00C4727C"/>
    <w:rsid w:val="00C472E3"/>
    <w:rsid w:val="00C472F6"/>
    <w:rsid w:val="00C474D1"/>
    <w:rsid w:val="00C47558"/>
    <w:rsid w:val="00C47A68"/>
    <w:rsid w:val="00C47A73"/>
    <w:rsid w:val="00C47BA5"/>
    <w:rsid w:val="00C47E4B"/>
    <w:rsid w:val="00C47F5B"/>
    <w:rsid w:val="00C5005F"/>
    <w:rsid w:val="00C50434"/>
    <w:rsid w:val="00C504D1"/>
    <w:rsid w:val="00C50808"/>
    <w:rsid w:val="00C508F2"/>
    <w:rsid w:val="00C50B3E"/>
    <w:rsid w:val="00C50C4C"/>
    <w:rsid w:val="00C50F52"/>
    <w:rsid w:val="00C50FBD"/>
    <w:rsid w:val="00C51135"/>
    <w:rsid w:val="00C511C2"/>
    <w:rsid w:val="00C51368"/>
    <w:rsid w:val="00C515ED"/>
    <w:rsid w:val="00C517AB"/>
    <w:rsid w:val="00C51811"/>
    <w:rsid w:val="00C51974"/>
    <w:rsid w:val="00C51A14"/>
    <w:rsid w:val="00C51A46"/>
    <w:rsid w:val="00C51A76"/>
    <w:rsid w:val="00C51C51"/>
    <w:rsid w:val="00C51C60"/>
    <w:rsid w:val="00C51D15"/>
    <w:rsid w:val="00C51DBC"/>
    <w:rsid w:val="00C520DA"/>
    <w:rsid w:val="00C520DB"/>
    <w:rsid w:val="00C52211"/>
    <w:rsid w:val="00C522CC"/>
    <w:rsid w:val="00C523D9"/>
    <w:rsid w:val="00C525ED"/>
    <w:rsid w:val="00C5275A"/>
    <w:rsid w:val="00C52761"/>
    <w:rsid w:val="00C52800"/>
    <w:rsid w:val="00C528CD"/>
    <w:rsid w:val="00C5290E"/>
    <w:rsid w:val="00C52A99"/>
    <w:rsid w:val="00C52B3F"/>
    <w:rsid w:val="00C52BC9"/>
    <w:rsid w:val="00C52D8F"/>
    <w:rsid w:val="00C52F14"/>
    <w:rsid w:val="00C52FA2"/>
    <w:rsid w:val="00C53048"/>
    <w:rsid w:val="00C53072"/>
    <w:rsid w:val="00C530D9"/>
    <w:rsid w:val="00C53152"/>
    <w:rsid w:val="00C531A9"/>
    <w:rsid w:val="00C53249"/>
    <w:rsid w:val="00C53285"/>
    <w:rsid w:val="00C532A8"/>
    <w:rsid w:val="00C53433"/>
    <w:rsid w:val="00C5357D"/>
    <w:rsid w:val="00C537CC"/>
    <w:rsid w:val="00C53800"/>
    <w:rsid w:val="00C53A62"/>
    <w:rsid w:val="00C53B74"/>
    <w:rsid w:val="00C53DF3"/>
    <w:rsid w:val="00C53E16"/>
    <w:rsid w:val="00C53EFF"/>
    <w:rsid w:val="00C54312"/>
    <w:rsid w:val="00C544E0"/>
    <w:rsid w:val="00C546B0"/>
    <w:rsid w:val="00C548AC"/>
    <w:rsid w:val="00C54947"/>
    <w:rsid w:val="00C5496F"/>
    <w:rsid w:val="00C549E6"/>
    <w:rsid w:val="00C54CE4"/>
    <w:rsid w:val="00C5503B"/>
    <w:rsid w:val="00C553D1"/>
    <w:rsid w:val="00C55620"/>
    <w:rsid w:val="00C55726"/>
    <w:rsid w:val="00C5573C"/>
    <w:rsid w:val="00C55A2E"/>
    <w:rsid w:val="00C55A84"/>
    <w:rsid w:val="00C55A90"/>
    <w:rsid w:val="00C55C93"/>
    <w:rsid w:val="00C55FAA"/>
    <w:rsid w:val="00C56081"/>
    <w:rsid w:val="00C562DD"/>
    <w:rsid w:val="00C5648C"/>
    <w:rsid w:val="00C5659A"/>
    <w:rsid w:val="00C5679A"/>
    <w:rsid w:val="00C56848"/>
    <w:rsid w:val="00C56983"/>
    <w:rsid w:val="00C56B4E"/>
    <w:rsid w:val="00C56C35"/>
    <w:rsid w:val="00C56C91"/>
    <w:rsid w:val="00C56D16"/>
    <w:rsid w:val="00C56E02"/>
    <w:rsid w:val="00C5727A"/>
    <w:rsid w:val="00C57350"/>
    <w:rsid w:val="00C5755B"/>
    <w:rsid w:val="00C57606"/>
    <w:rsid w:val="00C5763B"/>
    <w:rsid w:val="00C57653"/>
    <w:rsid w:val="00C57672"/>
    <w:rsid w:val="00C5784F"/>
    <w:rsid w:val="00C5785B"/>
    <w:rsid w:val="00C57906"/>
    <w:rsid w:val="00C57A61"/>
    <w:rsid w:val="00C57AD5"/>
    <w:rsid w:val="00C57AF6"/>
    <w:rsid w:val="00C57B46"/>
    <w:rsid w:val="00C57DC8"/>
    <w:rsid w:val="00C57F71"/>
    <w:rsid w:val="00C6013A"/>
    <w:rsid w:val="00C60328"/>
    <w:rsid w:val="00C60369"/>
    <w:rsid w:val="00C60376"/>
    <w:rsid w:val="00C60407"/>
    <w:rsid w:val="00C60408"/>
    <w:rsid w:val="00C6047B"/>
    <w:rsid w:val="00C60588"/>
    <w:rsid w:val="00C605AD"/>
    <w:rsid w:val="00C606C4"/>
    <w:rsid w:val="00C606FF"/>
    <w:rsid w:val="00C608E8"/>
    <w:rsid w:val="00C60954"/>
    <w:rsid w:val="00C6097C"/>
    <w:rsid w:val="00C60A25"/>
    <w:rsid w:val="00C60AAD"/>
    <w:rsid w:val="00C60B33"/>
    <w:rsid w:val="00C60E0E"/>
    <w:rsid w:val="00C6101F"/>
    <w:rsid w:val="00C610E1"/>
    <w:rsid w:val="00C61162"/>
    <w:rsid w:val="00C6123F"/>
    <w:rsid w:val="00C6133E"/>
    <w:rsid w:val="00C613A9"/>
    <w:rsid w:val="00C614C9"/>
    <w:rsid w:val="00C61600"/>
    <w:rsid w:val="00C61703"/>
    <w:rsid w:val="00C618C5"/>
    <w:rsid w:val="00C618DF"/>
    <w:rsid w:val="00C61946"/>
    <w:rsid w:val="00C61BDA"/>
    <w:rsid w:val="00C61C79"/>
    <w:rsid w:val="00C61CD6"/>
    <w:rsid w:val="00C61D16"/>
    <w:rsid w:val="00C6215C"/>
    <w:rsid w:val="00C62225"/>
    <w:rsid w:val="00C6227F"/>
    <w:rsid w:val="00C623A9"/>
    <w:rsid w:val="00C623B2"/>
    <w:rsid w:val="00C62444"/>
    <w:rsid w:val="00C6265A"/>
    <w:rsid w:val="00C62A46"/>
    <w:rsid w:val="00C62B60"/>
    <w:rsid w:val="00C62DFB"/>
    <w:rsid w:val="00C63117"/>
    <w:rsid w:val="00C6342A"/>
    <w:rsid w:val="00C6366C"/>
    <w:rsid w:val="00C636D8"/>
    <w:rsid w:val="00C63929"/>
    <w:rsid w:val="00C63B99"/>
    <w:rsid w:val="00C63BF1"/>
    <w:rsid w:val="00C63D33"/>
    <w:rsid w:val="00C63E54"/>
    <w:rsid w:val="00C63FAF"/>
    <w:rsid w:val="00C63FB5"/>
    <w:rsid w:val="00C64205"/>
    <w:rsid w:val="00C64229"/>
    <w:rsid w:val="00C64240"/>
    <w:rsid w:val="00C64369"/>
    <w:rsid w:val="00C643EE"/>
    <w:rsid w:val="00C644AE"/>
    <w:rsid w:val="00C644CB"/>
    <w:rsid w:val="00C6454B"/>
    <w:rsid w:val="00C645F1"/>
    <w:rsid w:val="00C6465C"/>
    <w:rsid w:val="00C64701"/>
    <w:rsid w:val="00C64833"/>
    <w:rsid w:val="00C64861"/>
    <w:rsid w:val="00C64B4C"/>
    <w:rsid w:val="00C64C62"/>
    <w:rsid w:val="00C64CFF"/>
    <w:rsid w:val="00C64D54"/>
    <w:rsid w:val="00C64FEA"/>
    <w:rsid w:val="00C650B8"/>
    <w:rsid w:val="00C6535C"/>
    <w:rsid w:val="00C65427"/>
    <w:rsid w:val="00C654A6"/>
    <w:rsid w:val="00C65531"/>
    <w:rsid w:val="00C65554"/>
    <w:rsid w:val="00C6560D"/>
    <w:rsid w:val="00C656AA"/>
    <w:rsid w:val="00C6586C"/>
    <w:rsid w:val="00C65B1A"/>
    <w:rsid w:val="00C65E04"/>
    <w:rsid w:val="00C65FA8"/>
    <w:rsid w:val="00C6604E"/>
    <w:rsid w:val="00C66166"/>
    <w:rsid w:val="00C661AA"/>
    <w:rsid w:val="00C662F5"/>
    <w:rsid w:val="00C66499"/>
    <w:rsid w:val="00C664AD"/>
    <w:rsid w:val="00C665F1"/>
    <w:rsid w:val="00C666E2"/>
    <w:rsid w:val="00C66A84"/>
    <w:rsid w:val="00C66C23"/>
    <w:rsid w:val="00C66C8B"/>
    <w:rsid w:val="00C66CF2"/>
    <w:rsid w:val="00C66D37"/>
    <w:rsid w:val="00C66F1F"/>
    <w:rsid w:val="00C67098"/>
    <w:rsid w:val="00C670F1"/>
    <w:rsid w:val="00C67162"/>
    <w:rsid w:val="00C6735F"/>
    <w:rsid w:val="00C677AC"/>
    <w:rsid w:val="00C67964"/>
    <w:rsid w:val="00C679FB"/>
    <w:rsid w:val="00C67B56"/>
    <w:rsid w:val="00C67FF3"/>
    <w:rsid w:val="00C70113"/>
    <w:rsid w:val="00C702F7"/>
    <w:rsid w:val="00C70535"/>
    <w:rsid w:val="00C7062B"/>
    <w:rsid w:val="00C70678"/>
    <w:rsid w:val="00C70994"/>
    <w:rsid w:val="00C70B40"/>
    <w:rsid w:val="00C70C28"/>
    <w:rsid w:val="00C70D84"/>
    <w:rsid w:val="00C70F82"/>
    <w:rsid w:val="00C7118E"/>
    <w:rsid w:val="00C7123C"/>
    <w:rsid w:val="00C7162D"/>
    <w:rsid w:val="00C716EA"/>
    <w:rsid w:val="00C71727"/>
    <w:rsid w:val="00C719AB"/>
    <w:rsid w:val="00C71C8E"/>
    <w:rsid w:val="00C71E05"/>
    <w:rsid w:val="00C71E58"/>
    <w:rsid w:val="00C71F14"/>
    <w:rsid w:val="00C71F82"/>
    <w:rsid w:val="00C720CE"/>
    <w:rsid w:val="00C7217F"/>
    <w:rsid w:val="00C7230C"/>
    <w:rsid w:val="00C7255E"/>
    <w:rsid w:val="00C725FF"/>
    <w:rsid w:val="00C72649"/>
    <w:rsid w:val="00C727BC"/>
    <w:rsid w:val="00C729D8"/>
    <w:rsid w:val="00C72B14"/>
    <w:rsid w:val="00C72BA3"/>
    <w:rsid w:val="00C72F27"/>
    <w:rsid w:val="00C73076"/>
    <w:rsid w:val="00C73089"/>
    <w:rsid w:val="00C73098"/>
    <w:rsid w:val="00C73157"/>
    <w:rsid w:val="00C732A0"/>
    <w:rsid w:val="00C73694"/>
    <w:rsid w:val="00C7388A"/>
    <w:rsid w:val="00C738E4"/>
    <w:rsid w:val="00C7394C"/>
    <w:rsid w:val="00C73ABC"/>
    <w:rsid w:val="00C73AF6"/>
    <w:rsid w:val="00C73C27"/>
    <w:rsid w:val="00C73D97"/>
    <w:rsid w:val="00C7411B"/>
    <w:rsid w:val="00C74165"/>
    <w:rsid w:val="00C74221"/>
    <w:rsid w:val="00C7477A"/>
    <w:rsid w:val="00C7480A"/>
    <w:rsid w:val="00C748D8"/>
    <w:rsid w:val="00C74922"/>
    <w:rsid w:val="00C749AD"/>
    <w:rsid w:val="00C74B99"/>
    <w:rsid w:val="00C75093"/>
    <w:rsid w:val="00C75101"/>
    <w:rsid w:val="00C752DC"/>
    <w:rsid w:val="00C7536F"/>
    <w:rsid w:val="00C75860"/>
    <w:rsid w:val="00C75CD7"/>
    <w:rsid w:val="00C75DB1"/>
    <w:rsid w:val="00C75E44"/>
    <w:rsid w:val="00C7601A"/>
    <w:rsid w:val="00C76077"/>
    <w:rsid w:val="00C7613D"/>
    <w:rsid w:val="00C7614E"/>
    <w:rsid w:val="00C761B1"/>
    <w:rsid w:val="00C7620B"/>
    <w:rsid w:val="00C76243"/>
    <w:rsid w:val="00C76389"/>
    <w:rsid w:val="00C764F5"/>
    <w:rsid w:val="00C766AA"/>
    <w:rsid w:val="00C767E9"/>
    <w:rsid w:val="00C76847"/>
    <w:rsid w:val="00C768FC"/>
    <w:rsid w:val="00C76982"/>
    <w:rsid w:val="00C769D2"/>
    <w:rsid w:val="00C769ED"/>
    <w:rsid w:val="00C76B54"/>
    <w:rsid w:val="00C76F35"/>
    <w:rsid w:val="00C77181"/>
    <w:rsid w:val="00C771C1"/>
    <w:rsid w:val="00C771F3"/>
    <w:rsid w:val="00C77942"/>
    <w:rsid w:val="00C779EB"/>
    <w:rsid w:val="00C77A44"/>
    <w:rsid w:val="00C77BA2"/>
    <w:rsid w:val="00C77F1A"/>
    <w:rsid w:val="00C80048"/>
    <w:rsid w:val="00C801D9"/>
    <w:rsid w:val="00C802F1"/>
    <w:rsid w:val="00C803C7"/>
    <w:rsid w:val="00C8041D"/>
    <w:rsid w:val="00C8048A"/>
    <w:rsid w:val="00C80646"/>
    <w:rsid w:val="00C80654"/>
    <w:rsid w:val="00C8078D"/>
    <w:rsid w:val="00C80818"/>
    <w:rsid w:val="00C8084F"/>
    <w:rsid w:val="00C808A0"/>
    <w:rsid w:val="00C808FC"/>
    <w:rsid w:val="00C809B2"/>
    <w:rsid w:val="00C80A27"/>
    <w:rsid w:val="00C80ECC"/>
    <w:rsid w:val="00C81086"/>
    <w:rsid w:val="00C81412"/>
    <w:rsid w:val="00C81421"/>
    <w:rsid w:val="00C81621"/>
    <w:rsid w:val="00C817B8"/>
    <w:rsid w:val="00C818EB"/>
    <w:rsid w:val="00C81D74"/>
    <w:rsid w:val="00C81EF4"/>
    <w:rsid w:val="00C81F00"/>
    <w:rsid w:val="00C81FAA"/>
    <w:rsid w:val="00C81FEB"/>
    <w:rsid w:val="00C82308"/>
    <w:rsid w:val="00C82335"/>
    <w:rsid w:val="00C82385"/>
    <w:rsid w:val="00C8238F"/>
    <w:rsid w:val="00C8266D"/>
    <w:rsid w:val="00C826C8"/>
    <w:rsid w:val="00C82851"/>
    <w:rsid w:val="00C82A33"/>
    <w:rsid w:val="00C82CA8"/>
    <w:rsid w:val="00C82D2A"/>
    <w:rsid w:val="00C830AD"/>
    <w:rsid w:val="00C830E3"/>
    <w:rsid w:val="00C83178"/>
    <w:rsid w:val="00C831A9"/>
    <w:rsid w:val="00C833C8"/>
    <w:rsid w:val="00C83702"/>
    <w:rsid w:val="00C83882"/>
    <w:rsid w:val="00C83962"/>
    <w:rsid w:val="00C83AFF"/>
    <w:rsid w:val="00C83CCC"/>
    <w:rsid w:val="00C83EC0"/>
    <w:rsid w:val="00C83F74"/>
    <w:rsid w:val="00C841DD"/>
    <w:rsid w:val="00C84312"/>
    <w:rsid w:val="00C8437F"/>
    <w:rsid w:val="00C843C2"/>
    <w:rsid w:val="00C8469E"/>
    <w:rsid w:val="00C84766"/>
    <w:rsid w:val="00C84839"/>
    <w:rsid w:val="00C84A60"/>
    <w:rsid w:val="00C84AE9"/>
    <w:rsid w:val="00C84EE3"/>
    <w:rsid w:val="00C84F54"/>
    <w:rsid w:val="00C84F63"/>
    <w:rsid w:val="00C852CA"/>
    <w:rsid w:val="00C85ABE"/>
    <w:rsid w:val="00C85CE8"/>
    <w:rsid w:val="00C85D94"/>
    <w:rsid w:val="00C85F72"/>
    <w:rsid w:val="00C86152"/>
    <w:rsid w:val="00C863C7"/>
    <w:rsid w:val="00C86473"/>
    <w:rsid w:val="00C8648C"/>
    <w:rsid w:val="00C865BE"/>
    <w:rsid w:val="00C86A49"/>
    <w:rsid w:val="00C86A92"/>
    <w:rsid w:val="00C86CAB"/>
    <w:rsid w:val="00C86DAD"/>
    <w:rsid w:val="00C86EA7"/>
    <w:rsid w:val="00C870CA"/>
    <w:rsid w:val="00C8720E"/>
    <w:rsid w:val="00C873F4"/>
    <w:rsid w:val="00C8763C"/>
    <w:rsid w:val="00C878E8"/>
    <w:rsid w:val="00C87900"/>
    <w:rsid w:val="00C8798F"/>
    <w:rsid w:val="00C87BBC"/>
    <w:rsid w:val="00C87C30"/>
    <w:rsid w:val="00C87C93"/>
    <w:rsid w:val="00C87CE7"/>
    <w:rsid w:val="00C87E15"/>
    <w:rsid w:val="00C87F0E"/>
    <w:rsid w:val="00C9002A"/>
    <w:rsid w:val="00C90143"/>
    <w:rsid w:val="00C90261"/>
    <w:rsid w:val="00C904D8"/>
    <w:rsid w:val="00C9076F"/>
    <w:rsid w:val="00C9090C"/>
    <w:rsid w:val="00C90C33"/>
    <w:rsid w:val="00C91148"/>
    <w:rsid w:val="00C91444"/>
    <w:rsid w:val="00C914A5"/>
    <w:rsid w:val="00C9155E"/>
    <w:rsid w:val="00C91886"/>
    <w:rsid w:val="00C9188F"/>
    <w:rsid w:val="00C91AB8"/>
    <w:rsid w:val="00C91E1F"/>
    <w:rsid w:val="00C92054"/>
    <w:rsid w:val="00C92174"/>
    <w:rsid w:val="00C922C6"/>
    <w:rsid w:val="00C923C0"/>
    <w:rsid w:val="00C923E2"/>
    <w:rsid w:val="00C924A4"/>
    <w:rsid w:val="00C9254A"/>
    <w:rsid w:val="00C926C6"/>
    <w:rsid w:val="00C92718"/>
    <w:rsid w:val="00C92737"/>
    <w:rsid w:val="00C92742"/>
    <w:rsid w:val="00C928C4"/>
    <w:rsid w:val="00C92A2F"/>
    <w:rsid w:val="00C92DE6"/>
    <w:rsid w:val="00C92E6E"/>
    <w:rsid w:val="00C92E7F"/>
    <w:rsid w:val="00C93011"/>
    <w:rsid w:val="00C93013"/>
    <w:rsid w:val="00C9307C"/>
    <w:rsid w:val="00C93245"/>
    <w:rsid w:val="00C932AD"/>
    <w:rsid w:val="00C93396"/>
    <w:rsid w:val="00C933C2"/>
    <w:rsid w:val="00C935EA"/>
    <w:rsid w:val="00C938C5"/>
    <w:rsid w:val="00C93910"/>
    <w:rsid w:val="00C9393F"/>
    <w:rsid w:val="00C939A9"/>
    <w:rsid w:val="00C93C03"/>
    <w:rsid w:val="00C93C82"/>
    <w:rsid w:val="00C93EA9"/>
    <w:rsid w:val="00C94265"/>
    <w:rsid w:val="00C94398"/>
    <w:rsid w:val="00C94429"/>
    <w:rsid w:val="00C94515"/>
    <w:rsid w:val="00C9459C"/>
    <w:rsid w:val="00C946B1"/>
    <w:rsid w:val="00C94734"/>
    <w:rsid w:val="00C94864"/>
    <w:rsid w:val="00C948F7"/>
    <w:rsid w:val="00C94B69"/>
    <w:rsid w:val="00C94B86"/>
    <w:rsid w:val="00C94B87"/>
    <w:rsid w:val="00C94D2B"/>
    <w:rsid w:val="00C94E20"/>
    <w:rsid w:val="00C94F2D"/>
    <w:rsid w:val="00C9526A"/>
    <w:rsid w:val="00C952B8"/>
    <w:rsid w:val="00C9540E"/>
    <w:rsid w:val="00C955A5"/>
    <w:rsid w:val="00C956EA"/>
    <w:rsid w:val="00C958A1"/>
    <w:rsid w:val="00C95CE0"/>
    <w:rsid w:val="00C95D2E"/>
    <w:rsid w:val="00C95FF3"/>
    <w:rsid w:val="00C9622D"/>
    <w:rsid w:val="00C96268"/>
    <w:rsid w:val="00C96658"/>
    <w:rsid w:val="00C96B83"/>
    <w:rsid w:val="00C96CC6"/>
    <w:rsid w:val="00C96E34"/>
    <w:rsid w:val="00C96EDC"/>
    <w:rsid w:val="00C97142"/>
    <w:rsid w:val="00C976D9"/>
    <w:rsid w:val="00C97853"/>
    <w:rsid w:val="00C978C0"/>
    <w:rsid w:val="00C97B17"/>
    <w:rsid w:val="00C97B27"/>
    <w:rsid w:val="00C97FB4"/>
    <w:rsid w:val="00C97FFB"/>
    <w:rsid w:val="00CA00F0"/>
    <w:rsid w:val="00CA00FE"/>
    <w:rsid w:val="00CA02A8"/>
    <w:rsid w:val="00CA056A"/>
    <w:rsid w:val="00CA0687"/>
    <w:rsid w:val="00CA079B"/>
    <w:rsid w:val="00CA0C03"/>
    <w:rsid w:val="00CA0C77"/>
    <w:rsid w:val="00CA0C80"/>
    <w:rsid w:val="00CA0F73"/>
    <w:rsid w:val="00CA0F96"/>
    <w:rsid w:val="00CA1202"/>
    <w:rsid w:val="00CA1377"/>
    <w:rsid w:val="00CA1620"/>
    <w:rsid w:val="00CA1814"/>
    <w:rsid w:val="00CA1815"/>
    <w:rsid w:val="00CA181A"/>
    <w:rsid w:val="00CA183B"/>
    <w:rsid w:val="00CA1A72"/>
    <w:rsid w:val="00CA1D25"/>
    <w:rsid w:val="00CA1E4F"/>
    <w:rsid w:val="00CA2099"/>
    <w:rsid w:val="00CA2320"/>
    <w:rsid w:val="00CA246D"/>
    <w:rsid w:val="00CA24A0"/>
    <w:rsid w:val="00CA25B5"/>
    <w:rsid w:val="00CA25E2"/>
    <w:rsid w:val="00CA2668"/>
    <w:rsid w:val="00CA2D0B"/>
    <w:rsid w:val="00CA336A"/>
    <w:rsid w:val="00CA34C8"/>
    <w:rsid w:val="00CA3688"/>
    <w:rsid w:val="00CA373F"/>
    <w:rsid w:val="00CA3886"/>
    <w:rsid w:val="00CA3ACF"/>
    <w:rsid w:val="00CA4047"/>
    <w:rsid w:val="00CA4050"/>
    <w:rsid w:val="00CA40B0"/>
    <w:rsid w:val="00CA4526"/>
    <w:rsid w:val="00CA45E2"/>
    <w:rsid w:val="00CA4681"/>
    <w:rsid w:val="00CA478B"/>
    <w:rsid w:val="00CA48F7"/>
    <w:rsid w:val="00CA4A69"/>
    <w:rsid w:val="00CA4B04"/>
    <w:rsid w:val="00CA4B11"/>
    <w:rsid w:val="00CA4B86"/>
    <w:rsid w:val="00CA4B93"/>
    <w:rsid w:val="00CA4D1D"/>
    <w:rsid w:val="00CA4D86"/>
    <w:rsid w:val="00CA4F09"/>
    <w:rsid w:val="00CA50A6"/>
    <w:rsid w:val="00CA50B4"/>
    <w:rsid w:val="00CA5110"/>
    <w:rsid w:val="00CA535F"/>
    <w:rsid w:val="00CA560C"/>
    <w:rsid w:val="00CA57AF"/>
    <w:rsid w:val="00CA5924"/>
    <w:rsid w:val="00CA5963"/>
    <w:rsid w:val="00CA59A5"/>
    <w:rsid w:val="00CA59C2"/>
    <w:rsid w:val="00CA5CB1"/>
    <w:rsid w:val="00CA5CC7"/>
    <w:rsid w:val="00CA5EB2"/>
    <w:rsid w:val="00CA62B3"/>
    <w:rsid w:val="00CA62C6"/>
    <w:rsid w:val="00CA6356"/>
    <w:rsid w:val="00CA683B"/>
    <w:rsid w:val="00CA6863"/>
    <w:rsid w:val="00CA68A1"/>
    <w:rsid w:val="00CA69B9"/>
    <w:rsid w:val="00CA6C15"/>
    <w:rsid w:val="00CA6CDA"/>
    <w:rsid w:val="00CA6CEF"/>
    <w:rsid w:val="00CA6D0B"/>
    <w:rsid w:val="00CA6EC6"/>
    <w:rsid w:val="00CA6F18"/>
    <w:rsid w:val="00CA700E"/>
    <w:rsid w:val="00CA710C"/>
    <w:rsid w:val="00CA718D"/>
    <w:rsid w:val="00CA7441"/>
    <w:rsid w:val="00CA75A7"/>
    <w:rsid w:val="00CA76D2"/>
    <w:rsid w:val="00CA76F1"/>
    <w:rsid w:val="00CA78BD"/>
    <w:rsid w:val="00CA7944"/>
    <w:rsid w:val="00CA7BA3"/>
    <w:rsid w:val="00CA7EC8"/>
    <w:rsid w:val="00CA7F3F"/>
    <w:rsid w:val="00CB01AC"/>
    <w:rsid w:val="00CB02FD"/>
    <w:rsid w:val="00CB0322"/>
    <w:rsid w:val="00CB032D"/>
    <w:rsid w:val="00CB0682"/>
    <w:rsid w:val="00CB07CE"/>
    <w:rsid w:val="00CB07FD"/>
    <w:rsid w:val="00CB09ED"/>
    <w:rsid w:val="00CB0C89"/>
    <w:rsid w:val="00CB0DBB"/>
    <w:rsid w:val="00CB0F78"/>
    <w:rsid w:val="00CB0F7D"/>
    <w:rsid w:val="00CB1094"/>
    <w:rsid w:val="00CB111D"/>
    <w:rsid w:val="00CB12F9"/>
    <w:rsid w:val="00CB1308"/>
    <w:rsid w:val="00CB148E"/>
    <w:rsid w:val="00CB14D3"/>
    <w:rsid w:val="00CB15B2"/>
    <w:rsid w:val="00CB18D7"/>
    <w:rsid w:val="00CB1A21"/>
    <w:rsid w:val="00CB1E0E"/>
    <w:rsid w:val="00CB2275"/>
    <w:rsid w:val="00CB22BF"/>
    <w:rsid w:val="00CB22D0"/>
    <w:rsid w:val="00CB249A"/>
    <w:rsid w:val="00CB25CD"/>
    <w:rsid w:val="00CB265C"/>
    <w:rsid w:val="00CB294C"/>
    <w:rsid w:val="00CB2BFF"/>
    <w:rsid w:val="00CB329E"/>
    <w:rsid w:val="00CB32FA"/>
    <w:rsid w:val="00CB344B"/>
    <w:rsid w:val="00CB352A"/>
    <w:rsid w:val="00CB358C"/>
    <w:rsid w:val="00CB36CF"/>
    <w:rsid w:val="00CB36EB"/>
    <w:rsid w:val="00CB382E"/>
    <w:rsid w:val="00CB396B"/>
    <w:rsid w:val="00CB39B1"/>
    <w:rsid w:val="00CB3A6F"/>
    <w:rsid w:val="00CB3C9F"/>
    <w:rsid w:val="00CB3E2C"/>
    <w:rsid w:val="00CB3ED3"/>
    <w:rsid w:val="00CB3F2A"/>
    <w:rsid w:val="00CB3F37"/>
    <w:rsid w:val="00CB40F9"/>
    <w:rsid w:val="00CB420E"/>
    <w:rsid w:val="00CB434E"/>
    <w:rsid w:val="00CB43B7"/>
    <w:rsid w:val="00CB466F"/>
    <w:rsid w:val="00CB46B7"/>
    <w:rsid w:val="00CB49F4"/>
    <w:rsid w:val="00CB4E6E"/>
    <w:rsid w:val="00CB539C"/>
    <w:rsid w:val="00CB54E5"/>
    <w:rsid w:val="00CB5578"/>
    <w:rsid w:val="00CB5702"/>
    <w:rsid w:val="00CB57D8"/>
    <w:rsid w:val="00CB583B"/>
    <w:rsid w:val="00CB58FB"/>
    <w:rsid w:val="00CB5956"/>
    <w:rsid w:val="00CB59EB"/>
    <w:rsid w:val="00CB5A42"/>
    <w:rsid w:val="00CB5A4C"/>
    <w:rsid w:val="00CB5A5C"/>
    <w:rsid w:val="00CB5B68"/>
    <w:rsid w:val="00CB5BF1"/>
    <w:rsid w:val="00CB5CB8"/>
    <w:rsid w:val="00CB5EE5"/>
    <w:rsid w:val="00CB5F72"/>
    <w:rsid w:val="00CB5F9C"/>
    <w:rsid w:val="00CB5FF7"/>
    <w:rsid w:val="00CB6176"/>
    <w:rsid w:val="00CB62AC"/>
    <w:rsid w:val="00CB6406"/>
    <w:rsid w:val="00CB6497"/>
    <w:rsid w:val="00CB64BF"/>
    <w:rsid w:val="00CB653E"/>
    <w:rsid w:val="00CB6556"/>
    <w:rsid w:val="00CB65F0"/>
    <w:rsid w:val="00CB6688"/>
    <w:rsid w:val="00CB66A7"/>
    <w:rsid w:val="00CB67D1"/>
    <w:rsid w:val="00CB6C0C"/>
    <w:rsid w:val="00CB6F56"/>
    <w:rsid w:val="00CB6F86"/>
    <w:rsid w:val="00CB701E"/>
    <w:rsid w:val="00CB75AE"/>
    <w:rsid w:val="00CB7809"/>
    <w:rsid w:val="00CB78CB"/>
    <w:rsid w:val="00CB7B37"/>
    <w:rsid w:val="00CB7E52"/>
    <w:rsid w:val="00CB7FF5"/>
    <w:rsid w:val="00CC0356"/>
    <w:rsid w:val="00CC0770"/>
    <w:rsid w:val="00CC07A4"/>
    <w:rsid w:val="00CC0823"/>
    <w:rsid w:val="00CC08C4"/>
    <w:rsid w:val="00CC09BE"/>
    <w:rsid w:val="00CC0A1D"/>
    <w:rsid w:val="00CC0AF5"/>
    <w:rsid w:val="00CC0B76"/>
    <w:rsid w:val="00CC0CD6"/>
    <w:rsid w:val="00CC0DBB"/>
    <w:rsid w:val="00CC0DE6"/>
    <w:rsid w:val="00CC0E67"/>
    <w:rsid w:val="00CC1081"/>
    <w:rsid w:val="00CC1158"/>
    <w:rsid w:val="00CC155A"/>
    <w:rsid w:val="00CC1753"/>
    <w:rsid w:val="00CC181C"/>
    <w:rsid w:val="00CC1900"/>
    <w:rsid w:val="00CC19B5"/>
    <w:rsid w:val="00CC1B42"/>
    <w:rsid w:val="00CC1CB2"/>
    <w:rsid w:val="00CC1E0D"/>
    <w:rsid w:val="00CC1E9E"/>
    <w:rsid w:val="00CC1FBF"/>
    <w:rsid w:val="00CC1FD0"/>
    <w:rsid w:val="00CC23DC"/>
    <w:rsid w:val="00CC2A48"/>
    <w:rsid w:val="00CC2B1A"/>
    <w:rsid w:val="00CC2C24"/>
    <w:rsid w:val="00CC2EBF"/>
    <w:rsid w:val="00CC310D"/>
    <w:rsid w:val="00CC31AD"/>
    <w:rsid w:val="00CC3278"/>
    <w:rsid w:val="00CC3419"/>
    <w:rsid w:val="00CC35EF"/>
    <w:rsid w:val="00CC3AF3"/>
    <w:rsid w:val="00CC3B70"/>
    <w:rsid w:val="00CC3CDC"/>
    <w:rsid w:val="00CC3F2C"/>
    <w:rsid w:val="00CC4024"/>
    <w:rsid w:val="00CC406F"/>
    <w:rsid w:val="00CC40DA"/>
    <w:rsid w:val="00CC44B4"/>
    <w:rsid w:val="00CC4510"/>
    <w:rsid w:val="00CC4610"/>
    <w:rsid w:val="00CC4711"/>
    <w:rsid w:val="00CC47DA"/>
    <w:rsid w:val="00CC48C6"/>
    <w:rsid w:val="00CC4A3A"/>
    <w:rsid w:val="00CC4A4A"/>
    <w:rsid w:val="00CC4C13"/>
    <w:rsid w:val="00CC507A"/>
    <w:rsid w:val="00CC50CC"/>
    <w:rsid w:val="00CC5237"/>
    <w:rsid w:val="00CC5287"/>
    <w:rsid w:val="00CC52CB"/>
    <w:rsid w:val="00CC536F"/>
    <w:rsid w:val="00CC5462"/>
    <w:rsid w:val="00CC5463"/>
    <w:rsid w:val="00CC5658"/>
    <w:rsid w:val="00CC565F"/>
    <w:rsid w:val="00CC5660"/>
    <w:rsid w:val="00CC5721"/>
    <w:rsid w:val="00CC59CD"/>
    <w:rsid w:val="00CC5ABB"/>
    <w:rsid w:val="00CC5BDB"/>
    <w:rsid w:val="00CC5C50"/>
    <w:rsid w:val="00CC5CE7"/>
    <w:rsid w:val="00CC5D35"/>
    <w:rsid w:val="00CC5E2F"/>
    <w:rsid w:val="00CC5EAB"/>
    <w:rsid w:val="00CC5F67"/>
    <w:rsid w:val="00CC5FCF"/>
    <w:rsid w:val="00CC60D7"/>
    <w:rsid w:val="00CC6446"/>
    <w:rsid w:val="00CC674B"/>
    <w:rsid w:val="00CC6811"/>
    <w:rsid w:val="00CC695D"/>
    <w:rsid w:val="00CC699F"/>
    <w:rsid w:val="00CC69A4"/>
    <w:rsid w:val="00CC6E23"/>
    <w:rsid w:val="00CC6E52"/>
    <w:rsid w:val="00CC7008"/>
    <w:rsid w:val="00CC7049"/>
    <w:rsid w:val="00CC7191"/>
    <w:rsid w:val="00CC7219"/>
    <w:rsid w:val="00CC74E7"/>
    <w:rsid w:val="00CC7590"/>
    <w:rsid w:val="00CC78F9"/>
    <w:rsid w:val="00CC794E"/>
    <w:rsid w:val="00CC7B7F"/>
    <w:rsid w:val="00CC7D0B"/>
    <w:rsid w:val="00CC7EFA"/>
    <w:rsid w:val="00CC7F20"/>
    <w:rsid w:val="00CC7F38"/>
    <w:rsid w:val="00CD0341"/>
    <w:rsid w:val="00CD0622"/>
    <w:rsid w:val="00CD074F"/>
    <w:rsid w:val="00CD08FA"/>
    <w:rsid w:val="00CD0927"/>
    <w:rsid w:val="00CD0A0A"/>
    <w:rsid w:val="00CD0A43"/>
    <w:rsid w:val="00CD0A5D"/>
    <w:rsid w:val="00CD0AA4"/>
    <w:rsid w:val="00CD0AAD"/>
    <w:rsid w:val="00CD0DF9"/>
    <w:rsid w:val="00CD0E45"/>
    <w:rsid w:val="00CD1184"/>
    <w:rsid w:val="00CD1218"/>
    <w:rsid w:val="00CD12DC"/>
    <w:rsid w:val="00CD1382"/>
    <w:rsid w:val="00CD14A0"/>
    <w:rsid w:val="00CD18FD"/>
    <w:rsid w:val="00CD1C22"/>
    <w:rsid w:val="00CD1C56"/>
    <w:rsid w:val="00CD1CD4"/>
    <w:rsid w:val="00CD1CE9"/>
    <w:rsid w:val="00CD1DBA"/>
    <w:rsid w:val="00CD1E68"/>
    <w:rsid w:val="00CD1FB2"/>
    <w:rsid w:val="00CD21A6"/>
    <w:rsid w:val="00CD225E"/>
    <w:rsid w:val="00CD22B4"/>
    <w:rsid w:val="00CD2556"/>
    <w:rsid w:val="00CD2646"/>
    <w:rsid w:val="00CD2928"/>
    <w:rsid w:val="00CD2BBD"/>
    <w:rsid w:val="00CD3161"/>
    <w:rsid w:val="00CD3206"/>
    <w:rsid w:val="00CD3310"/>
    <w:rsid w:val="00CD34BE"/>
    <w:rsid w:val="00CD34EA"/>
    <w:rsid w:val="00CD35A3"/>
    <w:rsid w:val="00CD361C"/>
    <w:rsid w:val="00CD36E6"/>
    <w:rsid w:val="00CD3776"/>
    <w:rsid w:val="00CD3870"/>
    <w:rsid w:val="00CD3AD4"/>
    <w:rsid w:val="00CD3B6D"/>
    <w:rsid w:val="00CD3BD4"/>
    <w:rsid w:val="00CD3D82"/>
    <w:rsid w:val="00CD3E03"/>
    <w:rsid w:val="00CD3E04"/>
    <w:rsid w:val="00CD4CFD"/>
    <w:rsid w:val="00CD4DFE"/>
    <w:rsid w:val="00CD4E5A"/>
    <w:rsid w:val="00CD4F1F"/>
    <w:rsid w:val="00CD5060"/>
    <w:rsid w:val="00CD520F"/>
    <w:rsid w:val="00CD5344"/>
    <w:rsid w:val="00CD5822"/>
    <w:rsid w:val="00CD58E3"/>
    <w:rsid w:val="00CD599F"/>
    <w:rsid w:val="00CD5AE8"/>
    <w:rsid w:val="00CD5AEC"/>
    <w:rsid w:val="00CD5B8B"/>
    <w:rsid w:val="00CD5E01"/>
    <w:rsid w:val="00CD5EF8"/>
    <w:rsid w:val="00CD5F4C"/>
    <w:rsid w:val="00CD5FFE"/>
    <w:rsid w:val="00CD6025"/>
    <w:rsid w:val="00CD617D"/>
    <w:rsid w:val="00CD61E2"/>
    <w:rsid w:val="00CD6662"/>
    <w:rsid w:val="00CD68B6"/>
    <w:rsid w:val="00CD68E2"/>
    <w:rsid w:val="00CD6934"/>
    <w:rsid w:val="00CD69F2"/>
    <w:rsid w:val="00CD6A0F"/>
    <w:rsid w:val="00CD6C4E"/>
    <w:rsid w:val="00CD6E23"/>
    <w:rsid w:val="00CD7060"/>
    <w:rsid w:val="00CD7067"/>
    <w:rsid w:val="00CD70C4"/>
    <w:rsid w:val="00CD70CB"/>
    <w:rsid w:val="00CD7590"/>
    <w:rsid w:val="00CD7672"/>
    <w:rsid w:val="00CD77C8"/>
    <w:rsid w:val="00CD7A21"/>
    <w:rsid w:val="00CD7BDE"/>
    <w:rsid w:val="00CD7C77"/>
    <w:rsid w:val="00CD7C78"/>
    <w:rsid w:val="00CD7D99"/>
    <w:rsid w:val="00CE001F"/>
    <w:rsid w:val="00CE015B"/>
    <w:rsid w:val="00CE0328"/>
    <w:rsid w:val="00CE03CB"/>
    <w:rsid w:val="00CE081B"/>
    <w:rsid w:val="00CE087F"/>
    <w:rsid w:val="00CE0A51"/>
    <w:rsid w:val="00CE0CE5"/>
    <w:rsid w:val="00CE0D25"/>
    <w:rsid w:val="00CE0D86"/>
    <w:rsid w:val="00CE0DC4"/>
    <w:rsid w:val="00CE0F94"/>
    <w:rsid w:val="00CE109D"/>
    <w:rsid w:val="00CE11BF"/>
    <w:rsid w:val="00CE11E0"/>
    <w:rsid w:val="00CE1320"/>
    <w:rsid w:val="00CE1876"/>
    <w:rsid w:val="00CE19BF"/>
    <w:rsid w:val="00CE1A23"/>
    <w:rsid w:val="00CE1AB5"/>
    <w:rsid w:val="00CE1AD6"/>
    <w:rsid w:val="00CE1B01"/>
    <w:rsid w:val="00CE1D36"/>
    <w:rsid w:val="00CE2259"/>
    <w:rsid w:val="00CE261E"/>
    <w:rsid w:val="00CE2657"/>
    <w:rsid w:val="00CE275D"/>
    <w:rsid w:val="00CE2870"/>
    <w:rsid w:val="00CE28C1"/>
    <w:rsid w:val="00CE29A8"/>
    <w:rsid w:val="00CE2B92"/>
    <w:rsid w:val="00CE30D8"/>
    <w:rsid w:val="00CE320C"/>
    <w:rsid w:val="00CE3576"/>
    <w:rsid w:val="00CE3974"/>
    <w:rsid w:val="00CE3B7D"/>
    <w:rsid w:val="00CE3FC3"/>
    <w:rsid w:val="00CE40CD"/>
    <w:rsid w:val="00CE4252"/>
    <w:rsid w:val="00CE449F"/>
    <w:rsid w:val="00CE44D4"/>
    <w:rsid w:val="00CE4521"/>
    <w:rsid w:val="00CE45F5"/>
    <w:rsid w:val="00CE4713"/>
    <w:rsid w:val="00CE4823"/>
    <w:rsid w:val="00CE4869"/>
    <w:rsid w:val="00CE4CD9"/>
    <w:rsid w:val="00CE5020"/>
    <w:rsid w:val="00CE50C2"/>
    <w:rsid w:val="00CE53CA"/>
    <w:rsid w:val="00CE53D6"/>
    <w:rsid w:val="00CE556A"/>
    <w:rsid w:val="00CE5581"/>
    <w:rsid w:val="00CE5657"/>
    <w:rsid w:val="00CE57B2"/>
    <w:rsid w:val="00CE5812"/>
    <w:rsid w:val="00CE581B"/>
    <w:rsid w:val="00CE585C"/>
    <w:rsid w:val="00CE5A50"/>
    <w:rsid w:val="00CE5B88"/>
    <w:rsid w:val="00CE5C52"/>
    <w:rsid w:val="00CE5D7D"/>
    <w:rsid w:val="00CE5EB9"/>
    <w:rsid w:val="00CE5F96"/>
    <w:rsid w:val="00CE5FCB"/>
    <w:rsid w:val="00CE6194"/>
    <w:rsid w:val="00CE634E"/>
    <w:rsid w:val="00CE640A"/>
    <w:rsid w:val="00CE65F4"/>
    <w:rsid w:val="00CE6624"/>
    <w:rsid w:val="00CE66FC"/>
    <w:rsid w:val="00CE670A"/>
    <w:rsid w:val="00CE67A6"/>
    <w:rsid w:val="00CE68B5"/>
    <w:rsid w:val="00CE6D37"/>
    <w:rsid w:val="00CE6DBC"/>
    <w:rsid w:val="00CE6DDD"/>
    <w:rsid w:val="00CE6E58"/>
    <w:rsid w:val="00CE6EA5"/>
    <w:rsid w:val="00CE7132"/>
    <w:rsid w:val="00CE733B"/>
    <w:rsid w:val="00CE747B"/>
    <w:rsid w:val="00CE75C4"/>
    <w:rsid w:val="00CE7609"/>
    <w:rsid w:val="00CE76DD"/>
    <w:rsid w:val="00CE7774"/>
    <w:rsid w:val="00CE77F5"/>
    <w:rsid w:val="00CE7B0C"/>
    <w:rsid w:val="00CE7C29"/>
    <w:rsid w:val="00CE7CE6"/>
    <w:rsid w:val="00CE7CFD"/>
    <w:rsid w:val="00CE7E12"/>
    <w:rsid w:val="00CE7F25"/>
    <w:rsid w:val="00CE7FA2"/>
    <w:rsid w:val="00CE7FC8"/>
    <w:rsid w:val="00CF01E6"/>
    <w:rsid w:val="00CF03AE"/>
    <w:rsid w:val="00CF0514"/>
    <w:rsid w:val="00CF0ADC"/>
    <w:rsid w:val="00CF0E2A"/>
    <w:rsid w:val="00CF10C2"/>
    <w:rsid w:val="00CF1222"/>
    <w:rsid w:val="00CF1260"/>
    <w:rsid w:val="00CF1304"/>
    <w:rsid w:val="00CF1397"/>
    <w:rsid w:val="00CF15CE"/>
    <w:rsid w:val="00CF1642"/>
    <w:rsid w:val="00CF1D62"/>
    <w:rsid w:val="00CF1F3F"/>
    <w:rsid w:val="00CF21BA"/>
    <w:rsid w:val="00CF254C"/>
    <w:rsid w:val="00CF256C"/>
    <w:rsid w:val="00CF27D3"/>
    <w:rsid w:val="00CF2BF3"/>
    <w:rsid w:val="00CF2C2A"/>
    <w:rsid w:val="00CF2D3C"/>
    <w:rsid w:val="00CF2E9B"/>
    <w:rsid w:val="00CF2EA8"/>
    <w:rsid w:val="00CF31B2"/>
    <w:rsid w:val="00CF358D"/>
    <w:rsid w:val="00CF3618"/>
    <w:rsid w:val="00CF3833"/>
    <w:rsid w:val="00CF3A2B"/>
    <w:rsid w:val="00CF3A61"/>
    <w:rsid w:val="00CF3C62"/>
    <w:rsid w:val="00CF42A1"/>
    <w:rsid w:val="00CF44F9"/>
    <w:rsid w:val="00CF4719"/>
    <w:rsid w:val="00CF4E02"/>
    <w:rsid w:val="00CF4F2A"/>
    <w:rsid w:val="00CF5215"/>
    <w:rsid w:val="00CF5451"/>
    <w:rsid w:val="00CF547C"/>
    <w:rsid w:val="00CF570D"/>
    <w:rsid w:val="00CF5936"/>
    <w:rsid w:val="00CF59F6"/>
    <w:rsid w:val="00CF5BF6"/>
    <w:rsid w:val="00CF5CE2"/>
    <w:rsid w:val="00CF5D0D"/>
    <w:rsid w:val="00CF5D40"/>
    <w:rsid w:val="00CF5EA4"/>
    <w:rsid w:val="00CF6063"/>
    <w:rsid w:val="00CF609D"/>
    <w:rsid w:val="00CF662A"/>
    <w:rsid w:val="00CF670C"/>
    <w:rsid w:val="00CF6734"/>
    <w:rsid w:val="00CF69D2"/>
    <w:rsid w:val="00CF6A33"/>
    <w:rsid w:val="00CF6BBB"/>
    <w:rsid w:val="00CF6DC2"/>
    <w:rsid w:val="00CF6E3A"/>
    <w:rsid w:val="00CF6E55"/>
    <w:rsid w:val="00CF6F8C"/>
    <w:rsid w:val="00CF71A6"/>
    <w:rsid w:val="00CF726B"/>
    <w:rsid w:val="00CF7671"/>
    <w:rsid w:val="00CF7763"/>
    <w:rsid w:val="00CF7E7C"/>
    <w:rsid w:val="00CF7F9A"/>
    <w:rsid w:val="00CF7FD2"/>
    <w:rsid w:val="00D002A8"/>
    <w:rsid w:val="00D00560"/>
    <w:rsid w:val="00D005CC"/>
    <w:rsid w:val="00D006C4"/>
    <w:rsid w:val="00D00853"/>
    <w:rsid w:val="00D00A8E"/>
    <w:rsid w:val="00D00DA1"/>
    <w:rsid w:val="00D00F87"/>
    <w:rsid w:val="00D00FBE"/>
    <w:rsid w:val="00D01177"/>
    <w:rsid w:val="00D011CD"/>
    <w:rsid w:val="00D015B7"/>
    <w:rsid w:val="00D0179E"/>
    <w:rsid w:val="00D01DA3"/>
    <w:rsid w:val="00D01F7F"/>
    <w:rsid w:val="00D01FB0"/>
    <w:rsid w:val="00D020DF"/>
    <w:rsid w:val="00D024F9"/>
    <w:rsid w:val="00D02683"/>
    <w:rsid w:val="00D02997"/>
    <w:rsid w:val="00D02B2A"/>
    <w:rsid w:val="00D02BC1"/>
    <w:rsid w:val="00D031B7"/>
    <w:rsid w:val="00D032A1"/>
    <w:rsid w:val="00D034D2"/>
    <w:rsid w:val="00D0362A"/>
    <w:rsid w:val="00D03992"/>
    <w:rsid w:val="00D03BB1"/>
    <w:rsid w:val="00D03C1B"/>
    <w:rsid w:val="00D03DBC"/>
    <w:rsid w:val="00D04193"/>
    <w:rsid w:val="00D04336"/>
    <w:rsid w:val="00D04431"/>
    <w:rsid w:val="00D04640"/>
    <w:rsid w:val="00D04711"/>
    <w:rsid w:val="00D04B63"/>
    <w:rsid w:val="00D04C7C"/>
    <w:rsid w:val="00D04CEB"/>
    <w:rsid w:val="00D04D65"/>
    <w:rsid w:val="00D04E5A"/>
    <w:rsid w:val="00D04F61"/>
    <w:rsid w:val="00D0533D"/>
    <w:rsid w:val="00D05445"/>
    <w:rsid w:val="00D054E0"/>
    <w:rsid w:val="00D056B7"/>
    <w:rsid w:val="00D05748"/>
    <w:rsid w:val="00D057CD"/>
    <w:rsid w:val="00D057D1"/>
    <w:rsid w:val="00D05833"/>
    <w:rsid w:val="00D05837"/>
    <w:rsid w:val="00D058B1"/>
    <w:rsid w:val="00D05EB8"/>
    <w:rsid w:val="00D06351"/>
    <w:rsid w:val="00D06359"/>
    <w:rsid w:val="00D0638B"/>
    <w:rsid w:val="00D0647D"/>
    <w:rsid w:val="00D064AC"/>
    <w:rsid w:val="00D06758"/>
    <w:rsid w:val="00D06839"/>
    <w:rsid w:val="00D06924"/>
    <w:rsid w:val="00D06D62"/>
    <w:rsid w:val="00D06E38"/>
    <w:rsid w:val="00D07407"/>
    <w:rsid w:val="00D074B5"/>
    <w:rsid w:val="00D0754C"/>
    <w:rsid w:val="00D0755D"/>
    <w:rsid w:val="00D076A7"/>
    <w:rsid w:val="00D077D3"/>
    <w:rsid w:val="00D07885"/>
    <w:rsid w:val="00D078ED"/>
    <w:rsid w:val="00D07B96"/>
    <w:rsid w:val="00D10000"/>
    <w:rsid w:val="00D1000B"/>
    <w:rsid w:val="00D10146"/>
    <w:rsid w:val="00D10153"/>
    <w:rsid w:val="00D101EF"/>
    <w:rsid w:val="00D1046C"/>
    <w:rsid w:val="00D105C1"/>
    <w:rsid w:val="00D10656"/>
    <w:rsid w:val="00D10671"/>
    <w:rsid w:val="00D10890"/>
    <w:rsid w:val="00D108B8"/>
    <w:rsid w:val="00D10976"/>
    <w:rsid w:val="00D10B5E"/>
    <w:rsid w:val="00D10C0E"/>
    <w:rsid w:val="00D10C88"/>
    <w:rsid w:val="00D10EB5"/>
    <w:rsid w:val="00D10FA5"/>
    <w:rsid w:val="00D11030"/>
    <w:rsid w:val="00D111D4"/>
    <w:rsid w:val="00D113AB"/>
    <w:rsid w:val="00D115EE"/>
    <w:rsid w:val="00D11603"/>
    <w:rsid w:val="00D11866"/>
    <w:rsid w:val="00D119F5"/>
    <w:rsid w:val="00D12149"/>
    <w:rsid w:val="00D12192"/>
    <w:rsid w:val="00D125A8"/>
    <w:rsid w:val="00D1293E"/>
    <w:rsid w:val="00D12B0F"/>
    <w:rsid w:val="00D12B19"/>
    <w:rsid w:val="00D12B69"/>
    <w:rsid w:val="00D12B93"/>
    <w:rsid w:val="00D12EBF"/>
    <w:rsid w:val="00D12F04"/>
    <w:rsid w:val="00D12F35"/>
    <w:rsid w:val="00D1302B"/>
    <w:rsid w:val="00D13046"/>
    <w:rsid w:val="00D132F9"/>
    <w:rsid w:val="00D133B1"/>
    <w:rsid w:val="00D13425"/>
    <w:rsid w:val="00D13466"/>
    <w:rsid w:val="00D1352C"/>
    <w:rsid w:val="00D13940"/>
    <w:rsid w:val="00D13A73"/>
    <w:rsid w:val="00D13B4E"/>
    <w:rsid w:val="00D13C3C"/>
    <w:rsid w:val="00D13C9C"/>
    <w:rsid w:val="00D13D70"/>
    <w:rsid w:val="00D1417F"/>
    <w:rsid w:val="00D141BB"/>
    <w:rsid w:val="00D14235"/>
    <w:rsid w:val="00D14481"/>
    <w:rsid w:val="00D145C2"/>
    <w:rsid w:val="00D1467D"/>
    <w:rsid w:val="00D14B65"/>
    <w:rsid w:val="00D14C73"/>
    <w:rsid w:val="00D14F56"/>
    <w:rsid w:val="00D14FE4"/>
    <w:rsid w:val="00D1543A"/>
    <w:rsid w:val="00D154DB"/>
    <w:rsid w:val="00D156C1"/>
    <w:rsid w:val="00D157D0"/>
    <w:rsid w:val="00D15B94"/>
    <w:rsid w:val="00D15C32"/>
    <w:rsid w:val="00D15FBD"/>
    <w:rsid w:val="00D1616A"/>
    <w:rsid w:val="00D16247"/>
    <w:rsid w:val="00D1659C"/>
    <w:rsid w:val="00D165B2"/>
    <w:rsid w:val="00D16701"/>
    <w:rsid w:val="00D16968"/>
    <w:rsid w:val="00D169C2"/>
    <w:rsid w:val="00D16A7C"/>
    <w:rsid w:val="00D16DE9"/>
    <w:rsid w:val="00D16E6C"/>
    <w:rsid w:val="00D16EC5"/>
    <w:rsid w:val="00D17029"/>
    <w:rsid w:val="00D171C9"/>
    <w:rsid w:val="00D171DA"/>
    <w:rsid w:val="00D17220"/>
    <w:rsid w:val="00D17356"/>
    <w:rsid w:val="00D174A2"/>
    <w:rsid w:val="00D17641"/>
    <w:rsid w:val="00D177C2"/>
    <w:rsid w:val="00D178EB"/>
    <w:rsid w:val="00D17971"/>
    <w:rsid w:val="00D179D0"/>
    <w:rsid w:val="00D17B18"/>
    <w:rsid w:val="00D17BAD"/>
    <w:rsid w:val="00D17C56"/>
    <w:rsid w:val="00D17DD9"/>
    <w:rsid w:val="00D17E25"/>
    <w:rsid w:val="00D17E47"/>
    <w:rsid w:val="00D20182"/>
    <w:rsid w:val="00D20355"/>
    <w:rsid w:val="00D2038C"/>
    <w:rsid w:val="00D205A8"/>
    <w:rsid w:val="00D20AFD"/>
    <w:rsid w:val="00D20DFF"/>
    <w:rsid w:val="00D20FD3"/>
    <w:rsid w:val="00D2102A"/>
    <w:rsid w:val="00D2129D"/>
    <w:rsid w:val="00D212EB"/>
    <w:rsid w:val="00D21534"/>
    <w:rsid w:val="00D21671"/>
    <w:rsid w:val="00D217F1"/>
    <w:rsid w:val="00D219E7"/>
    <w:rsid w:val="00D21ACA"/>
    <w:rsid w:val="00D21C7A"/>
    <w:rsid w:val="00D21D9E"/>
    <w:rsid w:val="00D21F2B"/>
    <w:rsid w:val="00D21F63"/>
    <w:rsid w:val="00D22003"/>
    <w:rsid w:val="00D22113"/>
    <w:rsid w:val="00D2250E"/>
    <w:rsid w:val="00D22983"/>
    <w:rsid w:val="00D22AAC"/>
    <w:rsid w:val="00D22DFF"/>
    <w:rsid w:val="00D22E6B"/>
    <w:rsid w:val="00D22FA0"/>
    <w:rsid w:val="00D230A6"/>
    <w:rsid w:val="00D230BF"/>
    <w:rsid w:val="00D2310B"/>
    <w:rsid w:val="00D232FD"/>
    <w:rsid w:val="00D23319"/>
    <w:rsid w:val="00D23573"/>
    <w:rsid w:val="00D23598"/>
    <w:rsid w:val="00D23615"/>
    <w:rsid w:val="00D23683"/>
    <w:rsid w:val="00D239B2"/>
    <w:rsid w:val="00D23A04"/>
    <w:rsid w:val="00D23ADC"/>
    <w:rsid w:val="00D23CD0"/>
    <w:rsid w:val="00D23ED1"/>
    <w:rsid w:val="00D24047"/>
    <w:rsid w:val="00D24468"/>
    <w:rsid w:val="00D245D3"/>
    <w:rsid w:val="00D24609"/>
    <w:rsid w:val="00D24710"/>
    <w:rsid w:val="00D248AE"/>
    <w:rsid w:val="00D249AE"/>
    <w:rsid w:val="00D24A62"/>
    <w:rsid w:val="00D24EEB"/>
    <w:rsid w:val="00D250A5"/>
    <w:rsid w:val="00D25112"/>
    <w:rsid w:val="00D2514F"/>
    <w:rsid w:val="00D2523A"/>
    <w:rsid w:val="00D25560"/>
    <w:rsid w:val="00D255C7"/>
    <w:rsid w:val="00D25772"/>
    <w:rsid w:val="00D25826"/>
    <w:rsid w:val="00D25828"/>
    <w:rsid w:val="00D25ADE"/>
    <w:rsid w:val="00D25C1F"/>
    <w:rsid w:val="00D25D39"/>
    <w:rsid w:val="00D25E96"/>
    <w:rsid w:val="00D26140"/>
    <w:rsid w:val="00D2638D"/>
    <w:rsid w:val="00D26425"/>
    <w:rsid w:val="00D2674D"/>
    <w:rsid w:val="00D267EB"/>
    <w:rsid w:val="00D2682A"/>
    <w:rsid w:val="00D268A8"/>
    <w:rsid w:val="00D26A0E"/>
    <w:rsid w:val="00D26B61"/>
    <w:rsid w:val="00D26B6F"/>
    <w:rsid w:val="00D26C22"/>
    <w:rsid w:val="00D26C78"/>
    <w:rsid w:val="00D26CFA"/>
    <w:rsid w:val="00D26E3C"/>
    <w:rsid w:val="00D26F15"/>
    <w:rsid w:val="00D272BA"/>
    <w:rsid w:val="00D272EE"/>
    <w:rsid w:val="00D2742A"/>
    <w:rsid w:val="00D27A07"/>
    <w:rsid w:val="00D27A1D"/>
    <w:rsid w:val="00D27C11"/>
    <w:rsid w:val="00D27D1A"/>
    <w:rsid w:val="00D301EA"/>
    <w:rsid w:val="00D30348"/>
    <w:rsid w:val="00D305DE"/>
    <w:rsid w:val="00D306C8"/>
    <w:rsid w:val="00D30933"/>
    <w:rsid w:val="00D30966"/>
    <w:rsid w:val="00D30B03"/>
    <w:rsid w:val="00D30BA2"/>
    <w:rsid w:val="00D30C70"/>
    <w:rsid w:val="00D3140D"/>
    <w:rsid w:val="00D31597"/>
    <w:rsid w:val="00D315C0"/>
    <w:rsid w:val="00D31803"/>
    <w:rsid w:val="00D318CC"/>
    <w:rsid w:val="00D318FD"/>
    <w:rsid w:val="00D319B4"/>
    <w:rsid w:val="00D31BBD"/>
    <w:rsid w:val="00D31CD6"/>
    <w:rsid w:val="00D3213E"/>
    <w:rsid w:val="00D32185"/>
    <w:rsid w:val="00D322E7"/>
    <w:rsid w:val="00D32355"/>
    <w:rsid w:val="00D32396"/>
    <w:rsid w:val="00D323A4"/>
    <w:rsid w:val="00D3246D"/>
    <w:rsid w:val="00D325CD"/>
    <w:rsid w:val="00D329D8"/>
    <w:rsid w:val="00D32A15"/>
    <w:rsid w:val="00D32B20"/>
    <w:rsid w:val="00D32B89"/>
    <w:rsid w:val="00D32E65"/>
    <w:rsid w:val="00D32F61"/>
    <w:rsid w:val="00D33031"/>
    <w:rsid w:val="00D332BC"/>
    <w:rsid w:val="00D33326"/>
    <w:rsid w:val="00D33348"/>
    <w:rsid w:val="00D333F0"/>
    <w:rsid w:val="00D334EC"/>
    <w:rsid w:val="00D33588"/>
    <w:rsid w:val="00D33AB1"/>
    <w:rsid w:val="00D33B27"/>
    <w:rsid w:val="00D33EDB"/>
    <w:rsid w:val="00D34258"/>
    <w:rsid w:val="00D344DC"/>
    <w:rsid w:val="00D345C0"/>
    <w:rsid w:val="00D346F0"/>
    <w:rsid w:val="00D34715"/>
    <w:rsid w:val="00D34C02"/>
    <w:rsid w:val="00D34E7E"/>
    <w:rsid w:val="00D34F71"/>
    <w:rsid w:val="00D3503D"/>
    <w:rsid w:val="00D35087"/>
    <w:rsid w:val="00D350A0"/>
    <w:rsid w:val="00D35371"/>
    <w:rsid w:val="00D35405"/>
    <w:rsid w:val="00D3545E"/>
    <w:rsid w:val="00D35485"/>
    <w:rsid w:val="00D356C5"/>
    <w:rsid w:val="00D357D6"/>
    <w:rsid w:val="00D3589D"/>
    <w:rsid w:val="00D358C2"/>
    <w:rsid w:val="00D35AAE"/>
    <w:rsid w:val="00D35BF4"/>
    <w:rsid w:val="00D35C50"/>
    <w:rsid w:val="00D35C64"/>
    <w:rsid w:val="00D36015"/>
    <w:rsid w:val="00D36016"/>
    <w:rsid w:val="00D3634F"/>
    <w:rsid w:val="00D3664D"/>
    <w:rsid w:val="00D36793"/>
    <w:rsid w:val="00D367CA"/>
    <w:rsid w:val="00D36920"/>
    <w:rsid w:val="00D36A17"/>
    <w:rsid w:val="00D36AC5"/>
    <w:rsid w:val="00D36BC5"/>
    <w:rsid w:val="00D36EFF"/>
    <w:rsid w:val="00D37153"/>
    <w:rsid w:val="00D37196"/>
    <w:rsid w:val="00D3737A"/>
    <w:rsid w:val="00D373D4"/>
    <w:rsid w:val="00D37416"/>
    <w:rsid w:val="00D37534"/>
    <w:rsid w:val="00D3760F"/>
    <w:rsid w:val="00D3786F"/>
    <w:rsid w:val="00D37877"/>
    <w:rsid w:val="00D379EF"/>
    <w:rsid w:val="00D37E00"/>
    <w:rsid w:val="00D37E1E"/>
    <w:rsid w:val="00D37F8C"/>
    <w:rsid w:val="00D40124"/>
    <w:rsid w:val="00D4039A"/>
    <w:rsid w:val="00D403F2"/>
    <w:rsid w:val="00D40569"/>
    <w:rsid w:val="00D4064B"/>
    <w:rsid w:val="00D406B6"/>
    <w:rsid w:val="00D406BA"/>
    <w:rsid w:val="00D40782"/>
    <w:rsid w:val="00D407A8"/>
    <w:rsid w:val="00D40952"/>
    <w:rsid w:val="00D40BE9"/>
    <w:rsid w:val="00D40C71"/>
    <w:rsid w:val="00D40DDD"/>
    <w:rsid w:val="00D40F0C"/>
    <w:rsid w:val="00D41223"/>
    <w:rsid w:val="00D41273"/>
    <w:rsid w:val="00D41365"/>
    <w:rsid w:val="00D414D6"/>
    <w:rsid w:val="00D414ED"/>
    <w:rsid w:val="00D41516"/>
    <w:rsid w:val="00D4162C"/>
    <w:rsid w:val="00D4164F"/>
    <w:rsid w:val="00D41858"/>
    <w:rsid w:val="00D419F2"/>
    <w:rsid w:val="00D41B7F"/>
    <w:rsid w:val="00D41EEF"/>
    <w:rsid w:val="00D421B6"/>
    <w:rsid w:val="00D421DE"/>
    <w:rsid w:val="00D4234A"/>
    <w:rsid w:val="00D4244A"/>
    <w:rsid w:val="00D4254B"/>
    <w:rsid w:val="00D42554"/>
    <w:rsid w:val="00D42558"/>
    <w:rsid w:val="00D425D0"/>
    <w:rsid w:val="00D427C6"/>
    <w:rsid w:val="00D428FD"/>
    <w:rsid w:val="00D42BD6"/>
    <w:rsid w:val="00D42DA4"/>
    <w:rsid w:val="00D42EC8"/>
    <w:rsid w:val="00D431D4"/>
    <w:rsid w:val="00D43619"/>
    <w:rsid w:val="00D43692"/>
    <w:rsid w:val="00D4383A"/>
    <w:rsid w:val="00D43875"/>
    <w:rsid w:val="00D438A8"/>
    <w:rsid w:val="00D43A4A"/>
    <w:rsid w:val="00D43C1E"/>
    <w:rsid w:val="00D43EDC"/>
    <w:rsid w:val="00D43F6F"/>
    <w:rsid w:val="00D43F84"/>
    <w:rsid w:val="00D44295"/>
    <w:rsid w:val="00D4430A"/>
    <w:rsid w:val="00D44415"/>
    <w:rsid w:val="00D4459B"/>
    <w:rsid w:val="00D445B1"/>
    <w:rsid w:val="00D44653"/>
    <w:rsid w:val="00D44670"/>
    <w:rsid w:val="00D447A2"/>
    <w:rsid w:val="00D44B8F"/>
    <w:rsid w:val="00D44C8E"/>
    <w:rsid w:val="00D44D2E"/>
    <w:rsid w:val="00D44D53"/>
    <w:rsid w:val="00D44DCD"/>
    <w:rsid w:val="00D45398"/>
    <w:rsid w:val="00D456AC"/>
    <w:rsid w:val="00D4576D"/>
    <w:rsid w:val="00D4596E"/>
    <w:rsid w:val="00D459B6"/>
    <w:rsid w:val="00D45A13"/>
    <w:rsid w:val="00D45A4A"/>
    <w:rsid w:val="00D45B96"/>
    <w:rsid w:val="00D45C76"/>
    <w:rsid w:val="00D45E6A"/>
    <w:rsid w:val="00D45E9F"/>
    <w:rsid w:val="00D45F34"/>
    <w:rsid w:val="00D46028"/>
    <w:rsid w:val="00D46163"/>
    <w:rsid w:val="00D461BA"/>
    <w:rsid w:val="00D461D9"/>
    <w:rsid w:val="00D462D2"/>
    <w:rsid w:val="00D462DE"/>
    <w:rsid w:val="00D464E1"/>
    <w:rsid w:val="00D465B1"/>
    <w:rsid w:val="00D467DA"/>
    <w:rsid w:val="00D46871"/>
    <w:rsid w:val="00D46957"/>
    <w:rsid w:val="00D46D12"/>
    <w:rsid w:val="00D46D4F"/>
    <w:rsid w:val="00D470B0"/>
    <w:rsid w:val="00D47126"/>
    <w:rsid w:val="00D47336"/>
    <w:rsid w:val="00D47D45"/>
    <w:rsid w:val="00D47E03"/>
    <w:rsid w:val="00D501D3"/>
    <w:rsid w:val="00D5027A"/>
    <w:rsid w:val="00D50285"/>
    <w:rsid w:val="00D502BA"/>
    <w:rsid w:val="00D505F7"/>
    <w:rsid w:val="00D50711"/>
    <w:rsid w:val="00D50729"/>
    <w:rsid w:val="00D507DD"/>
    <w:rsid w:val="00D507EA"/>
    <w:rsid w:val="00D50876"/>
    <w:rsid w:val="00D50953"/>
    <w:rsid w:val="00D50ECD"/>
    <w:rsid w:val="00D50FD7"/>
    <w:rsid w:val="00D51023"/>
    <w:rsid w:val="00D511AB"/>
    <w:rsid w:val="00D511CE"/>
    <w:rsid w:val="00D5125E"/>
    <w:rsid w:val="00D51430"/>
    <w:rsid w:val="00D51523"/>
    <w:rsid w:val="00D515D8"/>
    <w:rsid w:val="00D515E8"/>
    <w:rsid w:val="00D517C4"/>
    <w:rsid w:val="00D51A9C"/>
    <w:rsid w:val="00D51C2E"/>
    <w:rsid w:val="00D51C64"/>
    <w:rsid w:val="00D51F5F"/>
    <w:rsid w:val="00D51F8D"/>
    <w:rsid w:val="00D520CC"/>
    <w:rsid w:val="00D521D9"/>
    <w:rsid w:val="00D521DA"/>
    <w:rsid w:val="00D52330"/>
    <w:rsid w:val="00D52759"/>
    <w:rsid w:val="00D5299D"/>
    <w:rsid w:val="00D52AE5"/>
    <w:rsid w:val="00D52C06"/>
    <w:rsid w:val="00D52C72"/>
    <w:rsid w:val="00D52D02"/>
    <w:rsid w:val="00D52D1C"/>
    <w:rsid w:val="00D52E37"/>
    <w:rsid w:val="00D53030"/>
    <w:rsid w:val="00D53076"/>
    <w:rsid w:val="00D531A0"/>
    <w:rsid w:val="00D53398"/>
    <w:rsid w:val="00D53681"/>
    <w:rsid w:val="00D537E2"/>
    <w:rsid w:val="00D538A1"/>
    <w:rsid w:val="00D53984"/>
    <w:rsid w:val="00D53A3C"/>
    <w:rsid w:val="00D53DA0"/>
    <w:rsid w:val="00D540F9"/>
    <w:rsid w:val="00D54159"/>
    <w:rsid w:val="00D5438C"/>
    <w:rsid w:val="00D54489"/>
    <w:rsid w:val="00D5459E"/>
    <w:rsid w:val="00D546EC"/>
    <w:rsid w:val="00D54D58"/>
    <w:rsid w:val="00D550E5"/>
    <w:rsid w:val="00D551B3"/>
    <w:rsid w:val="00D55539"/>
    <w:rsid w:val="00D55581"/>
    <w:rsid w:val="00D55788"/>
    <w:rsid w:val="00D557FB"/>
    <w:rsid w:val="00D55902"/>
    <w:rsid w:val="00D55C05"/>
    <w:rsid w:val="00D55C4E"/>
    <w:rsid w:val="00D55CCA"/>
    <w:rsid w:val="00D55D7A"/>
    <w:rsid w:val="00D55E63"/>
    <w:rsid w:val="00D55F22"/>
    <w:rsid w:val="00D55FD7"/>
    <w:rsid w:val="00D560DA"/>
    <w:rsid w:val="00D5610D"/>
    <w:rsid w:val="00D56616"/>
    <w:rsid w:val="00D56831"/>
    <w:rsid w:val="00D56A16"/>
    <w:rsid w:val="00D56A75"/>
    <w:rsid w:val="00D56B4A"/>
    <w:rsid w:val="00D56E0F"/>
    <w:rsid w:val="00D56EE2"/>
    <w:rsid w:val="00D5717C"/>
    <w:rsid w:val="00D571D5"/>
    <w:rsid w:val="00D57490"/>
    <w:rsid w:val="00D57553"/>
    <w:rsid w:val="00D575B4"/>
    <w:rsid w:val="00D57758"/>
    <w:rsid w:val="00D579C1"/>
    <w:rsid w:val="00D57AEF"/>
    <w:rsid w:val="00D57DA2"/>
    <w:rsid w:val="00D57E57"/>
    <w:rsid w:val="00D57F88"/>
    <w:rsid w:val="00D600CD"/>
    <w:rsid w:val="00D6027F"/>
    <w:rsid w:val="00D60495"/>
    <w:rsid w:val="00D6050E"/>
    <w:rsid w:val="00D60635"/>
    <w:rsid w:val="00D6066D"/>
    <w:rsid w:val="00D607DA"/>
    <w:rsid w:val="00D6086F"/>
    <w:rsid w:val="00D60936"/>
    <w:rsid w:val="00D6096F"/>
    <w:rsid w:val="00D609C0"/>
    <w:rsid w:val="00D60DF2"/>
    <w:rsid w:val="00D61273"/>
    <w:rsid w:val="00D61515"/>
    <w:rsid w:val="00D61556"/>
    <w:rsid w:val="00D6155D"/>
    <w:rsid w:val="00D615C7"/>
    <w:rsid w:val="00D61702"/>
    <w:rsid w:val="00D618F7"/>
    <w:rsid w:val="00D61C7E"/>
    <w:rsid w:val="00D61CC6"/>
    <w:rsid w:val="00D61DB3"/>
    <w:rsid w:val="00D61E5B"/>
    <w:rsid w:val="00D61EDC"/>
    <w:rsid w:val="00D61FC5"/>
    <w:rsid w:val="00D621A5"/>
    <w:rsid w:val="00D6239A"/>
    <w:rsid w:val="00D6252C"/>
    <w:rsid w:val="00D62541"/>
    <w:rsid w:val="00D62566"/>
    <w:rsid w:val="00D62575"/>
    <w:rsid w:val="00D62598"/>
    <w:rsid w:val="00D6270D"/>
    <w:rsid w:val="00D62935"/>
    <w:rsid w:val="00D62C31"/>
    <w:rsid w:val="00D62D41"/>
    <w:rsid w:val="00D62D45"/>
    <w:rsid w:val="00D62D4E"/>
    <w:rsid w:val="00D6302C"/>
    <w:rsid w:val="00D63268"/>
    <w:rsid w:val="00D6326D"/>
    <w:rsid w:val="00D636DA"/>
    <w:rsid w:val="00D6374C"/>
    <w:rsid w:val="00D637FF"/>
    <w:rsid w:val="00D6380F"/>
    <w:rsid w:val="00D638BB"/>
    <w:rsid w:val="00D639F5"/>
    <w:rsid w:val="00D63A10"/>
    <w:rsid w:val="00D63A82"/>
    <w:rsid w:val="00D63B45"/>
    <w:rsid w:val="00D63DD9"/>
    <w:rsid w:val="00D63F81"/>
    <w:rsid w:val="00D64276"/>
    <w:rsid w:val="00D643DA"/>
    <w:rsid w:val="00D64556"/>
    <w:rsid w:val="00D6463B"/>
    <w:rsid w:val="00D64A10"/>
    <w:rsid w:val="00D64AF2"/>
    <w:rsid w:val="00D64C60"/>
    <w:rsid w:val="00D64F25"/>
    <w:rsid w:val="00D65394"/>
    <w:rsid w:val="00D653C2"/>
    <w:rsid w:val="00D65548"/>
    <w:rsid w:val="00D6566F"/>
    <w:rsid w:val="00D6599B"/>
    <w:rsid w:val="00D65F18"/>
    <w:rsid w:val="00D66016"/>
    <w:rsid w:val="00D6611E"/>
    <w:rsid w:val="00D661FC"/>
    <w:rsid w:val="00D664A7"/>
    <w:rsid w:val="00D666BE"/>
    <w:rsid w:val="00D66723"/>
    <w:rsid w:val="00D6685C"/>
    <w:rsid w:val="00D668F1"/>
    <w:rsid w:val="00D6692A"/>
    <w:rsid w:val="00D66999"/>
    <w:rsid w:val="00D66C19"/>
    <w:rsid w:val="00D66DB4"/>
    <w:rsid w:val="00D66DBB"/>
    <w:rsid w:val="00D66EA0"/>
    <w:rsid w:val="00D67006"/>
    <w:rsid w:val="00D674D7"/>
    <w:rsid w:val="00D67BAC"/>
    <w:rsid w:val="00D67CB4"/>
    <w:rsid w:val="00D67CE2"/>
    <w:rsid w:val="00D67F1A"/>
    <w:rsid w:val="00D700AF"/>
    <w:rsid w:val="00D70289"/>
    <w:rsid w:val="00D70395"/>
    <w:rsid w:val="00D70609"/>
    <w:rsid w:val="00D7072C"/>
    <w:rsid w:val="00D7077A"/>
    <w:rsid w:val="00D70984"/>
    <w:rsid w:val="00D70DA6"/>
    <w:rsid w:val="00D70DA8"/>
    <w:rsid w:val="00D70ED8"/>
    <w:rsid w:val="00D713E0"/>
    <w:rsid w:val="00D7146A"/>
    <w:rsid w:val="00D71528"/>
    <w:rsid w:val="00D71585"/>
    <w:rsid w:val="00D7163E"/>
    <w:rsid w:val="00D71901"/>
    <w:rsid w:val="00D7193D"/>
    <w:rsid w:val="00D71953"/>
    <w:rsid w:val="00D71BFE"/>
    <w:rsid w:val="00D71C54"/>
    <w:rsid w:val="00D71DD1"/>
    <w:rsid w:val="00D71E7C"/>
    <w:rsid w:val="00D71EDD"/>
    <w:rsid w:val="00D71F19"/>
    <w:rsid w:val="00D71FF4"/>
    <w:rsid w:val="00D72605"/>
    <w:rsid w:val="00D72612"/>
    <w:rsid w:val="00D72732"/>
    <w:rsid w:val="00D727DB"/>
    <w:rsid w:val="00D72FA0"/>
    <w:rsid w:val="00D732F4"/>
    <w:rsid w:val="00D7336C"/>
    <w:rsid w:val="00D733E5"/>
    <w:rsid w:val="00D734A1"/>
    <w:rsid w:val="00D734E4"/>
    <w:rsid w:val="00D73A4C"/>
    <w:rsid w:val="00D73AA4"/>
    <w:rsid w:val="00D73B7C"/>
    <w:rsid w:val="00D73BD1"/>
    <w:rsid w:val="00D73CD1"/>
    <w:rsid w:val="00D73DA0"/>
    <w:rsid w:val="00D73DA2"/>
    <w:rsid w:val="00D73FFE"/>
    <w:rsid w:val="00D740C6"/>
    <w:rsid w:val="00D7421F"/>
    <w:rsid w:val="00D74252"/>
    <w:rsid w:val="00D74380"/>
    <w:rsid w:val="00D745A1"/>
    <w:rsid w:val="00D74679"/>
    <w:rsid w:val="00D74AD2"/>
    <w:rsid w:val="00D74C0B"/>
    <w:rsid w:val="00D74C57"/>
    <w:rsid w:val="00D74CE3"/>
    <w:rsid w:val="00D74DB3"/>
    <w:rsid w:val="00D74F63"/>
    <w:rsid w:val="00D7552F"/>
    <w:rsid w:val="00D7555A"/>
    <w:rsid w:val="00D75560"/>
    <w:rsid w:val="00D755CF"/>
    <w:rsid w:val="00D7585E"/>
    <w:rsid w:val="00D7589E"/>
    <w:rsid w:val="00D75DCE"/>
    <w:rsid w:val="00D76014"/>
    <w:rsid w:val="00D760B1"/>
    <w:rsid w:val="00D76234"/>
    <w:rsid w:val="00D762A3"/>
    <w:rsid w:val="00D763F7"/>
    <w:rsid w:val="00D76474"/>
    <w:rsid w:val="00D7655F"/>
    <w:rsid w:val="00D767AB"/>
    <w:rsid w:val="00D767F0"/>
    <w:rsid w:val="00D76C52"/>
    <w:rsid w:val="00D76FEA"/>
    <w:rsid w:val="00D77010"/>
    <w:rsid w:val="00D7718A"/>
    <w:rsid w:val="00D7721D"/>
    <w:rsid w:val="00D773A4"/>
    <w:rsid w:val="00D77702"/>
    <w:rsid w:val="00D7770D"/>
    <w:rsid w:val="00D77BE9"/>
    <w:rsid w:val="00D77DAB"/>
    <w:rsid w:val="00D77DB8"/>
    <w:rsid w:val="00D77FB1"/>
    <w:rsid w:val="00D801D0"/>
    <w:rsid w:val="00D80285"/>
    <w:rsid w:val="00D8029D"/>
    <w:rsid w:val="00D8051C"/>
    <w:rsid w:val="00D80700"/>
    <w:rsid w:val="00D8086B"/>
    <w:rsid w:val="00D80882"/>
    <w:rsid w:val="00D8091C"/>
    <w:rsid w:val="00D8093B"/>
    <w:rsid w:val="00D80C9A"/>
    <w:rsid w:val="00D81220"/>
    <w:rsid w:val="00D81325"/>
    <w:rsid w:val="00D8147A"/>
    <w:rsid w:val="00D814C3"/>
    <w:rsid w:val="00D816EB"/>
    <w:rsid w:val="00D817FA"/>
    <w:rsid w:val="00D81CFE"/>
    <w:rsid w:val="00D81D79"/>
    <w:rsid w:val="00D81E97"/>
    <w:rsid w:val="00D82381"/>
    <w:rsid w:val="00D823D9"/>
    <w:rsid w:val="00D8250F"/>
    <w:rsid w:val="00D8257A"/>
    <w:rsid w:val="00D826C9"/>
    <w:rsid w:val="00D82BB4"/>
    <w:rsid w:val="00D82CBF"/>
    <w:rsid w:val="00D82D07"/>
    <w:rsid w:val="00D82F2B"/>
    <w:rsid w:val="00D83091"/>
    <w:rsid w:val="00D832B0"/>
    <w:rsid w:val="00D832B3"/>
    <w:rsid w:val="00D83461"/>
    <w:rsid w:val="00D83510"/>
    <w:rsid w:val="00D8376A"/>
    <w:rsid w:val="00D837D0"/>
    <w:rsid w:val="00D8383C"/>
    <w:rsid w:val="00D83A7F"/>
    <w:rsid w:val="00D83BAA"/>
    <w:rsid w:val="00D83DD2"/>
    <w:rsid w:val="00D83F44"/>
    <w:rsid w:val="00D84211"/>
    <w:rsid w:val="00D8440E"/>
    <w:rsid w:val="00D84551"/>
    <w:rsid w:val="00D84700"/>
    <w:rsid w:val="00D84854"/>
    <w:rsid w:val="00D848DB"/>
    <w:rsid w:val="00D84AAC"/>
    <w:rsid w:val="00D84C88"/>
    <w:rsid w:val="00D84D1F"/>
    <w:rsid w:val="00D84D38"/>
    <w:rsid w:val="00D84E9D"/>
    <w:rsid w:val="00D84F16"/>
    <w:rsid w:val="00D84F59"/>
    <w:rsid w:val="00D8522D"/>
    <w:rsid w:val="00D85266"/>
    <w:rsid w:val="00D852ED"/>
    <w:rsid w:val="00D8570A"/>
    <w:rsid w:val="00D85A25"/>
    <w:rsid w:val="00D85C4F"/>
    <w:rsid w:val="00D85D0C"/>
    <w:rsid w:val="00D85F1D"/>
    <w:rsid w:val="00D85F70"/>
    <w:rsid w:val="00D85F8A"/>
    <w:rsid w:val="00D86268"/>
    <w:rsid w:val="00D862FB"/>
    <w:rsid w:val="00D863A1"/>
    <w:rsid w:val="00D865F4"/>
    <w:rsid w:val="00D866D6"/>
    <w:rsid w:val="00D867F2"/>
    <w:rsid w:val="00D8689D"/>
    <w:rsid w:val="00D86918"/>
    <w:rsid w:val="00D86919"/>
    <w:rsid w:val="00D86968"/>
    <w:rsid w:val="00D86B65"/>
    <w:rsid w:val="00D86B8E"/>
    <w:rsid w:val="00D86C7F"/>
    <w:rsid w:val="00D870F6"/>
    <w:rsid w:val="00D87343"/>
    <w:rsid w:val="00D87670"/>
    <w:rsid w:val="00D876CD"/>
    <w:rsid w:val="00D878F9"/>
    <w:rsid w:val="00D87A61"/>
    <w:rsid w:val="00D87ADE"/>
    <w:rsid w:val="00D87BDA"/>
    <w:rsid w:val="00D87C3B"/>
    <w:rsid w:val="00D87CBD"/>
    <w:rsid w:val="00D87FA3"/>
    <w:rsid w:val="00D90050"/>
    <w:rsid w:val="00D90128"/>
    <w:rsid w:val="00D90144"/>
    <w:rsid w:val="00D9018F"/>
    <w:rsid w:val="00D903F8"/>
    <w:rsid w:val="00D90536"/>
    <w:rsid w:val="00D90628"/>
    <w:rsid w:val="00D90686"/>
    <w:rsid w:val="00D908D2"/>
    <w:rsid w:val="00D909FD"/>
    <w:rsid w:val="00D90A1C"/>
    <w:rsid w:val="00D90B62"/>
    <w:rsid w:val="00D90C70"/>
    <w:rsid w:val="00D90CFA"/>
    <w:rsid w:val="00D90E1A"/>
    <w:rsid w:val="00D90F96"/>
    <w:rsid w:val="00D90FDF"/>
    <w:rsid w:val="00D91135"/>
    <w:rsid w:val="00D9114E"/>
    <w:rsid w:val="00D9117F"/>
    <w:rsid w:val="00D91437"/>
    <w:rsid w:val="00D914B8"/>
    <w:rsid w:val="00D91604"/>
    <w:rsid w:val="00D9171A"/>
    <w:rsid w:val="00D92078"/>
    <w:rsid w:val="00D920D1"/>
    <w:rsid w:val="00D92217"/>
    <w:rsid w:val="00D9244C"/>
    <w:rsid w:val="00D924EA"/>
    <w:rsid w:val="00D925F9"/>
    <w:rsid w:val="00D92788"/>
    <w:rsid w:val="00D92827"/>
    <w:rsid w:val="00D9289A"/>
    <w:rsid w:val="00D92931"/>
    <w:rsid w:val="00D92956"/>
    <w:rsid w:val="00D9296E"/>
    <w:rsid w:val="00D92AF3"/>
    <w:rsid w:val="00D92D79"/>
    <w:rsid w:val="00D92D7E"/>
    <w:rsid w:val="00D92DFE"/>
    <w:rsid w:val="00D92F7F"/>
    <w:rsid w:val="00D92FEC"/>
    <w:rsid w:val="00D93329"/>
    <w:rsid w:val="00D9347C"/>
    <w:rsid w:val="00D934F7"/>
    <w:rsid w:val="00D935E1"/>
    <w:rsid w:val="00D936F8"/>
    <w:rsid w:val="00D93820"/>
    <w:rsid w:val="00D93918"/>
    <w:rsid w:val="00D93A04"/>
    <w:rsid w:val="00D93BBD"/>
    <w:rsid w:val="00D93C7E"/>
    <w:rsid w:val="00D93CAC"/>
    <w:rsid w:val="00D93D05"/>
    <w:rsid w:val="00D93D79"/>
    <w:rsid w:val="00D93F7D"/>
    <w:rsid w:val="00D94056"/>
    <w:rsid w:val="00D94064"/>
    <w:rsid w:val="00D94191"/>
    <w:rsid w:val="00D9428D"/>
    <w:rsid w:val="00D942BD"/>
    <w:rsid w:val="00D942D2"/>
    <w:rsid w:val="00D9454D"/>
    <w:rsid w:val="00D9472A"/>
    <w:rsid w:val="00D9486C"/>
    <w:rsid w:val="00D948DF"/>
    <w:rsid w:val="00D94B1D"/>
    <w:rsid w:val="00D94C3D"/>
    <w:rsid w:val="00D95253"/>
    <w:rsid w:val="00D953A0"/>
    <w:rsid w:val="00D954E5"/>
    <w:rsid w:val="00D955DF"/>
    <w:rsid w:val="00D9568B"/>
    <w:rsid w:val="00D95693"/>
    <w:rsid w:val="00D956A1"/>
    <w:rsid w:val="00D95A34"/>
    <w:rsid w:val="00D95C09"/>
    <w:rsid w:val="00D95EDE"/>
    <w:rsid w:val="00D95FA1"/>
    <w:rsid w:val="00D95FD4"/>
    <w:rsid w:val="00D95FEC"/>
    <w:rsid w:val="00D960E5"/>
    <w:rsid w:val="00D96438"/>
    <w:rsid w:val="00D96467"/>
    <w:rsid w:val="00D96561"/>
    <w:rsid w:val="00D96581"/>
    <w:rsid w:val="00D96599"/>
    <w:rsid w:val="00D965F5"/>
    <w:rsid w:val="00D96777"/>
    <w:rsid w:val="00D96AAC"/>
    <w:rsid w:val="00D96ABD"/>
    <w:rsid w:val="00D96AD0"/>
    <w:rsid w:val="00D96B88"/>
    <w:rsid w:val="00D96D1C"/>
    <w:rsid w:val="00D97136"/>
    <w:rsid w:val="00D97391"/>
    <w:rsid w:val="00D973CA"/>
    <w:rsid w:val="00D974B5"/>
    <w:rsid w:val="00D97527"/>
    <w:rsid w:val="00D978FC"/>
    <w:rsid w:val="00D97A2A"/>
    <w:rsid w:val="00D97BE5"/>
    <w:rsid w:val="00D97BF9"/>
    <w:rsid w:val="00D97DAE"/>
    <w:rsid w:val="00D97ED1"/>
    <w:rsid w:val="00D97F8E"/>
    <w:rsid w:val="00DA009B"/>
    <w:rsid w:val="00DA0233"/>
    <w:rsid w:val="00DA0256"/>
    <w:rsid w:val="00DA02FE"/>
    <w:rsid w:val="00DA044A"/>
    <w:rsid w:val="00DA05F9"/>
    <w:rsid w:val="00DA0640"/>
    <w:rsid w:val="00DA06E5"/>
    <w:rsid w:val="00DA072E"/>
    <w:rsid w:val="00DA0740"/>
    <w:rsid w:val="00DA07A6"/>
    <w:rsid w:val="00DA0836"/>
    <w:rsid w:val="00DA0BD7"/>
    <w:rsid w:val="00DA0DFF"/>
    <w:rsid w:val="00DA0E99"/>
    <w:rsid w:val="00DA0EAB"/>
    <w:rsid w:val="00DA0EC5"/>
    <w:rsid w:val="00DA0F18"/>
    <w:rsid w:val="00DA140E"/>
    <w:rsid w:val="00DA1424"/>
    <w:rsid w:val="00DA143A"/>
    <w:rsid w:val="00DA14A0"/>
    <w:rsid w:val="00DA1542"/>
    <w:rsid w:val="00DA17FF"/>
    <w:rsid w:val="00DA1978"/>
    <w:rsid w:val="00DA1BDD"/>
    <w:rsid w:val="00DA1BFC"/>
    <w:rsid w:val="00DA1C1C"/>
    <w:rsid w:val="00DA1DD9"/>
    <w:rsid w:val="00DA1F31"/>
    <w:rsid w:val="00DA2423"/>
    <w:rsid w:val="00DA245C"/>
    <w:rsid w:val="00DA265F"/>
    <w:rsid w:val="00DA2722"/>
    <w:rsid w:val="00DA30FD"/>
    <w:rsid w:val="00DA3474"/>
    <w:rsid w:val="00DA3765"/>
    <w:rsid w:val="00DA39B0"/>
    <w:rsid w:val="00DA39D2"/>
    <w:rsid w:val="00DA3A2B"/>
    <w:rsid w:val="00DA3B56"/>
    <w:rsid w:val="00DA3B6C"/>
    <w:rsid w:val="00DA3BC4"/>
    <w:rsid w:val="00DA3C8B"/>
    <w:rsid w:val="00DA3C91"/>
    <w:rsid w:val="00DA3C9E"/>
    <w:rsid w:val="00DA4141"/>
    <w:rsid w:val="00DA41ED"/>
    <w:rsid w:val="00DA4416"/>
    <w:rsid w:val="00DA4514"/>
    <w:rsid w:val="00DA4624"/>
    <w:rsid w:val="00DA4650"/>
    <w:rsid w:val="00DA4945"/>
    <w:rsid w:val="00DA4950"/>
    <w:rsid w:val="00DA499F"/>
    <w:rsid w:val="00DA4A0B"/>
    <w:rsid w:val="00DA4A65"/>
    <w:rsid w:val="00DA4B69"/>
    <w:rsid w:val="00DA4B87"/>
    <w:rsid w:val="00DA4D77"/>
    <w:rsid w:val="00DA4DAC"/>
    <w:rsid w:val="00DA4E9D"/>
    <w:rsid w:val="00DA4EBD"/>
    <w:rsid w:val="00DA4FDD"/>
    <w:rsid w:val="00DA5033"/>
    <w:rsid w:val="00DA50EF"/>
    <w:rsid w:val="00DA528B"/>
    <w:rsid w:val="00DA54A2"/>
    <w:rsid w:val="00DA575E"/>
    <w:rsid w:val="00DA584C"/>
    <w:rsid w:val="00DA5D95"/>
    <w:rsid w:val="00DA5E51"/>
    <w:rsid w:val="00DA5ECD"/>
    <w:rsid w:val="00DA5F37"/>
    <w:rsid w:val="00DA5F7F"/>
    <w:rsid w:val="00DA64D1"/>
    <w:rsid w:val="00DA6895"/>
    <w:rsid w:val="00DA6AF6"/>
    <w:rsid w:val="00DA6B59"/>
    <w:rsid w:val="00DA6BF9"/>
    <w:rsid w:val="00DA749B"/>
    <w:rsid w:val="00DA75F2"/>
    <w:rsid w:val="00DA764E"/>
    <w:rsid w:val="00DA77DA"/>
    <w:rsid w:val="00DA77E6"/>
    <w:rsid w:val="00DA77E9"/>
    <w:rsid w:val="00DA78E5"/>
    <w:rsid w:val="00DA7A23"/>
    <w:rsid w:val="00DA7AD7"/>
    <w:rsid w:val="00DA7B08"/>
    <w:rsid w:val="00DA7F1B"/>
    <w:rsid w:val="00DB018A"/>
    <w:rsid w:val="00DB026B"/>
    <w:rsid w:val="00DB036C"/>
    <w:rsid w:val="00DB037E"/>
    <w:rsid w:val="00DB03BC"/>
    <w:rsid w:val="00DB0428"/>
    <w:rsid w:val="00DB0434"/>
    <w:rsid w:val="00DB0713"/>
    <w:rsid w:val="00DB08E5"/>
    <w:rsid w:val="00DB0946"/>
    <w:rsid w:val="00DB09BA"/>
    <w:rsid w:val="00DB0B75"/>
    <w:rsid w:val="00DB0E56"/>
    <w:rsid w:val="00DB0F73"/>
    <w:rsid w:val="00DB104F"/>
    <w:rsid w:val="00DB1051"/>
    <w:rsid w:val="00DB133F"/>
    <w:rsid w:val="00DB1415"/>
    <w:rsid w:val="00DB1467"/>
    <w:rsid w:val="00DB146C"/>
    <w:rsid w:val="00DB16B3"/>
    <w:rsid w:val="00DB1734"/>
    <w:rsid w:val="00DB17D9"/>
    <w:rsid w:val="00DB191E"/>
    <w:rsid w:val="00DB196B"/>
    <w:rsid w:val="00DB1B6E"/>
    <w:rsid w:val="00DB1D52"/>
    <w:rsid w:val="00DB1DBA"/>
    <w:rsid w:val="00DB1E69"/>
    <w:rsid w:val="00DB223B"/>
    <w:rsid w:val="00DB22E9"/>
    <w:rsid w:val="00DB2413"/>
    <w:rsid w:val="00DB24F7"/>
    <w:rsid w:val="00DB26B1"/>
    <w:rsid w:val="00DB26F2"/>
    <w:rsid w:val="00DB272B"/>
    <w:rsid w:val="00DB2757"/>
    <w:rsid w:val="00DB2BC2"/>
    <w:rsid w:val="00DB2F00"/>
    <w:rsid w:val="00DB2FF2"/>
    <w:rsid w:val="00DB30A7"/>
    <w:rsid w:val="00DB314B"/>
    <w:rsid w:val="00DB33C1"/>
    <w:rsid w:val="00DB363C"/>
    <w:rsid w:val="00DB3759"/>
    <w:rsid w:val="00DB3866"/>
    <w:rsid w:val="00DB3B05"/>
    <w:rsid w:val="00DB3D1F"/>
    <w:rsid w:val="00DB3DB4"/>
    <w:rsid w:val="00DB3FD3"/>
    <w:rsid w:val="00DB408C"/>
    <w:rsid w:val="00DB4247"/>
    <w:rsid w:val="00DB428D"/>
    <w:rsid w:val="00DB448D"/>
    <w:rsid w:val="00DB45F9"/>
    <w:rsid w:val="00DB483A"/>
    <w:rsid w:val="00DB49ED"/>
    <w:rsid w:val="00DB4A2A"/>
    <w:rsid w:val="00DB5056"/>
    <w:rsid w:val="00DB50E4"/>
    <w:rsid w:val="00DB571D"/>
    <w:rsid w:val="00DB5769"/>
    <w:rsid w:val="00DB581E"/>
    <w:rsid w:val="00DB59FC"/>
    <w:rsid w:val="00DB5BC6"/>
    <w:rsid w:val="00DB5C74"/>
    <w:rsid w:val="00DB5EA9"/>
    <w:rsid w:val="00DB60D5"/>
    <w:rsid w:val="00DB6494"/>
    <w:rsid w:val="00DB64A8"/>
    <w:rsid w:val="00DB664E"/>
    <w:rsid w:val="00DB6807"/>
    <w:rsid w:val="00DB6880"/>
    <w:rsid w:val="00DB6897"/>
    <w:rsid w:val="00DB6DF4"/>
    <w:rsid w:val="00DB6E86"/>
    <w:rsid w:val="00DB6EA9"/>
    <w:rsid w:val="00DB6F2A"/>
    <w:rsid w:val="00DB6F76"/>
    <w:rsid w:val="00DB71EA"/>
    <w:rsid w:val="00DB723A"/>
    <w:rsid w:val="00DB738C"/>
    <w:rsid w:val="00DB769C"/>
    <w:rsid w:val="00DB78A2"/>
    <w:rsid w:val="00DB790B"/>
    <w:rsid w:val="00DB7AC3"/>
    <w:rsid w:val="00DB7B88"/>
    <w:rsid w:val="00DB7DE6"/>
    <w:rsid w:val="00DB7F9C"/>
    <w:rsid w:val="00DC0064"/>
    <w:rsid w:val="00DC0111"/>
    <w:rsid w:val="00DC0408"/>
    <w:rsid w:val="00DC0573"/>
    <w:rsid w:val="00DC06B0"/>
    <w:rsid w:val="00DC0AB7"/>
    <w:rsid w:val="00DC0AD3"/>
    <w:rsid w:val="00DC0B6F"/>
    <w:rsid w:val="00DC0C5A"/>
    <w:rsid w:val="00DC0E1D"/>
    <w:rsid w:val="00DC0E5A"/>
    <w:rsid w:val="00DC102E"/>
    <w:rsid w:val="00DC1036"/>
    <w:rsid w:val="00DC10A0"/>
    <w:rsid w:val="00DC11C0"/>
    <w:rsid w:val="00DC1280"/>
    <w:rsid w:val="00DC13DD"/>
    <w:rsid w:val="00DC14F0"/>
    <w:rsid w:val="00DC1738"/>
    <w:rsid w:val="00DC18C7"/>
    <w:rsid w:val="00DC1C7C"/>
    <w:rsid w:val="00DC1DA8"/>
    <w:rsid w:val="00DC206F"/>
    <w:rsid w:val="00DC22F7"/>
    <w:rsid w:val="00DC2368"/>
    <w:rsid w:val="00DC23EA"/>
    <w:rsid w:val="00DC245C"/>
    <w:rsid w:val="00DC28BE"/>
    <w:rsid w:val="00DC2A3C"/>
    <w:rsid w:val="00DC2AD9"/>
    <w:rsid w:val="00DC2B41"/>
    <w:rsid w:val="00DC2C9D"/>
    <w:rsid w:val="00DC2CD8"/>
    <w:rsid w:val="00DC2E1F"/>
    <w:rsid w:val="00DC2FE6"/>
    <w:rsid w:val="00DC3151"/>
    <w:rsid w:val="00DC327B"/>
    <w:rsid w:val="00DC368D"/>
    <w:rsid w:val="00DC3783"/>
    <w:rsid w:val="00DC3788"/>
    <w:rsid w:val="00DC3923"/>
    <w:rsid w:val="00DC3B2A"/>
    <w:rsid w:val="00DC3BC8"/>
    <w:rsid w:val="00DC3C17"/>
    <w:rsid w:val="00DC3D31"/>
    <w:rsid w:val="00DC40D2"/>
    <w:rsid w:val="00DC4107"/>
    <w:rsid w:val="00DC4108"/>
    <w:rsid w:val="00DC4192"/>
    <w:rsid w:val="00DC44F0"/>
    <w:rsid w:val="00DC4511"/>
    <w:rsid w:val="00DC459F"/>
    <w:rsid w:val="00DC45FA"/>
    <w:rsid w:val="00DC4723"/>
    <w:rsid w:val="00DC47A2"/>
    <w:rsid w:val="00DC5028"/>
    <w:rsid w:val="00DC5067"/>
    <w:rsid w:val="00DC5109"/>
    <w:rsid w:val="00DC5198"/>
    <w:rsid w:val="00DC51C9"/>
    <w:rsid w:val="00DC522F"/>
    <w:rsid w:val="00DC543B"/>
    <w:rsid w:val="00DC545B"/>
    <w:rsid w:val="00DC56AE"/>
    <w:rsid w:val="00DC5892"/>
    <w:rsid w:val="00DC5AB3"/>
    <w:rsid w:val="00DC5C78"/>
    <w:rsid w:val="00DC5D62"/>
    <w:rsid w:val="00DC5F52"/>
    <w:rsid w:val="00DC600A"/>
    <w:rsid w:val="00DC6036"/>
    <w:rsid w:val="00DC6128"/>
    <w:rsid w:val="00DC6325"/>
    <w:rsid w:val="00DC67F1"/>
    <w:rsid w:val="00DC690B"/>
    <w:rsid w:val="00DC69FD"/>
    <w:rsid w:val="00DC6CB7"/>
    <w:rsid w:val="00DC6D5C"/>
    <w:rsid w:val="00DC7035"/>
    <w:rsid w:val="00DC7168"/>
    <w:rsid w:val="00DC723A"/>
    <w:rsid w:val="00DC7441"/>
    <w:rsid w:val="00DC7460"/>
    <w:rsid w:val="00DC7613"/>
    <w:rsid w:val="00DC7870"/>
    <w:rsid w:val="00DC7AAE"/>
    <w:rsid w:val="00DC7C3F"/>
    <w:rsid w:val="00DC7D98"/>
    <w:rsid w:val="00DC7DED"/>
    <w:rsid w:val="00DC7FBC"/>
    <w:rsid w:val="00DD0025"/>
    <w:rsid w:val="00DD00C2"/>
    <w:rsid w:val="00DD04A7"/>
    <w:rsid w:val="00DD04EC"/>
    <w:rsid w:val="00DD054A"/>
    <w:rsid w:val="00DD08B7"/>
    <w:rsid w:val="00DD09BA"/>
    <w:rsid w:val="00DD0B97"/>
    <w:rsid w:val="00DD11F1"/>
    <w:rsid w:val="00DD1395"/>
    <w:rsid w:val="00DD13AF"/>
    <w:rsid w:val="00DD153A"/>
    <w:rsid w:val="00DD174E"/>
    <w:rsid w:val="00DD1753"/>
    <w:rsid w:val="00DD1758"/>
    <w:rsid w:val="00DD1941"/>
    <w:rsid w:val="00DD19AC"/>
    <w:rsid w:val="00DD1B16"/>
    <w:rsid w:val="00DD1BE1"/>
    <w:rsid w:val="00DD1CE3"/>
    <w:rsid w:val="00DD1D69"/>
    <w:rsid w:val="00DD1EB6"/>
    <w:rsid w:val="00DD1F8F"/>
    <w:rsid w:val="00DD204A"/>
    <w:rsid w:val="00DD20A7"/>
    <w:rsid w:val="00DD20EE"/>
    <w:rsid w:val="00DD2205"/>
    <w:rsid w:val="00DD24BB"/>
    <w:rsid w:val="00DD24CE"/>
    <w:rsid w:val="00DD2672"/>
    <w:rsid w:val="00DD2734"/>
    <w:rsid w:val="00DD27ED"/>
    <w:rsid w:val="00DD29A7"/>
    <w:rsid w:val="00DD29D0"/>
    <w:rsid w:val="00DD2C68"/>
    <w:rsid w:val="00DD2D76"/>
    <w:rsid w:val="00DD335B"/>
    <w:rsid w:val="00DD3423"/>
    <w:rsid w:val="00DD3429"/>
    <w:rsid w:val="00DD344E"/>
    <w:rsid w:val="00DD34F6"/>
    <w:rsid w:val="00DD361E"/>
    <w:rsid w:val="00DD3728"/>
    <w:rsid w:val="00DD3931"/>
    <w:rsid w:val="00DD3965"/>
    <w:rsid w:val="00DD3B2C"/>
    <w:rsid w:val="00DD3B5F"/>
    <w:rsid w:val="00DD3FA9"/>
    <w:rsid w:val="00DD400F"/>
    <w:rsid w:val="00DD40F2"/>
    <w:rsid w:val="00DD41DA"/>
    <w:rsid w:val="00DD42B9"/>
    <w:rsid w:val="00DD42E6"/>
    <w:rsid w:val="00DD43D9"/>
    <w:rsid w:val="00DD4477"/>
    <w:rsid w:val="00DD44ED"/>
    <w:rsid w:val="00DD4540"/>
    <w:rsid w:val="00DD4716"/>
    <w:rsid w:val="00DD4964"/>
    <w:rsid w:val="00DD4CA2"/>
    <w:rsid w:val="00DD4DF0"/>
    <w:rsid w:val="00DD4E0B"/>
    <w:rsid w:val="00DD4E2D"/>
    <w:rsid w:val="00DD510B"/>
    <w:rsid w:val="00DD5254"/>
    <w:rsid w:val="00DD5311"/>
    <w:rsid w:val="00DD5367"/>
    <w:rsid w:val="00DD536F"/>
    <w:rsid w:val="00DD55DB"/>
    <w:rsid w:val="00DD568D"/>
    <w:rsid w:val="00DD5790"/>
    <w:rsid w:val="00DD5BD6"/>
    <w:rsid w:val="00DD5C62"/>
    <w:rsid w:val="00DD5D8E"/>
    <w:rsid w:val="00DD5DE1"/>
    <w:rsid w:val="00DD5ED5"/>
    <w:rsid w:val="00DD6055"/>
    <w:rsid w:val="00DD6316"/>
    <w:rsid w:val="00DD6892"/>
    <w:rsid w:val="00DD6900"/>
    <w:rsid w:val="00DD6A38"/>
    <w:rsid w:val="00DD6B1B"/>
    <w:rsid w:val="00DD6FBA"/>
    <w:rsid w:val="00DD6FF5"/>
    <w:rsid w:val="00DD701C"/>
    <w:rsid w:val="00DD7087"/>
    <w:rsid w:val="00DD72A2"/>
    <w:rsid w:val="00DD7498"/>
    <w:rsid w:val="00DD769C"/>
    <w:rsid w:val="00DD7735"/>
    <w:rsid w:val="00DD777A"/>
    <w:rsid w:val="00DD77C1"/>
    <w:rsid w:val="00DD7B1E"/>
    <w:rsid w:val="00DD7C03"/>
    <w:rsid w:val="00DD7CAC"/>
    <w:rsid w:val="00DD7EE5"/>
    <w:rsid w:val="00DD7FC5"/>
    <w:rsid w:val="00DE00FD"/>
    <w:rsid w:val="00DE01BF"/>
    <w:rsid w:val="00DE0221"/>
    <w:rsid w:val="00DE03BC"/>
    <w:rsid w:val="00DE0557"/>
    <w:rsid w:val="00DE0696"/>
    <w:rsid w:val="00DE0BB1"/>
    <w:rsid w:val="00DE0D66"/>
    <w:rsid w:val="00DE0DA8"/>
    <w:rsid w:val="00DE1159"/>
    <w:rsid w:val="00DE11B9"/>
    <w:rsid w:val="00DE1340"/>
    <w:rsid w:val="00DE1551"/>
    <w:rsid w:val="00DE15F5"/>
    <w:rsid w:val="00DE1621"/>
    <w:rsid w:val="00DE19E0"/>
    <w:rsid w:val="00DE1C26"/>
    <w:rsid w:val="00DE1DD3"/>
    <w:rsid w:val="00DE209C"/>
    <w:rsid w:val="00DE2275"/>
    <w:rsid w:val="00DE2437"/>
    <w:rsid w:val="00DE2694"/>
    <w:rsid w:val="00DE2856"/>
    <w:rsid w:val="00DE28B7"/>
    <w:rsid w:val="00DE2A99"/>
    <w:rsid w:val="00DE2B6E"/>
    <w:rsid w:val="00DE2EA3"/>
    <w:rsid w:val="00DE3119"/>
    <w:rsid w:val="00DE3245"/>
    <w:rsid w:val="00DE33A2"/>
    <w:rsid w:val="00DE3515"/>
    <w:rsid w:val="00DE3541"/>
    <w:rsid w:val="00DE3597"/>
    <w:rsid w:val="00DE3803"/>
    <w:rsid w:val="00DE386B"/>
    <w:rsid w:val="00DE398B"/>
    <w:rsid w:val="00DE3D72"/>
    <w:rsid w:val="00DE3DE3"/>
    <w:rsid w:val="00DE3EA2"/>
    <w:rsid w:val="00DE4085"/>
    <w:rsid w:val="00DE408A"/>
    <w:rsid w:val="00DE411C"/>
    <w:rsid w:val="00DE430C"/>
    <w:rsid w:val="00DE4493"/>
    <w:rsid w:val="00DE449D"/>
    <w:rsid w:val="00DE4573"/>
    <w:rsid w:val="00DE45CE"/>
    <w:rsid w:val="00DE4A57"/>
    <w:rsid w:val="00DE4BAE"/>
    <w:rsid w:val="00DE4CFC"/>
    <w:rsid w:val="00DE4E83"/>
    <w:rsid w:val="00DE4EDD"/>
    <w:rsid w:val="00DE5003"/>
    <w:rsid w:val="00DE51BB"/>
    <w:rsid w:val="00DE53B1"/>
    <w:rsid w:val="00DE59C7"/>
    <w:rsid w:val="00DE5AA4"/>
    <w:rsid w:val="00DE5C65"/>
    <w:rsid w:val="00DE5DB2"/>
    <w:rsid w:val="00DE6053"/>
    <w:rsid w:val="00DE6503"/>
    <w:rsid w:val="00DE661D"/>
    <w:rsid w:val="00DE6863"/>
    <w:rsid w:val="00DE6A29"/>
    <w:rsid w:val="00DE6ACB"/>
    <w:rsid w:val="00DE6CB2"/>
    <w:rsid w:val="00DE6D28"/>
    <w:rsid w:val="00DE6FB0"/>
    <w:rsid w:val="00DE6FC3"/>
    <w:rsid w:val="00DE7046"/>
    <w:rsid w:val="00DE706C"/>
    <w:rsid w:val="00DE70C3"/>
    <w:rsid w:val="00DE7147"/>
    <w:rsid w:val="00DE7188"/>
    <w:rsid w:val="00DE74F6"/>
    <w:rsid w:val="00DE7543"/>
    <w:rsid w:val="00DE7704"/>
    <w:rsid w:val="00DE791A"/>
    <w:rsid w:val="00DE7AEC"/>
    <w:rsid w:val="00DE7BB7"/>
    <w:rsid w:val="00DE7CFC"/>
    <w:rsid w:val="00DE7E3A"/>
    <w:rsid w:val="00DF041E"/>
    <w:rsid w:val="00DF04AB"/>
    <w:rsid w:val="00DF0508"/>
    <w:rsid w:val="00DF0720"/>
    <w:rsid w:val="00DF0A8C"/>
    <w:rsid w:val="00DF0CC4"/>
    <w:rsid w:val="00DF0D24"/>
    <w:rsid w:val="00DF0E41"/>
    <w:rsid w:val="00DF0F4B"/>
    <w:rsid w:val="00DF112F"/>
    <w:rsid w:val="00DF14D1"/>
    <w:rsid w:val="00DF1570"/>
    <w:rsid w:val="00DF163E"/>
    <w:rsid w:val="00DF16C7"/>
    <w:rsid w:val="00DF17A7"/>
    <w:rsid w:val="00DF187E"/>
    <w:rsid w:val="00DF1C5A"/>
    <w:rsid w:val="00DF1DF6"/>
    <w:rsid w:val="00DF1FCA"/>
    <w:rsid w:val="00DF20D2"/>
    <w:rsid w:val="00DF20FC"/>
    <w:rsid w:val="00DF2659"/>
    <w:rsid w:val="00DF2690"/>
    <w:rsid w:val="00DF26A2"/>
    <w:rsid w:val="00DF2971"/>
    <w:rsid w:val="00DF2A1B"/>
    <w:rsid w:val="00DF2B0A"/>
    <w:rsid w:val="00DF2B38"/>
    <w:rsid w:val="00DF2D26"/>
    <w:rsid w:val="00DF2EEF"/>
    <w:rsid w:val="00DF2FC5"/>
    <w:rsid w:val="00DF33B3"/>
    <w:rsid w:val="00DF35B0"/>
    <w:rsid w:val="00DF37F7"/>
    <w:rsid w:val="00DF3A05"/>
    <w:rsid w:val="00DF3A16"/>
    <w:rsid w:val="00DF3CF2"/>
    <w:rsid w:val="00DF3DDF"/>
    <w:rsid w:val="00DF3E02"/>
    <w:rsid w:val="00DF3EA1"/>
    <w:rsid w:val="00DF3F2F"/>
    <w:rsid w:val="00DF3F6F"/>
    <w:rsid w:val="00DF3FC2"/>
    <w:rsid w:val="00DF3FDE"/>
    <w:rsid w:val="00DF40CF"/>
    <w:rsid w:val="00DF417D"/>
    <w:rsid w:val="00DF4225"/>
    <w:rsid w:val="00DF42A8"/>
    <w:rsid w:val="00DF457C"/>
    <w:rsid w:val="00DF45C9"/>
    <w:rsid w:val="00DF46B3"/>
    <w:rsid w:val="00DF48C9"/>
    <w:rsid w:val="00DF49EB"/>
    <w:rsid w:val="00DF4A35"/>
    <w:rsid w:val="00DF4C9F"/>
    <w:rsid w:val="00DF4E6C"/>
    <w:rsid w:val="00DF4EB8"/>
    <w:rsid w:val="00DF54D7"/>
    <w:rsid w:val="00DF54EF"/>
    <w:rsid w:val="00DF551C"/>
    <w:rsid w:val="00DF56B8"/>
    <w:rsid w:val="00DF5746"/>
    <w:rsid w:val="00DF589C"/>
    <w:rsid w:val="00DF5932"/>
    <w:rsid w:val="00DF5B0A"/>
    <w:rsid w:val="00DF5BBC"/>
    <w:rsid w:val="00DF5E45"/>
    <w:rsid w:val="00DF6026"/>
    <w:rsid w:val="00DF6042"/>
    <w:rsid w:val="00DF604C"/>
    <w:rsid w:val="00DF6199"/>
    <w:rsid w:val="00DF650A"/>
    <w:rsid w:val="00DF6529"/>
    <w:rsid w:val="00DF659F"/>
    <w:rsid w:val="00DF65C0"/>
    <w:rsid w:val="00DF65D1"/>
    <w:rsid w:val="00DF65D9"/>
    <w:rsid w:val="00DF6658"/>
    <w:rsid w:val="00DF6675"/>
    <w:rsid w:val="00DF68F7"/>
    <w:rsid w:val="00DF6B59"/>
    <w:rsid w:val="00DF6C5E"/>
    <w:rsid w:val="00DF6D9A"/>
    <w:rsid w:val="00DF6E4E"/>
    <w:rsid w:val="00DF6E95"/>
    <w:rsid w:val="00DF7047"/>
    <w:rsid w:val="00DF70EB"/>
    <w:rsid w:val="00DF7477"/>
    <w:rsid w:val="00DF7540"/>
    <w:rsid w:val="00DF7AC6"/>
    <w:rsid w:val="00DF7B9E"/>
    <w:rsid w:val="00DF7CA2"/>
    <w:rsid w:val="00DF7D14"/>
    <w:rsid w:val="00DF7DFC"/>
    <w:rsid w:val="00DF7EB9"/>
    <w:rsid w:val="00DF7FB9"/>
    <w:rsid w:val="00E00096"/>
    <w:rsid w:val="00E00315"/>
    <w:rsid w:val="00E0039B"/>
    <w:rsid w:val="00E0048A"/>
    <w:rsid w:val="00E007B1"/>
    <w:rsid w:val="00E00981"/>
    <w:rsid w:val="00E00A24"/>
    <w:rsid w:val="00E00B0B"/>
    <w:rsid w:val="00E00BE4"/>
    <w:rsid w:val="00E00C99"/>
    <w:rsid w:val="00E00D92"/>
    <w:rsid w:val="00E010DA"/>
    <w:rsid w:val="00E01377"/>
    <w:rsid w:val="00E0154B"/>
    <w:rsid w:val="00E0190C"/>
    <w:rsid w:val="00E0198C"/>
    <w:rsid w:val="00E01C12"/>
    <w:rsid w:val="00E01C4A"/>
    <w:rsid w:val="00E020FC"/>
    <w:rsid w:val="00E02364"/>
    <w:rsid w:val="00E02518"/>
    <w:rsid w:val="00E0275C"/>
    <w:rsid w:val="00E02A55"/>
    <w:rsid w:val="00E02A85"/>
    <w:rsid w:val="00E02B31"/>
    <w:rsid w:val="00E02C61"/>
    <w:rsid w:val="00E02CB9"/>
    <w:rsid w:val="00E02D63"/>
    <w:rsid w:val="00E02FED"/>
    <w:rsid w:val="00E03045"/>
    <w:rsid w:val="00E030E8"/>
    <w:rsid w:val="00E03277"/>
    <w:rsid w:val="00E038DB"/>
    <w:rsid w:val="00E03A6E"/>
    <w:rsid w:val="00E03E5C"/>
    <w:rsid w:val="00E03F55"/>
    <w:rsid w:val="00E03F98"/>
    <w:rsid w:val="00E0403C"/>
    <w:rsid w:val="00E040D9"/>
    <w:rsid w:val="00E042A6"/>
    <w:rsid w:val="00E04339"/>
    <w:rsid w:val="00E0442B"/>
    <w:rsid w:val="00E0449F"/>
    <w:rsid w:val="00E044F0"/>
    <w:rsid w:val="00E045C3"/>
    <w:rsid w:val="00E0473F"/>
    <w:rsid w:val="00E04746"/>
    <w:rsid w:val="00E04945"/>
    <w:rsid w:val="00E04AE8"/>
    <w:rsid w:val="00E04C32"/>
    <w:rsid w:val="00E050C8"/>
    <w:rsid w:val="00E052AC"/>
    <w:rsid w:val="00E055E0"/>
    <w:rsid w:val="00E05729"/>
    <w:rsid w:val="00E0585F"/>
    <w:rsid w:val="00E05B2F"/>
    <w:rsid w:val="00E05CAB"/>
    <w:rsid w:val="00E05CF6"/>
    <w:rsid w:val="00E06116"/>
    <w:rsid w:val="00E0619E"/>
    <w:rsid w:val="00E06223"/>
    <w:rsid w:val="00E0622D"/>
    <w:rsid w:val="00E0635E"/>
    <w:rsid w:val="00E06522"/>
    <w:rsid w:val="00E0663C"/>
    <w:rsid w:val="00E068F9"/>
    <w:rsid w:val="00E0696B"/>
    <w:rsid w:val="00E06B20"/>
    <w:rsid w:val="00E06C46"/>
    <w:rsid w:val="00E06F81"/>
    <w:rsid w:val="00E071EF"/>
    <w:rsid w:val="00E0768F"/>
    <w:rsid w:val="00E077DF"/>
    <w:rsid w:val="00E100C9"/>
    <w:rsid w:val="00E101DE"/>
    <w:rsid w:val="00E10295"/>
    <w:rsid w:val="00E10298"/>
    <w:rsid w:val="00E103D7"/>
    <w:rsid w:val="00E1052E"/>
    <w:rsid w:val="00E105DD"/>
    <w:rsid w:val="00E107DE"/>
    <w:rsid w:val="00E107EF"/>
    <w:rsid w:val="00E10AE7"/>
    <w:rsid w:val="00E10BBF"/>
    <w:rsid w:val="00E10D22"/>
    <w:rsid w:val="00E1109B"/>
    <w:rsid w:val="00E111DC"/>
    <w:rsid w:val="00E11290"/>
    <w:rsid w:val="00E112AB"/>
    <w:rsid w:val="00E112EB"/>
    <w:rsid w:val="00E11330"/>
    <w:rsid w:val="00E11362"/>
    <w:rsid w:val="00E113BB"/>
    <w:rsid w:val="00E1156F"/>
    <w:rsid w:val="00E116CD"/>
    <w:rsid w:val="00E117AE"/>
    <w:rsid w:val="00E1194B"/>
    <w:rsid w:val="00E1197A"/>
    <w:rsid w:val="00E119D3"/>
    <w:rsid w:val="00E11A85"/>
    <w:rsid w:val="00E11C55"/>
    <w:rsid w:val="00E11C76"/>
    <w:rsid w:val="00E11F58"/>
    <w:rsid w:val="00E12059"/>
    <w:rsid w:val="00E121EE"/>
    <w:rsid w:val="00E123D4"/>
    <w:rsid w:val="00E12544"/>
    <w:rsid w:val="00E12871"/>
    <w:rsid w:val="00E12B56"/>
    <w:rsid w:val="00E12C74"/>
    <w:rsid w:val="00E12DF8"/>
    <w:rsid w:val="00E1317B"/>
    <w:rsid w:val="00E131EB"/>
    <w:rsid w:val="00E13238"/>
    <w:rsid w:val="00E132D3"/>
    <w:rsid w:val="00E13384"/>
    <w:rsid w:val="00E13435"/>
    <w:rsid w:val="00E134BB"/>
    <w:rsid w:val="00E13890"/>
    <w:rsid w:val="00E13A4D"/>
    <w:rsid w:val="00E13A9F"/>
    <w:rsid w:val="00E13C09"/>
    <w:rsid w:val="00E13E0E"/>
    <w:rsid w:val="00E13F90"/>
    <w:rsid w:val="00E14369"/>
    <w:rsid w:val="00E14409"/>
    <w:rsid w:val="00E144BB"/>
    <w:rsid w:val="00E146B2"/>
    <w:rsid w:val="00E14726"/>
    <w:rsid w:val="00E14A26"/>
    <w:rsid w:val="00E14C78"/>
    <w:rsid w:val="00E14CDA"/>
    <w:rsid w:val="00E14E36"/>
    <w:rsid w:val="00E15029"/>
    <w:rsid w:val="00E1503C"/>
    <w:rsid w:val="00E15623"/>
    <w:rsid w:val="00E156EC"/>
    <w:rsid w:val="00E15918"/>
    <w:rsid w:val="00E1594D"/>
    <w:rsid w:val="00E1596B"/>
    <w:rsid w:val="00E15F70"/>
    <w:rsid w:val="00E16047"/>
    <w:rsid w:val="00E16099"/>
    <w:rsid w:val="00E16165"/>
    <w:rsid w:val="00E16209"/>
    <w:rsid w:val="00E16257"/>
    <w:rsid w:val="00E163CB"/>
    <w:rsid w:val="00E164D9"/>
    <w:rsid w:val="00E16555"/>
    <w:rsid w:val="00E16690"/>
    <w:rsid w:val="00E166B7"/>
    <w:rsid w:val="00E16761"/>
    <w:rsid w:val="00E167C2"/>
    <w:rsid w:val="00E16986"/>
    <w:rsid w:val="00E16DA4"/>
    <w:rsid w:val="00E16E05"/>
    <w:rsid w:val="00E16EEA"/>
    <w:rsid w:val="00E1704D"/>
    <w:rsid w:val="00E17256"/>
    <w:rsid w:val="00E173A0"/>
    <w:rsid w:val="00E17794"/>
    <w:rsid w:val="00E179AC"/>
    <w:rsid w:val="00E17A95"/>
    <w:rsid w:val="00E17D59"/>
    <w:rsid w:val="00E2006F"/>
    <w:rsid w:val="00E20123"/>
    <w:rsid w:val="00E20309"/>
    <w:rsid w:val="00E20362"/>
    <w:rsid w:val="00E20584"/>
    <w:rsid w:val="00E20812"/>
    <w:rsid w:val="00E20C9C"/>
    <w:rsid w:val="00E20D91"/>
    <w:rsid w:val="00E2128B"/>
    <w:rsid w:val="00E213D1"/>
    <w:rsid w:val="00E2172E"/>
    <w:rsid w:val="00E219A4"/>
    <w:rsid w:val="00E21B1C"/>
    <w:rsid w:val="00E21B27"/>
    <w:rsid w:val="00E21B5F"/>
    <w:rsid w:val="00E21B6D"/>
    <w:rsid w:val="00E21C8C"/>
    <w:rsid w:val="00E21EFB"/>
    <w:rsid w:val="00E22117"/>
    <w:rsid w:val="00E22567"/>
    <w:rsid w:val="00E22575"/>
    <w:rsid w:val="00E226A5"/>
    <w:rsid w:val="00E22F2B"/>
    <w:rsid w:val="00E22FA0"/>
    <w:rsid w:val="00E230C7"/>
    <w:rsid w:val="00E231E1"/>
    <w:rsid w:val="00E2323B"/>
    <w:rsid w:val="00E234EE"/>
    <w:rsid w:val="00E237DC"/>
    <w:rsid w:val="00E23812"/>
    <w:rsid w:val="00E23985"/>
    <w:rsid w:val="00E23C53"/>
    <w:rsid w:val="00E23CC8"/>
    <w:rsid w:val="00E24050"/>
    <w:rsid w:val="00E241EA"/>
    <w:rsid w:val="00E24374"/>
    <w:rsid w:val="00E243B6"/>
    <w:rsid w:val="00E24491"/>
    <w:rsid w:val="00E24532"/>
    <w:rsid w:val="00E246C0"/>
    <w:rsid w:val="00E24709"/>
    <w:rsid w:val="00E2483A"/>
    <w:rsid w:val="00E24863"/>
    <w:rsid w:val="00E24882"/>
    <w:rsid w:val="00E24977"/>
    <w:rsid w:val="00E24981"/>
    <w:rsid w:val="00E24A88"/>
    <w:rsid w:val="00E24BB0"/>
    <w:rsid w:val="00E24C17"/>
    <w:rsid w:val="00E24D13"/>
    <w:rsid w:val="00E24D37"/>
    <w:rsid w:val="00E24DE5"/>
    <w:rsid w:val="00E2504C"/>
    <w:rsid w:val="00E250AB"/>
    <w:rsid w:val="00E25217"/>
    <w:rsid w:val="00E252B7"/>
    <w:rsid w:val="00E254BC"/>
    <w:rsid w:val="00E255CF"/>
    <w:rsid w:val="00E25B6B"/>
    <w:rsid w:val="00E25CAD"/>
    <w:rsid w:val="00E25E96"/>
    <w:rsid w:val="00E25EC3"/>
    <w:rsid w:val="00E25FA1"/>
    <w:rsid w:val="00E260D9"/>
    <w:rsid w:val="00E26551"/>
    <w:rsid w:val="00E266E9"/>
    <w:rsid w:val="00E26728"/>
    <w:rsid w:val="00E26774"/>
    <w:rsid w:val="00E26825"/>
    <w:rsid w:val="00E26AEF"/>
    <w:rsid w:val="00E26BA2"/>
    <w:rsid w:val="00E26D2D"/>
    <w:rsid w:val="00E26E0A"/>
    <w:rsid w:val="00E26E69"/>
    <w:rsid w:val="00E27004"/>
    <w:rsid w:val="00E2708C"/>
    <w:rsid w:val="00E2716C"/>
    <w:rsid w:val="00E272FC"/>
    <w:rsid w:val="00E27482"/>
    <w:rsid w:val="00E27871"/>
    <w:rsid w:val="00E27C25"/>
    <w:rsid w:val="00E30101"/>
    <w:rsid w:val="00E30268"/>
    <w:rsid w:val="00E3050D"/>
    <w:rsid w:val="00E305FB"/>
    <w:rsid w:val="00E307FE"/>
    <w:rsid w:val="00E30862"/>
    <w:rsid w:val="00E30A48"/>
    <w:rsid w:val="00E30C92"/>
    <w:rsid w:val="00E30EBF"/>
    <w:rsid w:val="00E30F21"/>
    <w:rsid w:val="00E30F38"/>
    <w:rsid w:val="00E3100F"/>
    <w:rsid w:val="00E311DC"/>
    <w:rsid w:val="00E311FA"/>
    <w:rsid w:val="00E31379"/>
    <w:rsid w:val="00E315B0"/>
    <w:rsid w:val="00E31825"/>
    <w:rsid w:val="00E319A9"/>
    <w:rsid w:val="00E31A79"/>
    <w:rsid w:val="00E31D0C"/>
    <w:rsid w:val="00E31D7B"/>
    <w:rsid w:val="00E32073"/>
    <w:rsid w:val="00E3207D"/>
    <w:rsid w:val="00E320E2"/>
    <w:rsid w:val="00E32245"/>
    <w:rsid w:val="00E322B8"/>
    <w:rsid w:val="00E3234A"/>
    <w:rsid w:val="00E324AB"/>
    <w:rsid w:val="00E326C0"/>
    <w:rsid w:val="00E32FD4"/>
    <w:rsid w:val="00E32FDA"/>
    <w:rsid w:val="00E33033"/>
    <w:rsid w:val="00E3324D"/>
    <w:rsid w:val="00E3328E"/>
    <w:rsid w:val="00E335A3"/>
    <w:rsid w:val="00E33C4D"/>
    <w:rsid w:val="00E33D59"/>
    <w:rsid w:val="00E33D67"/>
    <w:rsid w:val="00E33F19"/>
    <w:rsid w:val="00E340DD"/>
    <w:rsid w:val="00E341E9"/>
    <w:rsid w:val="00E34422"/>
    <w:rsid w:val="00E3451B"/>
    <w:rsid w:val="00E3474A"/>
    <w:rsid w:val="00E34A2E"/>
    <w:rsid w:val="00E34C2F"/>
    <w:rsid w:val="00E34CA5"/>
    <w:rsid w:val="00E3559B"/>
    <w:rsid w:val="00E355F4"/>
    <w:rsid w:val="00E355F7"/>
    <w:rsid w:val="00E356E7"/>
    <w:rsid w:val="00E357DD"/>
    <w:rsid w:val="00E35CDD"/>
    <w:rsid w:val="00E3600E"/>
    <w:rsid w:val="00E361C0"/>
    <w:rsid w:val="00E361DF"/>
    <w:rsid w:val="00E36362"/>
    <w:rsid w:val="00E36691"/>
    <w:rsid w:val="00E368DC"/>
    <w:rsid w:val="00E36B1C"/>
    <w:rsid w:val="00E36C34"/>
    <w:rsid w:val="00E36CD1"/>
    <w:rsid w:val="00E36F6C"/>
    <w:rsid w:val="00E37175"/>
    <w:rsid w:val="00E371FB"/>
    <w:rsid w:val="00E3729A"/>
    <w:rsid w:val="00E37580"/>
    <w:rsid w:val="00E37639"/>
    <w:rsid w:val="00E37691"/>
    <w:rsid w:val="00E3776A"/>
    <w:rsid w:val="00E377A9"/>
    <w:rsid w:val="00E3781C"/>
    <w:rsid w:val="00E379C5"/>
    <w:rsid w:val="00E37EB1"/>
    <w:rsid w:val="00E401C5"/>
    <w:rsid w:val="00E401FA"/>
    <w:rsid w:val="00E40213"/>
    <w:rsid w:val="00E403F3"/>
    <w:rsid w:val="00E404F7"/>
    <w:rsid w:val="00E406A5"/>
    <w:rsid w:val="00E40829"/>
    <w:rsid w:val="00E408CE"/>
    <w:rsid w:val="00E40B0F"/>
    <w:rsid w:val="00E40C3D"/>
    <w:rsid w:val="00E40D33"/>
    <w:rsid w:val="00E40E0B"/>
    <w:rsid w:val="00E40E3E"/>
    <w:rsid w:val="00E4116A"/>
    <w:rsid w:val="00E41290"/>
    <w:rsid w:val="00E412B0"/>
    <w:rsid w:val="00E41355"/>
    <w:rsid w:val="00E413A1"/>
    <w:rsid w:val="00E41563"/>
    <w:rsid w:val="00E4164E"/>
    <w:rsid w:val="00E416E1"/>
    <w:rsid w:val="00E419E2"/>
    <w:rsid w:val="00E41AEC"/>
    <w:rsid w:val="00E41B59"/>
    <w:rsid w:val="00E41C7E"/>
    <w:rsid w:val="00E41D20"/>
    <w:rsid w:val="00E41FE4"/>
    <w:rsid w:val="00E4208C"/>
    <w:rsid w:val="00E4215C"/>
    <w:rsid w:val="00E4216F"/>
    <w:rsid w:val="00E427B9"/>
    <w:rsid w:val="00E42935"/>
    <w:rsid w:val="00E433D7"/>
    <w:rsid w:val="00E434E6"/>
    <w:rsid w:val="00E43547"/>
    <w:rsid w:val="00E43595"/>
    <w:rsid w:val="00E43648"/>
    <w:rsid w:val="00E436C0"/>
    <w:rsid w:val="00E43819"/>
    <w:rsid w:val="00E43A80"/>
    <w:rsid w:val="00E43AD6"/>
    <w:rsid w:val="00E43B13"/>
    <w:rsid w:val="00E43B7C"/>
    <w:rsid w:val="00E43E00"/>
    <w:rsid w:val="00E43F31"/>
    <w:rsid w:val="00E440BC"/>
    <w:rsid w:val="00E440BD"/>
    <w:rsid w:val="00E44244"/>
    <w:rsid w:val="00E44798"/>
    <w:rsid w:val="00E447C1"/>
    <w:rsid w:val="00E4497B"/>
    <w:rsid w:val="00E449C0"/>
    <w:rsid w:val="00E44BCE"/>
    <w:rsid w:val="00E44F14"/>
    <w:rsid w:val="00E4508A"/>
    <w:rsid w:val="00E4548F"/>
    <w:rsid w:val="00E45643"/>
    <w:rsid w:val="00E45709"/>
    <w:rsid w:val="00E458A7"/>
    <w:rsid w:val="00E459C6"/>
    <w:rsid w:val="00E45A1C"/>
    <w:rsid w:val="00E45C28"/>
    <w:rsid w:val="00E45D95"/>
    <w:rsid w:val="00E45E2B"/>
    <w:rsid w:val="00E46177"/>
    <w:rsid w:val="00E464D4"/>
    <w:rsid w:val="00E46836"/>
    <w:rsid w:val="00E46999"/>
    <w:rsid w:val="00E469FA"/>
    <w:rsid w:val="00E47166"/>
    <w:rsid w:val="00E4716C"/>
    <w:rsid w:val="00E471A9"/>
    <w:rsid w:val="00E4725C"/>
    <w:rsid w:val="00E4727C"/>
    <w:rsid w:val="00E472F3"/>
    <w:rsid w:val="00E474EB"/>
    <w:rsid w:val="00E47844"/>
    <w:rsid w:val="00E4785F"/>
    <w:rsid w:val="00E478B1"/>
    <w:rsid w:val="00E47B73"/>
    <w:rsid w:val="00E50060"/>
    <w:rsid w:val="00E50137"/>
    <w:rsid w:val="00E5019F"/>
    <w:rsid w:val="00E502DC"/>
    <w:rsid w:val="00E50414"/>
    <w:rsid w:val="00E5050C"/>
    <w:rsid w:val="00E5059E"/>
    <w:rsid w:val="00E505F3"/>
    <w:rsid w:val="00E505FD"/>
    <w:rsid w:val="00E50640"/>
    <w:rsid w:val="00E506AE"/>
    <w:rsid w:val="00E5083D"/>
    <w:rsid w:val="00E50C50"/>
    <w:rsid w:val="00E50C83"/>
    <w:rsid w:val="00E50D62"/>
    <w:rsid w:val="00E50F39"/>
    <w:rsid w:val="00E50F43"/>
    <w:rsid w:val="00E51276"/>
    <w:rsid w:val="00E51650"/>
    <w:rsid w:val="00E51663"/>
    <w:rsid w:val="00E518B3"/>
    <w:rsid w:val="00E51A14"/>
    <w:rsid w:val="00E51C0A"/>
    <w:rsid w:val="00E51E03"/>
    <w:rsid w:val="00E51E1B"/>
    <w:rsid w:val="00E51E41"/>
    <w:rsid w:val="00E52037"/>
    <w:rsid w:val="00E5203D"/>
    <w:rsid w:val="00E5259D"/>
    <w:rsid w:val="00E525D2"/>
    <w:rsid w:val="00E52846"/>
    <w:rsid w:val="00E528B9"/>
    <w:rsid w:val="00E52AB7"/>
    <w:rsid w:val="00E52AD9"/>
    <w:rsid w:val="00E52C6F"/>
    <w:rsid w:val="00E52C8B"/>
    <w:rsid w:val="00E52D14"/>
    <w:rsid w:val="00E52D89"/>
    <w:rsid w:val="00E530AE"/>
    <w:rsid w:val="00E53107"/>
    <w:rsid w:val="00E53237"/>
    <w:rsid w:val="00E53589"/>
    <w:rsid w:val="00E53748"/>
    <w:rsid w:val="00E5376D"/>
    <w:rsid w:val="00E53880"/>
    <w:rsid w:val="00E53DC5"/>
    <w:rsid w:val="00E53FC8"/>
    <w:rsid w:val="00E5406A"/>
    <w:rsid w:val="00E54368"/>
    <w:rsid w:val="00E543B6"/>
    <w:rsid w:val="00E543F0"/>
    <w:rsid w:val="00E545F8"/>
    <w:rsid w:val="00E547D8"/>
    <w:rsid w:val="00E548DB"/>
    <w:rsid w:val="00E549DA"/>
    <w:rsid w:val="00E54BE3"/>
    <w:rsid w:val="00E54D1C"/>
    <w:rsid w:val="00E54E7A"/>
    <w:rsid w:val="00E54E98"/>
    <w:rsid w:val="00E55012"/>
    <w:rsid w:val="00E55074"/>
    <w:rsid w:val="00E550BC"/>
    <w:rsid w:val="00E5534F"/>
    <w:rsid w:val="00E55390"/>
    <w:rsid w:val="00E553D4"/>
    <w:rsid w:val="00E5544F"/>
    <w:rsid w:val="00E5550D"/>
    <w:rsid w:val="00E5552A"/>
    <w:rsid w:val="00E5554B"/>
    <w:rsid w:val="00E555AD"/>
    <w:rsid w:val="00E558FB"/>
    <w:rsid w:val="00E559D0"/>
    <w:rsid w:val="00E55BA4"/>
    <w:rsid w:val="00E55CC1"/>
    <w:rsid w:val="00E55CDA"/>
    <w:rsid w:val="00E560A7"/>
    <w:rsid w:val="00E562A4"/>
    <w:rsid w:val="00E562E0"/>
    <w:rsid w:val="00E5642E"/>
    <w:rsid w:val="00E567C9"/>
    <w:rsid w:val="00E56BB6"/>
    <w:rsid w:val="00E56C15"/>
    <w:rsid w:val="00E56DC1"/>
    <w:rsid w:val="00E56DD9"/>
    <w:rsid w:val="00E56DED"/>
    <w:rsid w:val="00E571D0"/>
    <w:rsid w:val="00E57299"/>
    <w:rsid w:val="00E57333"/>
    <w:rsid w:val="00E57360"/>
    <w:rsid w:val="00E57427"/>
    <w:rsid w:val="00E57433"/>
    <w:rsid w:val="00E577ED"/>
    <w:rsid w:val="00E5780A"/>
    <w:rsid w:val="00E57C16"/>
    <w:rsid w:val="00E57C63"/>
    <w:rsid w:val="00E57F2C"/>
    <w:rsid w:val="00E6018B"/>
    <w:rsid w:val="00E602BD"/>
    <w:rsid w:val="00E602F5"/>
    <w:rsid w:val="00E60431"/>
    <w:rsid w:val="00E60555"/>
    <w:rsid w:val="00E60A32"/>
    <w:rsid w:val="00E60A46"/>
    <w:rsid w:val="00E60B74"/>
    <w:rsid w:val="00E60BA2"/>
    <w:rsid w:val="00E60EE2"/>
    <w:rsid w:val="00E61334"/>
    <w:rsid w:val="00E613BB"/>
    <w:rsid w:val="00E61482"/>
    <w:rsid w:val="00E61663"/>
    <w:rsid w:val="00E617DC"/>
    <w:rsid w:val="00E61C39"/>
    <w:rsid w:val="00E61E07"/>
    <w:rsid w:val="00E61FD8"/>
    <w:rsid w:val="00E620AD"/>
    <w:rsid w:val="00E620B3"/>
    <w:rsid w:val="00E62185"/>
    <w:rsid w:val="00E621A8"/>
    <w:rsid w:val="00E6243B"/>
    <w:rsid w:val="00E6254C"/>
    <w:rsid w:val="00E625C6"/>
    <w:rsid w:val="00E62614"/>
    <w:rsid w:val="00E62615"/>
    <w:rsid w:val="00E62A16"/>
    <w:rsid w:val="00E62BE3"/>
    <w:rsid w:val="00E62C8B"/>
    <w:rsid w:val="00E62F4F"/>
    <w:rsid w:val="00E63396"/>
    <w:rsid w:val="00E63533"/>
    <w:rsid w:val="00E63613"/>
    <w:rsid w:val="00E636A8"/>
    <w:rsid w:val="00E6382A"/>
    <w:rsid w:val="00E6398D"/>
    <w:rsid w:val="00E63AF0"/>
    <w:rsid w:val="00E63C36"/>
    <w:rsid w:val="00E63D2E"/>
    <w:rsid w:val="00E640A4"/>
    <w:rsid w:val="00E64349"/>
    <w:rsid w:val="00E64785"/>
    <w:rsid w:val="00E64B2C"/>
    <w:rsid w:val="00E64C60"/>
    <w:rsid w:val="00E64F3C"/>
    <w:rsid w:val="00E65070"/>
    <w:rsid w:val="00E651D7"/>
    <w:rsid w:val="00E65316"/>
    <w:rsid w:val="00E65333"/>
    <w:rsid w:val="00E65348"/>
    <w:rsid w:val="00E65378"/>
    <w:rsid w:val="00E6577F"/>
    <w:rsid w:val="00E65A65"/>
    <w:rsid w:val="00E65BEB"/>
    <w:rsid w:val="00E65D71"/>
    <w:rsid w:val="00E65FFB"/>
    <w:rsid w:val="00E661D0"/>
    <w:rsid w:val="00E662CA"/>
    <w:rsid w:val="00E66316"/>
    <w:rsid w:val="00E665AE"/>
    <w:rsid w:val="00E665B8"/>
    <w:rsid w:val="00E66601"/>
    <w:rsid w:val="00E6665C"/>
    <w:rsid w:val="00E667AA"/>
    <w:rsid w:val="00E66C54"/>
    <w:rsid w:val="00E66C88"/>
    <w:rsid w:val="00E66DF4"/>
    <w:rsid w:val="00E66E3A"/>
    <w:rsid w:val="00E6700D"/>
    <w:rsid w:val="00E670B2"/>
    <w:rsid w:val="00E67194"/>
    <w:rsid w:val="00E67248"/>
    <w:rsid w:val="00E6732C"/>
    <w:rsid w:val="00E67415"/>
    <w:rsid w:val="00E67675"/>
    <w:rsid w:val="00E67804"/>
    <w:rsid w:val="00E67808"/>
    <w:rsid w:val="00E678E6"/>
    <w:rsid w:val="00E67B61"/>
    <w:rsid w:val="00E67D20"/>
    <w:rsid w:val="00E67E3B"/>
    <w:rsid w:val="00E702B1"/>
    <w:rsid w:val="00E70331"/>
    <w:rsid w:val="00E70557"/>
    <w:rsid w:val="00E708A9"/>
    <w:rsid w:val="00E70A31"/>
    <w:rsid w:val="00E70A98"/>
    <w:rsid w:val="00E70B4B"/>
    <w:rsid w:val="00E70BB3"/>
    <w:rsid w:val="00E70D2B"/>
    <w:rsid w:val="00E70E6F"/>
    <w:rsid w:val="00E70F6B"/>
    <w:rsid w:val="00E711A2"/>
    <w:rsid w:val="00E71245"/>
    <w:rsid w:val="00E71301"/>
    <w:rsid w:val="00E71583"/>
    <w:rsid w:val="00E715FA"/>
    <w:rsid w:val="00E7168D"/>
    <w:rsid w:val="00E71734"/>
    <w:rsid w:val="00E7177D"/>
    <w:rsid w:val="00E7199D"/>
    <w:rsid w:val="00E71B88"/>
    <w:rsid w:val="00E71B8A"/>
    <w:rsid w:val="00E71BC5"/>
    <w:rsid w:val="00E71BFE"/>
    <w:rsid w:val="00E71DDF"/>
    <w:rsid w:val="00E71E97"/>
    <w:rsid w:val="00E71EB4"/>
    <w:rsid w:val="00E71FAC"/>
    <w:rsid w:val="00E7203C"/>
    <w:rsid w:val="00E72088"/>
    <w:rsid w:val="00E72202"/>
    <w:rsid w:val="00E722B4"/>
    <w:rsid w:val="00E72413"/>
    <w:rsid w:val="00E72447"/>
    <w:rsid w:val="00E7262B"/>
    <w:rsid w:val="00E726C4"/>
    <w:rsid w:val="00E72905"/>
    <w:rsid w:val="00E72EBD"/>
    <w:rsid w:val="00E72F37"/>
    <w:rsid w:val="00E732BF"/>
    <w:rsid w:val="00E732C5"/>
    <w:rsid w:val="00E7334A"/>
    <w:rsid w:val="00E73353"/>
    <w:rsid w:val="00E733F9"/>
    <w:rsid w:val="00E734B3"/>
    <w:rsid w:val="00E734F6"/>
    <w:rsid w:val="00E73686"/>
    <w:rsid w:val="00E737BD"/>
    <w:rsid w:val="00E73878"/>
    <w:rsid w:val="00E7391B"/>
    <w:rsid w:val="00E73BAB"/>
    <w:rsid w:val="00E73C24"/>
    <w:rsid w:val="00E73F52"/>
    <w:rsid w:val="00E7408C"/>
    <w:rsid w:val="00E744B6"/>
    <w:rsid w:val="00E746AF"/>
    <w:rsid w:val="00E7476F"/>
    <w:rsid w:val="00E74930"/>
    <w:rsid w:val="00E74966"/>
    <w:rsid w:val="00E74B69"/>
    <w:rsid w:val="00E74C8B"/>
    <w:rsid w:val="00E74E17"/>
    <w:rsid w:val="00E752E3"/>
    <w:rsid w:val="00E752E5"/>
    <w:rsid w:val="00E75397"/>
    <w:rsid w:val="00E753EC"/>
    <w:rsid w:val="00E755E9"/>
    <w:rsid w:val="00E7562E"/>
    <w:rsid w:val="00E759AB"/>
    <w:rsid w:val="00E75AEE"/>
    <w:rsid w:val="00E75E6B"/>
    <w:rsid w:val="00E75F09"/>
    <w:rsid w:val="00E75FAE"/>
    <w:rsid w:val="00E75FEB"/>
    <w:rsid w:val="00E761A7"/>
    <w:rsid w:val="00E762D0"/>
    <w:rsid w:val="00E76375"/>
    <w:rsid w:val="00E7654E"/>
    <w:rsid w:val="00E76BCE"/>
    <w:rsid w:val="00E76C09"/>
    <w:rsid w:val="00E76C0C"/>
    <w:rsid w:val="00E76C1D"/>
    <w:rsid w:val="00E76C31"/>
    <w:rsid w:val="00E7721B"/>
    <w:rsid w:val="00E77474"/>
    <w:rsid w:val="00E7757A"/>
    <w:rsid w:val="00E775C6"/>
    <w:rsid w:val="00E776D9"/>
    <w:rsid w:val="00E77741"/>
    <w:rsid w:val="00E77C01"/>
    <w:rsid w:val="00E77DE9"/>
    <w:rsid w:val="00E77F0B"/>
    <w:rsid w:val="00E77FDC"/>
    <w:rsid w:val="00E80084"/>
    <w:rsid w:val="00E801C3"/>
    <w:rsid w:val="00E80274"/>
    <w:rsid w:val="00E80366"/>
    <w:rsid w:val="00E80450"/>
    <w:rsid w:val="00E8058C"/>
    <w:rsid w:val="00E8058D"/>
    <w:rsid w:val="00E805AE"/>
    <w:rsid w:val="00E8060B"/>
    <w:rsid w:val="00E80B13"/>
    <w:rsid w:val="00E80E95"/>
    <w:rsid w:val="00E80E9A"/>
    <w:rsid w:val="00E80F8A"/>
    <w:rsid w:val="00E80F98"/>
    <w:rsid w:val="00E81309"/>
    <w:rsid w:val="00E81510"/>
    <w:rsid w:val="00E8194E"/>
    <w:rsid w:val="00E81975"/>
    <w:rsid w:val="00E8197F"/>
    <w:rsid w:val="00E81A99"/>
    <w:rsid w:val="00E82143"/>
    <w:rsid w:val="00E822EE"/>
    <w:rsid w:val="00E82371"/>
    <w:rsid w:val="00E82C10"/>
    <w:rsid w:val="00E82D3A"/>
    <w:rsid w:val="00E82DAF"/>
    <w:rsid w:val="00E82EB0"/>
    <w:rsid w:val="00E83037"/>
    <w:rsid w:val="00E830DD"/>
    <w:rsid w:val="00E832E7"/>
    <w:rsid w:val="00E83314"/>
    <w:rsid w:val="00E834D9"/>
    <w:rsid w:val="00E83AF9"/>
    <w:rsid w:val="00E83BA5"/>
    <w:rsid w:val="00E83CBC"/>
    <w:rsid w:val="00E83ED5"/>
    <w:rsid w:val="00E84759"/>
    <w:rsid w:val="00E84890"/>
    <w:rsid w:val="00E84898"/>
    <w:rsid w:val="00E84935"/>
    <w:rsid w:val="00E84B54"/>
    <w:rsid w:val="00E84F88"/>
    <w:rsid w:val="00E8504F"/>
    <w:rsid w:val="00E85074"/>
    <w:rsid w:val="00E851C1"/>
    <w:rsid w:val="00E85632"/>
    <w:rsid w:val="00E856C2"/>
    <w:rsid w:val="00E856DF"/>
    <w:rsid w:val="00E856FC"/>
    <w:rsid w:val="00E85837"/>
    <w:rsid w:val="00E85936"/>
    <w:rsid w:val="00E85AB1"/>
    <w:rsid w:val="00E85B37"/>
    <w:rsid w:val="00E85C33"/>
    <w:rsid w:val="00E85CB8"/>
    <w:rsid w:val="00E85CFC"/>
    <w:rsid w:val="00E85EDC"/>
    <w:rsid w:val="00E86057"/>
    <w:rsid w:val="00E860C1"/>
    <w:rsid w:val="00E8610B"/>
    <w:rsid w:val="00E8625B"/>
    <w:rsid w:val="00E86298"/>
    <w:rsid w:val="00E8640A"/>
    <w:rsid w:val="00E8666F"/>
    <w:rsid w:val="00E867CD"/>
    <w:rsid w:val="00E8682C"/>
    <w:rsid w:val="00E8696E"/>
    <w:rsid w:val="00E86BBE"/>
    <w:rsid w:val="00E86D88"/>
    <w:rsid w:val="00E86E18"/>
    <w:rsid w:val="00E86F19"/>
    <w:rsid w:val="00E86FD4"/>
    <w:rsid w:val="00E87045"/>
    <w:rsid w:val="00E87167"/>
    <w:rsid w:val="00E87250"/>
    <w:rsid w:val="00E8754E"/>
    <w:rsid w:val="00E87572"/>
    <w:rsid w:val="00E87577"/>
    <w:rsid w:val="00E875B1"/>
    <w:rsid w:val="00E87A3E"/>
    <w:rsid w:val="00E87C49"/>
    <w:rsid w:val="00E87D6D"/>
    <w:rsid w:val="00E87D9A"/>
    <w:rsid w:val="00E87DC8"/>
    <w:rsid w:val="00E87F2B"/>
    <w:rsid w:val="00E9013D"/>
    <w:rsid w:val="00E903FA"/>
    <w:rsid w:val="00E90564"/>
    <w:rsid w:val="00E90629"/>
    <w:rsid w:val="00E9066B"/>
    <w:rsid w:val="00E906DA"/>
    <w:rsid w:val="00E9082B"/>
    <w:rsid w:val="00E90B81"/>
    <w:rsid w:val="00E90D61"/>
    <w:rsid w:val="00E90EB2"/>
    <w:rsid w:val="00E91185"/>
    <w:rsid w:val="00E912E9"/>
    <w:rsid w:val="00E9139B"/>
    <w:rsid w:val="00E9167D"/>
    <w:rsid w:val="00E91824"/>
    <w:rsid w:val="00E91C91"/>
    <w:rsid w:val="00E91D48"/>
    <w:rsid w:val="00E91D6D"/>
    <w:rsid w:val="00E91DE4"/>
    <w:rsid w:val="00E91E43"/>
    <w:rsid w:val="00E92073"/>
    <w:rsid w:val="00E923A4"/>
    <w:rsid w:val="00E927E7"/>
    <w:rsid w:val="00E9294C"/>
    <w:rsid w:val="00E92E23"/>
    <w:rsid w:val="00E92F0B"/>
    <w:rsid w:val="00E92F75"/>
    <w:rsid w:val="00E93173"/>
    <w:rsid w:val="00E932D5"/>
    <w:rsid w:val="00E9331F"/>
    <w:rsid w:val="00E936D8"/>
    <w:rsid w:val="00E939A4"/>
    <w:rsid w:val="00E93A47"/>
    <w:rsid w:val="00E93BF1"/>
    <w:rsid w:val="00E93C53"/>
    <w:rsid w:val="00E93D3A"/>
    <w:rsid w:val="00E93F1B"/>
    <w:rsid w:val="00E9415B"/>
    <w:rsid w:val="00E945CE"/>
    <w:rsid w:val="00E94645"/>
    <w:rsid w:val="00E9468F"/>
    <w:rsid w:val="00E94888"/>
    <w:rsid w:val="00E949A1"/>
    <w:rsid w:val="00E94D40"/>
    <w:rsid w:val="00E94E45"/>
    <w:rsid w:val="00E94EE3"/>
    <w:rsid w:val="00E94EE4"/>
    <w:rsid w:val="00E95034"/>
    <w:rsid w:val="00E950A1"/>
    <w:rsid w:val="00E954E6"/>
    <w:rsid w:val="00E954F7"/>
    <w:rsid w:val="00E955AD"/>
    <w:rsid w:val="00E9578E"/>
    <w:rsid w:val="00E95810"/>
    <w:rsid w:val="00E95846"/>
    <w:rsid w:val="00E959C3"/>
    <w:rsid w:val="00E959DD"/>
    <w:rsid w:val="00E95CA5"/>
    <w:rsid w:val="00E961DF"/>
    <w:rsid w:val="00E96325"/>
    <w:rsid w:val="00E96348"/>
    <w:rsid w:val="00E9655E"/>
    <w:rsid w:val="00E96879"/>
    <w:rsid w:val="00E968AC"/>
    <w:rsid w:val="00E968B3"/>
    <w:rsid w:val="00E969D6"/>
    <w:rsid w:val="00E96A18"/>
    <w:rsid w:val="00E96A42"/>
    <w:rsid w:val="00E96F78"/>
    <w:rsid w:val="00E96FA9"/>
    <w:rsid w:val="00E97145"/>
    <w:rsid w:val="00E971E7"/>
    <w:rsid w:val="00E97270"/>
    <w:rsid w:val="00E975A0"/>
    <w:rsid w:val="00E97666"/>
    <w:rsid w:val="00E97751"/>
    <w:rsid w:val="00E977A0"/>
    <w:rsid w:val="00E97853"/>
    <w:rsid w:val="00E97951"/>
    <w:rsid w:val="00E97AF1"/>
    <w:rsid w:val="00E97C52"/>
    <w:rsid w:val="00E97C9D"/>
    <w:rsid w:val="00EA011A"/>
    <w:rsid w:val="00EA029F"/>
    <w:rsid w:val="00EA02E5"/>
    <w:rsid w:val="00EA05A9"/>
    <w:rsid w:val="00EA05C3"/>
    <w:rsid w:val="00EA0651"/>
    <w:rsid w:val="00EA0C41"/>
    <w:rsid w:val="00EA0CCD"/>
    <w:rsid w:val="00EA0DED"/>
    <w:rsid w:val="00EA10B4"/>
    <w:rsid w:val="00EA142F"/>
    <w:rsid w:val="00EA1498"/>
    <w:rsid w:val="00EA1639"/>
    <w:rsid w:val="00EA16D4"/>
    <w:rsid w:val="00EA16E6"/>
    <w:rsid w:val="00EA18C2"/>
    <w:rsid w:val="00EA1A44"/>
    <w:rsid w:val="00EA1AC7"/>
    <w:rsid w:val="00EA1B51"/>
    <w:rsid w:val="00EA1D76"/>
    <w:rsid w:val="00EA1DE4"/>
    <w:rsid w:val="00EA1EB9"/>
    <w:rsid w:val="00EA1ECF"/>
    <w:rsid w:val="00EA1F8F"/>
    <w:rsid w:val="00EA22CD"/>
    <w:rsid w:val="00EA2326"/>
    <w:rsid w:val="00EA23AD"/>
    <w:rsid w:val="00EA26B2"/>
    <w:rsid w:val="00EA28C7"/>
    <w:rsid w:val="00EA2A78"/>
    <w:rsid w:val="00EA2D09"/>
    <w:rsid w:val="00EA2FD6"/>
    <w:rsid w:val="00EA3070"/>
    <w:rsid w:val="00EA3198"/>
    <w:rsid w:val="00EA31DF"/>
    <w:rsid w:val="00EA32F4"/>
    <w:rsid w:val="00EA3324"/>
    <w:rsid w:val="00EA3928"/>
    <w:rsid w:val="00EA3AB8"/>
    <w:rsid w:val="00EA3C29"/>
    <w:rsid w:val="00EA3D24"/>
    <w:rsid w:val="00EA3E41"/>
    <w:rsid w:val="00EA4406"/>
    <w:rsid w:val="00EA45AF"/>
    <w:rsid w:val="00EA4629"/>
    <w:rsid w:val="00EA4896"/>
    <w:rsid w:val="00EA49BC"/>
    <w:rsid w:val="00EA4A8A"/>
    <w:rsid w:val="00EA4BA2"/>
    <w:rsid w:val="00EA4C98"/>
    <w:rsid w:val="00EA4D22"/>
    <w:rsid w:val="00EA4D3A"/>
    <w:rsid w:val="00EA4DFC"/>
    <w:rsid w:val="00EA4E5A"/>
    <w:rsid w:val="00EA4E61"/>
    <w:rsid w:val="00EA4ECA"/>
    <w:rsid w:val="00EA4ED4"/>
    <w:rsid w:val="00EA517C"/>
    <w:rsid w:val="00EA51EA"/>
    <w:rsid w:val="00EA5486"/>
    <w:rsid w:val="00EA54BA"/>
    <w:rsid w:val="00EA54F2"/>
    <w:rsid w:val="00EA580B"/>
    <w:rsid w:val="00EA590E"/>
    <w:rsid w:val="00EA5A17"/>
    <w:rsid w:val="00EA5DC5"/>
    <w:rsid w:val="00EA5E8E"/>
    <w:rsid w:val="00EA5F3C"/>
    <w:rsid w:val="00EA631E"/>
    <w:rsid w:val="00EA63FF"/>
    <w:rsid w:val="00EA6567"/>
    <w:rsid w:val="00EA690C"/>
    <w:rsid w:val="00EA6942"/>
    <w:rsid w:val="00EA6AA3"/>
    <w:rsid w:val="00EA6AC5"/>
    <w:rsid w:val="00EA6ADE"/>
    <w:rsid w:val="00EA6D0C"/>
    <w:rsid w:val="00EA6FE6"/>
    <w:rsid w:val="00EA710B"/>
    <w:rsid w:val="00EA74D7"/>
    <w:rsid w:val="00EA76BE"/>
    <w:rsid w:val="00EA7763"/>
    <w:rsid w:val="00EA77AB"/>
    <w:rsid w:val="00EA78F1"/>
    <w:rsid w:val="00EA79E5"/>
    <w:rsid w:val="00EA7AD2"/>
    <w:rsid w:val="00EA7B9A"/>
    <w:rsid w:val="00EA7F1A"/>
    <w:rsid w:val="00EB0311"/>
    <w:rsid w:val="00EB04A4"/>
    <w:rsid w:val="00EB05A2"/>
    <w:rsid w:val="00EB0691"/>
    <w:rsid w:val="00EB06E7"/>
    <w:rsid w:val="00EB0751"/>
    <w:rsid w:val="00EB0961"/>
    <w:rsid w:val="00EB0A26"/>
    <w:rsid w:val="00EB0A9A"/>
    <w:rsid w:val="00EB0B17"/>
    <w:rsid w:val="00EB0F16"/>
    <w:rsid w:val="00EB0FA0"/>
    <w:rsid w:val="00EB1106"/>
    <w:rsid w:val="00EB132D"/>
    <w:rsid w:val="00EB1359"/>
    <w:rsid w:val="00EB13F1"/>
    <w:rsid w:val="00EB169D"/>
    <w:rsid w:val="00EB1955"/>
    <w:rsid w:val="00EB1A41"/>
    <w:rsid w:val="00EB1D91"/>
    <w:rsid w:val="00EB1FC5"/>
    <w:rsid w:val="00EB20C0"/>
    <w:rsid w:val="00EB20F1"/>
    <w:rsid w:val="00EB211E"/>
    <w:rsid w:val="00EB213F"/>
    <w:rsid w:val="00EB2394"/>
    <w:rsid w:val="00EB24D4"/>
    <w:rsid w:val="00EB25BD"/>
    <w:rsid w:val="00EB2667"/>
    <w:rsid w:val="00EB27F4"/>
    <w:rsid w:val="00EB2833"/>
    <w:rsid w:val="00EB2FC9"/>
    <w:rsid w:val="00EB2FFB"/>
    <w:rsid w:val="00EB30EE"/>
    <w:rsid w:val="00EB3375"/>
    <w:rsid w:val="00EB38A9"/>
    <w:rsid w:val="00EB3A4E"/>
    <w:rsid w:val="00EB3F98"/>
    <w:rsid w:val="00EB3F9B"/>
    <w:rsid w:val="00EB4039"/>
    <w:rsid w:val="00EB407F"/>
    <w:rsid w:val="00EB4375"/>
    <w:rsid w:val="00EB43B2"/>
    <w:rsid w:val="00EB4470"/>
    <w:rsid w:val="00EB4661"/>
    <w:rsid w:val="00EB4799"/>
    <w:rsid w:val="00EB48E2"/>
    <w:rsid w:val="00EB49B6"/>
    <w:rsid w:val="00EB4A3B"/>
    <w:rsid w:val="00EB4AFA"/>
    <w:rsid w:val="00EB4B5A"/>
    <w:rsid w:val="00EB4B7E"/>
    <w:rsid w:val="00EB4C0F"/>
    <w:rsid w:val="00EB5005"/>
    <w:rsid w:val="00EB5234"/>
    <w:rsid w:val="00EB53B2"/>
    <w:rsid w:val="00EB54DA"/>
    <w:rsid w:val="00EB54DE"/>
    <w:rsid w:val="00EB576C"/>
    <w:rsid w:val="00EB5820"/>
    <w:rsid w:val="00EB592E"/>
    <w:rsid w:val="00EB5A09"/>
    <w:rsid w:val="00EB5DC1"/>
    <w:rsid w:val="00EB5E7D"/>
    <w:rsid w:val="00EB6049"/>
    <w:rsid w:val="00EB60EC"/>
    <w:rsid w:val="00EB6716"/>
    <w:rsid w:val="00EB687E"/>
    <w:rsid w:val="00EB6A67"/>
    <w:rsid w:val="00EB6B5C"/>
    <w:rsid w:val="00EB6B8C"/>
    <w:rsid w:val="00EB6C42"/>
    <w:rsid w:val="00EB6F5C"/>
    <w:rsid w:val="00EB70A1"/>
    <w:rsid w:val="00EB70DD"/>
    <w:rsid w:val="00EB7130"/>
    <w:rsid w:val="00EB721B"/>
    <w:rsid w:val="00EB74B4"/>
    <w:rsid w:val="00EB74BC"/>
    <w:rsid w:val="00EB7505"/>
    <w:rsid w:val="00EB7610"/>
    <w:rsid w:val="00EB7686"/>
    <w:rsid w:val="00EB77AF"/>
    <w:rsid w:val="00EB787E"/>
    <w:rsid w:val="00EB7ABF"/>
    <w:rsid w:val="00EB7BC1"/>
    <w:rsid w:val="00EB7C25"/>
    <w:rsid w:val="00EB7EBB"/>
    <w:rsid w:val="00EB7FBD"/>
    <w:rsid w:val="00EC0021"/>
    <w:rsid w:val="00EC002F"/>
    <w:rsid w:val="00EC00EF"/>
    <w:rsid w:val="00EC0298"/>
    <w:rsid w:val="00EC0351"/>
    <w:rsid w:val="00EC03D5"/>
    <w:rsid w:val="00EC04F6"/>
    <w:rsid w:val="00EC05CE"/>
    <w:rsid w:val="00EC081C"/>
    <w:rsid w:val="00EC09DF"/>
    <w:rsid w:val="00EC0AEF"/>
    <w:rsid w:val="00EC0C83"/>
    <w:rsid w:val="00EC0CBA"/>
    <w:rsid w:val="00EC0E3B"/>
    <w:rsid w:val="00EC0E75"/>
    <w:rsid w:val="00EC1147"/>
    <w:rsid w:val="00EC1299"/>
    <w:rsid w:val="00EC1359"/>
    <w:rsid w:val="00EC136F"/>
    <w:rsid w:val="00EC1395"/>
    <w:rsid w:val="00EC1432"/>
    <w:rsid w:val="00EC14BD"/>
    <w:rsid w:val="00EC1602"/>
    <w:rsid w:val="00EC17F4"/>
    <w:rsid w:val="00EC1A42"/>
    <w:rsid w:val="00EC1A49"/>
    <w:rsid w:val="00EC2059"/>
    <w:rsid w:val="00EC20F0"/>
    <w:rsid w:val="00EC26DB"/>
    <w:rsid w:val="00EC2791"/>
    <w:rsid w:val="00EC298C"/>
    <w:rsid w:val="00EC29AC"/>
    <w:rsid w:val="00EC2AA7"/>
    <w:rsid w:val="00EC2B08"/>
    <w:rsid w:val="00EC2B55"/>
    <w:rsid w:val="00EC2E02"/>
    <w:rsid w:val="00EC2EC8"/>
    <w:rsid w:val="00EC30F0"/>
    <w:rsid w:val="00EC32EA"/>
    <w:rsid w:val="00EC33D6"/>
    <w:rsid w:val="00EC3492"/>
    <w:rsid w:val="00EC35B2"/>
    <w:rsid w:val="00EC3700"/>
    <w:rsid w:val="00EC3A62"/>
    <w:rsid w:val="00EC3CA0"/>
    <w:rsid w:val="00EC3D09"/>
    <w:rsid w:val="00EC3FE2"/>
    <w:rsid w:val="00EC416E"/>
    <w:rsid w:val="00EC4322"/>
    <w:rsid w:val="00EC4483"/>
    <w:rsid w:val="00EC4540"/>
    <w:rsid w:val="00EC4569"/>
    <w:rsid w:val="00EC45D2"/>
    <w:rsid w:val="00EC4642"/>
    <w:rsid w:val="00EC4666"/>
    <w:rsid w:val="00EC479E"/>
    <w:rsid w:val="00EC47F3"/>
    <w:rsid w:val="00EC4A4A"/>
    <w:rsid w:val="00EC4B06"/>
    <w:rsid w:val="00EC4BA7"/>
    <w:rsid w:val="00EC4C8B"/>
    <w:rsid w:val="00EC4D23"/>
    <w:rsid w:val="00EC4FC8"/>
    <w:rsid w:val="00EC4FE6"/>
    <w:rsid w:val="00EC5133"/>
    <w:rsid w:val="00EC524B"/>
    <w:rsid w:val="00EC525C"/>
    <w:rsid w:val="00EC52DF"/>
    <w:rsid w:val="00EC5335"/>
    <w:rsid w:val="00EC5360"/>
    <w:rsid w:val="00EC5665"/>
    <w:rsid w:val="00EC5703"/>
    <w:rsid w:val="00EC5862"/>
    <w:rsid w:val="00EC5987"/>
    <w:rsid w:val="00EC5A7B"/>
    <w:rsid w:val="00EC5A8B"/>
    <w:rsid w:val="00EC5A92"/>
    <w:rsid w:val="00EC5B9B"/>
    <w:rsid w:val="00EC5BE2"/>
    <w:rsid w:val="00EC5C11"/>
    <w:rsid w:val="00EC5CF3"/>
    <w:rsid w:val="00EC6145"/>
    <w:rsid w:val="00EC6271"/>
    <w:rsid w:val="00EC65E0"/>
    <w:rsid w:val="00EC69E4"/>
    <w:rsid w:val="00EC69E6"/>
    <w:rsid w:val="00EC6C02"/>
    <w:rsid w:val="00EC6DFD"/>
    <w:rsid w:val="00EC6E56"/>
    <w:rsid w:val="00EC6F5D"/>
    <w:rsid w:val="00EC6FB3"/>
    <w:rsid w:val="00EC70A0"/>
    <w:rsid w:val="00EC76C2"/>
    <w:rsid w:val="00EC7703"/>
    <w:rsid w:val="00EC7899"/>
    <w:rsid w:val="00EC78F2"/>
    <w:rsid w:val="00EC79DA"/>
    <w:rsid w:val="00EC7A37"/>
    <w:rsid w:val="00EC7AC8"/>
    <w:rsid w:val="00EC7B1A"/>
    <w:rsid w:val="00EC7B32"/>
    <w:rsid w:val="00EC7B8A"/>
    <w:rsid w:val="00EC7C9E"/>
    <w:rsid w:val="00EC7CF6"/>
    <w:rsid w:val="00EC7FE4"/>
    <w:rsid w:val="00ED00B6"/>
    <w:rsid w:val="00ED0782"/>
    <w:rsid w:val="00ED08E6"/>
    <w:rsid w:val="00ED0965"/>
    <w:rsid w:val="00ED0E50"/>
    <w:rsid w:val="00ED0F19"/>
    <w:rsid w:val="00ED0F81"/>
    <w:rsid w:val="00ED1014"/>
    <w:rsid w:val="00ED1098"/>
    <w:rsid w:val="00ED10BB"/>
    <w:rsid w:val="00ED1314"/>
    <w:rsid w:val="00ED162D"/>
    <w:rsid w:val="00ED182C"/>
    <w:rsid w:val="00ED1A8A"/>
    <w:rsid w:val="00ED1CDC"/>
    <w:rsid w:val="00ED1D6C"/>
    <w:rsid w:val="00ED1F22"/>
    <w:rsid w:val="00ED1F9F"/>
    <w:rsid w:val="00ED20F4"/>
    <w:rsid w:val="00ED2272"/>
    <w:rsid w:val="00ED2295"/>
    <w:rsid w:val="00ED23A8"/>
    <w:rsid w:val="00ED23FA"/>
    <w:rsid w:val="00ED24FD"/>
    <w:rsid w:val="00ED25A9"/>
    <w:rsid w:val="00ED27DC"/>
    <w:rsid w:val="00ED2A30"/>
    <w:rsid w:val="00ED2B0B"/>
    <w:rsid w:val="00ED2B2E"/>
    <w:rsid w:val="00ED2DD2"/>
    <w:rsid w:val="00ED2DF1"/>
    <w:rsid w:val="00ED307C"/>
    <w:rsid w:val="00ED31E4"/>
    <w:rsid w:val="00ED3388"/>
    <w:rsid w:val="00ED339B"/>
    <w:rsid w:val="00ED33A2"/>
    <w:rsid w:val="00ED367E"/>
    <w:rsid w:val="00ED37AC"/>
    <w:rsid w:val="00ED380A"/>
    <w:rsid w:val="00ED4131"/>
    <w:rsid w:val="00ED422C"/>
    <w:rsid w:val="00ED4417"/>
    <w:rsid w:val="00ED4477"/>
    <w:rsid w:val="00ED4541"/>
    <w:rsid w:val="00ED4584"/>
    <w:rsid w:val="00ED4620"/>
    <w:rsid w:val="00ED4623"/>
    <w:rsid w:val="00ED4732"/>
    <w:rsid w:val="00ED47B1"/>
    <w:rsid w:val="00ED4C37"/>
    <w:rsid w:val="00ED4C8F"/>
    <w:rsid w:val="00ED4D94"/>
    <w:rsid w:val="00ED4DD3"/>
    <w:rsid w:val="00ED4F15"/>
    <w:rsid w:val="00ED531C"/>
    <w:rsid w:val="00ED55CB"/>
    <w:rsid w:val="00ED5870"/>
    <w:rsid w:val="00ED58B6"/>
    <w:rsid w:val="00ED5941"/>
    <w:rsid w:val="00ED5A9E"/>
    <w:rsid w:val="00ED5E39"/>
    <w:rsid w:val="00ED5E3F"/>
    <w:rsid w:val="00ED607E"/>
    <w:rsid w:val="00ED612F"/>
    <w:rsid w:val="00ED630E"/>
    <w:rsid w:val="00ED692D"/>
    <w:rsid w:val="00ED696B"/>
    <w:rsid w:val="00ED69D2"/>
    <w:rsid w:val="00ED6B42"/>
    <w:rsid w:val="00ED6B9A"/>
    <w:rsid w:val="00ED6CA8"/>
    <w:rsid w:val="00ED6F51"/>
    <w:rsid w:val="00ED6FC8"/>
    <w:rsid w:val="00ED707E"/>
    <w:rsid w:val="00ED7186"/>
    <w:rsid w:val="00ED7601"/>
    <w:rsid w:val="00ED79AE"/>
    <w:rsid w:val="00ED7BC9"/>
    <w:rsid w:val="00ED7C35"/>
    <w:rsid w:val="00ED7F0E"/>
    <w:rsid w:val="00EE02DA"/>
    <w:rsid w:val="00EE0416"/>
    <w:rsid w:val="00EE05DC"/>
    <w:rsid w:val="00EE05FD"/>
    <w:rsid w:val="00EE0632"/>
    <w:rsid w:val="00EE091F"/>
    <w:rsid w:val="00EE0AD1"/>
    <w:rsid w:val="00EE0B72"/>
    <w:rsid w:val="00EE0BC8"/>
    <w:rsid w:val="00EE0C9A"/>
    <w:rsid w:val="00EE12E8"/>
    <w:rsid w:val="00EE1443"/>
    <w:rsid w:val="00EE1721"/>
    <w:rsid w:val="00EE177F"/>
    <w:rsid w:val="00EE1809"/>
    <w:rsid w:val="00EE1831"/>
    <w:rsid w:val="00EE183B"/>
    <w:rsid w:val="00EE1AFF"/>
    <w:rsid w:val="00EE1BD5"/>
    <w:rsid w:val="00EE1BE6"/>
    <w:rsid w:val="00EE1CF4"/>
    <w:rsid w:val="00EE1DC1"/>
    <w:rsid w:val="00EE1EE9"/>
    <w:rsid w:val="00EE20FD"/>
    <w:rsid w:val="00EE2150"/>
    <w:rsid w:val="00EE2237"/>
    <w:rsid w:val="00EE22B6"/>
    <w:rsid w:val="00EE2820"/>
    <w:rsid w:val="00EE2AA0"/>
    <w:rsid w:val="00EE2BF0"/>
    <w:rsid w:val="00EE2C9D"/>
    <w:rsid w:val="00EE2E70"/>
    <w:rsid w:val="00EE2FEC"/>
    <w:rsid w:val="00EE3122"/>
    <w:rsid w:val="00EE3305"/>
    <w:rsid w:val="00EE3346"/>
    <w:rsid w:val="00EE3408"/>
    <w:rsid w:val="00EE3590"/>
    <w:rsid w:val="00EE368A"/>
    <w:rsid w:val="00EE3902"/>
    <w:rsid w:val="00EE39DC"/>
    <w:rsid w:val="00EE3B38"/>
    <w:rsid w:val="00EE3B8C"/>
    <w:rsid w:val="00EE3BD2"/>
    <w:rsid w:val="00EE3D7F"/>
    <w:rsid w:val="00EE3DBA"/>
    <w:rsid w:val="00EE3DBB"/>
    <w:rsid w:val="00EE3F90"/>
    <w:rsid w:val="00EE3F98"/>
    <w:rsid w:val="00EE431C"/>
    <w:rsid w:val="00EE449C"/>
    <w:rsid w:val="00EE460F"/>
    <w:rsid w:val="00EE4677"/>
    <w:rsid w:val="00EE474F"/>
    <w:rsid w:val="00EE4963"/>
    <w:rsid w:val="00EE4C07"/>
    <w:rsid w:val="00EE4DD8"/>
    <w:rsid w:val="00EE4DE2"/>
    <w:rsid w:val="00EE5066"/>
    <w:rsid w:val="00EE52AA"/>
    <w:rsid w:val="00EE55DE"/>
    <w:rsid w:val="00EE566C"/>
    <w:rsid w:val="00EE5803"/>
    <w:rsid w:val="00EE5A88"/>
    <w:rsid w:val="00EE5AEC"/>
    <w:rsid w:val="00EE5B78"/>
    <w:rsid w:val="00EE5C05"/>
    <w:rsid w:val="00EE5CC9"/>
    <w:rsid w:val="00EE5D45"/>
    <w:rsid w:val="00EE5FEB"/>
    <w:rsid w:val="00EE5FFF"/>
    <w:rsid w:val="00EE602E"/>
    <w:rsid w:val="00EE60F5"/>
    <w:rsid w:val="00EE64BF"/>
    <w:rsid w:val="00EE65CB"/>
    <w:rsid w:val="00EE663E"/>
    <w:rsid w:val="00EE66DD"/>
    <w:rsid w:val="00EE68C0"/>
    <w:rsid w:val="00EE6A01"/>
    <w:rsid w:val="00EE6B18"/>
    <w:rsid w:val="00EE6C74"/>
    <w:rsid w:val="00EE6EA5"/>
    <w:rsid w:val="00EE6ED2"/>
    <w:rsid w:val="00EE6F93"/>
    <w:rsid w:val="00EE70B8"/>
    <w:rsid w:val="00EE7152"/>
    <w:rsid w:val="00EE71E9"/>
    <w:rsid w:val="00EE7270"/>
    <w:rsid w:val="00EE7423"/>
    <w:rsid w:val="00EE759F"/>
    <w:rsid w:val="00EE760C"/>
    <w:rsid w:val="00EE786C"/>
    <w:rsid w:val="00EE7891"/>
    <w:rsid w:val="00EE7A01"/>
    <w:rsid w:val="00EE7A80"/>
    <w:rsid w:val="00EE7CEA"/>
    <w:rsid w:val="00EE7D5A"/>
    <w:rsid w:val="00EE7EC3"/>
    <w:rsid w:val="00EF03B2"/>
    <w:rsid w:val="00EF0767"/>
    <w:rsid w:val="00EF0A9B"/>
    <w:rsid w:val="00EF0AD5"/>
    <w:rsid w:val="00EF0E76"/>
    <w:rsid w:val="00EF0E9E"/>
    <w:rsid w:val="00EF0F35"/>
    <w:rsid w:val="00EF0FFB"/>
    <w:rsid w:val="00EF13F5"/>
    <w:rsid w:val="00EF1433"/>
    <w:rsid w:val="00EF1596"/>
    <w:rsid w:val="00EF15AF"/>
    <w:rsid w:val="00EF15FD"/>
    <w:rsid w:val="00EF1706"/>
    <w:rsid w:val="00EF1756"/>
    <w:rsid w:val="00EF18D2"/>
    <w:rsid w:val="00EF1934"/>
    <w:rsid w:val="00EF1944"/>
    <w:rsid w:val="00EF1CF6"/>
    <w:rsid w:val="00EF1DA7"/>
    <w:rsid w:val="00EF1DBC"/>
    <w:rsid w:val="00EF1DFF"/>
    <w:rsid w:val="00EF1FD9"/>
    <w:rsid w:val="00EF227A"/>
    <w:rsid w:val="00EF2283"/>
    <w:rsid w:val="00EF268E"/>
    <w:rsid w:val="00EF287A"/>
    <w:rsid w:val="00EF290A"/>
    <w:rsid w:val="00EF2A91"/>
    <w:rsid w:val="00EF2AD5"/>
    <w:rsid w:val="00EF2B70"/>
    <w:rsid w:val="00EF2FB7"/>
    <w:rsid w:val="00EF311B"/>
    <w:rsid w:val="00EF3322"/>
    <w:rsid w:val="00EF347A"/>
    <w:rsid w:val="00EF355E"/>
    <w:rsid w:val="00EF3570"/>
    <w:rsid w:val="00EF3730"/>
    <w:rsid w:val="00EF39AD"/>
    <w:rsid w:val="00EF3B56"/>
    <w:rsid w:val="00EF3BA5"/>
    <w:rsid w:val="00EF42D0"/>
    <w:rsid w:val="00EF4308"/>
    <w:rsid w:val="00EF4449"/>
    <w:rsid w:val="00EF4774"/>
    <w:rsid w:val="00EF48EF"/>
    <w:rsid w:val="00EF4924"/>
    <w:rsid w:val="00EF4B2B"/>
    <w:rsid w:val="00EF4DA3"/>
    <w:rsid w:val="00EF4F4B"/>
    <w:rsid w:val="00EF501F"/>
    <w:rsid w:val="00EF504E"/>
    <w:rsid w:val="00EF55EB"/>
    <w:rsid w:val="00EF56D3"/>
    <w:rsid w:val="00EF5880"/>
    <w:rsid w:val="00EF5899"/>
    <w:rsid w:val="00EF5BDE"/>
    <w:rsid w:val="00EF5C9E"/>
    <w:rsid w:val="00EF5CCD"/>
    <w:rsid w:val="00EF5F57"/>
    <w:rsid w:val="00EF5FFD"/>
    <w:rsid w:val="00EF60EC"/>
    <w:rsid w:val="00EF62B9"/>
    <w:rsid w:val="00EF62E4"/>
    <w:rsid w:val="00EF63A3"/>
    <w:rsid w:val="00EF63E1"/>
    <w:rsid w:val="00EF648C"/>
    <w:rsid w:val="00EF6941"/>
    <w:rsid w:val="00EF69AF"/>
    <w:rsid w:val="00EF69C7"/>
    <w:rsid w:val="00EF6B82"/>
    <w:rsid w:val="00EF6CFF"/>
    <w:rsid w:val="00EF6D63"/>
    <w:rsid w:val="00EF71E1"/>
    <w:rsid w:val="00EF72AF"/>
    <w:rsid w:val="00EF7423"/>
    <w:rsid w:val="00EF744E"/>
    <w:rsid w:val="00EF7485"/>
    <w:rsid w:val="00EF75C6"/>
    <w:rsid w:val="00EF7AB1"/>
    <w:rsid w:val="00EF7B49"/>
    <w:rsid w:val="00EF7B6D"/>
    <w:rsid w:val="00F0022D"/>
    <w:rsid w:val="00F00365"/>
    <w:rsid w:val="00F00394"/>
    <w:rsid w:val="00F0069A"/>
    <w:rsid w:val="00F008AC"/>
    <w:rsid w:val="00F008CC"/>
    <w:rsid w:val="00F0095A"/>
    <w:rsid w:val="00F00A8C"/>
    <w:rsid w:val="00F00AF9"/>
    <w:rsid w:val="00F00B22"/>
    <w:rsid w:val="00F00D21"/>
    <w:rsid w:val="00F00E12"/>
    <w:rsid w:val="00F00FB7"/>
    <w:rsid w:val="00F01079"/>
    <w:rsid w:val="00F01193"/>
    <w:rsid w:val="00F013C2"/>
    <w:rsid w:val="00F01402"/>
    <w:rsid w:val="00F01410"/>
    <w:rsid w:val="00F0156A"/>
    <w:rsid w:val="00F0160A"/>
    <w:rsid w:val="00F016C5"/>
    <w:rsid w:val="00F019D5"/>
    <w:rsid w:val="00F01AD8"/>
    <w:rsid w:val="00F01AFC"/>
    <w:rsid w:val="00F01B6D"/>
    <w:rsid w:val="00F01CAD"/>
    <w:rsid w:val="00F01CC2"/>
    <w:rsid w:val="00F01E6A"/>
    <w:rsid w:val="00F02035"/>
    <w:rsid w:val="00F02053"/>
    <w:rsid w:val="00F0232C"/>
    <w:rsid w:val="00F023DC"/>
    <w:rsid w:val="00F027D1"/>
    <w:rsid w:val="00F02B83"/>
    <w:rsid w:val="00F02CBE"/>
    <w:rsid w:val="00F02E02"/>
    <w:rsid w:val="00F02E1D"/>
    <w:rsid w:val="00F02F75"/>
    <w:rsid w:val="00F03016"/>
    <w:rsid w:val="00F036F5"/>
    <w:rsid w:val="00F03988"/>
    <w:rsid w:val="00F039B9"/>
    <w:rsid w:val="00F039C7"/>
    <w:rsid w:val="00F03BAD"/>
    <w:rsid w:val="00F03E13"/>
    <w:rsid w:val="00F03E6E"/>
    <w:rsid w:val="00F03ECD"/>
    <w:rsid w:val="00F03F48"/>
    <w:rsid w:val="00F03F4F"/>
    <w:rsid w:val="00F04600"/>
    <w:rsid w:val="00F046BB"/>
    <w:rsid w:val="00F0470F"/>
    <w:rsid w:val="00F047F2"/>
    <w:rsid w:val="00F0497A"/>
    <w:rsid w:val="00F04A29"/>
    <w:rsid w:val="00F04A50"/>
    <w:rsid w:val="00F04C04"/>
    <w:rsid w:val="00F04F8F"/>
    <w:rsid w:val="00F05551"/>
    <w:rsid w:val="00F0570A"/>
    <w:rsid w:val="00F058BA"/>
    <w:rsid w:val="00F058C2"/>
    <w:rsid w:val="00F05AEC"/>
    <w:rsid w:val="00F05AF2"/>
    <w:rsid w:val="00F06305"/>
    <w:rsid w:val="00F06397"/>
    <w:rsid w:val="00F06480"/>
    <w:rsid w:val="00F0652F"/>
    <w:rsid w:val="00F0656C"/>
    <w:rsid w:val="00F06A5D"/>
    <w:rsid w:val="00F0700E"/>
    <w:rsid w:val="00F07071"/>
    <w:rsid w:val="00F071F6"/>
    <w:rsid w:val="00F074C6"/>
    <w:rsid w:val="00F07758"/>
    <w:rsid w:val="00F0782C"/>
    <w:rsid w:val="00F079FF"/>
    <w:rsid w:val="00F07D67"/>
    <w:rsid w:val="00F101FD"/>
    <w:rsid w:val="00F10205"/>
    <w:rsid w:val="00F104E8"/>
    <w:rsid w:val="00F104FC"/>
    <w:rsid w:val="00F106D3"/>
    <w:rsid w:val="00F10780"/>
    <w:rsid w:val="00F109BC"/>
    <w:rsid w:val="00F10A09"/>
    <w:rsid w:val="00F10B27"/>
    <w:rsid w:val="00F10B8C"/>
    <w:rsid w:val="00F10BB9"/>
    <w:rsid w:val="00F10BBA"/>
    <w:rsid w:val="00F10C0B"/>
    <w:rsid w:val="00F10C93"/>
    <w:rsid w:val="00F10CB1"/>
    <w:rsid w:val="00F10D3F"/>
    <w:rsid w:val="00F11264"/>
    <w:rsid w:val="00F11346"/>
    <w:rsid w:val="00F113AF"/>
    <w:rsid w:val="00F1146D"/>
    <w:rsid w:val="00F11494"/>
    <w:rsid w:val="00F116FB"/>
    <w:rsid w:val="00F11917"/>
    <w:rsid w:val="00F119AC"/>
    <w:rsid w:val="00F11A48"/>
    <w:rsid w:val="00F11B5F"/>
    <w:rsid w:val="00F11EFB"/>
    <w:rsid w:val="00F11F09"/>
    <w:rsid w:val="00F12042"/>
    <w:rsid w:val="00F12237"/>
    <w:rsid w:val="00F12337"/>
    <w:rsid w:val="00F123AA"/>
    <w:rsid w:val="00F127B4"/>
    <w:rsid w:val="00F127C3"/>
    <w:rsid w:val="00F12BC0"/>
    <w:rsid w:val="00F12C1B"/>
    <w:rsid w:val="00F12D43"/>
    <w:rsid w:val="00F12F23"/>
    <w:rsid w:val="00F12FE8"/>
    <w:rsid w:val="00F12FFA"/>
    <w:rsid w:val="00F130B2"/>
    <w:rsid w:val="00F13338"/>
    <w:rsid w:val="00F1340E"/>
    <w:rsid w:val="00F1352B"/>
    <w:rsid w:val="00F1366F"/>
    <w:rsid w:val="00F13675"/>
    <w:rsid w:val="00F1370D"/>
    <w:rsid w:val="00F13748"/>
    <w:rsid w:val="00F13B5B"/>
    <w:rsid w:val="00F13C08"/>
    <w:rsid w:val="00F13CEF"/>
    <w:rsid w:val="00F13E37"/>
    <w:rsid w:val="00F13E97"/>
    <w:rsid w:val="00F13F07"/>
    <w:rsid w:val="00F13FB0"/>
    <w:rsid w:val="00F1407F"/>
    <w:rsid w:val="00F145F5"/>
    <w:rsid w:val="00F14721"/>
    <w:rsid w:val="00F14796"/>
    <w:rsid w:val="00F14A26"/>
    <w:rsid w:val="00F14A6C"/>
    <w:rsid w:val="00F14B01"/>
    <w:rsid w:val="00F14B1C"/>
    <w:rsid w:val="00F14BE4"/>
    <w:rsid w:val="00F14CCC"/>
    <w:rsid w:val="00F1521F"/>
    <w:rsid w:val="00F152C2"/>
    <w:rsid w:val="00F1531D"/>
    <w:rsid w:val="00F154AD"/>
    <w:rsid w:val="00F15590"/>
    <w:rsid w:val="00F15632"/>
    <w:rsid w:val="00F159CA"/>
    <w:rsid w:val="00F15B17"/>
    <w:rsid w:val="00F15C60"/>
    <w:rsid w:val="00F15D66"/>
    <w:rsid w:val="00F15E0D"/>
    <w:rsid w:val="00F15EDC"/>
    <w:rsid w:val="00F15F67"/>
    <w:rsid w:val="00F15FAE"/>
    <w:rsid w:val="00F16155"/>
    <w:rsid w:val="00F161D6"/>
    <w:rsid w:val="00F16497"/>
    <w:rsid w:val="00F165BF"/>
    <w:rsid w:val="00F165DC"/>
    <w:rsid w:val="00F16831"/>
    <w:rsid w:val="00F16D9E"/>
    <w:rsid w:val="00F16DAA"/>
    <w:rsid w:val="00F16DE6"/>
    <w:rsid w:val="00F16F30"/>
    <w:rsid w:val="00F171F4"/>
    <w:rsid w:val="00F1729D"/>
    <w:rsid w:val="00F17712"/>
    <w:rsid w:val="00F17763"/>
    <w:rsid w:val="00F1788A"/>
    <w:rsid w:val="00F178B9"/>
    <w:rsid w:val="00F17906"/>
    <w:rsid w:val="00F17A2C"/>
    <w:rsid w:val="00F17BF4"/>
    <w:rsid w:val="00F17D15"/>
    <w:rsid w:val="00F17DCF"/>
    <w:rsid w:val="00F17EB2"/>
    <w:rsid w:val="00F17F7D"/>
    <w:rsid w:val="00F2031B"/>
    <w:rsid w:val="00F20455"/>
    <w:rsid w:val="00F20565"/>
    <w:rsid w:val="00F20610"/>
    <w:rsid w:val="00F20C58"/>
    <w:rsid w:val="00F20F1B"/>
    <w:rsid w:val="00F20FA3"/>
    <w:rsid w:val="00F2113C"/>
    <w:rsid w:val="00F21408"/>
    <w:rsid w:val="00F21512"/>
    <w:rsid w:val="00F2166B"/>
    <w:rsid w:val="00F2179E"/>
    <w:rsid w:val="00F217BA"/>
    <w:rsid w:val="00F21815"/>
    <w:rsid w:val="00F219BC"/>
    <w:rsid w:val="00F21B27"/>
    <w:rsid w:val="00F21DF0"/>
    <w:rsid w:val="00F221FE"/>
    <w:rsid w:val="00F2230E"/>
    <w:rsid w:val="00F2232F"/>
    <w:rsid w:val="00F2234D"/>
    <w:rsid w:val="00F223E5"/>
    <w:rsid w:val="00F2268A"/>
    <w:rsid w:val="00F22731"/>
    <w:rsid w:val="00F228A4"/>
    <w:rsid w:val="00F22B6B"/>
    <w:rsid w:val="00F22D2F"/>
    <w:rsid w:val="00F22E55"/>
    <w:rsid w:val="00F22EF0"/>
    <w:rsid w:val="00F2301F"/>
    <w:rsid w:val="00F23382"/>
    <w:rsid w:val="00F23389"/>
    <w:rsid w:val="00F2342F"/>
    <w:rsid w:val="00F2349C"/>
    <w:rsid w:val="00F234DE"/>
    <w:rsid w:val="00F238E8"/>
    <w:rsid w:val="00F239F7"/>
    <w:rsid w:val="00F23BEF"/>
    <w:rsid w:val="00F23F01"/>
    <w:rsid w:val="00F24162"/>
    <w:rsid w:val="00F24413"/>
    <w:rsid w:val="00F244E9"/>
    <w:rsid w:val="00F2451B"/>
    <w:rsid w:val="00F245AA"/>
    <w:rsid w:val="00F245C4"/>
    <w:rsid w:val="00F24647"/>
    <w:rsid w:val="00F246C5"/>
    <w:rsid w:val="00F248ED"/>
    <w:rsid w:val="00F24A5E"/>
    <w:rsid w:val="00F24C1A"/>
    <w:rsid w:val="00F24E1F"/>
    <w:rsid w:val="00F25286"/>
    <w:rsid w:val="00F252D5"/>
    <w:rsid w:val="00F252F7"/>
    <w:rsid w:val="00F25323"/>
    <w:rsid w:val="00F2552B"/>
    <w:rsid w:val="00F255C9"/>
    <w:rsid w:val="00F258F9"/>
    <w:rsid w:val="00F25929"/>
    <w:rsid w:val="00F25A6B"/>
    <w:rsid w:val="00F25DA3"/>
    <w:rsid w:val="00F261C7"/>
    <w:rsid w:val="00F26279"/>
    <w:rsid w:val="00F262AD"/>
    <w:rsid w:val="00F26338"/>
    <w:rsid w:val="00F263EA"/>
    <w:rsid w:val="00F26430"/>
    <w:rsid w:val="00F2691D"/>
    <w:rsid w:val="00F26A87"/>
    <w:rsid w:val="00F26B5F"/>
    <w:rsid w:val="00F26B64"/>
    <w:rsid w:val="00F26CFD"/>
    <w:rsid w:val="00F26E7E"/>
    <w:rsid w:val="00F26EBB"/>
    <w:rsid w:val="00F26F8B"/>
    <w:rsid w:val="00F26FF4"/>
    <w:rsid w:val="00F27154"/>
    <w:rsid w:val="00F271D8"/>
    <w:rsid w:val="00F272AC"/>
    <w:rsid w:val="00F2734F"/>
    <w:rsid w:val="00F273D9"/>
    <w:rsid w:val="00F2743D"/>
    <w:rsid w:val="00F27674"/>
    <w:rsid w:val="00F276CA"/>
    <w:rsid w:val="00F277B5"/>
    <w:rsid w:val="00F27DF2"/>
    <w:rsid w:val="00F27E7B"/>
    <w:rsid w:val="00F30219"/>
    <w:rsid w:val="00F3030E"/>
    <w:rsid w:val="00F30585"/>
    <w:rsid w:val="00F3063A"/>
    <w:rsid w:val="00F30782"/>
    <w:rsid w:val="00F30978"/>
    <w:rsid w:val="00F309A8"/>
    <w:rsid w:val="00F30B6A"/>
    <w:rsid w:val="00F30EA2"/>
    <w:rsid w:val="00F3109F"/>
    <w:rsid w:val="00F3121A"/>
    <w:rsid w:val="00F312EF"/>
    <w:rsid w:val="00F31308"/>
    <w:rsid w:val="00F31675"/>
    <w:rsid w:val="00F316EC"/>
    <w:rsid w:val="00F3177A"/>
    <w:rsid w:val="00F317A9"/>
    <w:rsid w:val="00F3197A"/>
    <w:rsid w:val="00F319EB"/>
    <w:rsid w:val="00F31A06"/>
    <w:rsid w:val="00F31B8B"/>
    <w:rsid w:val="00F31D27"/>
    <w:rsid w:val="00F320F9"/>
    <w:rsid w:val="00F3227D"/>
    <w:rsid w:val="00F3230A"/>
    <w:rsid w:val="00F32316"/>
    <w:rsid w:val="00F323A5"/>
    <w:rsid w:val="00F3252D"/>
    <w:rsid w:val="00F3255F"/>
    <w:rsid w:val="00F3259A"/>
    <w:rsid w:val="00F326BC"/>
    <w:rsid w:val="00F32A16"/>
    <w:rsid w:val="00F32A56"/>
    <w:rsid w:val="00F33800"/>
    <w:rsid w:val="00F33809"/>
    <w:rsid w:val="00F33B8D"/>
    <w:rsid w:val="00F33C0B"/>
    <w:rsid w:val="00F33C2F"/>
    <w:rsid w:val="00F33D8C"/>
    <w:rsid w:val="00F33F52"/>
    <w:rsid w:val="00F34217"/>
    <w:rsid w:val="00F3490A"/>
    <w:rsid w:val="00F349D2"/>
    <w:rsid w:val="00F34A35"/>
    <w:rsid w:val="00F34B26"/>
    <w:rsid w:val="00F34C3D"/>
    <w:rsid w:val="00F35054"/>
    <w:rsid w:val="00F35130"/>
    <w:rsid w:val="00F35265"/>
    <w:rsid w:val="00F35379"/>
    <w:rsid w:val="00F3542F"/>
    <w:rsid w:val="00F35495"/>
    <w:rsid w:val="00F3567E"/>
    <w:rsid w:val="00F35715"/>
    <w:rsid w:val="00F357BF"/>
    <w:rsid w:val="00F35A18"/>
    <w:rsid w:val="00F35A19"/>
    <w:rsid w:val="00F35A8E"/>
    <w:rsid w:val="00F35D48"/>
    <w:rsid w:val="00F35D55"/>
    <w:rsid w:val="00F35FF6"/>
    <w:rsid w:val="00F36003"/>
    <w:rsid w:val="00F36265"/>
    <w:rsid w:val="00F36465"/>
    <w:rsid w:val="00F36497"/>
    <w:rsid w:val="00F364F0"/>
    <w:rsid w:val="00F36D0A"/>
    <w:rsid w:val="00F36EFB"/>
    <w:rsid w:val="00F3703A"/>
    <w:rsid w:val="00F37041"/>
    <w:rsid w:val="00F37063"/>
    <w:rsid w:val="00F37128"/>
    <w:rsid w:val="00F3716F"/>
    <w:rsid w:val="00F371BE"/>
    <w:rsid w:val="00F374CF"/>
    <w:rsid w:val="00F374EA"/>
    <w:rsid w:val="00F37595"/>
    <w:rsid w:val="00F37650"/>
    <w:rsid w:val="00F37784"/>
    <w:rsid w:val="00F378B3"/>
    <w:rsid w:val="00F3792D"/>
    <w:rsid w:val="00F37A21"/>
    <w:rsid w:val="00F37A3B"/>
    <w:rsid w:val="00F37A86"/>
    <w:rsid w:val="00F37AE1"/>
    <w:rsid w:val="00F37B79"/>
    <w:rsid w:val="00F37C61"/>
    <w:rsid w:val="00F37C70"/>
    <w:rsid w:val="00F4010F"/>
    <w:rsid w:val="00F4041D"/>
    <w:rsid w:val="00F4053E"/>
    <w:rsid w:val="00F405FE"/>
    <w:rsid w:val="00F40690"/>
    <w:rsid w:val="00F40922"/>
    <w:rsid w:val="00F40985"/>
    <w:rsid w:val="00F40C78"/>
    <w:rsid w:val="00F40DE0"/>
    <w:rsid w:val="00F40DE9"/>
    <w:rsid w:val="00F40E29"/>
    <w:rsid w:val="00F40F01"/>
    <w:rsid w:val="00F40F5F"/>
    <w:rsid w:val="00F4123E"/>
    <w:rsid w:val="00F412BB"/>
    <w:rsid w:val="00F41425"/>
    <w:rsid w:val="00F41442"/>
    <w:rsid w:val="00F41564"/>
    <w:rsid w:val="00F418A1"/>
    <w:rsid w:val="00F41B66"/>
    <w:rsid w:val="00F41CB5"/>
    <w:rsid w:val="00F41E52"/>
    <w:rsid w:val="00F41E7B"/>
    <w:rsid w:val="00F41ECD"/>
    <w:rsid w:val="00F41F3A"/>
    <w:rsid w:val="00F41F6E"/>
    <w:rsid w:val="00F41FC1"/>
    <w:rsid w:val="00F42165"/>
    <w:rsid w:val="00F4227C"/>
    <w:rsid w:val="00F42346"/>
    <w:rsid w:val="00F42399"/>
    <w:rsid w:val="00F424B1"/>
    <w:rsid w:val="00F425D7"/>
    <w:rsid w:val="00F42635"/>
    <w:rsid w:val="00F42878"/>
    <w:rsid w:val="00F42C4A"/>
    <w:rsid w:val="00F42D64"/>
    <w:rsid w:val="00F42DF0"/>
    <w:rsid w:val="00F42E36"/>
    <w:rsid w:val="00F42E84"/>
    <w:rsid w:val="00F42F6B"/>
    <w:rsid w:val="00F42FDE"/>
    <w:rsid w:val="00F4313F"/>
    <w:rsid w:val="00F431DD"/>
    <w:rsid w:val="00F43257"/>
    <w:rsid w:val="00F43648"/>
    <w:rsid w:val="00F43686"/>
    <w:rsid w:val="00F43888"/>
    <w:rsid w:val="00F43BD4"/>
    <w:rsid w:val="00F43CE7"/>
    <w:rsid w:val="00F43D47"/>
    <w:rsid w:val="00F43D7F"/>
    <w:rsid w:val="00F440CE"/>
    <w:rsid w:val="00F44195"/>
    <w:rsid w:val="00F441E4"/>
    <w:rsid w:val="00F442FB"/>
    <w:rsid w:val="00F443A7"/>
    <w:rsid w:val="00F44600"/>
    <w:rsid w:val="00F446BD"/>
    <w:rsid w:val="00F446FC"/>
    <w:rsid w:val="00F44898"/>
    <w:rsid w:val="00F448D5"/>
    <w:rsid w:val="00F44D85"/>
    <w:rsid w:val="00F44E7E"/>
    <w:rsid w:val="00F44EAA"/>
    <w:rsid w:val="00F44EFE"/>
    <w:rsid w:val="00F4508C"/>
    <w:rsid w:val="00F450C8"/>
    <w:rsid w:val="00F452F8"/>
    <w:rsid w:val="00F45353"/>
    <w:rsid w:val="00F454B5"/>
    <w:rsid w:val="00F45659"/>
    <w:rsid w:val="00F45AFE"/>
    <w:rsid w:val="00F45BBA"/>
    <w:rsid w:val="00F45CCB"/>
    <w:rsid w:val="00F45DAA"/>
    <w:rsid w:val="00F45E0E"/>
    <w:rsid w:val="00F45E46"/>
    <w:rsid w:val="00F45F14"/>
    <w:rsid w:val="00F45FD2"/>
    <w:rsid w:val="00F4606F"/>
    <w:rsid w:val="00F46229"/>
    <w:rsid w:val="00F463EA"/>
    <w:rsid w:val="00F46707"/>
    <w:rsid w:val="00F46739"/>
    <w:rsid w:val="00F46963"/>
    <w:rsid w:val="00F46A31"/>
    <w:rsid w:val="00F470CE"/>
    <w:rsid w:val="00F4725D"/>
    <w:rsid w:val="00F4730A"/>
    <w:rsid w:val="00F473E5"/>
    <w:rsid w:val="00F474C6"/>
    <w:rsid w:val="00F476DC"/>
    <w:rsid w:val="00F4786B"/>
    <w:rsid w:val="00F47BF1"/>
    <w:rsid w:val="00F47D33"/>
    <w:rsid w:val="00F47D69"/>
    <w:rsid w:val="00F47D8A"/>
    <w:rsid w:val="00F47E0B"/>
    <w:rsid w:val="00F47EB5"/>
    <w:rsid w:val="00F47F56"/>
    <w:rsid w:val="00F47F91"/>
    <w:rsid w:val="00F500A7"/>
    <w:rsid w:val="00F505B9"/>
    <w:rsid w:val="00F50699"/>
    <w:rsid w:val="00F5075F"/>
    <w:rsid w:val="00F50787"/>
    <w:rsid w:val="00F50811"/>
    <w:rsid w:val="00F50891"/>
    <w:rsid w:val="00F509C6"/>
    <w:rsid w:val="00F50AB3"/>
    <w:rsid w:val="00F50B0B"/>
    <w:rsid w:val="00F50D1D"/>
    <w:rsid w:val="00F50D37"/>
    <w:rsid w:val="00F5106F"/>
    <w:rsid w:val="00F5125C"/>
    <w:rsid w:val="00F51455"/>
    <w:rsid w:val="00F515FB"/>
    <w:rsid w:val="00F51633"/>
    <w:rsid w:val="00F51675"/>
    <w:rsid w:val="00F517EC"/>
    <w:rsid w:val="00F51847"/>
    <w:rsid w:val="00F5196B"/>
    <w:rsid w:val="00F519B6"/>
    <w:rsid w:val="00F51B20"/>
    <w:rsid w:val="00F51BEB"/>
    <w:rsid w:val="00F51D23"/>
    <w:rsid w:val="00F51D82"/>
    <w:rsid w:val="00F51EF2"/>
    <w:rsid w:val="00F5209A"/>
    <w:rsid w:val="00F5225C"/>
    <w:rsid w:val="00F5246D"/>
    <w:rsid w:val="00F524AB"/>
    <w:rsid w:val="00F526E1"/>
    <w:rsid w:val="00F527B1"/>
    <w:rsid w:val="00F52ADD"/>
    <w:rsid w:val="00F52B93"/>
    <w:rsid w:val="00F52C9B"/>
    <w:rsid w:val="00F52CB4"/>
    <w:rsid w:val="00F52F25"/>
    <w:rsid w:val="00F52F60"/>
    <w:rsid w:val="00F52F62"/>
    <w:rsid w:val="00F53254"/>
    <w:rsid w:val="00F53559"/>
    <w:rsid w:val="00F5356F"/>
    <w:rsid w:val="00F5368E"/>
    <w:rsid w:val="00F539A4"/>
    <w:rsid w:val="00F53BB9"/>
    <w:rsid w:val="00F53CEE"/>
    <w:rsid w:val="00F53E92"/>
    <w:rsid w:val="00F53EB3"/>
    <w:rsid w:val="00F540A2"/>
    <w:rsid w:val="00F54248"/>
    <w:rsid w:val="00F5450E"/>
    <w:rsid w:val="00F5477B"/>
    <w:rsid w:val="00F54969"/>
    <w:rsid w:val="00F54B30"/>
    <w:rsid w:val="00F551AB"/>
    <w:rsid w:val="00F551C5"/>
    <w:rsid w:val="00F552F9"/>
    <w:rsid w:val="00F55698"/>
    <w:rsid w:val="00F55959"/>
    <w:rsid w:val="00F55962"/>
    <w:rsid w:val="00F5596F"/>
    <w:rsid w:val="00F55A07"/>
    <w:rsid w:val="00F55E35"/>
    <w:rsid w:val="00F55EAF"/>
    <w:rsid w:val="00F560C1"/>
    <w:rsid w:val="00F562A3"/>
    <w:rsid w:val="00F5684C"/>
    <w:rsid w:val="00F5695D"/>
    <w:rsid w:val="00F56A1F"/>
    <w:rsid w:val="00F56A5F"/>
    <w:rsid w:val="00F56C48"/>
    <w:rsid w:val="00F56C87"/>
    <w:rsid w:val="00F56E5B"/>
    <w:rsid w:val="00F57017"/>
    <w:rsid w:val="00F571AF"/>
    <w:rsid w:val="00F571D0"/>
    <w:rsid w:val="00F5724D"/>
    <w:rsid w:val="00F5732D"/>
    <w:rsid w:val="00F57ABC"/>
    <w:rsid w:val="00F57D2D"/>
    <w:rsid w:val="00F57D33"/>
    <w:rsid w:val="00F57D70"/>
    <w:rsid w:val="00F57DFA"/>
    <w:rsid w:val="00F57EA2"/>
    <w:rsid w:val="00F57EE5"/>
    <w:rsid w:val="00F57F8C"/>
    <w:rsid w:val="00F57FB0"/>
    <w:rsid w:val="00F60046"/>
    <w:rsid w:val="00F60073"/>
    <w:rsid w:val="00F6016E"/>
    <w:rsid w:val="00F603D8"/>
    <w:rsid w:val="00F60446"/>
    <w:rsid w:val="00F6050E"/>
    <w:rsid w:val="00F605E9"/>
    <w:rsid w:val="00F60638"/>
    <w:rsid w:val="00F606F6"/>
    <w:rsid w:val="00F6078C"/>
    <w:rsid w:val="00F60864"/>
    <w:rsid w:val="00F608B9"/>
    <w:rsid w:val="00F609C1"/>
    <w:rsid w:val="00F60AA2"/>
    <w:rsid w:val="00F60AAA"/>
    <w:rsid w:val="00F60B28"/>
    <w:rsid w:val="00F60C50"/>
    <w:rsid w:val="00F60FFD"/>
    <w:rsid w:val="00F61091"/>
    <w:rsid w:val="00F610DA"/>
    <w:rsid w:val="00F616F3"/>
    <w:rsid w:val="00F619D0"/>
    <w:rsid w:val="00F61A6D"/>
    <w:rsid w:val="00F61AD2"/>
    <w:rsid w:val="00F61BB6"/>
    <w:rsid w:val="00F61F16"/>
    <w:rsid w:val="00F62044"/>
    <w:rsid w:val="00F62144"/>
    <w:rsid w:val="00F62532"/>
    <w:rsid w:val="00F62553"/>
    <w:rsid w:val="00F6262A"/>
    <w:rsid w:val="00F6265C"/>
    <w:rsid w:val="00F629E6"/>
    <w:rsid w:val="00F62C51"/>
    <w:rsid w:val="00F62C70"/>
    <w:rsid w:val="00F62CC1"/>
    <w:rsid w:val="00F62D7C"/>
    <w:rsid w:val="00F62DA7"/>
    <w:rsid w:val="00F62FFD"/>
    <w:rsid w:val="00F6303E"/>
    <w:rsid w:val="00F63434"/>
    <w:rsid w:val="00F63AD9"/>
    <w:rsid w:val="00F63B13"/>
    <w:rsid w:val="00F63B89"/>
    <w:rsid w:val="00F63BF9"/>
    <w:rsid w:val="00F63C8E"/>
    <w:rsid w:val="00F63CF5"/>
    <w:rsid w:val="00F63D51"/>
    <w:rsid w:val="00F63D8F"/>
    <w:rsid w:val="00F63E42"/>
    <w:rsid w:val="00F63FA9"/>
    <w:rsid w:val="00F63FC5"/>
    <w:rsid w:val="00F64223"/>
    <w:rsid w:val="00F64813"/>
    <w:rsid w:val="00F64956"/>
    <w:rsid w:val="00F649BD"/>
    <w:rsid w:val="00F64A7A"/>
    <w:rsid w:val="00F64CDA"/>
    <w:rsid w:val="00F64D93"/>
    <w:rsid w:val="00F65102"/>
    <w:rsid w:val="00F653F7"/>
    <w:rsid w:val="00F6549A"/>
    <w:rsid w:val="00F655B0"/>
    <w:rsid w:val="00F6563E"/>
    <w:rsid w:val="00F656D4"/>
    <w:rsid w:val="00F657B5"/>
    <w:rsid w:val="00F65F6A"/>
    <w:rsid w:val="00F65FAD"/>
    <w:rsid w:val="00F66257"/>
    <w:rsid w:val="00F66292"/>
    <w:rsid w:val="00F66337"/>
    <w:rsid w:val="00F663D4"/>
    <w:rsid w:val="00F6656E"/>
    <w:rsid w:val="00F6662B"/>
    <w:rsid w:val="00F66808"/>
    <w:rsid w:val="00F66BAD"/>
    <w:rsid w:val="00F66CCC"/>
    <w:rsid w:val="00F66DF5"/>
    <w:rsid w:val="00F66E83"/>
    <w:rsid w:val="00F66EB6"/>
    <w:rsid w:val="00F66FDA"/>
    <w:rsid w:val="00F67125"/>
    <w:rsid w:val="00F6726F"/>
    <w:rsid w:val="00F6754D"/>
    <w:rsid w:val="00F67627"/>
    <w:rsid w:val="00F67696"/>
    <w:rsid w:val="00F67786"/>
    <w:rsid w:val="00F6781D"/>
    <w:rsid w:val="00F67941"/>
    <w:rsid w:val="00F67A5C"/>
    <w:rsid w:val="00F67B2E"/>
    <w:rsid w:val="00F67F28"/>
    <w:rsid w:val="00F7005F"/>
    <w:rsid w:val="00F702CC"/>
    <w:rsid w:val="00F702D3"/>
    <w:rsid w:val="00F70564"/>
    <w:rsid w:val="00F70685"/>
    <w:rsid w:val="00F709CD"/>
    <w:rsid w:val="00F70AA6"/>
    <w:rsid w:val="00F70D65"/>
    <w:rsid w:val="00F710CB"/>
    <w:rsid w:val="00F71139"/>
    <w:rsid w:val="00F71545"/>
    <w:rsid w:val="00F718E5"/>
    <w:rsid w:val="00F718FC"/>
    <w:rsid w:val="00F71939"/>
    <w:rsid w:val="00F71B5B"/>
    <w:rsid w:val="00F7217A"/>
    <w:rsid w:val="00F722CC"/>
    <w:rsid w:val="00F722E4"/>
    <w:rsid w:val="00F72460"/>
    <w:rsid w:val="00F7262C"/>
    <w:rsid w:val="00F7295D"/>
    <w:rsid w:val="00F72B06"/>
    <w:rsid w:val="00F72CEF"/>
    <w:rsid w:val="00F72DF5"/>
    <w:rsid w:val="00F72E98"/>
    <w:rsid w:val="00F72FC7"/>
    <w:rsid w:val="00F73058"/>
    <w:rsid w:val="00F730C2"/>
    <w:rsid w:val="00F730FE"/>
    <w:rsid w:val="00F7325E"/>
    <w:rsid w:val="00F73312"/>
    <w:rsid w:val="00F73437"/>
    <w:rsid w:val="00F734B2"/>
    <w:rsid w:val="00F7364D"/>
    <w:rsid w:val="00F737DA"/>
    <w:rsid w:val="00F739B4"/>
    <w:rsid w:val="00F73ADF"/>
    <w:rsid w:val="00F73C2D"/>
    <w:rsid w:val="00F73D6A"/>
    <w:rsid w:val="00F74198"/>
    <w:rsid w:val="00F7420B"/>
    <w:rsid w:val="00F742F9"/>
    <w:rsid w:val="00F74441"/>
    <w:rsid w:val="00F74758"/>
    <w:rsid w:val="00F7480B"/>
    <w:rsid w:val="00F748D0"/>
    <w:rsid w:val="00F748F4"/>
    <w:rsid w:val="00F749D1"/>
    <w:rsid w:val="00F74A11"/>
    <w:rsid w:val="00F74A59"/>
    <w:rsid w:val="00F74ACC"/>
    <w:rsid w:val="00F74B18"/>
    <w:rsid w:val="00F74D5D"/>
    <w:rsid w:val="00F75216"/>
    <w:rsid w:val="00F752F7"/>
    <w:rsid w:val="00F753BF"/>
    <w:rsid w:val="00F753E5"/>
    <w:rsid w:val="00F754BF"/>
    <w:rsid w:val="00F75521"/>
    <w:rsid w:val="00F7560C"/>
    <w:rsid w:val="00F7565D"/>
    <w:rsid w:val="00F75819"/>
    <w:rsid w:val="00F7587F"/>
    <w:rsid w:val="00F7591A"/>
    <w:rsid w:val="00F75A2B"/>
    <w:rsid w:val="00F75B98"/>
    <w:rsid w:val="00F75B9D"/>
    <w:rsid w:val="00F75CE3"/>
    <w:rsid w:val="00F765CB"/>
    <w:rsid w:val="00F76783"/>
    <w:rsid w:val="00F76881"/>
    <w:rsid w:val="00F76A71"/>
    <w:rsid w:val="00F76E2B"/>
    <w:rsid w:val="00F76F33"/>
    <w:rsid w:val="00F76F83"/>
    <w:rsid w:val="00F76FD1"/>
    <w:rsid w:val="00F77042"/>
    <w:rsid w:val="00F77044"/>
    <w:rsid w:val="00F77045"/>
    <w:rsid w:val="00F7705D"/>
    <w:rsid w:val="00F77167"/>
    <w:rsid w:val="00F77379"/>
    <w:rsid w:val="00F77765"/>
    <w:rsid w:val="00F778BA"/>
    <w:rsid w:val="00F77A50"/>
    <w:rsid w:val="00F77ADC"/>
    <w:rsid w:val="00F77AFD"/>
    <w:rsid w:val="00F77B72"/>
    <w:rsid w:val="00F77BF1"/>
    <w:rsid w:val="00F77BFF"/>
    <w:rsid w:val="00F77D1C"/>
    <w:rsid w:val="00F77D4B"/>
    <w:rsid w:val="00F77E8B"/>
    <w:rsid w:val="00F77ED4"/>
    <w:rsid w:val="00F77F22"/>
    <w:rsid w:val="00F803FC"/>
    <w:rsid w:val="00F80493"/>
    <w:rsid w:val="00F80C5A"/>
    <w:rsid w:val="00F80C8E"/>
    <w:rsid w:val="00F80DCA"/>
    <w:rsid w:val="00F810B6"/>
    <w:rsid w:val="00F816F2"/>
    <w:rsid w:val="00F81725"/>
    <w:rsid w:val="00F8179C"/>
    <w:rsid w:val="00F817C4"/>
    <w:rsid w:val="00F81825"/>
    <w:rsid w:val="00F81958"/>
    <w:rsid w:val="00F81E7C"/>
    <w:rsid w:val="00F81FBE"/>
    <w:rsid w:val="00F81FCA"/>
    <w:rsid w:val="00F823C7"/>
    <w:rsid w:val="00F82570"/>
    <w:rsid w:val="00F82631"/>
    <w:rsid w:val="00F82753"/>
    <w:rsid w:val="00F827E2"/>
    <w:rsid w:val="00F82866"/>
    <w:rsid w:val="00F82AB0"/>
    <w:rsid w:val="00F82CC3"/>
    <w:rsid w:val="00F82FE3"/>
    <w:rsid w:val="00F8309E"/>
    <w:rsid w:val="00F835FE"/>
    <w:rsid w:val="00F8361B"/>
    <w:rsid w:val="00F83787"/>
    <w:rsid w:val="00F8387D"/>
    <w:rsid w:val="00F83997"/>
    <w:rsid w:val="00F83B67"/>
    <w:rsid w:val="00F83E74"/>
    <w:rsid w:val="00F83FCF"/>
    <w:rsid w:val="00F8401E"/>
    <w:rsid w:val="00F8404B"/>
    <w:rsid w:val="00F84261"/>
    <w:rsid w:val="00F842F6"/>
    <w:rsid w:val="00F84558"/>
    <w:rsid w:val="00F8456A"/>
    <w:rsid w:val="00F845D9"/>
    <w:rsid w:val="00F84692"/>
    <w:rsid w:val="00F848E2"/>
    <w:rsid w:val="00F84B44"/>
    <w:rsid w:val="00F84B93"/>
    <w:rsid w:val="00F84DB0"/>
    <w:rsid w:val="00F84E10"/>
    <w:rsid w:val="00F84E88"/>
    <w:rsid w:val="00F85442"/>
    <w:rsid w:val="00F8551F"/>
    <w:rsid w:val="00F85592"/>
    <w:rsid w:val="00F855F6"/>
    <w:rsid w:val="00F85A05"/>
    <w:rsid w:val="00F85A09"/>
    <w:rsid w:val="00F85A90"/>
    <w:rsid w:val="00F85CDD"/>
    <w:rsid w:val="00F85D5B"/>
    <w:rsid w:val="00F86558"/>
    <w:rsid w:val="00F86A80"/>
    <w:rsid w:val="00F86BFC"/>
    <w:rsid w:val="00F86C98"/>
    <w:rsid w:val="00F86CF4"/>
    <w:rsid w:val="00F86D02"/>
    <w:rsid w:val="00F870E3"/>
    <w:rsid w:val="00F87112"/>
    <w:rsid w:val="00F871BC"/>
    <w:rsid w:val="00F872C1"/>
    <w:rsid w:val="00F87331"/>
    <w:rsid w:val="00F875EC"/>
    <w:rsid w:val="00F87663"/>
    <w:rsid w:val="00F87959"/>
    <w:rsid w:val="00F879CB"/>
    <w:rsid w:val="00F87A44"/>
    <w:rsid w:val="00F87BB8"/>
    <w:rsid w:val="00F87C01"/>
    <w:rsid w:val="00F87E88"/>
    <w:rsid w:val="00F90049"/>
    <w:rsid w:val="00F90207"/>
    <w:rsid w:val="00F90285"/>
    <w:rsid w:val="00F90382"/>
    <w:rsid w:val="00F903B1"/>
    <w:rsid w:val="00F903BB"/>
    <w:rsid w:val="00F906BB"/>
    <w:rsid w:val="00F907C2"/>
    <w:rsid w:val="00F908F2"/>
    <w:rsid w:val="00F9090C"/>
    <w:rsid w:val="00F9090E"/>
    <w:rsid w:val="00F90988"/>
    <w:rsid w:val="00F909DD"/>
    <w:rsid w:val="00F90A68"/>
    <w:rsid w:val="00F90C34"/>
    <w:rsid w:val="00F90C90"/>
    <w:rsid w:val="00F90CA6"/>
    <w:rsid w:val="00F90F43"/>
    <w:rsid w:val="00F90F5E"/>
    <w:rsid w:val="00F910E7"/>
    <w:rsid w:val="00F91310"/>
    <w:rsid w:val="00F91444"/>
    <w:rsid w:val="00F9183A"/>
    <w:rsid w:val="00F91CB6"/>
    <w:rsid w:val="00F91FBA"/>
    <w:rsid w:val="00F92029"/>
    <w:rsid w:val="00F920B6"/>
    <w:rsid w:val="00F9213E"/>
    <w:rsid w:val="00F92292"/>
    <w:rsid w:val="00F9252B"/>
    <w:rsid w:val="00F926A2"/>
    <w:rsid w:val="00F92858"/>
    <w:rsid w:val="00F92996"/>
    <w:rsid w:val="00F92A2B"/>
    <w:rsid w:val="00F92DA6"/>
    <w:rsid w:val="00F9305F"/>
    <w:rsid w:val="00F931CD"/>
    <w:rsid w:val="00F9320F"/>
    <w:rsid w:val="00F93616"/>
    <w:rsid w:val="00F93892"/>
    <w:rsid w:val="00F93A27"/>
    <w:rsid w:val="00F93EC0"/>
    <w:rsid w:val="00F94088"/>
    <w:rsid w:val="00F9438F"/>
    <w:rsid w:val="00F943BF"/>
    <w:rsid w:val="00F94658"/>
    <w:rsid w:val="00F94673"/>
    <w:rsid w:val="00F94716"/>
    <w:rsid w:val="00F947BD"/>
    <w:rsid w:val="00F948B2"/>
    <w:rsid w:val="00F94B16"/>
    <w:rsid w:val="00F94B19"/>
    <w:rsid w:val="00F94BCA"/>
    <w:rsid w:val="00F94DAC"/>
    <w:rsid w:val="00F94F9F"/>
    <w:rsid w:val="00F94FE0"/>
    <w:rsid w:val="00F95046"/>
    <w:rsid w:val="00F95124"/>
    <w:rsid w:val="00F9520F"/>
    <w:rsid w:val="00F95916"/>
    <w:rsid w:val="00F95975"/>
    <w:rsid w:val="00F95D13"/>
    <w:rsid w:val="00F95DED"/>
    <w:rsid w:val="00F96080"/>
    <w:rsid w:val="00F96290"/>
    <w:rsid w:val="00F962E5"/>
    <w:rsid w:val="00F96348"/>
    <w:rsid w:val="00F96502"/>
    <w:rsid w:val="00F96554"/>
    <w:rsid w:val="00F96617"/>
    <w:rsid w:val="00F96748"/>
    <w:rsid w:val="00F9674E"/>
    <w:rsid w:val="00F96762"/>
    <w:rsid w:val="00F9676D"/>
    <w:rsid w:val="00F96932"/>
    <w:rsid w:val="00F96972"/>
    <w:rsid w:val="00F96973"/>
    <w:rsid w:val="00F96AB4"/>
    <w:rsid w:val="00F96E09"/>
    <w:rsid w:val="00F97106"/>
    <w:rsid w:val="00F97216"/>
    <w:rsid w:val="00F97295"/>
    <w:rsid w:val="00F97965"/>
    <w:rsid w:val="00F97A4A"/>
    <w:rsid w:val="00F97A4D"/>
    <w:rsid w:val="00F97E54"/>
    <w:rsid w:val="00F97E59"/>
    <w:rsid w:val="00FA00CB"/>
    <w:rsid w:val="00FA0475"/>
    <w:rsid w:val="00FA04A7"/>
    <w:rsid w:val="00FA058D"/>
    <w:rsid w:val="00FA07FF"/>
    <w:rsid w:val="00FA0853"/>
    <w:rsid w:val="00FA0924"/>
    <w:rsid w:val="00FA0A1A"/>
    <w:rsid w:val="00FA0B32"/>
    <w:rsid w:val="00FA1119"/>
    <w:rsid w:val="00FA12AA"/>
    <w:rsid w:val="00FA1715"/>
    <w:rsid w:val="00FA1751"/>
    <w:rsid w:val="00FA176B"/>
    <w:rsid w:val="00FA18AD"/>
    <w:rsid w:val="00FA1A8B"/>
    <w:rsid w:val="00FA1C04"/>
    <w:rsid w:val="00FA23A7"/>
    <w:rsid w:val="00FA2435"/>
    <w:rsid w:val="00FA24CA"/>
    <w:rsid w:val="00FA2AD2"/>
    <w:rsid w:val="00FA2FF6"/>
    <w:rsid w:val="00FA309E"/>
    <w:rsid w:val="00FA30C5"/>
    <w:rsid w:val="00FA312D"/>
    <w:rsid w:val="00FA31E6"/>
    <w:rsid w:val="00FA34AC"/>
    <w:rsid w:val="00FA3738"/>
    <w:rsid w:val="00FA3ABD"/>
    <w:rsid w:val="00FA3B09"/>
    <w:rsid w:val="00FA3F8E"/>
    <w:rsid w:val="00FA3F94"/>
    <w:rsid w:val="00FA40F0"/>
    <w:rsid w:val="00FA429E"/>
    <w:rsid w:val="00FA42CF"/>
    <w:rsid w:val="00FA43C4"/>
    <w:rsid w:val="00FA455B"/>
    <w:rsid w:val="00FA4617"/>
    <w:rsid w:val="00FA47A7"/>
    <w:rsid w:val="00FA48F3"/>
    <w:rsid w:val="00FA4AB5"/>
    <w:rsid w:val="00FA4BFA"/>
    <w:rsid w:val="00FA4C46"/>
    <w:rsid w:val="00FA4CF8"/>
    <w:rsid w:val="00FA51C7"/>
    <w:rsid w:val="00FA52EA"/>
    <w:rsid w:val="00FA5B5D"/>
    <w:rsid w:val="00FA5BD1"/>
    <w:rsid w:val="00FA5E05"/>
    <w:rsid w:val="00FA5ED8"/>
    <w:rsid w:val="00FA5EE0"/>
    <w:rsid w:val="00FA5EF1"/>
    <w:rsid w:val="00FA5F6F"/>
    <w:rsid w:val="00FA6002"/>
    <w:rsid w:val="00FA62A2"/>
    <w:rsid w:val="00FA63BD"/>
    <w:rsid w:val="00FA667F"/>
    <w:rsid w:val="00FA6AC8"/>
    <w:rsid w:val="00FA6C62"/>
    <w:rsid w:val="00FA6DBD"/>
    <w:rsid w:val="00FA7104"/>
    <w:rsid w:val="00FA71CA"/>
    <w:rsid w:val="00FA73BA"/>
    <w:rsid w:val="00FA73CD"/>
    <w:rsid w:val="00FA76BA"/>
    <w:rsid w:val="00FA76E9"/>
    <w:rsid w:val="00FA7910"/>
    <w:rsid w:val="00FA79B2"/>
    <w:rsid w:val="00FA79C3"/>
    <w:rsid w:val="00FA7A1E"/>
    <w:rsid w:val="00FA7D8A"/>
    <w:rsid w:val="00FA7D99"/>
    <w:rsid w:val="00FB0093"/>
    <w:rsid w:val="00FB019A"/>
    <w:rsid w:val="00FB022C"/>
    <w:rsid w:val="00FB033C"/>
    <w:rsid w:val="00FB03EF"/>
    <w:rsid w:val="00FB06B6"/>
    <w:rsid w:val="00FB0739"/>
    <w:rsid w:val="00FB0B05"/>
    <w:rsid w:val="00FB0E01"/>
    <w:rsid w:val="00FB0EED"/>
    <w:rsid w:val="00FB122D"/>
    <w:rsid w:val="00FB12A9"/>
    <w:rsid w:val="00FB12C2"/>
    <w:rsid w:val="00FB1520"/>
    <w:rsid w:val="00FB1AC8"/>
    <w:rsid w:val="00FB1AEC"/>
    <w:rsid w:val="00FB1C1F"/>
    <w:rsid w:val="00FB1C2A"/>
    <w:rsid w:val="00FB1CCB"/>
    <w:rsid w:val="00FB1FD2"/>
    <w:rsid w:val="00FB1FED"/>
    <w:rsid w:val="00FB20EA"/>
    <w:rsid w:val="00FB23D9"/>
    <w:rsid w:val="00FB2407"/>
    <w:rsid w:val="00FB2901"/>
    <w:rsid w:val="00FB2A26"/>
    <w:rsid w:val="00FB2B59"/>
    <w:rsid w:val="00FB2BA8"/>
    <w:rsid w:val="00FB2BF8"/>
    <w:rsid w:val="00FB2C92"/>
    <w:rsid w:val="00FB2E26"/>
    <w:rsid w:val="00FB2E5B"/>
    <w:rsid w:val="00FB2F53"/>
    <w:rsid w:val="00FB2F77"/>
    <w:rsid w:val="00FB30C6"/>
    <w:rsid w:val="00FB31F8"/>
    <w:rsid w:val="00FB3A2D"/>
    <w:rsid w:val="00FB3BFA"/>
    <w:rsid w:val="00FB3D6A"/>
    <w:rsid w:val="00FB3DE9"/>
    <w:rsid w:val="00FB3F05"/>
    <w:rsid w:val="00FB41DB"/>
    <w:rsid w:val="00FB442F"/>
    <w:rsid w:val="00FB4518"/>
    <w:rsid w:val="00FB45DC"/>
    <w:rsid w:val="00FB4899"/>
    <w:rsid w:val="00FB491D"/>
    <w:rsid w:val="00FB492B"/>
    <w:rsid w:val="00FB49C1"/>
    <w:rsid w:val="00FB4DC4"/>
    <w:rsid w:val="00FB5107"/>
    <w:rsid w:val="00FB51A2"/>
    <w:rsid w:val="00FB52B8"/>
    <w:rsid w:val="00FB52FB"/>
    <w:rsid w:val="00FB545C"/>
    <w:rsid w:val="00FB5537"/>
    <w:rsid w:val="00FB5558"/>
    <w:rsid w:val="00FB5645"/>
    <w:rsid w:val="00FB5892"/>
    <w:rsid w:val="00FB598D"/>
    <w:rsid w:val="00FB59BC"/>
    <w:rsid w:val="00FB5AE8"/>
    <w:rsid w:val="00FB5B47"/>
    <w:rsid w:val="00FB5C3A"/>
    <w:rsid w:val="00FB5C55"/>
    <w:rsid w:val="00FB5E9D"/>
    <w:rsid w:val="00FB60B1"/>
    <w:rsid w:val="00FB62EF"/>
    <w:rsid w:val="00FB63A4"/>
    <w:rsid w:val="00FB65B0"/>
    <w:rsid w:val="00FB67E7"/>
    <w:rsid w:val="00FB68C2"/>
    <w:rsid w:val="00FB6D90"/>
    <w:rsid w:val="00FB6E30"/>
    <w:rsid w:val="00FB70C0"/>
    <w:rsid w:val="00FB7191"/>
    <w:rsid w:val="00FB71B6"/>
    <w:rsid w:val="00FB72C2"/>
    <w:rsid w:val="00FB7372"/>
    <w:rsid w:val="00FB74DB"/>
    <w:rsid w:val="00FB7612"/>
    <w:rsid w:val="00FB7B06"/>
    <w:rsid w:val="00FB7BD4"/>
    <w:rsid w:val="00FB7C18"/>
    <w:rsid w:val="00FB7EEE"/>
    <w:rsid w:val="00FB7F79"/>
    <w:rsid w:val="00FC0353"/>
    <w:rsid w:val="00FC039B"/>
    <w:rsid w:val="00FC03E2"/>
    <w:rsid w:val="00FC0856"/>
    <w:rsid w:val="00FC0B15"/>
    <w:rsid w:val="00FC0B6F"/>
    <w:rsid w:val="00FC0CA6"/>
    <w:rsid w:val="00FC0CAD"/>
    <w:rsid w:val="00FC0ED1"/>
    <w:rsid w:val="00FC143E"/>
    <w:rsid w:val="00FC144B"/>
    <w:rsid w:val="00FC1693"/>
    <w:rsid w:val="00FC16D1"/>
    <w:rsid w:val="00FC17A9"/>
    <w:rsid w:val="00FC1890"/>
    <w:rsid w:val="00FC189C"/>
    <w:rsid w:val="00FC19C9"/>
    <w:rsid w:val="00FC1AC5"/>
    <w:rsid w:val="00FC1B8D"/>
    <w:rsid w:val="00FC1C4B"/>
    <w:rsid w:val="00FC1D3F"/>
    <w:rsid w:val="00FC1FF5"/>
    <w:rsid w:val="00FC2087"/>
    <w:rsid w:val="00FC2155"/>
    <w:rsid w:val="00FC21D8"/>
    <w:rsid w:val="00FC2272"/>
    <w:rsid w:val="00FC2365"/>
    <w:rsid w:val="00FC2423"/>
    <w:rsid w:val="00FC2775"/>
    <w:rsid w:val="00FC28F3"/>
    <w:rsid w:val="00FC29D0"/>
    <w:rsid w:val="00FC2C9B"/>
    <w:rsid w:val="00FC2FB8"/>
    <w:rsid w:val="00FC30B2"/>
    <w:rsid w:val="00FC31E5"/>
    <w:rsid w:val="00FC329E"/>
    <w:rsid w:val="00FC34A8"/>
    <w:rsid w:val="00FC3692"/>
    <w:rsid w:val="00FC379C"/>
    <w:rsid w:val="00FC3833"/>
    <w:rsid w:val="00FC3842"/>
    <w:rsid w:val="00FC388F"/>
    <w:rsid w:val="00FC38D2"/>
    <w:rsid w:val="00FC398D"/>
    <w:rsid w:val="00FC39C2"/>
    <w:rsid w:val="00FC3B42"/>
    <w:rsid w:val="00FC3CB1"/>
    <w:rsid w:val="00FC41BE"/>
    <w:rsid w:val="00FC41E7"/>
    <w:rsid w:val="00FC427D"/>
    <w:rsid w:val="00FC428B"/>
    <w:rsid w:val="00FC44AC"/>
    <w:rsid w:val="00FC4683"/>
    <w:rsid w:val="00FC46A0"/>
    <w:rsid w:val="00FC4787"/>
    <w:rsid w:val="00FC495F"/>
    <w:rsid w:val="00FC4BEC"/>
    <w:rsid w:val="00FC4D02"/>
    <w:rsid w:val="00FC4F20"/>
    <w:rsid w:val="00FC4FF4"/>
    <w:rsid w:val="00FC531F"/>
    <w:rsid w:val="00FC53AD"/>
    <w:rsid w:val="00FC58DF"/>
    <w:rsid w:val="00FC5EA1"/>
    <w:rsid w:val="00FC5EC8"/>
    <w:rsid w:val="00FC607A"/>
    <w:rsid w:val="00FC612D"/>
    <w:rsid w:val="00FC612F"/>
    <w:rsid w:val="00FC6145"/>
    <w:rsid w:val="00FC68FA"/>
    <w:rsid w:val="00FC6918"/>
    <w:rsid w:val="00FC6939"/>
    <w:rsid w:val="00FC6CE5"/>
    <w:rsid w:val="00FC6EA9"/>
    <w:rsid w:val="00FC7032"/>
    <w:rsid w:val="00FC7199"/>
    <w:rsid w:val="00FC73B6"/>
    <w:rsid w:val="00FC75DF"/>
    <w:rsid w:val="00FC7601"/>
    <w:rsid w:val="00FC7690"/>
    <w:rsid w:val="00FC76D1"/>
    <w:rsid w:val="00FC79B9"/>
    <w:rsid w:val="00FC7BF1"/>
    <w:rsid w:val="00FC7BF4"/>
    <w:rsid w:val="00FD0127"/>
    <w:rsid w:val="00FD01B3"/>
    <w:rsid w:val="00FD01D9"/>
    <w:rsid w:val="00FD0279"/>
    <w:rsid w:val="00FD02B2"/>
    <w:rsid w:val="00FD03D0"/>
    <w:rsid w:val="00FD04AD"/>
    <w:rsid w:val="00FD0558"/>
    <w:rsid w:val="00FD076C"/>
    <w:rsid w:val="00FD077E"/>
    <w:rsid w:val="00FD0937"/>
    <w:rsid w:val="00FD0AB8"/>
    <w:rsid w:val="00FD0ADC"/>
    <w:rsid w:val="00FD0AE2"/>
    <w:rsid w:val="00FD0C90"/>
    <w:rsid w:val="00FD0CA7"/>
    <w:rsid w:val="00FD0CD3"/>
    <w:rsid w:val="00FD0D0C"/>
    <w:rsid w:val="00FD1159"/>
    <w:rsid w:val="00FD115C"/>
    <w:rsid w:val="00FD115D"/>
    <w:rsid w:val="00FD116D"/>
    <w:rsid w:val="00FD125A"/>
    <w:rsid w:val="00FD12BD"/>
    <w:rsid w:val="00FD1333"/>
    <w:rsid w:val="00FD14E0"/>
    <w:rsid w:val="00FD1503"/>
    <w:rsid w:val="00FD162B"/>
    <w:rsid w:val="00FD17DB"/>
    <w:rsid w:val="00FD1817"/>
    <w:rsid w:val="00FD190B"/>
    <w:rsid w:val="00FD1A8F"/>
    <w:rsid w:val="00FD1B2A"/>
    <w:rsid w:val="00FD1E9F"/>
    <w:rsid w:val="00FD20C7"/>
    <w:rsid w:val="00FD2171"/>
    <w:rsid w:val="00FD25A4"/>
    <w:rsid w:val="00FD25C8"/>
    <w:rsid w:val="00FD293C"/>
    <w:rsid w:val="00FD2969"/>
    <w:rsid w:val="00FD297C"/>
    <w:rsid w:val="00FD298C"/>
    <w:rsid w:val="00FD2B23"/>
    <w:rsid w:val="00FD2BE7"/>
    <w:rsid w:val="00FD2D2A"/>
    <w:rsid w:val="00FD2EAD"/>
    <w:rsid w:val="00FD2F95"/>
    <w:rsid w:val="00FD308D"/>
    <w:rsid w:val="00FD319B"/>
    <w:rsid w:val="00FD31DC"/>
    <w:rsid w:val="00FD32B3"/>
    <w:rsid w:val="00FD332F"/>
    <w:rsid w:val="00FD340D"/>
    <w:rsid w:val="00FD3491"/>
    <w:rsid w:val="00FD3643"/>
    <w:rsid w:val="00FD371A"/>
    <w:rsid w:val="00FD3A3C"/>
    <w:rsid w:val="00FD3E3A"/>
    <w:rsid w:val="00FD44F9"/>
    <w:rsid w:val="00FD453E"/>
    <w:rsid w:val="00FD46B8"/>
    <w:rsid w:val="00FD46ED"/>
    <w:rsid w:val="00FD49A1"/>
    <w:rsid w:val="00FD4BCA"/>
    <w:rsid w:val="00FD4C76"/>
    <w:rsid w:val="00FD50A0"/>
    <w:rsid w:val="00FD5256"/>
    <w:rsid w:val="00FD5608"/>
    <w:rsid w:val="00FD56EC"/>
    <w:rsid w:val="00FD56FB"/>
    <w:rsid w:val="00FD5793"/>
    <w:rsid w:val="00FD59CC"/>
    <w:rsid w:val="00FD59E1"/>
    <w:rsid w:val="00FD5D51"/>
    <w:rsid w:val="00FD5F9B"/>
    <w:rsid w:val="00FD5FE8"/>
    <w:rsid w:val="00FD62F5"/>
    <w:rsid w:val="00FD6367"/>
    <w:rsid w:val="00FD65A0"/>
    <w:rsid w:val="00FD694E"/>
    <w:rsid w:val="00FD69E8"/>
    <w:rsid w:val="00FD6DA5"/>
    <w:rsid w:val="00FD71F3"/>
    <w:rsid w:val="00FD727A"/>
    <w:rsid w:val="00FD7780"/>
    <w:rsid w:val="00FD7BB8"/>
    <w:rsid w:val="00FD7C75"/>
    <w:rsid w:val="00FD7DF4"/>
    <w:rsid w:val="00FD7E33"/>
    <w:rsid w:val="00FD7E85"/>
    <w:rsid w:val="00FD7F3C"/>
    <w:rsid w:val="00FE000A"/>
    <w:rsid w:val="00FE006E"/>
    <w:rsid w:val="00FE015E"/>
    <w:rsid w:val="00FE01C1"/>
    <w:rsid w:val="00FE0246"/>
    <w:rsid w:val="00FE02DD"/>
    <w:rsid w:val="00FE0477"/>
    <w:rsid w:val="00FE05EF"/>
    <w:rsid w:val="00FE096F"/>
    <w:rsid w:val="00FE09C8"/>
    <w:rsid w:val="00FE0CFD"/>
    <w:rsid w:val="00FE0E6A"/>
    <w:rsid w:val="00FE0EB3"/>
    <w:rsid w:val="00FE0F7D"/>
    <w:rsid w:val="00FE13A5"/>
    <w:rsid w:val="00FE1765"/>
    <w:rsid w:val="00FE19CE"/>
    <w:rsid w:val="00FE1B7B"/>
    <w:rsid w:val="00FE1CD0"/>
    <w:rsid w:val="00FE1E68"/>
    <w:rsid w:val="00FE1F33"/>
    <w:rsid w:val="00FE1FBD"/>
    <w:rsid w:val="00FE1FF8"/>
    <w:rsid w:val="00FE21B8"/>
    <w:rsid w:val="00FE21D1"/>
    <w:rsid w:val="00FE24AD"/>
    <w:rsid w:val="00FE25B4"/>
    <w:rsid w:val="00FE278C"/>
    <w:rsid w:val="00FE29AA"/>
    <w:rsid w:val="00FE2A0B"/>
    <w:rsid w:val="00FE2AE6"/>
    <w:rsid w:val="00FE2B35"/>
    <w:rsid w:val="00FE2C5C"/>
    <w:rsid w:val="00FE2D53"/>
    <w:rsid w:val="00FE2E62"/>
    <w:rsid w:val="00FE2EE1"/>
    <w:rsid w:val="00FE300B"/>
    <w:rsid w:val="00FE36E9"/>
    <w:rsid w:val="00FE38CA"/>
    <w:rsid w:val="00FE38D5"/>
    <w:rsid w:val="00FE3920"/>
    <w:rsid w:val="00FE39EF"/>
    <w:rsid w:val="00FE3C8F"/>
    <w:rsid w:val="00FE3F6B"/>
    <w:rsid w:val="00FE3F9D"/>
    <w:rsid w:val="00FE415F"/>
    <w:rsid w:val="00FE43F1"/>
    <w:rsid w:val="00FE4402"/>
    <w:rsid w:val="00FE4721"/>
    <w:rsid w:val="00FE478E"/>
    <w:rsid w:val="00FE4793"/>
    <w:rsid w:val="00FE4824"/>
    <w:rsid w:val="00FE48BC"/>
    <w:rsid w:val="00FE4C5B"/>
    <w:rsid w:val="00FE4E27"/>
    <w:rsid w:val="00FE4E8E"/>
    <w:rsid w:val="00FE4FA7"/>
    <w:rsid w:val="00FE5172"/>
    <w:rsid w:val="00FE51B1"/>
    <w:rsid w:val="00FE52B4"/>
    <w:rsid w:val="00FE52C0"/>
    <w:rsid w:val="00FE5491"/>
    <w:rsid w:val="00FE54FE"/>
    <w:rsid w:val="00FE550D"/>
    <w:rsid w:val="00FE5592"/>
    <w:rsid w:val="00FE57FA"/>
    <w:rsid w:val="00FE58FC"/>
    <w:rsid w:val="00FE5931"/>
    <w:rsid w:val="00FE5961"/>
    <w:rsid w:val="00FE59DE"/>
    <w:rsid w:val="00FE5DA6"/>
    <w:rsid w:val="00FE5F74"/>
    <w:rsid w:val="00FE6342"/>
    <w:rsid w:val="00FE65A2"/>
    <w:rsid w:val="00FE6683"/>
    <w:rsid w:val="00FE67DB"/>
    <w:rsid w:val="00FE6886"/>
    <w:rsid w:val="00FE68D3"/>
    <w:rsid w:val="00FE697D"/>
    <w:rsid w:val="00FE6BC6"/>
    <w:rsid w:val="00FE6EC1"/>
    <w:rsid w:val="00FE701D"/>
    <w:rsid w:val="00FE704E"/>
    <w:rsid w:val="00FE70B3"/>
    <w:rsid w:val="00FE712B"/>
    <w:rsid w:val="00FE7290"/>
    <w:rsid w:val="00FE7294"/>
    <w:rsid w:val="00FE72BC"/>
    <w:rsid w:val="00FE7435"/>
    <w:rsid w:val="00FE7437"/>
    <w:rsid w:val="00FE7A21"/>
    <w:rsid w:val="00FE7E6E"/>
    <w:rsid w:val="00FE7FC0"/>
    <w:rsid w:val="00FF0126"/>
    <w:rsid w:val="00FF033B"/>
    <w:rsid w:val="00FF04D1"/>
    <w:rsid w:val="00FF0623"/>
    <w:rsid w:val="00FF0782"/>
    <w:rsid w:val="00FF0965"/>
    <w:rsid w:val="00FF0B51"/>
    <w:rsid w:val="00FF0C7C"/>
    <w:rsid w:val="00FF13AE"/>
    <w:rsid w:val="00FF1805"/>
    <w:rsid w:val="00FF1807"/>
    <w:rsid w:val="00FF18F0"/>
    <w:rsid w:val="00FF1C65"/>
    <w:rsid w:val="00FF1CF9"/>
    <w:rsid w:val="00FF1DFD"/>
    <w:rsid w:val="00FF1FA7"/>
    <w:rsid w:val="00FF21CB"/>
    <w:rsid w:val="00FF21DA"/>
    <w:rsid w:val="00FF2226"/>
    <w:rsid w:val="00FF262A"/>
    <w:rsid w:val="00FF2B29"/>
    <w:rsid w:val="00FF2C31"/>
    <w:rsid w:val="00FF2CA1"/>
    <w:rsid w:val="00FF320A"/>
    <w:rsid w:val="00FF322E"/>
    <w:rsid w:val="00FF3683"/>
    <w:rsid w:val="00FF393B"/>
    <w:rsid w:val="00FF3A25"/>
    <w:rsid w:val="00FF3AEF"/>
    <w:rsid w:val="00FF3B52"/>
    <w:rsid w:val="00FF3C56"/>
    <w:rsid w:val="00FF411D"/>
    <w:rsid w:val="00FF413A"/>
    <w:rsid w:val="00FF43D4"/>
    <w:rsid w:val="00FF47AB"/>
    <w:rsid w:val="00FF4913"/>
    <w:rsid w:val="00FF4949"/>
    <w:rsid w:val="00FF4B07"/>
    <w:rsid w:val="00FF4CD7"/>
    <w:rsid w:val="00FF4EE5"/>
    <w:rsid w:val="00FF4F0B"/>
    <w:rsid w:val="00FF5364"/>
    <w:rsid w:val="00FF5589"/>
    <w:rsid w:val="00FF574B"/>
    <w:rsid w:val="00FF58AF"/>
    <w:rsid w:val="00FF5CC6"/>
    <w:rsid w:val="00FF5D26"/>
    <w:rsid w:val="00FF5DCA"/>
    <w:rsid w:val="00FF622E"/>
    <w:rsid w:val="00FF6481"/>
    <w:rsid w:val="00FF652E"/>
    <w:rsid w:val="00FF65AD"/>
    <w:rsid w:val="00FF65DD"/>
    <w:rsid w:val="00FF665A"/>
    <w:rsid w:val="00FF6680"/>
    <w:rsid w:val="00FF6733"/>
    <w:rsid w:val="00FF6ABB"/>
    <w:rsid w:val="00FF6AE0"/>
    <w:rsid w:val="00FF6CBC"/>
    <w:rsid w:val="00FF6F0D"/>
    <w:rsid w:val="00FF7347"/>
    <w:rsid w:val="00FF73BE"/>
    <w:rsid w:val="00FF73D2"/>
    <w:rsid w:val="00FF75F9"/>
    <w:rsid w:val="00FF766C"/>
    <w:rsid w:val="00FF7B7B"/>
    <w:rsid w:val="00FF7BE5"/>
    <w:rsid w:val="00FF7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477D55"/>
  <w15:docId w15:val="{B31B1E8D-44A8-46A3-B700-1C7FC05B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after="120" w:line="360"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E1B4E"/>
    <w:pPr>
      <w:ind w:firstLineChars="200" w:firstLine="200"/>
    </w:pPr>
    <w:rPr>
      <w:rFonts w:cs="Calibri"/>
      <w:sz w:val="24"/>
      <w:lang w:eastAsia="en-US"/>
    </w:rPr>
  </w:style>
  <w:style w:type="paragraph" w:styleId="1">
    <w:name w:val="heading 1"/>
    <w:aliases w:val="1,H1"/>
    <w:next w:val="Body"/>
    <w:link w:val="10"/>
    <w:qFormat/>
    <w:rsid w:val="005F24CB"/>
    <w:pPr>
      <w:widowControl w:val="0"/>
      <w:numPr>
        <w:numId w:val="4"/>
      </w:numPr>
      <w:tabs>
        <w:tab w:val="left" w:pos="504"/>
        <w:tab w:val="left" w:pos="1440"/>
        <w:tab w:val="left" w:pos="3420"/>
      </w:tabs>
      <w:spacing w:afterLines="100"/>
      <w:outlineLvl w:val="0"/>
    </w:pPr>
    <w:rPr>
      <w:rFonts w:cs="宋体"/>
      <w:b/>
      <w:snapToGrid w:val="0"/>
      <w:color w:val="000000"/>
      <w:kern w:val="28"/>
      <w:sz w:val="32"/>
    </w:rPr>
  </w:style>
  <w:style w:type="paragraph" w:styleId="20">
    <w:name w:val="heading 2"/>
    <w:aliases w:val="2"/>
    <w:next w:val="Body"/>
    <w:link w:val="21"/>
    <w:autoRedefine/>
    <w:qFormat/>
    <w:rsid w:val="005F24CB"/>
    <w:pPr>
      <w:widowControl w:val="0"/>
      <w:numPr>
        <w:ilvl w:val="1"/>
        <w:numId w:val="4"/>
      </w:numPr>
      <w:adjustRightInd w:val="0"/>
      <w:spacing w:beforeLines="50" w:afterLines="50"/>
      <w:jc w:val="both"/>
      <w:outlineLvl w:val="1"/>
    </w:pPr>
    <w:rPr>
      <w:b/>
      <w:snapToGrid w:val="0"/>
      <w:color w:val="000000"/>
      <w:kern w:val="2"/>
      <w:sz w:val="32"/>
      <w:szCs w:val="36"/>
    </w:rPr>
  </w:style>
  <w:style w:type="paragraph" w:styleId="3">
    <w:name w:val="heading 3"/>
    <w:aliases w:val="3"/>
    <w:next w:val="Body"/>
    <w:link w:val="30"/>
    <w:qFormat/>
    <w:rsid w:val="00766507"/>
    <w:pPr>
      <w:keepLines/>
      <w:numPr>
        <w:ilvl w:val="2"/>
        <w:numId w:val="4"/>
      </w:numPr>
      <w:adjustRightInd w:val="0"/>
      <w:spacing w:beforeLines="50" w:afterLines="50"/>
      <w:jc w:val="both"/>
      <w:outlineLvl w:val="2"/>
    </w:pPr>
    <w:rPr>
      <w:rFonts w:cs="Calibri"/>
      <w:snapToGrid w:val="0"/>
      <w:color w:val="000000"/>
      <w:sz w:val="30"/>
      <w:lang w:eastAsia="en-US"/>
    </w:rPr>
  </w:style>
  <w:style w:type="paragraph" w:styleId="4">
    <w:name w:val="heading 4"/>
    <w:aliases w:val="4"/>
    <w:next w:val="Body"/>
    <w:link w:val="40"/>
    <w:qFormat/>
    <w:rsid w:val="00766507"/>
    <w:pPr>
      <w:keepNext/>
      <w:keepLines/>
      <w:numPr>
        <w:ilvl w:val="3"/>
        <w:numId w:val="4"/>
      </w:numPr>
      <w:tabs>
        <w:tab w:val="left" w:pos="1440"/>
        <w:tab w:val="left" w:pos="1890"/>
        <w:tab w:val="left" w:pos="2340"/>
        <w:tab w:val="left" w:pos="3420"/>
      </w:tabs>
      <w:spacing w:beforeLines="50" w:afterLines="50"/>
      <w:jc w:val="both"/>
      <w:outlineLvl w:val="3"/>
    </w:pPr>
    <w:rPr>
      <w:rFonts w:cstheme="majorBidi"/>
      <w:snapToGrid w:val="0"/>
      <w:color w:val="000000"/>
      <w:sz w:val="24"/>
      <w:lang w:eastAsia="en-US"/>
    </w:rPr>
  </w:style>
  <w:style w:type="paragraph" w:styleId="5">
    <w:name w:val="heading 5"/>
    <w:basedOn w:val="a0"/>
    <w:next w:val="Body"/>
    <w:link w:val="50"/>
    <w:qFormat/>
    <w:rsid w:val="00964E57"/>
    <w:pPr>
      <w:keepNext/>
      <w:keepLines/>
      <w:numPr>
        <w:ilvl w:val="4"/>
        <w:numId w:val="4"/>
      </w:numPr>
      <w:tabs>
        <w:tab w:val="left" w:pos="1440"/>
        <w:tab w:val="left" w:pos="1890"/>
        <w:tab w:val="left" w:pos="2340"/>
        <w:tab w:val="left" w:pos="3420"/>
      </w:tabs>
      <w:spacing w:before="240" w:after="60"/>
      <w:ind w:firstLineChars="0" w:firstLine="0"/>
      <w:jc w:val="both"/>
      <w:outlineLvl w:val="4"/>
    </w:pPr>
    <w:rPr>
      <w:b/>
      <w:snapToGrid w:val="0"/>
      <w:color w:val="000000"/>
    </w:rPr>
  </w:style>
  <w:style w:type="paragraph" w:styleId="6">
    <w:name w:val="heading 6"/>
    <w:next w:val="Body"/>
    <w:link w:val="60"/>
    <w:qFormat/>
    <w:rsid w:val="00964E57"/>
    <w:pPr>
      <w:keepNext/>
      <w:keepLines/>
      <w:numPr>
        <w:numId w:val="3"/>
      </w:numPr>
      <w:tabs>
        <w:tab w:val="left" w:pos="504"/>
      </w:tabs>
      <w:spacing w:before="240" w:after="60"/>
      <w:jc w:val="both"/>
      <w:outlineLvl w:val="5"/>
    </w:pPr>
    <w:rPr>
      <w:b/>
      <w:snapToGrid w:val="0"/>
      <w:color w:val="000000"/>
      <w:sz w:val="40"/>
      <w:szCs w:val="40"/>
      <w:lang w:eastAsia="en-US"/>
    </w:rPr>
  </w:style>
  <w:style w:type="paragraph" w:styleId="7">
    <w:name w:val="heading 7"/>
    <w:basedOn w:val="6"/>
    <w:next w:val="Body"/>
    <w:link w:val="70"/>
    <w:qFormat/>
    <w:rsid w:val="00964E57"/>
    <w:pPr>
      <w:numPr>
        <w:ilvl w:val="6"/>
        <w:numId w:val="4"/>
      </w:numPr>
      <w:tabs>
        <w:tab w:val="clear" w:pos="504"/>
      </w:tabs>
      <w:jc w:val="left"/>
      <w:outlineLvl w:val="6"/>
    </w:pPr>
    <w:rPr>
      <w:sz w:val="36"/>
      <w:szCs w:val="36"/>
    </w:rPr>
  </w:style>
  <w:style w:type="paragraph" w:styleId="8">
    <w:name w:val="heading 8"/>
    <w:basedOn w:val="7"/>
    <w:next w:val="Body"/>
    <w:link w:val="80"/>
    <w:qFormat/>
    <w:rsid w:val="00964E57"/>
    <w:pPr>
      <w:numPr>
        <w:ilvl w:val="7"/>
      </w:numPr>
      <w:outlineLvl w:val="7"/>
    </w:pPr>
    <w:rPr>
      <w:sz w:val="32"/>
      <w:szCs w:val="32"/>
    </w:rPr>
  </w:style>
  <w:style w:type="paragraph" w:styleId="9">
    <w:name w:val="heading 9"/>
    <w:basedOn w:val="8"/>
    <w:next w:val="Body"/>
    <w:link w:val="90"/>
    <w:qFormat/>
    <w:rsid w:val="00964E57"/>
    <w:pPr>
      <w:numPr>
        <w:ilvl w:val="8"/>
      </w:numPr>
      <w:outlineLvl w:val="8"/>
    </w:pPr>
    <w:rPr>
      <w:b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ody">
    <w:name w:val="Body"/>
    <w:basedOn w:val="a0"/>
    <w:link w:val="BodyChar"/>
    <w:rsid w:val="005F7B05"/>
    <w:pPr>
      <w:tabs>
        <w:tab w:val="left" w:pos="1440"/>
        <w:tab w:val="left" w:pos="3420"/>
      </w:tabs>
      <w:spacing w:after="60" w:line="220" w:lineRule="atLeast"/>
    </w:pPr>
    <w:rPr>
      <w:snapToGrid w:val="0"/>
      <w:color w:val="000000"/>
    </w:rPr>
  </w:style>
  <w:style w:type="character" w:customStyle="1" w:styleId="BodyChar">
    <w:name w:val="Body Char"/>
    <w:basedOn w:val="a1"/>
    <w:link w:val="Body"/>
    <w:rsid w:val="00AD2066"/>
    <w:rPr>
      <w:snapToGrid w:val="0"/>
      <w:color w:val="000000"/>
      <w:sz w:val="24"/>
      <w:lang w:val="en-US" w:eastAsia="en-US" w:bidi="ar-SA"/>
    </w:rPr>
  </w:style>
  <w:style w:type="character" w:customStyle="1" w:styleId="10">
    <w:name w:val="标题 1 字符"/>
    <w:aliases w:val="1 字符,H1 字符"/>
    <w:basedOn w:val="a1"/>
    <w:link w:val="1"/>
    <w:rsid w:val="005F24CB"/>
    <w:rPr>
      <w:rFonts w:cs="宋体"/>
      <w:b/>
      <w:snapToGrid w:val="0"/>
      <w:color w:val="000000"/>
      <w:kern w:val="28"/>
      <w:sz w:val="32"/>
    </w:rPr>
  </w:style>
  <w:style w:type="character" w:customStyle="1" w:styleId="21">
    <w:name w:val="标题 2 字符"/>
    <w:aliases w:val="2 字符"/>
    <w:basedOn w:val="a1"/>
    <w:link w:val="20"/>
    <w:rsid w:val="005F24CB"/>
    <w:rPr>
      <w:b/>
      <w:snapToGrid w:val="0"/>
      <w:color w:val="000000"/>
      <w:kern w:val="2"/>
      <w:sz w:val="32"/>
      <w:szCs w:val="36"/>
    </w:rPr>
  </w:style>
  <w:style w:type="character" w:customStyle="1" w:styleId="30">
    <w:name w:val="标题 3 字符"/>
    <w:aliases w:val="3 字符"/>
    <w:basedOn w:val="a1"/>
    <w:link w:val="3"/>
    <w:rsid w:val="00766507"/>
    <w:rPr>
      <w:rFonts w:cs="Calibri"/>
      <w:snapToGrid w:val="0"/>
      <w:color w:val="000000"/>
      <w:sz w:val="30"/>
      <w:lang w:eastAsia="en-US"/>
    </w:rPr>
  </w:style>
  <w:style w:type="character" w:customStyle="1" w:styleId="40">
    <w:name w:val="标题 4 字符"/>
    <w:aliases w:val="4 字符"/>
    <w:basedOn w:val="a1"/>
    <w:link w:val="4"/>
    <w:rsid w:val="00766507"/>
    <w:rPr>
      <w:rFonts w:cstheme="majorBidi"/>
      <w:snapToGrid w:val="0"/>
      <w:color w:val="000000"/>
      <w:sz w:val="24"/>
      <w:lang w:eastAsia="en-US"/>
    </w:rPr>
  </w:style>
  <w:style w:type="character" w:customStyle="1" w:styleId="50">
    <w:name w:val="标题 5 字符"/>
    <w:basedOn w:val="a1"/>
    <w:link w:val="5"/>
    <w:rsid w:val="00964E57"/>
    <w:rPr>
      <w:rFonts w:cs="Calibri"/>
      <w:b/>
      <w:snapToGrid w:val="0"/>
      <w:color w:val="000000"/>
      <w:sz w:val="24"/>
      <w:lang w:eastAsia="en-US"/>
    </w:rPr>
  </w:style>
  <w:style w:type="character" w:customStyle="1" w:styleId="60">
    <w:name w:val="标题 6 字符"/>
    <w:basedOn w:val="a1"/>
    <w:link w:val="6"/>
    <w:rsid w:val="00964E57"/>
    <w:rPr>
      <w:b/>
      <w:snapToGrid w:val="0"/>
      <w:color w:val="000000"/>
      <w:sz w:val="40"/>
      <w:szCs w:val="40"/>
      <w:lang w:eastAsia="en-US"/>
    </w:rPr>
  </w:style>
  <w:style w:type="character" w:customStyle="1" w:styleId="70">
    <w:name w:val="标题 7 字符"/>
    <w:basedOn w:val="a1"/>
    <w:link w:val="7"/>
    <w:rsid w:val="00964E57"/>
    <w:rPr>
      <w:b/>
      <w:snapToGrid w:val="0"/>
      <w:color w:val="000000"/>
      <w:sz w:val="36"/>
      <w:szCs w:val="36"/>
      <w:lang w:eastAsia="en-US"/>
    </w:rPr>
  </w:style>
  <w:style w:type="character" w:customStyle="1" w:styleId="80">
    <w:name w:val="标题 8 字符"/>
    <w:basedOn w:val="a1"/>
    <w:link w:val="8"/>
    <w:rsid w:val="00964E57"/>
    <w:rPr>
      <w:b/>
      <w:snapToGrid w:val="0"/>
      <w:color w:val="000000"/>
      <w:sz w:val="32"/>
      <w:szCs w:val="32"/>
      <w:lang w:eastAsia="en-US"/>
    </w:rPr>
  </w:style>
  <w:style w:type="character" w:customStyle="1" w:styleId="90">
    <w:name w:val="标题 9 字符"/>
    <w:basedOn w:val="a1"/>
    <w:link w:val="9"/>
    <w:rsid w:val="00964E57"/>
    <w:rPr>
      <w:snapToGrid w:val="0"/>
      <w:color w:val="000000"/>
      <w:sz w:val="28"/>
      <w:szCs w:val="28"/>
      <w:lang w:eastAsia="en-US"/>
    </w:rPr>
  </w:style>
  <w:style w:type="paragraph" w:styleId="TOC1">
    <w:name w:val="toc 1"/>
    <w:basedOn w:val="a0"/>
    <w:next w:val="a0"/>
    <w:autoRedefine/>
    <w:uiPriority w:val="39"/>
    <w:qFormat/>
    <w:rsid w:val="00964E57"/>
    <w:pPr>
      <w:spacing w:before="120"/>
    </w:pPr>
    <w:rPr>
      <w:rFonts w:asciiTheme="minorHAnsi" w:hAnsiTheme="minorHAnsi"/>
      <w:b/>
      <w:bCs/>
      <w:caps/>
      <w:sz w:val="20"/>
    </w:rPr>
  </w:style>
  <w:style w:type="paragraph" w:styleId="TOC2">
    <w:name w:val="toc 2"/>
    <w:basedOn w:val="a0"/>
    <w:next w:val="a0"/>
    <w:autoRedefine/>
    <w:uiPriority w:val="39"/>
    <w:qFormat/>
    <w:rsid w:val="00964E57"/>
    <w:pPr>
      <w:ind w:left="240"/>
    </w:pPr>
    <w:rPr>
      <w:rFonts w:asciiTheme="minorHAnsi" w:hAnsiTheme="minorHAnsi"/>
      <w:smallCaps/>
      <w:sz w:val="20"/>
    </w:rPr>
  </w:style>
  <w:style w:type="paragraph" w:styleId="TOC3">
    <w:name w:val="toc 3"/>
    <w:basedOn w:val="a0"/>
    <w:next w:val="a0"/>
    <w:autoRedefine/>
    <w:uiPriority w:val="39"/>
    <w:qFormat/>
    <w:rsid w:val="00964E57"/>
    <w:pPr>
      <w:ind w:left="480"/>
    </w:pPr>
    <w:rPr>
      <w:rFonts w:asciiTheme="minorHAnsi" w:hAnsiTheme="minorHAnsi"/>
      <w:i/>
      <w:iCs/>
      <w:sz w:val="20"/>
    </w:rPr>
  </w:style>
  <w:style w:type="paragraph" w:styleId="a4">
    <w:name w:val="header"/>
    <w:basedOn w:val="a0"/>
    <w:link w:val="a5"/>
    <w:rsid w:val="005F7B05"/>
    <w:pPr>
      <w:keepNext/>
      <w:keepLines/>
      <w:tabs>
        <w:tab w:val="left" w:pos="5760"/>
        <w:tab w:val="right" w:pos="9180"/>
      </w:tabs>
      <w:spacing w:before="120" w:after="60"/>
      <w:ind w:left="180"/>
    </w:pPr>
    <w:rPr>
      <w:snapToGrid w:val="0"/>
      <w:color w:val="000000"/>
      <w:sz w:val="16"/>
    </w:rPr>
  </w:style>
  <w:style w:type="character" w:customStyle="1" w:styleId="a5">
    <w:name w:val="页眉 字符"/>
    <w:basedOn w:val="a1"/>
    <w:link w:val="a4"/>
    <w:uiPriority w:val="99"/>
    <w:rsid w:val="005B2283"/>
    <w:rPr>
      <w:snapToGrid w:val="0"/>
      <w:color w:val="000000"/>
      <w:sz w:val="16"/>
      <w:lang w:eastAsia="en-US"/>
    </w:rPr>
  </w:style>
  <w:style w:type="character" w:styleId="a6">
    <w:name w:val="page number"/>
    <w:basedOn w:val="a1"/>
    <w:rsid w:val="005F7B05"/>
  </w:style>
  <w:style w:type="paragraph" w:styleId="a7">
    <w:name w:val="footer"/>
    <w:aliases w:val="Footer-Even"/>
    <w:basedOn w:val="a0"/>
    <w:link w:val="a8"/>
    <w:uiPriority w:val="99"/>
    <w:rsid w:val="005F7B05"/>
    <w:pPr>
      <w:keepNext/>
      <w:keepLines/>
      <w:tabs>
        <w:tab w:val="left" w:pos="1440"/>
        <w:tab w:val="left" w:pos="1890"/>
        <w:tab w:val="left" w:pos="2340"/>
        <w:tab w:val="left" w:pos="3420"/>
        <w:tab w:val="center" w:pos="4320"/>
        <w:tab w:val="right" w:pos="8640"/>
      </w:tabs>
      <w:spacing w:before="60" w:after="60"/>
      <w:jc w:val="both"/>
    </w:pPr>
    <w:rPr>
      <w:rFonts w:ascii="Times-Roman" w:hAnsi="Times-Roman"/>
      <w:snapToGrid w:val="0"/>
      <w:color w:val="000000"/>
    </w:rPr>
  </w:style>
  <w:style w:type="character" w:customStyle="1" w:styleId="a8">
    <w:name w:val="页脚 字符"/>
    <w:aliases w:val="Footer-Even 字符"/>
    <w:basedOn w:val="a1"/>
    <w:link w:val="a7"/>
    <w:uiPriority w:val="99"/>
    <w:rsid w:val="005B2283"/>
    <w:rPr>
      <w:rFonts w:ascii="Times-Roman" w:hAnsi="Times-Roman"/>
      <w:snapToGrid w:val="0"/>
      <w:color w:val="000000"/>
      <w:lang w:eastAsia="en-US"/>
    </w:rPr>
  </w:style>
  <w:style w:type="character" w:customStyle="1" w:styleId="Definition">
    <w:name w:val="Definition"/>
    <w:rsid w:val="005F7B05"/>
    <w:rPr>
      <w:i/>
    </w:rPr>
  </w:style>
  <w:style w:type="character" w:styleId="a9">
    <w:name w:val="Hyperlink"/>
    <w:basedOn w:val="a1"/>
    <w:uiPriority w:val="99"/>
    <w:rsid w:val="0017739A"/>
    <w:rPr>
      <w:rFonts w:ascii="Times New Roman" w:hAnsi="Times New Roman"/>
      <w:color w:val="0000FF"/>
      <w:sz w:val="24"/>
      <w:szCs w:val="24"/>
      <w:u w:val="single"/>
    </w:rPr>
  </w:style>
  <w:style w:type="character" w:styleId="aa">
    <w:name w:val="FollowedHyperlink"/>
    <w:basedOn w:val="a1"/>
    <w:uiPriority w:val="99"/>
    <w:rsid w:val="005F7B05"/>
    <w:rPr>
      <w:color w:val="800080"/>
      <w:u w:val="single"/>
    </w:rPr>
  </w:style>
  <w:style w:type="paragraph" w:styleId="ab">
    <w:name w:val="footnote text"/>
    <w:basedOn w:val="a0"/>
    <w:link w:val="ac"/>
    <w:semiHidden/>
    <w:rsid w:val="005F7B05"/>
  </w:style>
  <w:style w:type="character" w:customStyle="1" w:styleId="ac">
    <w:name w:val="脚注文本 字符"/>
    <w:basedOn w:val="a1"/>
    <w:link w:val="ab"/>
    <w:semiHidden/>
    <w:rsid w:val="005B2283"/>
    <w:rPr>
      <w:lang w:eastAsia="en-US"/>
    </w:rPr>
  </w:style>
  <w:style w:type="paragraph" w:customStyle="1" w:styleId="HTMLBody">
    <w:name w:val="HTML Body"/>
    <w:rsid w:val="005F7B05"/>
    <w:pPr>
      <w:autoSpaceDE w:val="0"/>
      <w:autoSpaceDN w:val="0"/>
      <w:adjustRightInd w:val="0"/>
    </w:pPr>
    <w:rPr>
      <w:sz w:val="24"/>
      <w:lang w:eastAsia="en-US"/>
    </w:rPr>
  </w:style>
  <w:style w:type="character" w:customStyle="1" w:styleId="Bold">
    <w:name w:val="Bold"/>
    <w:rsid w:val="005F7B05"/>
  </w:style>
  <w:style w:type="paragraph" w:customStyle="1" w:styleId="Comment">
    <w:name w:val="Comment"/>
    <w:basedOn w:val="a0"/>
    <w:rsid w:val="009B2DAB"/>
    <w:pPr>
      <w:keepLines/>
      <w:widowControl w:val="0"/>
      <w:tabs>
        <w:tab w:val="left" w:pos="360"/>
        <w:tab w:val="left" w:pos="1252"/>
      </w:tabs>
      <w:spacing w:after="60"/>
    </w:pPr>
    <w:rPr>
      <w:i/>
      <w:snapToGrid w:val="0"/>
      <w:color w:val="FF0000"/>
      <w:szCs w:val="24"/>
    </w:rPr>
  </w:style>
  <w:style w:type="character" w:styleId="ad">
    <w:name w:val="Strong"/>
    <w:basedOn w:val="a1"/>
    <w:uiPriority w:val="22"/>
    <w:qFormat/>
    <w:rsid w:val="00964E57"/>
    <w:rPr>
      <w:b/>
      <w:bCs/>
    </w:rPr>
  </w:style>
  <w:style w:type="paragraph" w:styleId="HTML">
    <w:name w:val="HTML Address"/>
    <w:basedOn w:val="a0"/>
    <w:rsid w:val="005F7B05"/>
    <w:pPr>
      <w:autoSpaceDE w:val="0"/>
      <w:autoSpaceDN w:val="0"/>
      <w:adjustRightInd w:val="0"/>
    </w:pPr>
    <w:rPr>
      <w:i/>
      <w:iCs/>
      <w:szCs w:val="24"/>
    </w:rPr>
  </w:style>
  <w:style w:type="paragraph" w:styleId="TOC4">
    <w:name w:val="toc 4"/>
    <w:basedOn w:val="a0"/>
    <w:next w:val="a0"/>
    <w:autoRedefine/>
    <w:uiPriority w:val="39"/>
    <w:rsid w:val="005F7B05"/>
    <w:pPr>
      <w:ind w:left="720"/>
    </w:pPr>
    <w:rPr>
      <w:rFonts w:asciiTheme="minorHAnsi" w:hAnsiTheme="minorHAnsi"/>
      <w:sz w:val="18"/>
      <w:szCs w:val="18"/>
    </w:rPr>
  </w:style>
  <w:style w:type="paragraph" w:customStyle="1" w:styleId="DocStatsTable">
    <w:name w:val="Doc Stats Table"/>
    <w:basedOn w:val="a0"/>
    <w:rsid w:val="005F7B05"/>
    <w:rPr>
      <w:rFonts w:ascii="Arial Narrow" w:hAnsi="Arial Narrow"/>
      <w:b/>
      <w:bCs/>
    </w:rPr>
  </w:style>
  <w:style w:type="paragraph" w:customStyle="1" w:styleId="ProjectName">
    <w:name w:val="Project Name"/>
    <w:basedOn w:val="a0"/>
    <w:rsid w:val="005F7B05"/>
    <w:pPr>
      <w:keepNext/>
      <w:keepLines/>
      <w:tabs>
        <w:tab w:val="left" w:pos="1440"/>
        <w:tab w:val="left" w:pos="1890"/>
        <w:tab w:val="left" w:pos="2340"/>
        <w:tab w:val="left" w:pos="3420"/>
      </w:tabs>
      <w:spacing w:before="320" w:after="160" w:line="480" w:lineRule="exact"/>
      <w:jc w:val="center"/>
      <w:outlineLvl w:val="0"/>
    </w:pPr>
    <w:rPr>
      <w:b/>
      <w:snapToGrid w:val="0"/>
      <w:color w:val="000000"/>
      <w:kern w:val="28"/>
      <w:sz w:val="44"/>
    </w:rPr>
  </w:style>
  <w:style w:type="paragraph" w:customStyle="1" w:styleId="DocumentName">
    <w:name w:val="Document Name"/>
    <w:basedOn w:val="a0"/>
    <w:rsid w:val="005F7B05"/>
    <w:pPr>
      <w:keepNext/>
      <w:tabs>
        <w:tab w:val="left" w:pos="503"/>
      </w:tabs>
      <w:spacing w:before="280" w:after="100" w:line="280" w:lineRule="exact"/>
      <w:jc w:val="center"/>
    </w:pPr>
    <w:rPr>
      <w:b/>
      <w:color w:val="000000"/>
      <w:sz w:val="44"/>
    </w:rPr>
  </w:style>
  <w:style w:type="paragraph" w:customStyle="1" w:styleId="ProjectHeadline">
    <w:name w:val="Project Headline"/>
    <w:basedOn w:val="a0"/>
    <w:rsid w:val="005F7B05"/>
    <w:pPr>
      <w:keepNext/>
      <w:tabs>
        <w:tab w:val="left" w:pos="503"/>
      </w:tabs>
      <w:spacing w:before="280" w:after="100" w:line="280" w:lineRule="exact"/>
      <w:jc w:val="center"/>
    </w:pPr>
    <w:rPr>
      <w:b/>
      <w:color w:val="000000"/>
      <w:sz w:val="28"/>
    </w:rPr>
  </w:style>
  <w:style w:type="paragraph" w:customStyle="1" w:styleId="TableColumnHead">
    <w:name w:val="Table Column Head"/>
    <w:basedOn w:val="a0"/>
    <w:rsid w:val="005F7B05"/>
    <w:pPr>
      <w:widowControl w:val="0"/>
      <w:spacing w:line="280" w:lineRule="exact"/>
    </w:pPr>
    <w:rPr>
      <w:rFonts w:ascii="Arial Narrow" w:hAnsi="Arial Narrow"/>
      <w:b/>
      <w:bCs/>
      <w:iCs/>
      <w:color w:val="000000"/>
    </w:rPr>
  </w:style>
  <w:style w:type="paragraph" w:customStyle="1" w:styleId="TableText">
    <w:name w:val="Table Text"/>
    <w:basedOn w:val="a0"/>
    <w:rsid w:val="005F7B05"/>
    <w:rPr>
      <w:rFonts w:ascii="Arial Narrow" w:hAnsi="Arial Narrow"/>
    </w:rPr>
  </w:style>
  <w:style w:type="paragraph" w:customStyle="1" w:styleId="Contents">
    <w:name w:val="Contents"/>
    <w:basedOn w:val="TOC1"/>
    <w:rsid w:val="005F7B05"/>
    <w:pPr>
      <w:jc w:val="center"/>
    </w:pPr>
    <w:rPr>
      <w:bCs w:val="0"/>
      <w:sz w:val="44"/>
    </w:rPr>
  </w:style>
  <w:style w:type="paragraph" w:customStyle="1" w:styleId="Bullet1">
    <w:name w:val="Bullet 1"/>
    <w:basedOn w:val="Body"/>
    <w:rsid w:val="005F7B05"/>
    <w:pPr>
      <w:tabs>
        <w:tab w:val="num" w:pos="1070"/>
      </w:tabs>
      <w:ind w:left="1070" w:hanging="240"/>
    </w:pPr>
  </w:style>
  <w:style w:type="paragraph" w:customStyle="1" w:styleId="BlockLabel">
    <w:name w:val="Block Label"/>
    <w:basedOn w:val="a0"/>
    <w:rsid w:val="005F7B05"/>
    <w:rPr>
      <w:b/>
      <w:bCs/>
    </w:rPr>
  </w:style>
  <w:style w:type="paragraph" w:styleId="ae">
    <w:name w:val="Body Text"/>
    <w:basedOn w:val="a0"/>
    <w:link w:val="af"/>
    <w:rsid w:val="005F7B05"/>
    <w:pPr>
      <w:widowControl w:val="0"/>
    </w:pPr>
    <w:rPr>
      <w:rFonts w:ascii="Times" w:hAnsi="Times"/>
      <w:snapToGrid w:val="0"/>
      <w:color w:val="FF0000"/>
    </w:rPr>
  </w:style>
  <w:style w:type="paragraph" w:styleId="TOC5">
    <w:name w:val="toc 5"/>
    <w:basedOn w:val="a0"/>
    <w:next w:val="a0"/>
    <w:autoRedefine/>
    <w:uiPriority w:val="39"/>
    <w:rsid w:val="005F7B05"/>
    <w:pPr>
      <w:ind w:left="960"/>
    </w:pPr>
    <w:rPr>
      <w:rFonts w:asciiTheme="minorHAnsi" w:hAnsiTheme="minorHAnsi"/>
      <w:sz w:val="18"/>
      <w:szCs w:val="18"/>
    </w:rPr>
  </w:style>
  <w:style w:type="paragraph" w:styleId="TOC6">
    <w:name w:val="toc 6"/>
    <w:basedOn w:val="a0"/>
    <w:next w:val="a0"/>
    <w:autoRedefine/>
    <w:uiPriority w:val="39"/>
    <w:rsid w:val="005F7B05"/>
    <w:pPr>
      <w:ind w:left="1200"/>
    </w:pPr>
    <w:rPr>
      <w:rFonts w:asciiTheme="minorHAnsi" w:hAnsiTheme="minorHAnsi"/>
      <w:sz w:val="18"/>
      <w:szCs w:val="18"/>
    </w:rPr>
  </w:style>
  <w:style w:type="paragraph" w:styleId="TOC7">
    <w:name w:val="toc 7"/>
    <w:basedOn w:val="a0"/>
    <w:next w:val="a0"/>
    <w:autoRedefine/>
    <w:uiPriority w:val="39"/>
    <w:rsid w:val="005F7B05"/>
    <w:pPr>
      <w:ind w:left="1440"/>
    </w:pPr>
    <w:rPr>
      <w:rFonts w:asciiTheme="minorHAnsi" w:hAnsiTheme="minorHAnsi"/>
      <w:sz w:val="18"/>
      <w:szCs w:val="18"/>
    </w:rPr>
  </w:style>
  <w:style w:type="paragraph" w:styleId="TOC8">
    <w:name w:val="toc 8"/>
    <w:basedOn w:val="a0"/>
    <w:next w:val="a0"/>
    <w:autoRedefine/>
    <w:uiPriority w:val="39"/>
    <w:rsid w:val="005F7B05"/>
    <w:pPr>
      <w:ind w:left="1680"/>
    </w:pPr>
    <w:rPr>
      <w:rFonts w:asciiTheme="minorHAnsi" w:hAnsiTheme="minorHAnsi"/>
      <w:sz w:val="18"/>
      <w:szCs w:val="18"/>
    </w:rPr>
  </w:style>
  <w:style w:type="paragraph" w:styleId="TOC9">
    <w:name w:val="toc 9"/>
    <w:basedOn w:val="a0"/>
    <w:next w:val="a0"/>
    <w:autoRedefine/>
    <w:uiPriority w:val="39"/>
    <w:rsid w:val="005F7B05"/>
    <w:pPr>
      <w:ind w:left="1920"/>
    </w:pPr>
    <w:rPr>
      <w:rFonts w:asciiTheme="minorHAnsi" w:hAnsiTheme="minorHAnsi"/>
      <w:sz w:val="18"/>
      <w:szCs w:val="18"/>
    </w:rPr>
  </w:style>
  <w:style w:type="paragraph" w:customStyle="1" w:styleId="Reviewers">
    <w:name w:val="Reviewers"/>
    <w:basedOn w:val="ProjectName"/>
    <w:rsid w:val="005F7B05"/>
  </w:style>
  <w:style w:type="paragraph" w:customStyle="1" w:styleId="ModificationHistory">
    <w:name w:val="Modification History"/>
    <w:basedOn w:val="ProjectName"/>
    <w:rsid w:val="005F7B05"/>
  </w:style>
  <w:style w:type="paragraph" w:customStyle="1" w:styleId="TablesTOC">
    <w:name w:val="Tables TOC"/>
    <w:basedOn w:val="ProjectName"/>
    <w:rsid w:val="005F7B05"/>
  </w:style>
  <w:style w:type="paragraph" w:customStyle="1" w:styleId="FiguresTOC">
    <w:name w:val="Figures TOC"/>
    <w:basedOn w:val="ProjectName"/>
    <w:rsid w:val="005F7B05"/>
  </w:style>
  <w:style w:type="paragraph" w:customStyle="1" w:styleId="Bullet2">
    <w:name w:val="Bullet 2"/>
    <w:basedOn w:val="Bullet1"/>
    <w:rsid w:val="005F7B05"/>
    <w:pPr>
      <w:tabs>
        <w:tab w:val="clear" w:pos="1070"/>
        <w:tab w:val="num" w:pos="720"/>
      </w:tabs>
      <w:ind w:left="720" w:hanging="270"/>
    </w:pPr>
  </w:style>
  <w:style w:type="paragraph" w:customStyle="1" w:styleId="EndofDocument">
    <w:name w:val="End of Document"/>
    <w:basedOn w:val="Comment"/>
    <w:rsid w:val="005F7B05"/>
    <w:rPr>
      <w:b/>
      <w:bCs/>
      <w:i w:val="0"/>
      <w:iCs/>
      <w:color w:val="auto"/>
      <w:sz w:val="32"/>
    </w:rPr>
  </w:style>
  <w:style w:type="paragraph" w:styleId="af0">
    <w:name w:val="table of figures"/>
    <w:basedOn w:val="a0"/>
    <w:next w:val="a0"/>
    <w:uiPriority w:val="99"/>
    <w:rsid w:val="0017739A"/>
    <w:pPr>
      <w:ind w:left="400" w:hanging="400"/>
    </w:pPr>
    <w:rPr>
      <w:szCs w:val="24"/>
    </w:rPr>
  </w:style>
  <w:style w:type="paragraph" w:customStyle="1" w:styleId="FigureTitle">
    <w:name w:val="Figure Title"/>
    <w:basedOn w:val="a0"/>
    <w:rsid w:val="005F7B05"/>
    <w:pPr>
      <w:keepNext/>
      <w:keepLines/>
      <w:tabs>
        <w:tab w:val="left" w:pos="1440"/>
        <w:tab w:val="left" w:pos="3420"/>
      </w:tabs>
      <w:spacing w:after="60" w:line="220" w:lineRule="atLeast"/>
    </w:pPr>
    <w:rPr>
      <w:b/>
      <w:bCs/>
      <w:i/>
      <w:iCs/>
      <w:snapToGrid w:val="0"/>
      <w:color w:val="000000"/>
    </w:rPr>
  </w:style>
  <w:style w:type="paragraph" w:customStyle="1" w:styleId="TableTitle">
    <w:name w:val="Table Title"/>
    <w:basedOn w:val="a0"/>
    <w:rsid w:val="005F7B05"/>
    <w:pPr>
      <w:keepNext/>
      <w:keepLines/>
      <w:tabs>
        <w:tab w:val="left" w:pos="1440"/>
        <w:tab w:val="left" w:pos="3420"/>
      </w:tabs>
      <w:spacing w:after="60" w:line="220" w:lineRule="atLeast"/>
    </w:pPr>
    <w:rPr>
      <w:b/>
      <w:bCs/>
      <w:i/>
      <w:iCs/>
      <w:snapToGrid w:val="0"/>
      <w:color w:val="000000"/>
    </w:rPr>
  </w:style>
  <w:style w:type="paragraph" w:styleId="af1">
    <w:name w:val="Body Text Indent"/>
    <w:basedOn w:val="a0"/>
    <w:rsid w:val="005F7B05"/>
    <w:pPr>
      <w:widowControl w:val="0"/>
      <w:ind w:left="360"/>
    </w:pPr>
    <w:rPr>
      <w:rFonts w:ascii="Times" w:hAnsi="Times"/>
      <w:snapToGrid w:val="0"/>
    </w:rPr>
  </w:style>
  <w:style w:type="paragraph" w:customStyle="1" w:styleId="FigTableTitle">
    <w:name w:val="Fig_&amp;_Table_Title"/>
    <w:basedOn w:val="a0"/>
    <w:rsid w:val="00AD2066"/>
    <w:pPr>
      <w:keepNext/>
      <w:spacing w:before="240"/>
      <w:jc w:val="center"/>
    </w:pPr>
  </w:style>
  <w:style w:type="paragraph" w:customStyle="1" w:styleId="TableTitle0">
    <w:name w:val="TableTitle"/>
    <w:basedOn w:val="a0"/>
    <w:rsid w:val="00AD2066"/>
    <w:pPr>
      <w:keepNext/>
      <w:overflowPunct w:val="0"/>
      <w:autoSpaceDE w:val="0"/>
      <w:autoSpaceDN w:val="0"/>
      <w:adjustRightInd w:val="0"/>
      <w:textAlignment w:val="baseline"/>
    </w:pPr>
    <w:rPr>
      <w:rFonts w:ascii="Helvetica" w:hAnsi="Helvetica"/>
      <w:b/>
      <w:noProof/>
      <w:color w:val="000000"/>
    </w:rPr>
  </w:style>
  <w:style w:type="table" w:styleId="af2">
    <w:name w:val="Table Grid"/>
    <w:basedOn w:val="a2"/>
    <w:rsid w:val="0097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0"/>
    <w:rsid w:val="00071DF4"/>
  </w:style>
  <w:style w:type="paragraph" w:customStyle="1" w:styleId="Headertopline">
    <w:name w:val="Header_top_line"/>
    <w:basedOn w:val="a0"/>
    <w:rsid w:val="00252DE2"/>
    <w:pPr>
      <w:keepNext/>
      <w:tabs>
        <w:tab w:val="right" w:pos="8640"/>
      </w:tabs>
      <w:spacing w:after="80"/>
    </w:pPr>
    <w:rPr>
      <w:b/>
    </w:rPr>
  </w:style>
  <w:style w:type="paragraph" w:styleId="af3">
    <w:name w:val="Normal (Web)"/>
    <w:basedOn w:val="a0"/>
    <w:uiPriority w:val="99"/>
    <w:rsid w:val="0072236C"/>
    <w:pPr>
      <w:spacing w:before="100" w:beforeAutospacing="1" w:after="100" w:afterAutospacing="1"/>
    </w:pPr>
    <w:rPr>
      <w:rFonts w:hint="cs"/>
      <w:szCs w:val="24"/>
      <w:lang w:bidi="he-IL"/>
    </w:rPr>
  </w:style>
  <w:style w:type="paragraph" w:customStyle="1" w:styleId="Style1">
    <w:name w:val="Style1"/>
    <w:basedOn w:val="a0"/>
    <w:next w:val="Body"/>
    <w:rsid w:val="004C7022"/>
    <w:pPr>
      <w:numPr>
        <w:numId w:val="1"/>
      </w:numPr>
      <w:tabs>
        <w:tab w:val="left" w:pos="504"/>
      </w:tabs>
      <w:ind w:left="864" w:hanging="504"/>
    </w:pPr>
    <w:rPr>
      <w:sz w:val="40"/>
      <w:szCs w:val="40"/>
    </w:rPr>
  </w:style>
  <w:style w:type="paragraph" w:styleId="af4">
    <w:name w:val="Document Map"/>
    <w:basedOn w:val="a0"/>
    <w:link w:val="af5"/>
    <w:uiPriority w:val="99"/>
    <w:semiHidden/>
    <w:rsid w:val="006A06F6"/>
    <w:pPr>
      <w:shd w:val="clear" w:color="auto" w:fill="000080"/>
    </w:pPr>
  </w:style>
  <w:style w:type="character" w:customStyle="1" w:styleId="af5">
    <w:name w:val="文档结构图 字符"/>
    <w:basedOn w:val="a1"/>
    <w:link w:val="af4"/>
    <w:uiPriority w:val="99"/>
    <w:semiHidden/>
    <w:rsid w:val="005B2283"/>
    <w:rPr>
      <w:shd w:val="clear" w:color="auto" w:fill="000080"/>
      <w:lang w:eastAsia="en-US"/>
    </w:rPr>
  </w:style>
  <w:style w:type="paragraph" w:styleId="af6">
    <w:name w:val="caption"/>
    <w:basedOn w:val="a0"/>
    <w:next w:val="a0"/>
    <w:qFormat/>
    <w:rsid w:val="00964E57"/>
    <w:pPr>
      <w:keepNext/>
      <w:keepLines/>
      <w:tabs>
        <w:tab w:val="left" w:pos="1440"/>
        <w:tab w:val="left" w:pos="3427"/>
      </w:tabs>
      <w:spacing w:after="60" w:line="220" w:lineRule="atLeast"/>
    </w:pPr>
    <w:rPr>
      <w:b/>
      <w:bCs/>
      <w:i/>
      <w:szCs w:val="24"/>
    </w:rPr>
  </w:style>
  <w:style w:type="table" w:customStyle="1" w:styleId="TableBing">
    <w:name w:val="Table Bing"/>
    <w:basedOn w:val="31"/>
    <w:rsid w:val="005B0828"/>
    <w:rPr>
      <w:rFonts w:ascii="Arial" w:hAnsi="Arial"/>
    </w:rPr>
    <w:tblPr>
      <w:jc w:val="center"/>
      <w:tblBorders>
        <w:top w:val="none" w:sz="0" w:space="0" w:color="auto"/>
        <w:left w:val="none" w:sz="0" w:space="0" w:color="auto"/>
        <w:bottom w:val="none" w:sz="0" w:space="0" w:color="auto"/>
        <w:right w:val="none" w:sz="0" w:space="0" w:color="auto"/>
        <w:insideH w:val="single" w:sz="6" w:space="0" w:color="000000"/>
        <w:insideV w:val="none" w:sz="0" w:space="0" w:color="auto"/>
      </w:tblBorders>
      <w:tblCellMar>
        <w:top w:w="29" w:type="dxa"/>
        <w:left w:w="115" w:type="dxa"/>
        <w:bottom w:w="29" w:type="dxa"/>
        <w:right w:w="115" w:type="dxa"/>
      </w:tblCellMar>
    </w:tblPr>
    <w:trPr>
      <w:cantSplit/>
      <w:jc w:val="center"/>
    </w:trPr>
    <w:tcPr>
      <w:shd w:val="clear" w:color="auto" w:fill="auto"/>
      <w:vAlign w:val="center"/>
    </w:tcPr>
    <w:tblStylePr w:type="firstRow">
      <w:pPr>
        <w:jc w:val="center"/>
      </w:pPr>
      <w:rPr>
        <w:rFonts w:ascii="Arial" w:hAnsi="Arial"/>
        <w:b/>
        <w:i w:val="0"/>
        <w:color w:val="000000"/>
        <w:sz w:val="22"/>
        <w:szCs w:val="22"/>
        <w:em w:val="none"/>
      </w:rPr>
      <w:tblPr/>
      <w:tcPr>
        <w:tcBorders>
          <w:bottom w:val="single" w:sz="6" w:space="0" w:color="000000"/>
          <w:tl2br w:val="none" w:sz="0" w:space="0" w:color="auto"/>
          <w:tr2bl w:val="none" w:sz="0" w:space="0" w:color="auto"/>
        </w:tcBorders>
        <w:shd w:val="pct30" w:color="FFFF00" w:fill="FFFFFF"/>
        <w:vAlign w:val="center"/>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31">
    <w:name w:val="Table Grid 3"/>
    <w:basedOn w:val="a2"/>
    <w:rsid w:val="005B082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StyleAppendix1Kernat14pt">
    <w:name w:val="Style Appendix 1 + Kern at 14 pt"/>
    <w:basedOn w:val="a0"/>
    <w:rsid w:val="00DE4573"/>
    <w:pPr>
      <w:keepNext/>
      <w:keepLines/>
      <w:tabs>
        <w:tab w:val="num" w:pos="504"/>
      </w:tabs>
      <w:spacing w:before="240" w:after="60"/>
      <w:ind w:left="504" w:hanging="504"/>
      <w:jc w:val="both"/>
      <w:outlineLvl w:val="0"/>
    </w:pPr>
    <w:rPr>
      <w:b/>
      <w:bCs/>
      <w:color w:val="000000"/>
      <w:kern w:val="28"/>
      <w:sz w:val="40"/>
      <w:szCs w:val="40"/>
    </w:rPr>
  </w:style>
  <w:style w:type="paragraph" w:styleId="af7">
    <w:name w:val="Plain Text"/>
    <w:basedOn w:val="a0"/>
    <w:rsid w:val="006952DF"/>
    <w:pPr>
      <w:widowControl w:val="0"/>
      <w:jc w:val="both"/>
    </w:pPr>
    <w:rPr>
      <w:rFonts w:ascii="宋体" w:hAnsi="Courier New" w:cs="Courier New"/>
      <w:kern w:val="2"/>
      <w:sz w:val="21"/>
      <w:szCs w:val="21"/>
      <w:lang w:eastAsia="zh-CN"/>
    </w:rPr>
  </w:style>
  <w:style w:type="paragraph" w:customStyle="1" w:styleId="StyleAppendix1Kernat14pt1">
    <w:name w:val="Style Appendix 1 + Kern at 14 pt1"/>
    <w:basedOn w:val="a0"/>
    <w:rsid w:val="00DE4573"/>
    <w:pPr>
      <w:keepNext/>
      <w:keepLines/>
      <w:tabs>
        <w:tab w:val="num" w:pos="504"/>
      </w:tabs>
      <w:spacing w:before="240" w:after="60"/>
      <w:ind w:left="504" w:hanging="504"/>
      <w:outlineLvl w:val="0"/>
    </w:pPr>
    <w:rPr>
      <w:b/>
      <w:bCs/>
      <w:color w:val="000000"/>
      <w:kern w:val="28"/>
      <w:sz w:val="40"/>
      <w:szCs w:val="40"/>
    </w:rPr>
  </w:style>
  <w:style w:type="paragraph" w:styleId="af8">
    <w:name w:val="annotation text"/>
    <w:basedOn w:val="a0"/>
    <w:link w:val="af9"/>
    <w:semiHidden/>
    <w:rsid w:val="00CB148E"/>
  </w:style>
  <w:style w:type="character" w:styleId="afa">
    <w:name w:val="annotation reference"/>
    <w:basedOn w:val="a1"/>
    <w:semiHidden/>
    <w:rsid w:val="00FB12C2"/>
    <w:rPr>
      <w:sz w:val="16"/>
      <w:szCs w:val="16"/>
    </w:rPr>
  </w:style>
  <w:style w:type="character" w:customStyle="1" w:styleId="Heading3Char">
    <w:name w:val="Heading 3 Char"/>
    <w:aliases w:val="H3 Char"/>
    <w:basedOn w:val="a1"/>
    <w:rsid w:val="008970AB"/>
    <w:rPr>
      <w:rFonts w:ascii="Arial" w:hAnsi="Arial" w:cs="Miriam"/>
      <w:b/>
      <w:bCs/>
      <w:sz w:val="24"/>
      <w:szCs w:val="24"/>
      <w:lang w:val="en-US" w:eastAsia="en-US" w:bidi="ar-SA"/>
    </w:rPr>
  </w:style>
  <w:style w:type="paragraph" w:styleId="afb">
    <w:name w:val="Balloon Text"/>
    <w:basedOn w:val="a0"/>
    <w:link w:val="afc"/>
    <w:uiPriority w:val="99"/>
    <w:semiHidden/>
    <w:rsid w:val="00180118"/>
    <w:rPr>
      <w:rFonts w:ascii="Tahoma" w:hAnsi="Tahoma" w:cs="Tahoma"/>
      <w:sz w:val="16"/>
      <w:szCs w:val="16"/>
    </w:rPr>
  </w:style>
  <w:style w:type="character" w:customStyle="1" w:styleId="afc">
    <w:name w:val="批注框文本 字符"/>
    <w:basedOn w:val="a1"/>
    <w:link w:val="afb"/>
    <w:uiPriority w:val="99"/>
    <w:semiHidden/>
    <w:rsid w:val="005B2283"/>
    <w:rPr>
      <w:rFonts w:ascii="Tahoma" w:hAnsi="Tahoma" w:cs="Tahoma"/>
      <w:sz w:val="16"/>
      <w:szCs w:val="16"/>
      <w:lang w:eastAsia="en-US"/>
    </w:rPr>
  </w:style>
  <w:style w:type="paragraph" w:customStyle="1" w:styleId="ListContents">
    <w:name w:val="ListContents"/>
    <w:basedOn w:val="Body"/>
    <w:next w:val="Body"/>
    <w:rsid w:val="00AA7A68"/>
    <w:pPr>
      <w:tabs>
        <w:tab w:val="clear" w:pos="1440"/>
        <w:tab w:val="clear" w:pos="3420"/>
        <w:tab w:val="right" w:leader="dot" w:pos="9346"/>
      </w:tabs>
    </w:pPr>
    <w:rPr>
      <w:noProof/>
    </w:rPr>
  </w:style>
  <w:style w:type="character" w:styleId="afd">
    <w:name w:val="footnote reference"/>
    <w:basedOn w:val="a1"/>
    <w:semiHidden/>
    <w:rsid w:val="00D63268"/>
    <w:rPr>
      <w:vertAlign w:val="superscript"/>
    </w:rPr>
  </w:style>
  <w:style w:type="paragraph" w:styleId="afe">
    <w:name w:val="annotation subject"/>
    <w:basedOn w:val="af8"/>
    <w:next w:val="af8"/>
    <w:semiHidden/>
    <w:rsid w:val="00FE38D5"/>
    <w:rPr>
      <w:b/>
      <w:bCs/>
    </w:rPr>
  </w:style>
  <w:style w:type="paragraph" w:customStyle="1" w:styleId="Default">
    <w:name w:val="Default"/>
    <w:rsid w:val="001D70F5"/>
    <w:pPr>
      <w:widowControl w:val="0"/>
      <w:autoSpaceDE w:val="0"/>
      <w:autoSpaceDN w:val="0"/>
      <w:adjustRightInd w:val="0"/>
    </w:pPr>
    <w:rPr>
      <w:rFonts w:ascii="Arial" w:hAnsi="Arial" w:cs="Arial"/>
      <w:color w:val="000000"/>
      <w:sz w:val="24"/>
      <w:szCs w:val="24"/>
    </w:rPr>
  </w:style>
  <w:style w:type="paragraph" w:styleId="2">
    <w:name w:val="List Bullet 2"/>
    <w:basedOn w:val="a0"/>
    <w:rsid w:val="002D49C1"/>
    <w:pPr>
      <w:numPr>
        <w:numId w:val="2"/>
      </w:numPr>
    </w:pPr>
  </w:style>
  <w:style w:type="paragraph" w:styleId="aff">
    <w:name w:val="endnote text"/>
    <w:basedOn w:val="a0"/>
    <w:link w:val="aff0"/>
    <w:rsid w:val="000D5BAC"/>
    <w:pPr>
      <w:snapToGrid w:val="0"/>
    </w:pPr>
  </w:style>
  <w:style w:type="character" w:customStyle="1" w:styleId="aff0">
    <w:name w:val="尾注文本 字符"/>
    <w:basedOn w:val="a1"/>
    <w:link w:val="aff"/>
    <w:rsid w:val="000D5BAC"/>
    <w:rPr>
      <w:lang w:eastAsia="en-US"/>
    </w:rPr>
  </w:style>
  <w:style w:type="character" w:styleId="aff1">
    <w:name w:val="endnote reference"/>
    <w:basedOn w:val="a1"/>
    <w:rsid w:val="000D5BAC"/>
    <w:rPr>
      <w:vertAlign w:val="superscript"/>
    </w:rPr>
  </w:style>
  <w:style w:type="paragraph" w:styleId="aff2">
    <w:name w:val="Revision"/>
    <w:hidden/>
    <w:uiPriority w:val="99"/>
    <w:semiHidden/>
    <w:rsid w:val="00622674"/>
    <w:rPr>
      <w:lang w:eastAsia="en-US"/>
    </w:rPr>
  </w:style>
  <w:style w:type="paragraph" w:styleId="aff3">
    <w:name w:val="No Spacing"/>
    <w:uiPriority w:val="1"/>
    <w:qFormat/>
    <w:rsid w:val="00964E57"/>
    <w:rPr>
      <w:lang w:eastAsia="en-US"/>
    </w:rPr>
  </w:style>
  <w:style w:type="character" w:styleId="aff4">
    <w:name w:val="Emphasis"/>
    <w:basedOn w:val="a1"/>
    <w:qFormat/>
    <w:rsid w:val="00964E57"/>
    <w:rPr>
      <w:i/>
      <w:iCs/>
    </w:rPr>
  </w:style>
  <w:style w:type="paragraph" w:customStyle="1" w:styleId="font5">
    <w:name w:val="font5"/>
    <w:basedOn w:val="a0"/>
    <w:rsid w:val="00FD162B"/>
    <w:pPr>
      <w:spacing w:before="100" w:beforeAutospacing="1" w:after="100" w:afterAutospacing="1"/>
    </w:pPr>
    <w:rPr>
      <w:rFonts w:ascii="宋体" w:hAnsi="宋体" w:cs="宋体"/>
      <w:sz w:val="18"/>
      <w:szCs w:val="18"/>
      <w:lang w:eastAsia="zh-CN"/>
    </w:rPr>
  </w:style>
  <w:style w:type="paragraph" w:customStyle="1" w:styleId="font6">
    <w:name w:val="font6"/>
    <w:basedOn w:val="a0"/>
    <w:rsid w:val="00FD162B"/>
    <w:pPr>
      <w:spacing w:before="100" w:beforeAutospacing="1" w:after="100" w:afterAutospacing="1"/>
    </w:pPr>
    <w:rPr>
      <w:rFonts w:ascii="宋体" w:hAnsi="宋体" w:cs="宋体"/>
      <w:sz w:val="18"/>
      <w:szCs w:val="18"/>
      <w:lang w:eastAsia="zh-CN"/>
    </w:rPr>
  </w:style>
  <w:style w:type="paragraph" w:customStyle="1" w:styleId="xl77">
    <w:name w:val="xl77"/>
    <w:basedOn w:val="a0"/>
    <w:rsid w:val="00FD16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宋体" w:hAnsi="宋体" w:cs="宋体"/>
      <w:color w:val="000000"/>
      <w:szCs w:val="24"/>
      <w:lang w:eastAsia="zh-CN"/>
    </w:rPr>
  </w:style>
  <w:style w:type="paragraph" w:customStyle="1" w:styleId="xl78">
    <w:name w:val="xl78"/>
    <w:basedOn w:val="a0"/>
    <w:rsid w:val="00FD162B"/>
    <w:pPr>
      <w:pBdr>
        <w:top w:val="single" w:sz="4" w:space="0" w:color="auto"/>
        <w:left w:val="single" w:sz="4" w:space="0" w:color="auto"/>
        <w:bottom w:val="single" w:sz="4" w:space="0" w:color="auto"/>
        <w:right w:val="single" w:sz="4" w:space="0" w:color="auto"/>
      </w:pBdr>
      <w:shd w:val="clear" w:color="FF99CC" w:fill="FFFFFF"/>
      <w:spacing w:before="100" w:beforeAutospacing="1" w:after="100" w:afterAutospacing="1"/>
    </w:pPr>
    <w:rPr>
      <w:rFonts w:ascii="宋体" w:hAnsi="宋体" w:cs="宋体"/>
      <w:color w:val="000000"/>
      <w:szCs w:val="24"/>
      <w:lang w:eastAsia="zh-CN"/>
    </w:rPr>
  </w:style>
  <w:style w:type="paragraph" w:styleId="aff5">
    <w:name w:val="Date"/>
    <w:basedOn w:val="a0"/>
    <w:next w:val="a0"/>
    <w:link w:val="aff6"/>
    <w:rsid w:val="0025650E"/>
    <w:pPr>
      <w:widowControl w:val="0"/>
      <w:jc w:val="both"/>
    </w:pPr>
    <w:rPr>
      <w:rFonts w:ascii="楷体_GB2312" w:eastAsia="楷体_GB2312"/>
      <w:kern w:val="2"/>
      <w:sz w:val="28"/>
      <w:lang w:eastAsia="zh-CN"/>
    </w:rPr>
  </w:style>
  <w:style w:type="character" w:customStyle="1" w:styleId="aff6">
    <w:name w:val="日期 字符"/>
    <w:basedOn w:val="a1"/>
    <w:link w:val="aff5"/>
    <w:rsid w:val="0025650E"/>
    <w:rPr>
      <w:rFonts w:ascii="楷体_GB2312" w:eastAsia="楷体_GB2312"/>
      <w:kern w:val="2"/>
      <w:sz w:val="28"/>
    </w:rPr>
  </w:style>
  <w:style w:type="paragraph" w:styleId="aff7">
    <w:name w:val="List Paragraph"/>
    <w:basedOn w:val="a0"/>
    <w:link w:val="aff8"/>
    <w:uiPriority w:val="34"/>
    <w:qFormat/>
    <w:rsid w:val="00964E57"/>
    <w:pPr>
      <w:ind w:firstLine="420"/>
    </w:pPr>
  </w:style>
  <w:style w:type="paragraph" w:styleId="aff9">
    <w:name w:val="Title"/>
    <w:basedOn w:val="a0"/>
    <w:next w:val="a0"/>
    <w:link w:val="affa"/>
    <w:qFormat/>
    <w:rsid w:val="00964E57"/>
    <w:pPr>
      <w:spacing w:before="240" w:after="60"/>
      <w:jc w:val="center"/>
      <w:outlineLvl w:val="0"/>
    </w:pPr>
    <w:rPr>
      <w:rFonts w:ascii="Cambria" w:hAnsi="Cambria"/>
      <w:b/>
      <w:bCs/>
      <w:sz w:val="32"/>
      <w:szCs w:val="32"/>
    </w:rPr>
  </w:style>
  <w:style w:type="character" w:customStyle="1" w:styleId="affa">
    <w:name w:val="标题 字符"/>
    <w:basedOn w:val="a1"/>
    <w:link w:val="aff9"/>
    <w:rsid w:val="00964E57"/>
    <w:rPr>
      <w:rFonts w:ascii="Cambria" w:hAnsi="Cambria" w:cs="Calibri"/>
      <w:b/>
      <w:bCs/>
      <w:sz w:val="32"/>
      <w:szCs w:val="32"/>
      <w:lang w:eastAsia="en-US"/>
    </w:rPr>
  </w:style>
  <w:style w:type="paragraph" w:styleId="TOC">
    <w:name w:val="TOC Heading"/>
    <w:basedOn w:val="1"/>
    <w:next w:val="a0"/>
    <w:uiPriority w:val="39"/>
    <w:semiHidden/>
    <w:unhideWhenUsed/>
    <w:qFormat/>
    <w:rsid w:val="00964E57"/>
    <w:pPr>
      <w:numPr>
        <w:numId w:val="0"/>
      </w:numPr>
      <w:tabs>
        <w:tab w:val="clear" w:pos="504"/>
        <w:tab w:val="clear" w:pos="1440"/>
        <w:tab w:val="clear" w:pos="3420"/>
      </w:tabs>
      <w:spacing w:before="480" w:line="276" w:lineRule="auto"/>
      <w:outlineLvl w:val="9"/>
    </w:pPr>
    <w:rPr>
      <w:rFonts w:ascii="Cambria" w:hAnsi="Cambria"/>
      <w:bCs/>
      <w:snapToGrid/>
      <w:color w:val="365F91"/>
      <w:kern w:val="0"/>
      <w:sz w:val="28"/>
      <w:szCs w:val="28"/>
    </w:rPr>
  </w:style>
  <w:style w:type="paragraph" w:styleId="11">
    <w:name w:val="index 1"/>
    <w:basedOn w:val="a0"/>
    <w:next w:val="a0"/>
    <w:autoRedefine/>
    <w:rsid w:val="00905233"/>
    <w:pPr>
      <w:ind w:firstLine="0"/>
    </w:pPr>
  </w:style>
  <w:style w:type="character" w:customStyle="1" w:styleId="notetitle">
    <w:name w:val="notetitle"/>
    <w:basedOn w:val="a1"/>
    <w:rsid w:val="002D623E"/>
  </w:style>
  <w:style w:type="character" w:customStyle="1" w:styleId="cmdname">
    <w:name w:val="cmdname"/>
    <w:basedOn w:val="a1"/>
    <w:rsid w:val="002D623E"/>
  </w:style>
  <w:style w:type="character" w:customStyle="1" w:styleId="varname">
    <w:name w:val="varname"/>
    <w:basedOn w:val="a1"/>
    <w:rsid w:val="002D623E"/>
  </w:style>
  <w:style w:type="table" w:styleId="affb">
    <w:name w:val="Table Elegant"/>
    <w:basedOn w:val="a2"/>
    <w:rsid w:val="009163A2"/>
    <w:pPr>
      <w:ind w:firstLineChars="200" w:firstLine="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affc">
    <w:name w:val="缺省文本"/>
    <w:basedOn w:val="a0"/>
    <w:rsid w:val="006F1E40"/>
    <w:pPr>
      <w:widowControl w:val="0"/>
      <w:autoSpaceDE w:val="0"/>
      <w:autoSpaceDN w:val="0"/>
      <w:adjustRightInd w:val="0"/>
      <w:ind w:firstLineChars="0" w:firstLine="0"/>
    </w:pPr>
    <w:rPr>
      <w:sz w:val="21"/>
      <w:szCs w:val="21"/>
      <w:lang w:eastAsia="zh-CN"/>
    </w:rPr>
  </w:style>
  <w:style w:type="character" w:customStyle="1" w:styleId="apple-converted-space">
    <w:name w:val="apple-converted-space"/>
    <w:basedOn w:val="a1"/>
    <w:rsid w:val="0002186D"/>
  </w:style>
  <w:style w:type="character" w:customStyle="1" w:styleId="arg">
    <w:name w:val="arg"/>
    <w:basedOn w:val="a1"/>
    <w:rsid w:val="0095252C"/>
  </w:style>
  <w:style w:type="paragraph" w:customStyle="1" w:styleId="affd">
    <w:name w:val="表头样式"/>
    <w:basedOn w:val="a0"/>
    <w:link w:val="Char"/>
    <w:rsid w:val="006D15EB"/>
    <w:pPr>
      <w:widowControl w:val="0"/>
      <w:autoSpaceDE w:val="0"/>
      <w:autoSpaceDN w:val="0"/>
      <w:adjustRightInd w:val="0"/>
      <w:ind w:firstLineChars="0" w:firstLine="0"/>
      <w:jc w:val="center"/>
    </w:pPr>
    <w:rPr>
      <w:rFonts w:ascii="Arial" w:hAnsi="Arial"/>
      <w:b/>
      <w:sz w:val="21"/>
      <w:szCs w:val="21"/>
      <w:lang w:eastAsia="zh-CN"/>
    </w:rPr>
  </w:style>
  <w:style w:type="paragraph" w:customStyle="1" w:styleId="affe">
    <w:name w:val="修订记录"/>
    <w:basedOn w:val="a0"/>
    <w:rsid w:val="006D15EB"/>
    <w:pPr>
      <w:autoSpaceDE w:val="0"/>
      <w:autoSpaceDN w:val="0"/>
      <w:adjustRightInd w:val="0"/>
      <w:spacing w:before="300" w:after="150"/>
      <w:ind w:firstLineChars="0" w:firstLine="0"/>
      <w:jc w:val="center"/>
    </w:pPr>
    <w:rPr>
      <w:rFonts w:ascii="Arial" w:eastAsia="黑体" w:hAnsi="Arial"/>
      <w:sz w:val="32"/>
      <w:szCs w:val="32"/>
      <w:lang w:eastAsia="zh-CN"/>
    </w:rPr>
  </w:style>
  <w:style w:type="paragraph" w:customStyle="1" w:styleId="afff">
    <w:name w:val="表格文本"/>
    <w:basedOn w:val="a0"/>
    <w:rsid w:val="006D15EB"/>
    <w:pPr>
      <w:widowControl w:val="0"/>
      <w:tabs>
        <w:tab w:val="decimal" w:pos="0"/>
      </w:tabs>
      <w:autoSpaceDE w:val="0"/>
      <w:autoSpaceDN w:val="0"/>
      <w:adjustRightInd w:val="0"/>
      <w:ind w:firstLineChars="0" w:firstLine="0"/>
    </w:pPr>
    <w:rPr>
      <w:rFonts w:ascii="Arial" w:hAnsi="Arial"/>
      <w:noProof/>
      <w:sz w:val="21"/>
      <w:szCs w:val="21"/>
      <w:lang w:eastAsia="zh-CN"/>
    </w:rPr>
  </w:style>
  <w:style w:type="character" w:customStyle="1" w:styleId="Char">
    <w:name w:val="表头样式 Char"/>
    <w:basedOn w:val="a1"/>
    <w:link w:val="affd"/>
    <w:rsid w:val="006D15EB"/>
    <w:rPr>
      <w:rFonts w:ascii="Arial" w:hAnsi="Arial"/>
      <w:b/>
      <w:sz w:val="21"/>
      <w:szCs w:val="21"/>
    </w:rPr>
  </w:style>
  <w:style w:type="paragraph" w:customStyle="1" w:styleId="afff0">
    <w:name w:val="封面表格文本"/>
    <w:basedOn w:val="a0"/>
    <w:rsid w:val="00615F7A"/>
    <w:pPr>
      <w:widowControl w:val="0"/>
      <w:autoSpaceDE w:val="0"/>
      <w:autoSpaceDN w:val="0"/>
      <w:adjustRightInd w:val="0"/>
      <w:ind w:firstLineChars="0" w:firstLine="0"/>
      <w:jc w:val="center"/>
    </w:pPr>
    <w:rPr>
      <w:rFonts w:ascii="Arial" w:hAnsi="Arial"/>
      <w:sz w:val="21"/>
      <w:szCs w:val="21"/>
      <w:lang w:eastAsia="zh-CN"/>
    </w:rPr>
  </w:style>
  <w:style w:type="paragraph" w:customStyle="1" w:styleId="afff1">
    <w:name w:val="关键词"/>
    <w:basedOn w:val="afff2"/>
    <w:rsid w:val="006F383F"/>
  </w:style>
  <w:style w:type="paragraph" w:customStyle="1" w:styleId="afff2">
    <w:name w:val="摘要"/>
    <w:basedOn w:val="a0"/>
    <w:rsid w:val="006F383F"/>
    <w:pPr>
      <w:tabs>
        <w:tab w:val="left" w:pos="907"/>
      </w:tabs>
      <w:autoSpaceDE w:val="0"/>
      <w:autoSpaceDN w:val="0"/>
      <w:adjustRightInd w:val="0"/>
      <w:ind w:left="879" w:firstLineChars="0" w:hanging="879"/>
      <w:jc w:val="both"/>
    </w:pPr>
    <w:rPr>
      <w:rFonts w:ascii="Arial" w:hAnsi="Arial"/>
      <w:b/>
      <w:sz w:val="21"/>
      <w:szCs w:val="21"/>
      <w:lang w:eastAsia="zh-CN"/>
    </w:rPr>
  </w:style>
  <w:style w:type="paragraph" w:customStyle="1" w:styleId="afff3">
    <w:name w:val="编写建议"/>
    <w:basedOn w:val="a0"/>
    <w:link w:val="Char1"/>
    <w:rsid w:val="006F383F"/>
    <w:pPr>
      <w:widowControl w:val="0"/>
      <w:autoSpaceDE w:val="0"/>
      <w:autoSpaceDN w:val="0"/>
      <w:adjustRightInd w:val="0"/>
    </w:pPr>
    <w:rPr>
      <w:rFonts w:ascii="Arial" w:hAnsi="Arial" w:cs="Arial"/>
      <w:i/>
      <w:color w:val="0000FF"/>
      <w:sz w:val="21"/>
      <w:szCs w:val="21"/>
      <w:lang w:eastAsia="zh-CN"/>
    </w:rPr>
  </w:style>
  <w:style w:type="character" w:customStyle="1" w:styleId="Char1">
    <w:name w:val="编写建议 Char1"/>
    <w:basedOn w:val="a1"/>
    <w:link w:val="afff3"/>
    <w:rsid w:val="006F383F"/>
    <w:rPr>
      <w:rFonts w:ascii="Arial" w:hAnsi="Arial" w:cs="Arial"/>
      <w:i/>
      <w:color w:val="0000FF"/>
      <w:sz w:val="21"/>
      <w:szCs w:val="21"/>
    </w:rPr>
  </w:style>
  <w:style w:type="paragraph" w:customStyle="1" w:styleId="22">
    <w:name w:val="样式 编写建议 + 首行缩进:  2 字符"/>
    <w:basedOn w:val="xl78"/>
    <w:next w:val="font6"/>
    <w:rsid w:val="00B20DDF"/>
    <w:pPr>
      <w:widowControl w:val="0"/>
      <w:pBdr>
        <w:top w:val="none" w:sz="0" w:space="0" w:color="auto"/>
        <w:left w:val="none" w:sz="0" w:space="0" w:color="auto"/>
        <w:bottom w:val="none" w:sz="0" w:space="0" w:color="auto"/>
        <w:right w:val="none" w:sz="0" w:space="0" w:color="auto"/>
      </w:pBdr>
      <w:shd w:val="clear" w:color="auto" w:fill="auto"/>
      <w:autoSpaceDE w:val="0"/>
      <w:autoSpaceDN w:val="0"/>
      <w:adjustRightInd w:val="0"/>
      <w:spacing w:before="0" w:beforeAutospacing="0" w:after="0" w:afterAutospacing="0"/>
      <w:ind w:firstLine="420"/>
    </w:pPr>
    <w:rPr>
      <w:rFonts w:ascii="Arial" w:hAnsi="Arial"/>
      <w:i/>
      <w:iCs/>
      <w:color w:val="0000FF"/>
      <w:sz w:val="21"/>
      <w:szCs w:val="20"/>
    </w:rPr>
  </w:style>
  <w:style w:type="paragraph" w:styleId="afff4">
    <w:name w:val="Body Text First Indent"/>
    <w:basedOn w:val="ae"/>
    <w:link w:val="afff5"/>
    <w:rsid w:val="00B20DDF"/>
    <w:pPr>
      <w:widowControl/>
      <w:ind w:firstLineChars="100" w:firstLine="420"/>
    </w:pPr>
    <w:rPr>
      <w:rFonts w:ascii="Times New Roman" w:hAnsi="Times New Roman"/>
      <w:snapToGrid/>
      <w:color w:val="auto"/>
    </w:rPr>
  </w:style>
  <w:style w:type="character" w:customStyle="1" w:styleId="af">
    <w:name w:val="正文文本 字符"/>
    <w:basedOn w:val="a1"/>
    <w:link w:val="ae"/>
    <w:rsid w:val="00B20DDF"/>
    <w:rPr>
      <w:rFonts w:ascii="Times" w:hAnsi="Times" w:cs="Calibri"/>
      <w:snapToGrid w:val="0"/>
      <w:color w:val="FF0000"/>
      <w:sz w:val="24"/>
      <w:lang w:eastAsia="en-US"/>
    </w:rPr>
  </w:style>
  <w:style w:type="character" w:customStyle="1" w:styleId="afff5">
    <w:name w:val="正文文本首行缩进 字符"/>
    <w:basedOn w:val="af"/>
    <w:link w:val="afff4"/>
    <w:rsid w:val="00B20DDF"/>
    <w:rPr>
      <w:rFonts w:ascii="Times" w:hAnsi="Times" w:cs="Calibri"/>
      <w:snapToGrid w:val="0"/>
      <w:color w:val="FF0000"/>
      <w:sz w:val="24"/>
      <w:lang w:eastAsia="en-US"/>
    </w:rPr>
  </w:style>
  <w:style w:type="paragraph" w:customStyle="1" w:styleId="a">
    <w:name w:val="正文表标题"/>
    <w:next w:val="a0"/>
    <w:rsid w:val="00D80700"/>
    <w:pPr>
      <w:numPr>
        <w:numId w:val="5"/>
      </w:numPr>
      <w:jc w:val="center"/>
    </w:pPr>
    <w:rPr>
      <w:rFonts w:ascii="黑体" w:eastAsia="黑体"/>
      <w:sz w:val="21"/>
    </w:rPr>
  </w:style>
  <w:style w:type="paragraph" w:customStyle="1" w:styleId="afff6">
    <w:name w:val="表格"/>
    <w:basedOn w:val="a"/>
    <w:link w:val="Char0"/>
    <w:qFormat/>
    <w:rsid w:val="00D80700"/>
    <w:pPr>
      <w:spacing w:beforeLines="50" w:afterLines="50"/>
    </w:pPr>
  </w:style>
  <w:style w:type="character" w:customStyle="1" w:styleId="Char0">
    <w:name w:val="表格 Char"/>
    <w:aliases w:val="正文缩进 Char1,ALT+Z Char,表正文 Char,正文非缩进 Char,正文缩进 Char Char1,四号 Char,标题4 Char,特点 Char,段1 Char,正文（首行缩进两字） Char Char1,正文（首行缩进两字） Char Char Char Char1,正文（首行缩进两字） Char Char Char1,正文（首行缩进两字） Char1,正文（首行缩进两字） Char Char Char Char Char,缩进 Char,±íÕýÎÄ Char"/>
    <w:basedOn w:val="a1"/>
    <w:link w:val="afff6"/>
    <w:rsid w:val="00D80700"/>
    <w:rPr>
      <w:rFonts w:ascii="黑体" w:eastAsia="黑体"/>
      <w:sz w:val="21"/>
    </w:rPr>
  </w:style>
  <w:style w:type="paragraph" w:customStyle="1" w:styleId="23">
    <w:name w:val="正文 缩进2字符"/>
    <w:basedOn w:val="a0"/>
    <w:qFormat/>
    <w:rsid w:val="00D80700"/>
    <w:pPr>
      <w:widowControl w:val="0"/>
      <w:spacing w:line="440" w:lineRule="exact"/>
      <w:jc w:val="both"/>
    </w:pPr>
    <w:rPr>
      <w:rFonts w:cs="Times New Roman"/>
      <w:kern w:val="2"/>
      <w:szCs w:val="22"/>
      <w:lang w:eastAsia="zh-CN"/>
    </w:rPr>
  </w:style>
  <w:style w:type="character" w:customStyle="1" w:styleId="aff8">
    <w:name w:val="列表段落 字符"/>
    <w:basedOn w:val="a1"/>
    <w:link w:val="aff7"/>
    <w:uiPriority w:val="34"/>
    <w:rsid w:val="00CB22BF"/>
    <w:rPr>
      <w:rFonts w:cs="Calibri"/>
      <w:sz w:val="24"/>
      <w:lang w:eastAsia="en-US"/>
    </w:rPr>
  </w:style>
  <w:style w:type="character" w:customStyle="1" w:styleId="af9">
    <w:name w:val="批注文字 字符"/>
    <w:basedOn w:val="a1"/>
    <w:link w:val="af8"/>
    <w:semiHidden/>
    <w:rsid w:val="00B72261"/>
    <w:rPr>
      <w:rFonts w:cs="Calibri"/>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6666">
      <w:bodyDiv w:val="1"/>
      <w:marLeft w:val="0"/>
      <w:marRight w:val="0"/>
      <w:marTop w:val="0"/>
      <w:marBottom w:val="0"/>
      <w:divBdr>
        <w:top w:val="none" w:sz="0" w:space="0" w:color="auto"/>
        <w:left w:val="none" w:sz="0" w:space="0" w:color="auto"/>
        <w:bottom w:val="none" w:sz="0" w:space="0" w:color="auto"/>
        <w:right w:val="none" w:sz="0" w:space="0" w:color="auto"/>
      </w:divBdr>
    </w:div>
    <w:div w:id="147981200">
      <w:bodyDiv w:val="1"/>
      <w:marLeft w:val="0"/>
      <w:marRight w:val="0"/>
      <w:marTop w:val="0"/>
      <w:marBottom w:val="0"/>
      <w:divBdr>
        <w:top w:val="none" w:sz="0" w:space="0" w:color="auto"/>
        <w:left w:val="none" w:sz="0" w:space="0" w:color="auto"/>
        <w:bottom w:val="none" w:sz="0" w:space="0" w:color="auto"/>
        <w:right w:val="none" w:sz="0" w:space="0" w:color="auto"/>
      </w:divBdr>
    </w:div>
    <w:div w:id="183252678">
      <w:bodyDiv w:val="1"/>
      <w:marLeft w:val="0"/>
      <w:marRight w:val="0"/>
      <w:marTop w:val="0"/>
      <w:marBottom w:val="0"/>
      <w:divBdr>
        <w:top w:val="none" w:sz="0" w:space="0" w:color="auto"/>
        <w:left w:val="none" w:sz="0" w:space="0" w:color="auto"/>
        <w:bottom w:val="none" w:sz="0" w:space="0" w:color="auto"/>
        <w:right w:val="none" w:sz="0" w:space="0" w:color="auto"/>
      </w:divBdr>
      <w:divsChild>
        <w:div w:id="1570572369">
          <w:marLeft w:val="0"/>
          <w:marRight w:val="0"/>
          <w:marTop w:val="0"/>
          <w:marBottom w:val="0"/>
          <w:divBdr>
            <w:top w:val="none" w:sz="0" w:space="0" w:color="auto"/>
            <w:left w:val="none" w:sz="0" w:space="0" w:color="auto"/>
            <w:bottom w:val="none" w:sz="0" w:space="0" w:color="auto"/>
            <w:right w:val="none" w:sz="0" w:space="0" w:color="auto"/>
          </w:divBdr>
          <w:divsChild>
            <w:div w:id="8298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048">
      <w:bodyDiv w:val="1"/>
      <w:marLeft w:val="0"/>
      <w:marRight w:val="0"/>
      <w:marTop w:val="0"/>
      <w:marBottom w:val="0"/>
      <w:divBdr>
        <w:top w:val="none" w:sz="0" w:space="0" w:color="auto"/>
        <w:left w:val="none" w:sz="0" w:space="0" w:color="auto"/>
        <w:bottom w:val="none" w:sz="0" w:space="0" w:color="auto"/>
        <w:right w:val="none" w:sz="0" w:space="0" w:color="auto"/>
      </w:divBdr>
    </w:div>
    <w:div w:id="493106340">
      <w:bodyDiv w:val="1"/>
      <w:marLeft w:val="0"/>
      <w:marRight w:val="0"/>
      <w:marTop w:val="0"/>
      <w:marBottom w:val="0"/>
      <w:divBdr>
        <w:top w:val="none" w:sz="0" w:space="0" w:color="auto"/>
        <w:left w:val="none" w:sz="0" w:space="0" w:color="auto"/>
        <w:bottom w:val="none" w:sz="0" w:space="0" w:color="auto"/>
        <w:right w:val="none" w:sz="0" w:space="0" w:color="auto"/>
      </w:divBdr>
      <w:divsChild>
        <w:div w:id="1885485217">
          <w:marLeft w:val="1886"/>
          <w:marRight w:val="0"/>
          <w:marTop w:val="0"/>
          <w:marBottom w:val="0"/>
          <w:divBdr>
            <w:top w:val="none" w:sz="0" w:space="0" w:color="auto"/>
            <w:left w:val="none" w:sz="0" w:space="0" w:color="auto"/>
            <w:bottom w:val="none" w:sz="0" w:space="0" w:color="auto"/>
            <w:right w:val="none" w:sz="0" w:space="0" w:color="auto"/>
          </w:divBdr>
        </w:div>
      </w:divsChild>
    </w:div>
    <w:div w:id="541212834">
      <w:bodyDiv w:val="1"/>
      <w:marLeft w:val="0"/>
      <w:marRight w:val="0"/>
      <w:marTop w:val="0"/>
      <w:marBottom w:val="0"/>
      <w:divBdr>
        <w:top w:val="none" w:sz="0" w:space="0" w:color="auto"/>
        <w:left w:val="none" w:sz="0" w:space="0" w:color="auto"/>
        <w:bottom w:val="none" w:sz="0" w:space="0" w:color="auto"/>
        <w:right w:val="none" w:sz="0" w:space="0" w:color="auto"/>
      </w:divBdr>
    </w:div>
    <w:div w:id="551038047">
      <w:bodyDiv w:val="1"/>
      <w:marLeft w:val="0"/>
      <w:marRight w:val="0"/>
      <w:marTop w:val="0"/>
      <w:marBottom w:val="0"/>
      <w:divBdr>
        <w:top w:val="none" w:sz="0" w:space="0" w:color="auto"/>
        <w:left w:val="none" w:sz="0" w:space="0" w:color="auto"/>
        <w:bottom w:val="none" w:sz="0" w:space="0" w:color="auto"/>
        <w:right w:val="none" w:sz="0" w:space="0" w:color="auto"/>
      </w:divBdr>
    </w:div>
    <w:div w:id="588853761">
      <w:bodyDiv w:val="1"/>
      <w:marLeft w:val="0"/>
      <w:marRight w:val="0"/>
      <w:marTop w:val="0"/>
      <w:marBottom w:val="0"/>
      <w:divBdr>
        <w:top w:val="none" w:sz="0" w:space="0" w:color="auto"/>
        <w:left w:val="none" w:sz="0" w:space="0" w:color="auto"/>
        <w:bottom w:val="none" w:sz="0" w:space="0" w:color="auto"/>
        <w:right w:val="none" w:sz="0" w:space="0" w:color="auto"/>
      </w:divBdr>
    </w:div>
    <w:div w:id="631062110">
      <w:bodyDiv w:val="1"/>
      <w:marLeft w:val="0"/>
      <w:marRight w:val="0"/>
      <w:marTop w:val="0"/>
      <w:marBottom w:val="0"/>
      <w:divBdr>
        <w:top w:val="none" w:sz="0" w:space="0" w:color="auto"/>
        <w:left w:val="none" w:sz="0" w:space="0" w:color="auto"/>
        <w:bottom w:val="none" w:sz="0" w:space="0" w:color="auto"/>
        <w:right w:val="none" w:sz="0" w:space="0" w:color="auto"/>
      </w:divBdr>
    </w:div>
    <w:div w:id="667364030">
      <w:bodyDiv w:val="1"/>
      <w:marLeft w:val="0"/>
      <w:marRight w:val="0"/>
      <w:marTop w:val="0"/>
      <w:marBottom w:val="0"/>
      <w:divBdr>
        <w:top w:val="none" w:sz="0" w:space="0" w:color="auto"/>
        <w:left w:val="none" w:sz="0" w:space="0" w:color="auto"/>
        <w:bottom w:val="none" w:sz="0" w:space="0" w:color="auto"/>
        <w:right w:val="none" w:sz="0" w:space="0" w:color="auto"/>
      </w:divBdr>
    </w:div>
    <w:div w:id="672730141">
      <w:bodyDiv w:val="1"/>
      <w:marLeft w:val="0"/>
      <w:marRight w:val="0"/>
      <w:marTop w:val="0"/>
      <w:marBottom w:val="0"/>
      <w:divBdr>
        <w:top w:val="none" w:sz="0" w:space="0" w:color="auto"/>
        <w:left w:val="none" w:sz="0" w:space="0" w:color="auto"/>
        <w:bottom w:val="none" w:sz="0" w:space="0" w:color="auto"/>
        <w:right w:val="none" w:sz="0" w:space="0" w:color="auto"/>
      </w:divBdr>
    </w:div>
    <w:div w:id="689993079">
      <w:bodyDiv w:val="1"/>
      <w:marLeft w:val="0"/>
      <w:marRight w:val="0"/>
      <w:marTop w:val="0"/>
      <w:marBottom w:val="0"/>
      <w:divBdr>
        <w:top w:val="none" w:sz="0" w:space="0" w:color="auto"/>
        <w:left w:val="none" w:sz="0" w:space="0" w:color="auto"/>
        <w:bottom w:val="none" w:sz="0" w:space="0" w:color="auto"/>
        <w:right w:val="none" w:sz="0" w:space="0" w:color="auto"/>
      </w:divBdr>
    </w:div>
    <w:div w:id="788620877">
      <w:bodyDiv w:val="1"/>
      <w:marLeft w:val="0"/>
      <w:marRight w:val="0"/>
      <w:marTop w:val="0"/>
      <w:marBottom w:val="0"/>
      <w:divBdr>
        <w:top w:val="none" w:sz="0" w:space="0" w:color="auto"/>
        <w:left w:val="none" w:sz="0" w:space="0" w:color="auto"/>
        <w:bottom w:val="none" w:sz="0" w:space="0" w:color="auto"/>
        <w:right w:val="none" w:sz="0" w:space="0" w:color="auto"/>
      </w:divBdr>
      <w:divsChild>
        <w:div w:id="479661505">
          <w:marLeft w:val="1886"/>
          <w:marRight w:val="0"/>
          <w:marTop w:val="0"/>
          <w:marBottom w:val="0"/>
          <w:divBdr>
            <w:top w:val="none" w:sz="0" w:space="0" w:color="auto"/>
            <w:left w:val="none" w:sz="0" w:space="0" w:color="auto"/>
            <w:bottom w:val="none" w:sz="0" w:space="0" w:color="auto"/>
            <w:right w:val="none" w:sz="0" w:space="0" w:color="auto"/>
          </w:divBdr>
        </w:div>
      </w:divsChild>
    </w:div>
    <w:div w:id="845437615">
      <w:bodyDiv w:val="1"/>
      <w:marLeft w:val="0"/>
      <w:marRight w:val="0"/>
      <w:marTop w:val="0"/>
      <w:marBottom w:val="0"/>
      <w:divBdr>
        <w:top w:val="none" w:sz="0" w:space="0" w:color="auto"/>
        <w:left w:val="none" w:sz="0" w:space="0" w:color="auto"/>
        <w:bottom w:val="none" w:sz="0" w:space="0" w:color="auto"/>
        <w:right w:val="none" w:sz="0" w:space="0" w:color="auto"/>
      </w:divBdr>
    </w:div>
    <w:div w:id="948707881">
      <w:bodyDiv w:val="1"/>
      <w:marLeft w:val="0"/>
      <w:marRight w:val="0"/>
      <w:marTop w:val="0"/>
      <w:marBottom w:val="0"/>
      <w:divBdr>
        <w:top w:val="none" w:sz="0" w:space="0" w:color="auto"/>
        <w:left w:val="none" w:sz="0" w:space="0" w:color="auto"/>
        <w:bottom w:val="none" w:sz="0" w:space="0" w:color="auto"/>
        <w:right w:val="none" w:sz="0" w:space="0" w:color="auto"/>
      </w:divBdr>
    </w:div>
    <w:div w:id="1041588775">
      <w:bodyDiv w:val="1"/>
      <w:marLeft w:val="0"/>
      <w:marRight w:val="0"/>
      <w:marTop w:val="0"/>
      <w:marBottom w:val="0"/>
      <w:divBdr>
        <w:top w:val="none" w:sz="0" w:space="0" w:color="auto"/>
        <w:left w:val="none" w:sz="0" w:space="0" w:color="auto"/>
        <w:bottom w:val="none" w:sz="0" w:space="0" w:color="auto"/>
        <w:right w:val="none" w:sz="0" w:space="0" w:color="auto"/>
      </w:divBdr>
    </w:div>
    <w:div w:id="1093478194">
      <w:bodyDiv w:val="1"/>
      <w:marLeft w:val="0"/>
      <w:marRight w:val="0"/>
      <w:marTop w:val="0"/>
      <w:marBottom w:val="0"/>
      <w:divBdr>
        <w:top w:val="none" w:sz="0" w:space="0" w:color="auto"/>
        <w:left w:val="none" w:sz="0" w:space="0" w:color="auto"/>
        <w:bottom w:val="none" w:sz="0" w:space="0" w:color="auto"/>
        <w:right w:val="none" w:sz="0" w:space="0" w:color="auto"/>
      </w:divBdr>
    </w:div>
    <w:div w:id="1136878853">
      <w:bodyDiv w:val="1"/>
      <w:marLeft w:val="0"/>
      <w:marRight w:val="0"/>
      <w:marTop w:val="0"/>
      <w:marBottom w:val="0"/>
      <w:divBdr>
        <w:top w:val="none" w:sz="0" w:space="0" w:color="auto"/>
        <w:left w:val="none" w:sz="0" w:space="0" w:color="auto"/>
        <w:bottom w:val="none" w:sz="0" w:space="0" w:color="auto"/>
        <w:right w:val="none" w:sz="0" w:space="0" w:color="auto"/>
      </w:divBdr>
      <w:divsChild>
        <w:div w:id="1197163236">
          <w:marLeft w:val="0"/>
          <w:marRight w:val="0"/>
          <w:marTop w:val="0"/>
          <w:marBottom w:val="0"/>
          <w:divBdr>
            <w:top w:val="none" w:sz="0" w:space="0" w:color="auto"/>
            <w:left w:val="none" w:sz="0" w:space="0" w:color="auto"/>
            <w:bottom w:val="none" w:sz="0" w:space="0" w:color="auto"/>
            <w:right w:val="none" w:sz="0" w:space="0" w:color="auto"/>
          </w:divBdr>
          <w:divsChild>
            <w:div w:id="81535000">
              <w:marLeft w:val="0"/>
              <w:marRight w:val="0"/>
              <w:marTop w:val="0"/>
              <w:marBottom w:val="0"/>
              <w:divBdr>
                <w:top w:val="none" w:sz="0" w:space="0" w:color="auto"/>
                <w:left w:val="none" w:sz="0" w:space="0" w:color="auto"/>
                <w:bottom w:val="none" w:sz="0" w:space="0" w:color="auto"/>
                <w:right w:val="none" w:sz="0" w:space="0" w:color="auto"/>
              </w:divBdr>
            </w:div>
            <w:div w:id="128400116">
              <w:marLeft w:val="0"/>
              <w:marRight w:val="0"/>
              <w:marTop w:val="0"/>
              <w:marBottom w:val="0"/>
              <w:divBdr>
                <w:top w:val="none" w:sz="0" w:space="0" w:color="auto"/>
                <w:left w:val="none" w:sz="0" w:space="0" w:color="auto"/>
                <w:bottom w:val="none" w:sz="0" w:space="0" w:color="auto"/>
                <w:right w:val="none" w:sz="0" w:space="0" w:color="auto"/>
              </w:divBdr>
            </w:div>
            <w:div w:id="359278058">
              <w:marLeft w:val="0"/>
              <w:marRight w:val="0"/>
              <w:marTop w:val="0"/>
              <w:marBottom w:val="0"/>
              <w:divBdr>
                <w:top w:val="none" w:sz="0" w:space="0" w:color="auto"/>
                <w:left w:val="none" w:sz="0" w:space="0" w:color="auto"/>
                <w:bottom w:val="none" w:sz="0" w:space="0" w:color="auto"/>
                <w:right w:val="none" w:sz="0" w:space="0" w:color="auto"/>
              </w:divBdr>
            </w:div>
            <w:div w:id="608437685">
              <w:marLeft w:val="0"/>
              <w:marRight w:val="0"/>
              <w:marTop w:val="0"/>
              <w:marBottom w:val="0"/>
              <w:divBdr>
                <w:top w:val="none" w:sz="0" w:space="0" w:color="auto"/>
                <w:left w:val="none" w:sz="0" w:space="0" w:color="auto"/>
                <w:bottom w:val="none" w:sz="0" w:space="0" w:color="auto"/>
                <w:right w:val="none" w:sz="0" w:space="0" w:color="auto"/>
              </w:divBdr>
            </w:div>
            <w:div w:id="700591779">
              <w:marLeft w:val="0"/>
              <w:marRight w:val="0"/>
              <w:marTop w:val="0"/>
              <w:marBottom w:val="0"/>
              <w:divBdr>
                <w:top w:val="none" w:sz="0" w:space="0" w:color="auto"/>
                <w:left w:val="none" w:sz="0" w:space="0" w:color="auto"/>
                <w:bottom w:val="none" w:sz="0" w:space="0" w:color="auto"/>
                <w:right w:val="none" w:sz="0" w:space="0" w:color="auto"/>
              </w:divBdr>
            </w:div>
            <w:div w:id="708261863">
              <w:marLeft w:val="0"/>
              <w:marRight w:val="0"/>
              <w:marTop w:val="0"/>
              <w:marBottom w:val="0"/>
              <w:divBdr>
                <w:top w:val="none" w:sz="0" w:space="0" w:color="auto"/>
                <w:left w:val="none" w:sz="0" w:space="0" w:color="auto"/>
                <w:bottom w:val="none" w:sz="0" w:space="0" w:color="auto"/>
                <w:right w:val="none" w:sz="0" w:space="0" w:color="auto"/>
              </w:divBdr>
            </w:div>
            <w:div w:id="854422147">
              <w:marLeft w:val="0"/>
              <w:marRight w:val="0"/>
              <w:marTop w:val="0"/>
              <w:marBottom w:val="0"/>
              <w:divBdr>
                <w:top w:val="none" w:sz="0" w:space="0" w:color="auto"/>
                <w:left w:val="none" w:sz="0" w:space="0" w:color="auto"/>
                <w:bottom w:val="none" w:sz="0" w:space="0" w:color="auto"/>
                <w:right w:val="none" w:sz="0" w:space="0" w:color="auto"/>
              </w:divBdr>
            </w:div>
            <w:div w:id="949168660">
              <w:marLeft w:val="0"/>
              <w:marRight w:val="0"/>
              <w:marTop w:val="0"/>
              <w:marBottom w:val="0"/>
              <w:divBdr>
                <w:top w:val="none" w:sz="0" w:space="0" w:color="auto"/>
                <w:left w:val="none" w:sz="0" w:space="0" w:color="auto"/>
                <w:bottom w:val="none" w:sz="0" w:space="0" w:color="auto"/>
                <w:right w:val="none" w:sz="0" w:space="0" w:color="auto"/>
              </w:divBdr>
            </w:div>
            <w:div w:id="1036853744">
              <w:marLeft w:val="0"/>
              <w:marRight w:val="0"/>
              <w:marTop w:val="0"/>
              <w:marBottom w:val="0"/>
              <w:divBdr>
                <w:top w:val="none" w:sz="0" w:space="0" w:color="auto"/>
                <w:left w:val="none" w:sz="0" w:space="0" w:color="auto"/>
                <w:bottom w:val="none" w:sz="0" w:space="0" w:color="auto"/>
                <w:right w:val="none" w:sz="0" w:space="0" w:color="auto"/>
              </w:divBdr>
            </w:div>
            <w:div w:id="1526210533">
              <w:marLeft w:val="0"/>
              <w:marRight w:val="0"/>
              <w:marTop w:val="0"/>
              <w:marBottom w:val="0"/>
              <w:divBdr>
                <w:top w:val="none" w:sz="0" w:space="0" w:color="auto"/>
                <w:left w:val="none" w:sz="0" w:space="0" w:color="auto"/>
                <w:bottom w:val="none" w:sz="0" w:space="0" w:color="auto"/>
                <w:right w:val="none" w:sz="0" w:space="0" w:color="auto"/>
              </w:divBdr>
            </w:div>
            <w:div w:id="15817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6238">
      <w:bodyDiv w:val="1"/>
      <w:marLeft w:val="0"/>
      <w:marRight w:val="0"/>
      <w:marTop w:val="0"/>
      <w:marBottom w:val="0"/>
      <w:divBdr>
        <w:top w:val="none" w:sz="0" w:space="0" w:color="auto"/>
        <w:left w:val="none" w:sz="0" w:space="0" w:color="auto"/>
        <w:bottom w:val="none" w:sz="0" w:space="0" w:color="auto"/>
        <w:right w:val="none" w:sz="0" w:space="0" w:color="auto"/>
      </w:divBdr>
      <w:divsChild>
        <w:div w:id="782654669">
          <w:marLeft w:val="0"/>
          <w:marRight w:val="0"/>
          <w:marTop w:val="0"/>
          <w:marBottom w:val="0"/>
          <w:divBdr>
            <w:top w:val="none" w:sz="0" w:space="0" w:color="auto"/>
            <w:left w:val="none" w:sz="0" w:space="0" w:color="auto"/>
            <w:bottom w:val="none" w:sz="0" w:space="0" w:color="auto"/>
            <w:right w:val="none" w:sz="0" w:space="0" w:color="auto"/>
          </w:divBdr>
          <w:divsChild>
            <w:div w:id="2044476535">
              <w:marLeft w:val="0"/>
              <w:marRight w:val="0"/>
              <w:marTop w:val="0"/>
              <w:marBottom w:val="0"/>
              <w:divBdr>
                <w:top w:val="none" w:sz="0" w:space="0" w:color="auto"/>
                <w:left w:val="none" w:sz="0" w:space="0" w:color="auto"/>
                <w:bottom w:val="none" w:sz="0" w:space="0" w:color="auto"/>
                <w:right w:val="none" w:sz="0" w:space="0" w:color="auto"/>
              </w:divBdr>
            </w:div>
            <w:div w:id="846093236">
              <w:marLeft w:val="0"/>
              <w:marRight w:val="0"/>
              <w:marTop w:val="0"/>
              <w:marBottom w:val="0"/>
              <w:divBdr>
                <w:top w:val="none" w:sz="0" w:space="0" w:color="auto"/>
                <w:left w:val="none" w:sz="0" w:space="0" w:color="auto"/>
                <w:bottom w:val="none" w:sz="0" w:space="0" w:color="auto"/>
                <w:right w:val="none" w:sz="0" w:space="0" w:color="auto"/>
              </w:divBdr>
              <w:divsChild>
                <w:div w:id="7293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87688">
      <w:bodyDiv w:val="1"/>
      <w:marLeft w:val="0"/>
      <w:marRight w:val="0"/>
      <w:marTop w:val="0"/>
      <w:marBottom w:val="0"/>
      <w:divBdr>
        <w:top w:val="none" w:sz="0" w:space="0" w:color="auto"/>
        <w:left w:val="none" w:sz="0" w:space="0" w:color="auto"/>
        <w:bottom w:val="none" w:sz="0" w:space="0" w:color="auto"/>
        <w:right w:val="none" w:sz="0" w:space="0" w:color="auto"/>
      </w:divBdr>
    </w:div>
    <w:div w:id="1235821760">
      <w:bodyDiv w:val="1"/>
      <w:marLeft w:val="0"/>
      <w:marRight w:val="0"/>
      <w:marTop w:val="0"/>
      <w:marBottom w:val="0"/>
      <w:divBdr>
        <w:top w:val="none" w:sz="0" w:space="0" w:color="auto"/>
        <w:left w:val="none" w:sz="0" w:space="0" w:color="auto"/>
        <w:bottom w:val="none" w:sz="0" w:space="0" w:color="auto"/>
        <w:right w:val="none" w:sz="0" w:space="0" w:color="auto"/>
      </w:divBdr>
    </w:div>
    <w:div w:id="1268658901">
      <w:bodyDiv w:val="1"/>
      <w:marLeft w:val="0"/>
      <w:marRight w:val="0"/>
      <w:marTop w:val="0"/>
      <w:marBottom w:val="0"/>
      <w:divBdr>
        <w:top w:val="none" w:sz="0" w:space="0" w:color="auto"/>
        <w:left w:val="none" w:sz="0" w:space="0" w:color="auto"/>
        <w:bottom w:val="none" w:sz="0" w:space="0" w:color="auto"/>
        <w:right w:val="none" w:sz="0" w:space="0" w:color="auto"/>
      </w:divBdr>
    </w:div>
    <w:div w:id="1314677149">
      <w:bodyDiv w:val="1"/>
      <w:marLeft w:val="0"/>
      <w:marRight w:val="0"/>
      <w:marTop w:val="0"/>
      <w:marBottom w:val="0"/>
      <w:divBdr>
        <w:top w:val="none" w:sz="0" w:space="0" w:color="auto"/>
        <w:left w:val="none" w:sz="0" w:space="0" w:color="auto"/>
        <w:bottom w:val="none" w:sz="0" w:space="0" w:color="auto"/>
        <w:right w:val="none" w:sz="0" w:space="0" w:color="auto"/>
      </w:divBdr>
    </w:div>
    <w:div w:id="1546480707">
      <w:bodyDiv w:val="1"/>
      <w:marLeft w:val="0"/>
      <w:marRight w:val="0"/>
      <w:marTop w:val="0"/>
      <w:marBottom w:val="0"/>
      <w:divBdr>
        <w:top w:val="none" w:sz="0" w:space="0" w:color="auto"/>
        <w:left w:val="none" w:sz="0" w:space="0" w:color="auto"/>
        <w:bottom w:val="none" w:sz="0" w:space="0" w:color="auto"/>
        <w:right w:val="none" w:sz="0" w:space="0" w:color="auto"/>
      </w:divBdr>
    </w:div>
    <w:div w:id="1645231116">
      <w:bodyDiv w:val="1"/>
      <w:marLeft w:val="0"/>
      <w:marRight w:val="0"/>
      <w:marTop w:val="0"/>
      <w:marBottom w:val="0"/>
      <w:divBdr>
        <w:top w:val="none" w:sz="0" w:space="0" w:color="auto"/>
        <w:left w:val="none" w:sz="0" w:space="0" w:color="auto"/>
        <w:bottom w:val="none" w:sz="0" w:space="0" w:color="auto"/>
        <w:right w:val="none" w:sz="0" w:space="0" w:color="auto"/>
      </w:divBdr>
    </w:div>
    <w:div w:id="1664815751">
      <w:bodyDiv w:val="1"/>
      <w:marLeft w:val="0"/>
      <w:marRight w:val="0"/>
      <w:marTop w:val="0"/>
      <w:marBottom w:val="0"/>
      <w:divBdr>
        <w:top w:val="none" w:sz="0" w:space="0" w:color="auto"/>
        <w:left w:val="none" w:sz="0" w:space="0" w:color="auto"/>
        <w:bottom w:val="none" w:sz="0" w:space="0" w:color="auto"/>
        <w:right w:val="none" w:sz="0" w:space="0" w:color="auto"/>
      </w:divBdr>
    </w:div>
    <w:div w:id="1764374720">
      <w:bodyDiv w:val="1"/>
      <w:marLeft w:val="0"/>
      <w:marRight w:val="0"/>
      <w:marTop w:val="0"/>
      <w:marBottom w:val="0"/>
      <w:divBdr>
        <w:top w:val="none" w:sz="0" w:space="0" w:color="auto"/>
        <w:left w:val="none" w:sz="0" w:space="0" w:color="auto"/>
        <w:bottom w:val="none" w:sz="0" w:space="0" w:color="auto"/>
        <w:right w:val="none" w:sz="0" w:space="0" w:color="auto"/>
      </w:divBdr>
    </w:div>
    <w:div w:id="1808163881">
      <w:bodyDiv w:val="1"/>
      <w:marLeft w:val="0"/>
      <w:marRight w:val="0"/>
      <w:marTop w:val="0"/>
      <w:marBottom w:val="0"/>
      <w:divBdr>
        <w:top w:val="none" w:sz="0" w:space="0" w:color="auto"/>
        <w:left w:val="none" w:sz="0" w:space="0" w:color="auto"/>
        <w:bottom w:val="none" w:sz="0" w:space="0" w:color="auto"/>
        <w:right w:val="none" w:sz="0" w:space="0" w:color="auto"/>
      </w:divBdr>
    </w:div>
    <w:div w:id="1826586082">
      <w:bodyDiv w:val="1"/>
      <w:marLeft w:val="0"/>
      <w:marRight w:val="0"/>
      <w:marTop w:val="0"/>
      <w:marBottom w:val="0"/>
      <w:divBdr>
        <w:top w:val="none" w:sz="0" w:space="0" w:color="auto"/>
        <w:left w:val="none" w:sz="0" w:space="0" w:color="auto"/>
        <w:bottom w:val="none" w:sz="0" w:space="0" w:color="auto"/>
        <w:right w:val="none" w:sz="0" w:space="0" w:color="auto"/>
      </w:divBdr>
    </w:div>
    <w:div w:id="1911226813">
      <w:bodyDiv w:val="1"/>
      <w:marLeft w:val="0"/>
      <w:marRight w:val="0"/>
      <w:marTop w:val="0"/>
      <w:marBottom w:val="0"/>
      <w:divBdr>
        <w:top w:val="none" w:sz="0" w:space="0" w:color="auto"/>
        <w:left w:val="none" w:sz="0" w:space="0" w:color="auto"/>
        <w:bottom w:val="none" w:sz="0" w:space="0" w:color="auto"/>
        <w:right w:val="none" w:sz="0" w:space="0" w:color="auto"/>
      </w:divBdr>
    </w:div>
    <w:div w:id="2035643928">
      <w:bodyDiv w:val="1"/>
      <w:marLeft w:val="0"/>
      <w:marRight w:val="0"/>
      <w:marTop w:val="0"/>
      <w:marBottom w:val="0"/>
      <w:divBdr>
        <w:top w:val="none" w:sz="0" w:space="0" w:color="auto"/>
        <w:left w:val="none" w:sz="0" w:space="0" w:color="auto"/>
        <w:bottom w:val="none" w:sz="0" w:space="0" w:color="auto"/>
        <w:right w:val="none" w:sz="0" w:space="0" w:color="auto"/>
      </w:divBdr>
    </w:div>
    <w:div w:id="20750850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template_confidential.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933FA-3BE8-46D2-AA0B-7CDF633E0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template_confidential.dotx</Template>
  <TotalTime>16659</TotalTime>
  <Pages>22</Pages>
  <Words>2318</Words>
  <Characters>13214</Characters>
  <Application>Microsoft Office Word</Application>
  <DocSecurity>0</DocSecurity>
  <Lines>110</Lines>
  <Paragraphs>31</Paragraphs>
  <ScaleCrop>false</ScaleCrop>
  <Company>XeL Technology</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Swordfish Architecture Specification</dc:title>
  <dc:creator>arthur</dc:creator>
  <cp:lastModifiedBy>Shen Haojie(沈浩杰)</cp:lastModifiedBy>
  <cp:revision>195</cp:revision>
  <cp:lastPrinted>2002-09-11T06:47:00Z</cp:lastPrinted>
  <dcterms:created xsi:type="dcterms:W3CDTF">2019-06-24T11:58:00Z</dcterms:created>
  <dcterms:modified xsi:type="dcterms:W3CDTF">2022-12-12T10:42:00Z</dcterms:modified>
</cp:coreProperties>
</file>